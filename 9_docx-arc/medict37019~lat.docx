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F9C03" w14:textId="77777777" w:rsidR="00067E2E" w:rsidRDefault="00A0702C">
      <w:pPr>
        <w:pStyle w:val="pb"/>
        <w:pageBreakBefore/>
      </w:pPr>
      <w:bookmarkStart w:id="0" w:name="_GoBack"/>
      <w:bookmarkEnd w:id="0"/>
      <w:r>
        <w:t>[p. 367]</w:t>
      </w:r>
    </w:p>
    <w:p w14:paraId="1980C754" w14:textId="77777777" w:rsidR="00067E2E" w:rsidRDefault="00A0702C" w:rsidP="009710C3">
      <w:pPr>
        <w:pStyle w:val="Titre1"/>
      </w:pPr>
      <w:bookmarkStart w:id="1" w:name="bookmark0"/>
      <w:r>
        <w:t>MOTS LATINS</w:t>
      </w:r>
      <w:bookmarkEnd w:id="1"/>
      <w:r w:rsidR="009710C3">
        <w:br/>
      </w:r>
      <w:r>
        <w:t>QUI CORRESPONDENT AUX MOTS F</w:t>
      </w:r>
      <w:r w:rsidR="009710C3">
        <w:t>R</w:t>
      </w:r>
      <w:r>
        <w:t>ANÇAlS</w:t>
      </w:r>
      <w:bookmarkStart w:id="2" w:name="bookmark2"/>
      <w:r w:rsidR="009710C3">
        <w:br/>
      </w:r>
      <w:r>
        <w:t>DE CE DICTIONNAI</w:t>
      </w:r>
      <w:bookmarkEnd w:id="2"/>
      <w:r w:rsidR="009710C3">
        <w:t>RE</w:t>
      </w:r>
    </w:p>
    <w:p w14:paraId="7C6BA9BE" w14:textId="77777777" w:rsidR="00067E2E" w:rsidRDefault="00A0702C" w:rsidP="009710C3">
      <w:pPr>
        <w:pStyle w:val="label"/>
      </w:pPr>
      <w:r>
        <w:t>A</w:t>
      </w:r>
    </w:p>
    <w:p w14:paraId="495BE21F" w14:textId="77777777" w:rsidR="00067E2E" w:rsidRDefault="00A0702C">
      <w:pPr>
        <w:pStyle w:val="effectus"/>
      </w:pPr>
      <w:r>
        <w:rPr>
          <w:b/>
          <w:bCs/>
        </w:rPr>
        <w:t>Abarticulatio</w:t>
      </w:r>
      <w:r>
        <w:rPr>
          <w:smallCaps/>
        </w:rPr>
        <w:tab/>
      </w:r>
      <w:r>
        <w:t>abarticulation</w:t>
      </w:r>
    </w:p>
    <w:p w14:paraId="64FEA217" w14:textId="77777777" w:rsidR="00067E2E" w:rsidRDefault="00A0702C">
      <w:pPr>
        <w:pStyle w:val="effectus"/>
      </w:pPr>
      <w:r>
        <w:rPr>
          <w:b/>
          <w:iCs/>
        </w:rPr>
        <w:t>Abbreviatio</w:t>
      </w:r>
      <w:r>
        <w:rPr>
          <w:iCs/>
        </w:rPr>
        <w:tab/>
      </w:r>
      <w:r>
        <w:t>ab</w:t>
      </w:r>
      <w:r>
        <w:t>réviation</w:t>
      </w:r>
    </w:p>
    <w:p w14:paraId="179D3C9A" w14:textId="77777777" w:rsidR="00067E2E" w:rsidRDefault="00A0702C">
      <w:pPr>
        <w:pStyle w:val="effectus"/>
      </w:pPr>
      <w:r>
        <w:rPr>
          <w:b/>
          <w:iCs/>
        </w:rPr>
        <w:t>Abdomen</w:t>
      </w:r>
      <w:r>
        <w:rPr>
          <w:b/>
          <w:iCs/>
        </w:rPr>
        <w:tab/>
      </w:r>
      <w:r>
        <w:rPr>
          <w:iCs/>
        </w:rPr>
        <w:t>abdomen</w:t>
      </w:r>
    </w:p>
    <w:p w14:paraId="062A972C" w14:textId="77777777" w:rsidR="00067E2E" w:rsidRDefault="00A0702C">
      <w:pPr>
        <w:pStyle w:val="effectus"/>
      </w:pPr>
      <w:r>
        <w:rPr>
          <w:b/>
          <w:iCs/>
        </w:rPr>
        <w:t>Abductio</w:t>
      </w:r>
      <w:r>
        <w:rPr>
          <w:iCs/>
        </w:rPr>
        <w:tab/>
      </w:r>
      <w:r>
        <w:t>abduction</w:t>
      </w:r>
    </w:p>
    <w:p w14:paraId="2AF62171" w14:textId="77777777" w:rsidR="00067E2E" w:rsidRDefault="00A0702C">
      <w:pPr>
        <w:pStyle w:val="effectus"/>
      </w:pPr>
      <w:r>
        <w:rPr>
          <w:b/>
          <w:iCs/>
        </w:rPr>
        <w:t>Abductor</w:t>
      </w:r>
      <w:r>
        <w:rPr>
          <w:iCs/>
        </w:rPr>
        <w:tab/>
      </w:r>
      <w:r>
        <w:t>abducteur</w:t>
      </w:r>
    </w:p>
    <w:p w14:paraId="3F6DB734" w14:textId="77777777" w:rsidR="00067E2E" w:rsidRDefault="00A0702C">
      <w:pPr>
        <w:pStyle w:val="effectus"/>
      </w:pPr>
      <w:r>
        <w:rPr>
          <w:b/>
          <w:iCs/>
        </w:rPr>
        <w:t>Aberratio</w:t>
      </w:r>
      <w:r>
        <w:rPr>
          <w:iCs/>
        </w:rPr>
        <w:tab/>
      </w:r>
      <w:r>
        <w:t>aberration</w:t>
      </w:r>
    </w:p>
    <w:p w14:paraId="6F1A26D8" w14:textId="77777777" w:rsidR="00067E2E" w:rsidRDefault="00A0702C">
      <w:pPr>
        <w:pStyle w:val="effectus"/>
      </w:pPr>
      <w:r>
        <w:rPr>
          <w:b/>
          <w:iCs/>
        </w:rPr>
        <w:t>Ablactatio</w:t>
      </w:r>
      <w:r>
        <w:tab/>
        <w:t>ablactation</w:t>
      </w:r>
    </w:p>
    <w:p w14:paraId="59512E51" w14:textId="77777777" w:rsidR="00067E2E" w:rsidRDefault="00A0702C">
      <w:pPr>
        <w:pStyle w:val="effectus"/>
      </w:pPr>
      <w:r>
        <w:rPr>
          <w:b/>
          <w:iCs/>
        </w:rPr>
        <w:t>Ablatio</w:t>
      </w:r>
      <w:r>
        <w:rPr>
          <w:iCs/>
        </w:rPr>
        <w:tab/>
      </w:r>
      <w:r>
        <w:t>ablation</w:t>
      </w:r>
    </w:p>
    <w:p w14:paraId="1A6AD163" w14:textId="77777777" w:rsidR="00067E2E" w:rsidRDefault="00A0702C">
      <w:pPr>
        <w:pStyle w:val="effectus"/>
      </w:pPr>
      <w:r>
        <w:rPr>
          <w:b/>
          <w:iCs/>
        </w:rPr>
        <w:t>Abluens</w:t>
      </w:r>
      <w:r>
        <w:rPr>
          <w:iCs/>
        </w:rPr>
        <w:tab/>
      </w:r>
      <w:r>
        <w:t>abluans</w:t>
      </w:r>
    </w:p>
    <w:p w14:paraId="0EEF9564" w14:textId="77777777" w:rsidR="00067E2E" w:rsidRDefault="00A0702C">
      <w:pPr>
        <w:pStyle w:val="effectus"/>
      </w:pPr>
      <w:r>
        <w:rPr>
          <w:b/>
          <w:iCs/>
        </w:rPr>
        <w:t>Ablutio</w:t>
      </w:r>
      <w:r>
        <w:rPr>
          <w:iCs/>
        </w:rPr>
        <w:tab/>
      </w:r>
      <w:r>
        <w:t>ablution</w:t>
      </w:r>
    </w:p>
    <w:p w14:paraId="1842C950" w14:textId="77777777" w:rsidR="00067E2E" w:rsidRDefault="00A0702C">
      <w:pPr>
        <w:pStyle w:val="effectus"/>
      </w:pPr>
      <w:r>
        <w:rPr>
          <w:b/>
          <w:bCs/>
        </w:rPr>
        <w:t>Abomasum</w:t>
      </w:r>
      <w:r>
        <w:tab/>
        <w:t>abomasus</w:t>
      </w:r>
    </w:p>
    <w:p w14:paraId="5531CD70" w14:textId="77777777" w:rsidR="00067E2E" w:rsidRDefault="00A0702C">
      <w:pPr>
        <w:pStyle w:val="effectus"/>
      </w:pPr>
      <w:r>
        <w:rPr>
          <w:b/>
          <w:iCs/>
        </w:rPr>
        <w:t>Aborsus</w:t>
      </w:r>
      <w:r>
        <w:rPr>
          <w:iCs/>
        </w:rPr>
        <w:tab/>
      </w:r>
      <w:r>
        <w:t>avortement</w:t>
      </w:r>
    </w:p>
    <w:p w14:paraId="72A3378C" w14:textId="77777777" w:rsidR="00067E2E" w:rsidRDefault="00A0702C">
      <w:pPr>
        <w:pStyle w:val="effectus"/>
      </w:pPr>
      <w:r>
        <w:rPr>
          <w:b/>
          <w:iCs/>
        </w:rPr>
        <w:t>Abortivus</w:t>
      </w:r>
      <w:r>
        <w:rPr>
          <w:iCs/>
        </w:rPr>
        <w:tab/>
      </w:r>
      <w:r>
        <w:t>avorton</w:t>
      </w:r>
      <w:r>
        <w:tab/>
        <w:t>abortif</w:t>
      </w:r>
    </w:p>
    <w:p w14:paraId="7A96EB58" w14:textId="77777777" w:rsidR="00067E2E" w:rsidRDefault="00A0702C">
      <w:pPr>
        <w:pStyle w:val="effectus"/>
      </w:pPr>
      <w:r>
        <w:rPr>
          <w:b/>
          <w:iCs/>
        </w:rPr>
        <w:t>Abortus</w:t>
      </w:r>
      <w:r>
        <w:tab/>
        <w:t>avortement</w:t>
      </w:r>
    </w:p>
    <w:p w14:paraId="0ACF87FB" w14:textId="77777777" w:rsidR="00067E2E" w:rsidRDefault="00A0702C">
      <w:pPr>
        <w:pStyle w:val="effectus"/>
      </w:pPr>
      <w:r>
        <w:rPr>
          <w:b/>
          <w:iCs/>
        </w:rPr>
        <w:t>Abrasio</w:t>
      </w:r>
      <w:r>
        <w:rPr>
          <w:iCs/>
        </w:rPr>
        <w:tab/>
      </w:r>
      <w:r>
        <w:t>abrasion</w:t>
      </w:r>
    </w:p>
    <w:p w14:paraId="56A06925" w14:textId="77777777" w:rsidR="00067E2E" w:rsidRDefault="00A0702C">
      <w:pPr>
        <w:pStyle w:val="effectus"/>
      </w:pPr>
      <w:r>
        <w:rPr>
          <w:b/>
          <w:iCs/>
        </w:rPr>
        <w:t>Abruptio</w:t>
      </w:r>
      <w:r>
        <w:rPr>
          <w:iCs/>
        </w:rPr>
        <w:tab/>
      </w:r>
      <w:r>
        <w:t>abruption</w:t>
      </w:r>
    </w:p>
    <w:p w14:paraId="62EE9CC9" w14:textId="77777777" w:rsidR="00067E2E" w:rsidRDefault="00A0702C">
      <w:pPr>
        <w:pStyle w:val="effectus"/>
      </w:pPr>
      <w:r>
        <w:rPr>
          <w:b/>
          <w:iCs/>
        </w:rPr>
        <w:t>Abscessus</w:t>
      </w:r>
      <w:r>
        <w:rPr>
          <w:iCs/>
        </w:rPr>
        <w:tab/>
      </w:r>
      <w:r>
        <w:t>abcès</w:t>
      </w:r>
    </w:p>
    <w:p w14:paraId="7701BDE2" w14:textId="77777777" w:rsidR="00067E2E" w:rsidRDefault="00A0702C">
      <w:pPr>
        <w:pStyle w:val="effectus"/>
      </w:pPr>
      <w:r>
        <w:rPr>
          <w:b/>
          <w:iCs/>
        </w:rPr>
        <w:t>Abscisio</w:t>
      </w:r>
      <w:r>
        <w:rPr>
          <w:iCs/>
        </w:rPr>
        <w:tab/>
      </w:r>
      <w:r>
        <w:rPr>
          <w:b/>
          <w:iCs/>
        </w:rPr>
        <w:t>Abscissio</w:t>
      </w:r>
      <w:r>
        <w:rPr>
          <w:iCs/>
        </w:rPr>
        <w:tab/>
      </w:r>
      <w:r>
        <w:t>abscission</w:t>
      </w:r>
    </w:p>
    <w:p w14:paraId="18DE7267" w14:textId="77777777" w:rsidR="00067E2E" w:rsidRDefault="00A0702C">
      <w:pPr>
        <w:pStyle w:val="effectus"/>
      </w:pPr>
      <w:r>
        <w:rPr>
          <w:b/>
          <w:iCs/>
        </w:rPr>
        <w:t>Abscissa</w:t>
      </w:r>
      <w:r>
        <w:rPr>
          <w:iCs/>
        </w:rPr>
        <w:tab/>
      </w:r>
      <w:r>
        <w:t>abscisse</w:t>
      </w:r>
    </w:p>
    <w:p w14:paraId="28D79117" w14:textId="77777777" w:rsidR="00067E2E" w:rsidRDefault="00A0702C">
      <w:pPr>
        <w:pStyle w:val="effectus"/>
      </w:pPr>
      <w:r>
        <w:rPr>
          <w:b/>
          <w:iCs/>
        </w:rPr>
        <w:t>Absorbens</w:t>
      </w:r>
      <w:r>
        <w:tab/>
        <w:t>absorbant</w:t>
      </w:r>
    </w:p>
    <w:p w14:paraId="70E5F79E" w14:textId="77777777" w:rsidR="00067E2E" w:rsidRDefault="00A0702C">
      <w:pPr>
        <w:pStyle w:val="effectus"/>
      </w:pPr>
      <w:r>
        <w:rPr>
          <w:b/>
          <w:iCs/>
        </w:rPr>
        <w:t>Absorptio</w:t>
      </w:r>
      <w:r>
        <w:rPr>
          <w:iCs/>
        </w:rPr>
        <w:tab/>
      </w:r>
      <w:r>
        <w:t>absorption</w:t>
      </w:r>
    </w:p>
    <w:p w14:paraId="4159678D" w14:textId="77777777" w:rsidR="00067E2E" w:rsidRDefault="00A0702C">
      <w:pPr>
        <w:pStyle w:val="effectus"/>
      </w:pPr>
      <w:r>
        <w:rPr>
          <w:b/>
          <w:iCs/>
        </w:rPr>
        <w:t>Abstemius</w:t>
      </w:r>
      <w:r>
        <w:rPr>
          <w:iCs/>
        </w:rPr>
        <w:tab/>
      </w:r>
      <w:r>
        <w:t>abstême</w:t>
      </w:r>
    </w:p>
    <w:p w14:paraId="1DE66F81" w14:textId="77777777" w:rsidR="00067E2E" w:rsidRDefault="00A0702C">
      <w:pPr>
        <w:pStyle w:val="effectus"/>
      </w:pPr>
      <w:r>
        <w:rPr>
          <w:b/>
          <w:iCs/>
        </w:rPr>
        <w:t>Abstergens</w:t>
      </w:r>
      <w:r>
        <w:rPr>
          <w:iCs/>
        </w:rPr>
        <w:tab/>
      </w:r>
      <w:r>
        <w:t>abstergent</w:t>
      </w:r>
    </w:p>
    <w:p w14:paraId="2C507531" w14:textId="77777777" w:rsidR="00067E2E" w:rsidRDefault="00A0702C">
      <w:pPr>
        <w:pStyle w:val="effectus"/>
      </w:pPr>
      <w:r>
        <w:rPr>
          <w:b/>
          <w:iCs/>
        </w:rPr>
        <w:t>Abstergere</w:t>
      </w:r>
      <w:r>
        <w:rPr>
          <w:iCs/>
        </w:rPr>
        <w:tab/>
      </w:r>
      <w:r>
        <w:t>déterger</w:t>
      </w:r>
    </w:p>
    <w:p w14:paraId="25AC9DA9" w14:textId="77777777" w:rsidR="00067E2E" w:rsidRDefault="00A0702C">
      <w:pPr>
        <w:pStyle w:val="effectus"/>
      </w:pPr>
      <w:r>
        <w:rPr>
          <w:b/>
          <w:iCs/>
        </w:rPr>
        <w:t>Abstersio</w:t>
      </w:r>
      <w:r>
        <w:tab/>
        <w:t>abstersion</w:t>
      </w:r>
    </w:p>
    <w:p w14:paraId="6A293375" w14:textId="77777777" w:rsidR="00067E2E" w:rsidRDefault="00A0702C">
      <w:pPr>
        <w:pStyle w:val="effectus"/>
      </w:pPr>
      <w:r>
        <w:rPr>
          <w:b/>
          <w:iCs/>
        </w:rPr>
        <w:t>Abstersorius</w:t>
      </w:r>
      <w:r>
        <w:tab/>
        <w:t>abstergent</w:t>
      </w:r>
    </w:p>
    <w:p w14:paraId="49A81241" w14:textId="77777777" w:rsidR="00067E2E" w:rsidRDefault="00A0702C">
      <w:pPr>
        <w:pStyle w:val="effectus"/>
      </w:pPr>
      <w:r>
        <w:rPr>
          <w:b/>
          <w:iCs/>
        </w:rPr>
        <w:t>Abstinentia</w:t>
      </w:r>
      <w:r>
        <w:rPr>
          <w:iCs/>
        </w:rPr>
        <w:tab/>
      </w:r>
      <w:r>
        <w:t>abstinence</w:t>
      </w:r>
    </w:p>
    <w:p w14:paraId="4FD12007" w14:textId="77777777" w:rsidR="00067E2E" w:rsidRDefault="00A0702C">
      <w:pPr>
        <w:pStyle w:val="effectus"/>
      </w:pPr>
      <w:r>
        <w:rPr>
          <w:b/>
          <w:iCs/>
        </w:rPr>
        <w:t>Abstractio</w:t>
      </w:r>
      <w:r>
        <w:rPr>
          <w:iCs/>
        </w:rPr>
        <w:tab/>
      </w:r>
      <w:r>
        <w:t>abstraction</w:t>
      </w:r>
    </w:p>
    <w:p w14:paraId="24C69346" w14:textId="77777777" w:rsidR="00067E2E" w:rsidRDefault="00A0702C">
      <w:pPr>
        <w:pStyle w:val="effectus"/>
      </w:pPr>
      <w:r>
        <w:rPr>
          <w:b/>
          <w:iCs/>
        </w:rPr>
        <w:t>Abstractivus</w:t>
      </w:r>
      <w:r>
        <w:rPr>
          <w:iCs/>
        </w:rPr>
        <w:tab/>
      </w:r>
      <w:r>
        <w:t>abstrait</w:t>
      </w:r>
    </w:p>
    <w:p w14:paraId="710C9907" w14:textId="77777777" w:rsidR="00067E2E" w:rsidRDefault="00A0702C">
      <w:pPr>
        <w:pStyle w:val="effectus"/>
      </w:pPr>
      <w:r>
        <w:rPr>
          <w:b/>
          <w:iCs/>
        </w:rPr>
        <w:t>Abusus</w:t>
      </w:r>
      <w:r>
        <w:tab/>
        <w:t>abus</w:t>
      </w:r>
    </w:p>
    <w:p w14:paraId="0B578F04" w14:textId="77777777" w:rsidR="00067E2E" w:rsidRDefault="00A0702C">
      <w:pPr>
        <w:pStyle w:val="effectus"/>
      </w:pPr>
      <w:r>
        <w:rPr>
          <w:b/>
          <w:iCs/>
        </w:rPr>
        <w:t>Acanor</w:t>
      </w:r>
      <w:r>
        <w:rPr>
          <w:b/>
          <w:iCs/>
        </w:rPr>
        <w:tab/>
      </w:r>
      <w:r>
        <w:rPr>
          <w:iCs/>
        </w:rPr>
        <w:t>acanor</w:t>
      </w:r>
    </w:p>
    <w:p w14:paraId="39164E77" w14:textId="77777777" w:rsidR="00067E2E" w:rsidRDefault="00A0702C">
      <w:pPr>
        <w:pStyle w:val="effectus"/>
      </w:pPr>
      <w:r>
        <w:rPr>
          <w:b/>
          <w:iCs/>
        </w:rPr>
        <w:t>Acanthabolus</w:t>
      </w:r>
      <w:r>
        <w:rPr>
          <w:iCs/>
        </w:rPr>
        <w:tab/>
      </w:r>
      <w:r>
        <w:t>acanthabole</w:t>
      </w:r>
    </w:p>
    <w:p w14:paraId="27CD060C" w14:textId="77777777" w:rsidR="00067E2E" w:rsidRDefault="00A0702C">
      <w:pPr>
        <w:pStyle w:val="effectus"/>
      </w:pPr>
      <w:r>
        <w:rPr>
          <w:b/>
          <w:iCs/>
        </w:rPr>
        <w:t>Acarus</w:t>
      </w:r>
      <w:r>
        <w:tab/>
        <w:t>ciron</w:t>
      </w:r>
    </w:p>
    <w:p w14:paraId="7F6DB387" w14:textId="77777777" w:rsidR="00067E2E" w:rsidRDefault="00A0702C">
      <w:pPr>
        <w:pStyle w:val="effectus"/>
      </w:pPr>
      <w:r>
        <w:rPr>
          <w:b/>
          <w:iCs/>
        </w:rPr>
        <w:t>Accidens</w:t>
      </w:r>
      <w:r>
        <w:rPr>
          <w:iCs/>
        </w:rPr>
        <w:tab/>
      </w:r>
      <w:r>
        <w:t>accident</w:t>
      </w:r>
    </w:p>
    <w:p w14:paraId="2E8D3296" w14:textId="77777777" w:rsidR="00067E2E" w:rsidRDefault="00A0702C">
      <w:pPr>
        <w:pStyle w:val="effectus"/>
      </w:pPr>
      <w:r>
        <w:rPr>
          <w:b/>
          <w:iCs/>
        </w:rPr>
        <w:t>Acciniformis</w:t>
      </w:r>
      <w:r>
        <w:rPr>
          <w:iCs/>
        </w:rPr>
        <w:tab/>
      </w:r>
      <w:r>
        <w:t>acciniforme</w:t>
      </w:r>
    </w:p>
    <w:p w14:paraId="79DA77BC" w14:textId="77777777" w:rsidR="00067E2E" w:rsidRDefault="00A0702C">
      <w:pPr>
        <w:pStyle w:val="effectus"/>
      </w:pPr>
      <w:r>
        <w:rPr>
          <w:b/>
          <w:iCs/>
        </w:rPr>
        <w:t>Accipiter</w:t>
      </w:r>
      <w:r>
        <w:rPr>
          <w:b/>
          <w:iCs/>
        </w:rPr>
        <w:tab/>
      </w:r>
      <w:r>
        <w:rPr>
          <w:iCs/>
        </w:rPr>
        <w:t>V</w:t>
      </w:r>
      <w:r>
        <w:t xml:space="preserve">oyez </w:t>
      </w:r>
      <w:r>
        <w:rPr>
          <w:b/>
          <w:iCs/>
        </w:rPr>
        <w:t>Accipitres</w:t>
      </w:r>
    </w:p>
    <w:p w14:paraId="4D305FEE" w14:textId="77777777" w:rsidR="00067E2E" w:rsidRDefault="00A0702C">
      <w:pPr>
        <w:pStyle w:val="effectus"/>
      </w:pPr>
      <w:r>
        <w:rPr>
          <w:b/>
          <w:iCs/>
        </w:rPr>
        <w:t>Accommodare</w:t>
      </w:r>
      <w:r>
        <w:rPr>
          <w:iCs/>
        </w:rPr>
        <w:tab/>
      </w:r>
      <w:r>
        <w:t>accommoder</w:t>
      </w:r>
      <w:r>
        <w:tab/>
        <w:t>adapter</w:t>
      </w:r>
    </w:p>
    <w:p w14:paraId="53DD1862" w14:textId="77777777" w:rsidR="00067E2E" w:rsidRDefault="00A0702C">
      <w:pPr>
        <w:pStyle w:val="effectus"/>
      </w:pPr>
      <w:r>
        <w:rPr>
          <w:b/>
          <w:iCs/>
        </w:rPr>
        <w:t>Accretio</w:t>
      </w:r>
      <w:r>
        <w:rPr>
          <w:iCs/>
        </w:rPr>
        <w:tab/>
      </w:r>
      <w:r>
        <w:t>accrétion</w:t>
      </w:r>
      <w:r>
        <w:tab/>
        <w:t>accroissement</w:t>
      </w:r>
    </w:p>
    <w:p w14:paraId="63FD4928" w14:textId="77777777" w:rsidR="00067E2E" w:rsidRDefault="00A0702C">
      <w:pPr>
        <w:pStyle w:val="effectus"/>
      </w:pPr>
      <w:r>
        <w:rPr>
          <w:b/>
          <w:iCs/>
        </w:rPr>
        <w:t>Accusatio</w:t>
      </w:r>
      <w:r>
        <w:tab/>
        <w:t>acc</w:t>
      </w:r>
      <w:r>
        <w:t>usation</w:t>
      </w:r>
      <w:r>
        <w:tab/>
        <w:t>indication</w:t>
      </w:r>
    </w:p>
    <w:p w14:paraId="06EC7068" w14:textId="77777777" w:rsidR="00067E2E" w:rsidRDefault="00A0702C">
      <w:pPr>
        <w:pStyle w:val="effectus"/>
      </w:pPr>
      <w:r>
        <w:rPr>
          <w:b/>
          <w:iCs/>
        </w:rPr>
        <w:t>Acephalus</w:t>
      </w:r>
      <w:r>
        <w:rPr>
          <w:iCs/>
        </w:rPr>
        <w:tab/>
      </w:r>
      <w:r>
        <w:t>acéphale</w:t>
      </w:r>
    </w:p>
    <w:p w14:paraId="37A0F656" w14:textId="77777777" w:rsidR="00067E2E" w:rsidRDefault="00A0702C">
      <w:pPr>
        <w:pStyle w:val="effectus"/>
      </w:pPr>
      <w:r>
        <w:rPr>
          <w:b/>
          <w:iCs/>
        </w:rPr>
        <w:t>Acer</w:t>
      </w:r>
      <w:r>
        <w:tab/>
        <w:t>âcre</w:t>
      </w:r>
    </w:p>
    <w:p w14:paraId="35170FB1" w14:textId="77777777" w:rsidR="00067E2E" w:rsidRDefault="00A0702C">
      <w:pPr>
        <w:pStyle w:val="effectus"/>
      </w:pPr>
      <w:r>
        <w:rPr>
          <w:b/>
          <w:iCs/>
        </w:rPr>
        <w:t>Acerbitas</w:t>
      </w:r>
      <w:r>
        <w:rPr>
          <w:iCs/>
        </w:rPr>
        <w:tab/>
      </w:r>
      <w:r>
        <w:rPr>
          <w:b/>
          <w:iCs/>
        </w:rPr>
        <w:t>Acerbitudo</w:t>
      </w:r>
      <w:r>
        <w:rPr>
          <w:iCs/>
        </w:rPr>
        <w:tab/>
      </w:r>
      <w:r>
        <w:t>acerbité</w:t>
      </w:r>
    </w:p>
    <w:p w14:paraId="50C1D9F5" w14:textId="77777777" w:rsidR="00067E2E" w:rsidRDefault="00A0702C">
      <w:pPr>
        <w:pStyle w:val="effectus"/>
      </w:pPr>
      <w:r>
        <w:rPr>
          <w:b/>
          <w:iCs/>
        </w:rPr>
        <w:t>Acerbus</w:t>
      </w:r>
      <w:r>
        <w:rPr>
          <w:iCs/>
        </w:rPr>
        <w:tab/>
      </w:r>
      <w:r>
        <w:t>acerbe</w:t>
      </w:r>
      <w:r>
        <w:tab/>
        <w:t>aigre</w:t>
      </w:r>
      <w:r>
        <w:tab/>
        <w:t>âpre</w:t>
      </w:r>
    </w:p>
    <w:p w14:paraId="37D371FB" w14:textId="77777777" w:rsidR="00067E2E" w:rsidRDefault="00A0702C">
      <w:pPr>
        <w:pStyle w:val="effectus"/>
      </w:pPr>
      <w:r>
        <w:rPr>
          <w:b/>
          <w:iCs/>
        </w:rPr>
        <w:t>Acescens</w:t>
      </w:r>
      <w:r>
        <w:rPr>
          <w:iCs/>
        </w:rPr>
        <w:tab/>
      </w:r>
      <w:r>
        <w:t>acescent</w:t>
      </w:r>
    </w:p>
    <w:p w14:paraId="45C88C31" w14:textId="77777777" w:rsidR="00067E2E" w:rsidRDefault="00A0702C">
      <w:pPr>
        <w:pStyle w:val="effectus"/>
      </w:pPr>
      <w:r>
        <w:rPr>
          <w:b/>
          <w:iCs/>
        </w:rPr>
        <w:t>Acescentia</w:t>
      </w:r>
      <w:r>
        <w:rPr>
          <w:iCs/>
        </w:rPr>
        <w:tab/>
      </w:r>
      <w:r>
        <w:t>acescence</w:t>
      </w:r>
    </w:p>
    <w:p w14:paraId="39B6FDC1" w14:textId="77777777" w:rsidR="00067E2E" w:rsidRDefault="00A0702C">
      <w:pPr>
        <w:pStyle w:val="effectus"/>
      </w:pPr>
      <w:r>
        <w:rPr>
          <w:b/>
          <w:iCs/>
        </w:rPr>
        <w:t>Acetabulum</w:t>
      </w:r>
      <w:r>
        <w:rPr>
          <w:iCs/>
        </w:rPr>
        <w:tab/>
      </w:r>
      <w:r>
        <w:t>acétabule</w:t>
      </w:r>
    </w:p>
    <w:p w14:paraId="3C31B9AB" w14:textId="77777777" w:rsidR="00067E2E" w:rsidRDefault="00A0702C">
      <w:pPr>
        <w:pStyle w:val="effectus"/>
      </w:pPr>
      <w:r>
        <w:rPr>
          <w:b/>
          <w:iCs/>
        </w:rPr>
        <w:t>Acetas</w:t>
      </w:r>
      <w:r>
        <w:rPr>
          <w:iCs/>
        </w:rPr>
        <w:tab/>
      </w:r>
      <w:r>
        <w:t>acétate</w:t>
      </w:r>
    </w:p>
    <w:p w14:paraId="5AACA5D1" w14:textId="77777777" w:rsidR="00067E2E" w:rsidRDefault="00A0702C">
      <w:pPr>
        <w:pStyle w:val="effectus"/>
      </w:pPr>
      <w:r>
        <w:rPr>
          <w:b/>
          <w:iCs/>
        </w:rPr>
        <w:t>Acetis</w:t>
      </w:r>
      <w:r>
        <w:rPr>
          <w:iCs/>
        </w:rPr>
        <w:tab/>
      </w:r>
      <w:r>
        <w:t>acétite</w:t>
      </w:r>
    </w:p>
    <w:p w14:paraId="2C6234D1" w14:textId="77777777" w:rsidR="00067E2E" w:rsidRDefault="00A0702C">
      <w:pPr>
        <w:pStyle w:val="effectus"/>
      </w:pPr>
      <w:r>
        <w:rPr>
          <w:b/>
          <w:iCs/>
        </w:rPr>
        <w:t>Acetosus</w:t>
      </w:r>
      <w:r>
        <w:rPr>
          <w:iCs/>
        </w:rPr>
        <w:tab/>
      </w:r>
      <w:r>
        <w:t>acéteux</w:t>
      </w:r>
    </w:p>
    <w:p w14:paraId="4E91135C" w14:textId="77777777" w:rsidR="00067E2E" w:rsidRDefault="00A0702C">
      <w:pPr>
        <w:pStyle w:val="effectus"/>
      </w:pPr>
      <w:r>
        <w:rPr>
          <w:b/>
          <w:iCs/>
        </w:rPr>
        <w:t>Acetum</w:t>
      </w:r>
      <w:r>
        <w:rPr>
          <w:iCs/>
        </w:rPr>
        <w:tab/>
      </w:r>
      <w:r>
        <w:t>vinaigre</w:t>
      </w:r>
    </w:p>
    <w:p w14:paraId="2EA09DAB" w14:textId="77777777" w:rsidR="00067E2E" w:rsidRDefault="00A0702C">
      <w:pPr>
        <w:pStyle w:val="effectus"/>
      </w:pPr>
      <w:r>
        <w:rPr>
          <w:b/>
          <w:iCs/>
        </w:rPr>
        <w:lastRenderedPageBreak/>
        <w:t>Achores</w:t>
      </w:r>
      <w:r>
        <w:tab/>
        <w:t>achores</w:t>
      </w:r>
    </w:p>
    <w:p w14:paraId="62CD7C84" w14:textId="77777777" w:rsidR="00067E2E" w:rsidRDefault="00A0702C">
      <w:pPr>
        <w:pStyle w:val="effectus"/>
      </w:pPr>
      <w:r>
        <w:rPr>
          <w:b/>
          <w:iCs/>
        </w:rPr>
        <w:t>Achromaticus</w:t>
      </w:r>
      <w:r>
        <w:rPr>
          <w:iCs/>
        </w:rPr>
        <w:tab/>
      </w:r>
      <w:r>
        <w:t>achromatique</w:t>
      </w:r>
    </w:p>
    <w:p w14:paraId="002EB42A" w14:textId="77777777" w:rsidR="00067E2E" w:rsidRDefault="00A0702C">
      <w:pPr>
        <w:pStyle w:val="effectus"/>
      </w:pPr>
      <w:r>
        <w:rPr>
          <w:b/>
          <w:iCs/>
        </w:rPr>
        <w:t>Acidifer</w:t>
      </w:r>
      <w:r>
        <w:tab/>
        <w:t>acidifère</w:t>
      </w:r>
    </w:p>
    <w:p w14:paraId="1AC26B6E" w14:textId="77777777" w:rsidR="00067E2E" w:rsidRDefault="00A0702C">
      <w:pPr>
        <w:pStyle w:val="effectus"/>
      </w:pPr>
      <w:r>
        <w:rPr>
          <w:b/>
          <w:iCs/>
        </w:rPr>
        <w:t>Acidificus</w:t>
      </w:r>
      <w:r>
        <w:tab/>
        <w:t>acidifiant</w:t>
      </w:r>
    </w:p>
    <w:p w14:paraId="2FA008F8" w14:textId="77777777" w:rsidR="00067E2E" w:rsidRDefault="00A0702C">
      <w:pPr>
        <w:pStyle w:val="effectus"/>
      </w:pPr>
      <w:r>
        <w:rPr>
          <w:b/>
          <w:iCs/>
        </w:rPr>
        <w:t>Acidulus</w:t>
      </w:r>
      <w:r>
        <w:rPr>
          <w:iCs/>
        </w:rPr>
        <w:tab/>
      </w:r>
      <w:r>
        <w:t>acidule</w:t>
      </w:r>
    </w:p>
    <w:p w14:paraId="2984E830" w14:textId="77777777" w:rsidR="00067E2E" w:rsidRDefault="00A0702C">
      <w:pPr>
        <w:pStyle w:val="effectus"/>
      </w:pPr>
      <w:r>
        <w:rPr>
          <w:b/>
          <w:iCs/>
        </w:rPr>
        <w:t>Acidus</w:t>
      </w:r>
      <w:r>
        <w:rPr>
          <w:iCs/>
        </w:rPr>
        <w:tab/>
      </w:r>
      <w:r>
        <w:t>acide</w:t>
      </w:r>
    </w:p>
    <w:p w14:paraId="6ACC47F6" w14:textId="77777777" w:rsidR="00067E2E" w:rsidRDefault="00A0702C">
      <w:pPr>
        <w:pStyle w:val="effectus"/>
      </w:pPr>
      <w:r>
        <w:rPr>
          <w:b/>
          <w:iCs/>
        </w:rPr>
        <w:t>Acinus</w:t>
      </w:r>
      <w:r>
        <w:rPr>
          <w:iCs/>
        </w:rPr>
        <w:tab/>
      </w:r>
      <w:r>
        <w:t>grappe</w:t>
      </w:r>
    </w:p>
    <w:p w14:paraId="39F18FFE" w14:textId="77777777" w:rsidR="00067E2E" w:rsidRDefault="00A0702C">
      <w:pPr>
        <w:pStyle w:val="effectus"/>
      </w:pPr>
      <w:r>
        <w:rPr>
          <w:b/>
          <w:iCs/>
        </w:rPr>
        <w:t>Acipenser</w:t>
      </w:r>
      <w:r>
        <w:tab/>
        <w:t>esturgeon</w:t>
      </w:r>
      <w:r>
        <w:tab/>
        <w:t>aci</w:t>
      </w:r>
      <w:r>
        <w:rPr>
          <w:iCs/>
        </w:rPr>
        <w:t>pensères</w:t>
      </w:r>
    </w:p>
    <w:p w14:paraId="032DE535" w14:textId="77777777" w:rsidR="00067E2E" w:rsidRDefault="00A0702C">
      <w:pPr>
        <w:pStyle w:val="effectus"/>
      </w:pPr>
      <w:r>
        <w:rPr>
          <w:b/>
          <w:iCs/>
        </w:rPr>
        <w:t>Acme</w:t>
      </w:r>
      <w:r>
        <w:tab/>
        <w:t>perfection</w:t>
      </w:r>
      <w:r>
        <w:tab/>
        <w:t>sommet</w:t>
      </w:r>
      <w:r>
        <w:tab/>
        <w:t>état</w:t>
      </w:r>
    </w:p>
    <w:p w14:paraId="12BEE53E" w14:textId="77777777" w:rsidR="00067E2E" w:rsidRDefault="00A0702C">
      <w:pPr>
        <w:pStyle w:val="effectus"/>
      </w:pPr>
      <w:r>
        <w:rPr>
          <w:b/>
          <w:iCs/>
        </w:rPr>
        <w:t>Acor</w:t>
      </w:r>
      <w:r>
        <w:rPr>
          <w:iCs/>
        </w:rPr>
        <w:tab/>
      </w:r>
      <w:r>
        <w:t>aigreur</w:t>
      </w:r>
    </w:p>
    <w:p w14:paraId="406D3DD6" w14:textId="77777777" w:rsidR="00067E2E" w:rsidRDefault="00A0702C">
      <w:pPr>
        <w:pStyle w:val="effectus"/>
      </w:pPr>
      <w:r>
        <w:rPr>
          <w:b/>
          <w:iCs/>
        </w:rPr>
        <w:t>Acotyledon</w:t>
      </w:r>
      <w:r>
        <w:rPr>
          <w:iCs/>
        </w:rPr>
        <w:tab/>
      </w:r>
      <w:r>
        <w:t>acotylédoné</w:t>
      </w:r>
    </w:p>
    <w:p w14:paraId="39EA2212" w14:textId="77777777" w:rsidR="00067E2E" w:rsidRDefault="00A0702C">
      <w:pPr>
        <w:pStyle w:val="effectus"/>
      </w:pPr>
      <w:r>
        <w:rPr>
          <w:b/>
          <w:iCs/>
        </w:rPr>
        <w:t>Acoustice</w:t>
      </w:r>
      <w:r>
        <w:rPr>
          <w:iCs/>
        </w:rPr>
        <w:tab/>
      </w:r>
      <w:r>
        <w:t>acoustique</w:t>
      </w:r>
    </w:p>
    <w:p w14:paraId="6629D285" w14:textId="77777777" w:rsidR="00067E2E" w:rsidRDefault="00A0702C">
      <w:pPr>
        <w:pStyle w:val="effectus"/>
      </w:pPr>
      <w:r>
        <w:rPr>
          <w:b/>
          <w:iCs/>
        </w:rPr>
        <w:t>Acratia</w:t>
      </w:r>
      <w:r>
        <w:rPr>
          <w:iCs/>
        </w:rPr>
        <w:tab/>
      </w:r>
      <w:r>
        <w:t>acratie</w:t>
      </w:r>
      <w:r>
        <w:tab/>
        <w:t xml:space="preserve">privation </w:t>
      </w:r>
      <w:r>
        <w:rPr>
          <w:bCs/>
        </w:rPr>
        <w:t>de</w:t>
      </w:r>
      <w:r>
        <w:rPr>
          <w:b/>
          <w:bCs/>
        </w:rPr>
        <w:t xml:space="preserve"> </w:t>
      </w:r>
      <w:r>
        <w:t>force</w:t>
      </w:r>
    </w:p>
    <w:p w14:paraId="6D7E2B2E" w14:textId="77777777" w:rsidR="00067E2E" w:rsidRDefault="00A0702C">
      <w:pPr>
        <w:pStyle w:val="effectus"/>
      </w:pPr>
      <w:r>
        <w:rPr>
          <w:b/>
          <w:iCs/>
        </w:rPr>
        <w:t>Acrido</w:t>
      </w:r>
      <w:r>
        <w:rPr>
          <w:b/>
          <w:iCs/>
        </w:rPr>
        <w:t>phagus</w:t>
      </w:r>
      <w:r>
        <w:rPr>
          <w:iCs/>
        </w:rPr>
        <w:tab/>
      </w:r>
      <w:r>
        <w:t>acridophage</w:t>
      </w:r>
    </w:p>
    <w:p w14:paraId="1C4B6F03" w14:textId="77777777" w:rsidR="00067E2E" w:rsidRDefault="00A0702C">
      <w:pPr>
        <w:pStyle w:val="effectus"/>
      </w:pPr>
      <w:r>
        <w:rPr>
          <w:b/>
          <w:iCs/>
        </w:rPr>
        <w:t>Acrimonia</w:t>
      </w:r>
      <w:r>
        <w:rPr>
          <w:iCs/>
        </w:rPr>
        <w:tab/>
      </w:r>
      <w:r>
        <w:t>acrimonie</w:t>
      </w:r>
    </w:p>
    <w:p w14:paraId="14EE7DC4" w14:textId="77777777" w:rsidR="00067E2E" w:rsidRDefault="00A0702C">
      <w:pPr>
        <w:pStyle w:val="effectus"/>
      </w:pPr>
      <w:r>
        <w:rPr>
          <w:b/>
          <w:iCs/>
        </w:rPr>
        <w:t>Acrisia</w:t>
      </w:r>
      <w:r>
        <w:rPr>
          <w:iCs/>
        </w:rPr>
        <w:tab/>
      </w:r>
      <w:r>
        <w:t>acrisie</w:t>
      </w:r>
    </w:p>
    <w:p w14:paraId="1C5B7A1C" w14:textId="77777777" w:rsidR="00067E2E" w:rsidRDefault="00A0702C">
      <w:pPr>
        <w:pStyle w:val="effectus"/>
      </w:pPr>
      <w:r>
        <w:rPr>
          <w:b/>
          <w:iCs/>
        </w:rPr>
        <w:t>Acritas</w:t>
      </w:r>
      <w:r>
        <w:rPr>
          <w:iCs/>
        </w:rPr>
        <w:tab/>
      </w:r>
      <w:r>
        <w:rPr>
          <w:b/>
          <w:iCs/>
        </w:rPr>
        <w:t>Acritudo</w:t>
      </w:r>
      <w:r>
        <w:tab/>
        <w:t>âcreté</w:t>
      </w:r>
      <w:r>
        <w:tab/>
        <w:t>acrimonie</w:t>
      </w:r>
    </w:p>
    <w:p w14:paraId="7C683698" w14:textId="77777777" w:rsidR="00067E2E" w:rsidRDefault="00A0702C">
      <w:pPr>
        <w:pStyle w:val="effectus"/>
      </w:pPr>
      <w:r>
        <w:rPr>
          <w:b/>
          <w:iCs/>
        </w:rPr>
        <w:t>Acrochordon</w:t>
      </w:r>
      <w:r>
        <w:rPr>
          <w:b/>
          <w:iCs/>
        </w:rPr>
        <w:tab/>
      </w:r>
      <w:r>
        <w:rPr>
          <w:iCs/>
        </w:rPr>
        <w:t>acrochordon</w:t>
      </w:r>
    </w:p>
    <w:p w14:paraId="45036EC9" w14:textId="77777777" w:rsidR="00067E2E" w:rsidRDefault="00A0702C">
      <w:pPr>
        <w:pStyle w:val="pb"/>
        <w:pageBreakBefore/>
      </w:pPr>
      <w:r>
        <w:lastRenderedPageBreak/>
        <w:t>[p. 368]</w:t>
      </w:r>
    </w:p>
    <w:p w14:paraId="2FBE01BE" w14:textId="77777777" w:rsidR="00067E2E" w:rsidRDefault="00A0702C">
      <w:pPr>
        <w:pStyle w:val="effectus"/>
      </w:pPr>
      <w:r>
        <w:rPr>
          <w:b/>
        </w:rPr>
        <w:t>Acromium</w:t>
      </w:r>
      <w:r>
        <w:tab/>
        <w:t>acromion</w:t>
      </w:r>
    </w:p>
    <w:p w14:paraId="27559F01" w14:textId="77777777" w:rsidR="00067E2E" w:rsidRDefault="00A0702C">
      <w:pPr>
        <w:pStyle w:val="effectus"/>
      </w:pPr>
      <w:r>
        <w:rPr>
          <w:b/>
          <w:iCs/>
        </w:rPr>
        <w:t>Acroteriasmus</w:t>
      </w:r>
      <w:r>
        <w:rPr>
          <w:iCs/>
        </w:rPr>
        <w:tab/>
      </w:r>
      <w:r>
        <w:t>acrotériasme</w:t>
      </w:r>
    </w:p>
    <w:p w14:paraId="1AC1C00F" w14:textId="77777777" w:rsidR="00067E2E" w:rsidRDefault="00A0702C">
      <w:pPr>
        <w:pStyle w:val="effectus"/>
      </w:pPr>
      <w:r>
        <w:rPr>
          <w:b/>
          <w:iCs/>
        </w:rPr>
        <w:t>Actiniœ</w:t>
      </w:r>
      <w:r>
        <w:rPr>
          <w:iCs/>
        </w:rPr>
        <w:tab/>
      </w:r>
      <w:r>
        <w:t>actinies</w:t>
      </w:r>
    </w:p>
    <w:p w14:paraId="15F1B8FF" w14:textId="77777777" w:rsidR="00067E2E" w:rsidRDefault="00A0702C">
      <w:pPr>
        <w:pStyle w:val="effectus"/>
      </w:pPr>
      <w:r>
        <w:rPr>
          <w:b/>
          <w:iCs/>
        </w:rPr>
        <w:t>Actinobolismus</w:t>
      </w:r>
      <w:r>
        <w:tab/>
        <w:t>irradiation</w:t>
      </w:r>
    </w:p>
    <w:p w14:paraId="7552D54B" w14:textId="77777777" w:rsidR="00067E2E" w:rsidRDefault="00A0702C">
      <w:pPr>
        <w:pStyle w:val="effectus"/>
      </w:pPr>
      <w:r>
        <w:rPr>
          <w:b/>
          <w:iCs/>
        </w:rPr>
        <w:t>Actio</w:t>
      </w:r>
      <w:r>
        <w:tab/>
        <w:t>action</w:t>
      </w:r>
    </w:p>
    <w:p w14:paraId="05CD831A" w14:textId="77777777" w:rsidR="00067E2E" w:rsidRDefault="00A0702C">
      <w:pPr>
        <w:pStyle w:val="effectus"/>
      </w:pPr>
      <w:r>
        <w:rPr>
          <w:b/>
          <w:iCs/>
        </w:rPr>
        <w:t>Activus</w:t>
      </w:r>
      <w:r>
        <w:tab/>
        <w:t>actif</w:t>
      </w:r>
    </w:p>
    <w:p w14:paraId="382B42CE" w14:textId="77777777" w:rsidR="00067E2E" w:rsidRDefault="00A0702C">
      <w:pPr>
        <w:pStyle w:val="effectus"/>
      </w:pPr>
      <w:r>
        <w:rPr>
          <w:b/>
          <w:iCs/>
        </w:rPr>
        <w:t>Actualis</w:t>
      </w:r>
      <w:r>
        <w:rPr>
          <w:iCs/>
        </w:rPr>
        <w:tab/>
      </w:r>
      <w:r>
        <w:t>actuel</w:t>
      </w:r>
    </w:p>
    <w:p w14:paraId="6EAEA1D0" w14:textId="77777777" w:rsidR="00067E2E" w:rsidRDefault="00A0702C">
      <w:pPr>
        <w:pStyle w:val="effectus"/>
      </w:pPr>
      <w:r>
        <w:rPr>
          <w:b/>
          <w:iCs/>
        </w:rPr>
        <w:t>Actus</w:t>
      </w:r>
      <w:r>
        <w:rPr>
          <w:iCs/>
        </w:rPr>
        <w:tab/>
      </w:r>
      <w:r>
        <w:t>acte</w:t>
      </w:r>
      <w:r>
        <w:tab/>
        <w:t>action</w:t>
      </w:r>
    </w:p>
    <w:p w14:paraId="3C82A59E" w14:textId="77777777" w:rsidR="00067E2E" w:rsidRDefault="00A0702C">
      <w:pPr>
        <w:pStyle w:val="effectus"/>
      </w:pPr>
      <w:r>
        <w:rPr>
          <w:b/>
          <w:iCs/>
        </w:rPr>
        <w:t>Acuitas</w:t>
      </w:r>
      <w:r>
        <w:tab/>
        <w:t>acrimonie</w:t>
      </w:r>
    </w:p>
    <w:p w14:paraId="7B187E61" w14:textId="77777777" w:rsidR="00067E2E" w:rsidRDefault="00A0702C">
      <w:pPr>
        <w:pStyle w:val="effectus"/>
      </w:pPr>
      <w:r>
        <w:rPr>
          <w:b/>
          <w:iCs/>
        </w:rPr>
        <w:t>Aculeatus</w:t>
      </w:r>
      <w:r>
        <w:rPr>
          <w:iCs/>
        </w:rPr>
        <w:tab/>
      </w:r>
      <w:r>
        <w:t>aiguillonné</w:t>
      </w:r>
    </w:p>
    <w:p w14:paraId="75B54339" w14:textId="77777777" w:rsidR="00067E2E" w:rsidRDefault="00A0702C">
      <w:pPr>
        <w:pStyle w:val="effectus"/>
      </w:pPr>
      <w:r>
        <w:rPr>
          <w:b/>
          <w:iCs/>
        </w:rPr>
        <w:t>Aculeus</w:t>
      </w:r>
      <w:r>
        <w:tab/>
        <w:t>aiguillon</w:t>
      </w:r>
    </w:p>
    <w:p w14:paraId="45E0E8CD" w14:textId="77777777" w:rsidR="00067E2E" w:rsidRDefault="00A0702C">
      <w:pPr>
        <w:pStyle w:val="effectus"/>
      </w:pPr>
      <w:r>
        <w:rPr>
          <w:b/>
          <w:iCs/>
        </w:rPr>
        <w:t>Acuminatus</w:t>
      </w:r>
      <w:r>
        <w:tab/>
        <w:t>acuminé</w:t>
      </w:r>
    </w:p>
    <w:p w14:paraId="604FED7E" w14:textId="77777777" w:rsidR="00067E2E" w:rsidRDefault="00A0702C">
      <w:pPr>
        <w:pStyle w:val="effectus"/>
      </w:pPr>
      <w:r>
        <w:rPr>
          <w:b/>
          <w:iCs/>
        </w:rPr>
        <w:t>Acutangulatus</w:t>
      </w:r>
      <w:r>
        <w:tab/>
        <w:t>acutangulé</w:t>
      </w:r>
    </w:p>
    <w:p w14:paraId="7556DFA0" w14:textId="77777777" w:rsidR="00067E2E" w:rsidRDefault="00A0702C">
      <w:pPr>
        <w:pStyle w:val="effectus"/>
      </w:pPr>
      <w:r>
        <w:rPr>
          <w:b/>
          <w:iCs/>
        </w:rPr>
        <w:t>Acutangulus</w:t>
      </w:r>
      <w:r>
        <w:rPr>
          <w:iCs/>
        </w:rPr>
        <w:tab/>
      </w:r>
      <w:r>
        <w:t>acutangle</w:t>
      </w:r>
    </w:p>
    <w:p w14:paraId="20CDE9B3" w14:textId="77777777" w:rsidR="00067E2E" w:rsidRDefault="00A0702C">
      <w:pPr>
        <w:pStyle w:val="effectus"/>
      </w:pPr>
      <w:r>
        <w:rPr>
          <w:b/>
          <w:iCs/>
        </w:rPr>
        <w:t>Acutus</w:t>
      </w:r>
      <w:r>
        <w:rPr>
          <w:iCs/>
        </w:rPr>
        <w:tab/>
      </w:r>
      <w:r>
        <w:t>aigu</w:t>
      </w:r>
    </w:p>
    <w:p w14:paraId="168B3326" w14:textId="77777777" w:rsidR="00067E2E" w:rsidRDefault="00A0702C">
      <w:pPr>
        <w:pStyle w:val="effectus"/>
      </w:pPr>
      <w:r>
        <w:rPr>
          <w:b/>
          <w:iCs/>
        </w:rPr>
        <w:t>Adamas</w:t>
      </w:r>
      <w:r>
        <w:rPr>
          <w:iCs/>
        </w:rPr>
        <w:tab/>
      </w:r>
      <w:r>
        <w:t>aimant</w:t>
      </w:r>
    </w:p>
    <w:p w14:paraId="7535F857" w14:textId="77777777" w:rsidR="00067E2E" w:rsidRDefault="00A0702C">
      <w:pPr>
        <w:pStyle w:val="effectus"/>
      </w:pPr>
      <w:r>
        <w:rPr>
          <w:b/>
          <w:iCs/>
        </w:rPr>
        <w:t>Adaptare</w:t>
      </w:r>
      <w:r>
        <w:rPr>
          <w:iCs/>
        </w:rPr>
        <w:tab/>
      </w:r>
      <w:r>
        <w:t>adapter</w:t>
      </w:r>
    </w:p>
    <w:p w14:paraId="32852302" w14:textId="77777777" w:rsidR="00067E2E" w:rsidRDefault="00A0702C">
      <w:pPr>
        <w:pStyle w:val="effectus"/>
      </w:pPr>
      <w:r>
        <w:rPr>
          <w:b/>
          <w:iCs/>
        </w:rPr>
        <w:t>Adarticulatio</w:t>
      </w:r>
      <w:r>
        <w:rPr>
          <w:iCs/>
        </w:rPr>
        <w:tab/>
      </w:r>
      <w:r>
        <w:t>arthrodie</w:t>
      </w:r>
    </w:p>
    <w:p w14:paraId="389CD1E1" w14:textId="77777777" w:rsidR="00067E2E" w:rsidRDefault="00A0702C">
      <w:pPr>
        <w:pStyle w:val="effectus"/>
      </w:pPr>
      <w:r>
        <w:rPr>
          <w:b/>
          <w:iCs/>
        </w:rPr>
        <w:t>Addephagia</w:t>
      </w:r>
      <w:r>
        <w:rPr>
          <w:iCs/>
        </w:rPr>
        <w:tab/>
      </w:r>
      <w:r>
        <w:t>adéphagie</w:t>
      </w:r>
    </w:p>
    <w:p w14:paraId="732C6985" w14:textId="77777777" w:rsidR="00067E2E" w:rsidRDefault="00A0702C">
      <w:pPr>
        <w:pStyle w:val="effectus"/>
      </w:pPr>
      <w:r>
        <w:rPr>
          <w:b/>
          <w:iCs/>
        </w:rPr>
        <w:t>Additio</w:t>
      </w:r>
      <w:r>
        <w:rPr>
          <w:iCs/>
        </w:rPr>
        <w:tab/>
      </w:r>
      <w:r>
        <w:t>addition</w:t>
      </w:r>
    </w:p>
    <w:p w14:paraId="09D909C8" w14:textId="77777777" w:rsidR="00067E2E" w:rsidRDefault="00A0702C">
      <w:pPr>
        <w:pStyle w:val="effectus"/>
      </w:pPr>
      <w:r>
        <w:rPr>
          <w:b/>
          <w:iCs/>
        </w:rPr>
        <w:t>Adductio</w:t>
      </w:r>
      <w:r>
        <w:rPr>
          <w:iCs/>
        </w:rPr>
        <w:tab/>
      </w:r>
      <w:r>
        <w:t>adduction</w:t>
      </w:r>
    </w:p>
    <w:p w14:paraId="6658F7E0" w14:textId="77777777" w:rsidR="00067E2E" w:rsidRDefault="00A0702C">
      <w:pPr>
        <w:pStyle w:val="effectus"/>
      </w:pPr>
      <w:r>
        <w:rPr>
          <w:b/>
          <w:iCs/>
        </w:rPr>
        <w:t>Adductor</w:t>
      </w:r>
      <w:r>
        <w:rPr>
          <w:iCs/>
        </w:rPr>
        <w:tab/>
      </w:r>
      <w:r>
        <w:t>adducteur</w:t>
      </w:r>
    </w:p>
    <w:p w14:paraId="7E2A2B61" w14:textId="77777777" w:rsidR="00067E2E" w:rsidRDefault="00A0702C">
      <w:pPr>
        <w:pStyle w:val="effectus"/>
      </w:pPr>
      <w:r>
        <w:rPr>
          <w:b/>
          <w:iCs/>
        </w:rPr>
        <w:t>Adenographia</w:t>
      </w:r>
      <w:r>
        <w:tab/>
        <w:t>adénographie</w:t>
      </w:r>
    </w:p>
    <w:p w14:paraId="32CF34BB" w14:textId="77777777" w:rsidR="00067E2E" w:rsidRDefault="00A0702C">
      <w:pPr>
        <w:pStyle w:val="effectus"/>
      </w:pPr>
      <w:r>
        <w:rPr>
          <w:b/>
          <w:iCs/>
        </w:rPr>
        <w:t>Adenoïdes</w:t>
      </w:r>
      <w:r>
        <w:tab/>
        <w:t>adénoïde</w:t>
      </w:r>
    </w:p>
    <w:p w14:paraId="5226B396" w14:textId="77777777" w:rsidR="00067E2E" w:rsidRDefault="00A0702C">
      <w:pPr>
        <w:pStyle w:val="effectus"/>
      </w:pPr>
      <w:r>
        <w:rPr>
          <w:b/>
          <w:iCs/>
        </w:rPr>
        <w:t>Adenologia</w:t>
      </w:r>
      <w:r>
        <w:tab/>
        <w:t>adénologie</w:t>
      </w:r>
    </w:p>
    <w:p w14:paraId="31C47089" w14:textId="77777777" w:rsidR="00067E2E" w:rsidRDefault="00A0702C">
      <w:pPr>
        <w:pStyle w:val="effectus"/>
      </w:pPr>
      <w:r>
        <w:rPr>
          <w:b/>
          <w:iCs/>
        </w:rPr>
        <w:t>Adeno - meningeus</w:t>
      </w:r>
      <w:r>
        <w:rPr>
          <w:iCs/>
        </w:rPr>
        <w:tab/>
      </w:r>
      <w:r>
        <w:t>adéno-méningé</w:t>
      </w:r>
    </w:p>
    <w:p w14:paraId="581E18F3" w14:textId="77777777" w:rsidR="00067E2E" w:rsidRDefault="00A0702C">
      <w:pPr>
        <w:pStyle w:val="effectus"/>
      </w:pPr>
      <w:r>
        <w:rPr>
          <w:b/>
          <w:iCs/>
        </w:rPr>
        <w:t>Adeno-nervosus</w:t>
      </w:r>
      <w:r>
        <w:rPr>
          <w:iCs/>
        </w:rPr>
        <w:tab/>
      </w:r>
      <w:r>
        <w:t>adéno-nerveux</w:t>
      </w:r>
    </w:p>
    <w:p w14:paraId="15B012AC" w14:textId="77777777" w:rsidR="00067E2E" w:rsidRDefault="00A0702C">
      <w:pPr>
        <w:pStyle w:val="effectus"/>
      </w:pPr>
      <w:r>
        <w:rPr>
          <w:b/>
          <w:iCs/>
        </w:rPr>
        <w:t>Adenotomia</w:t>
      </w:r>
      <w:r>
        <w:rPr>
          <w:iCs/>
        </w:rPr>
        <w:tab/>
      </w:r>
      <w:r>
        <w:t>adénotomie</w:t>
      </w:r>
    </w:p>
    <w:p w14:paraId="1EC915A5" w14:textId="77777777" w:rsidR="00067E2E" w:rsidRDefault="00A0702C">
      <w:pPr>
        <w:pStyle w:val="effectus"/>
      </w:pPr>
      <w:r>
        <w:rPr>
          <w:b/>
          <w:iCs/>
        </w:rPr>
        <w:t>Adeps</w:t>
      </w:r>
      <w:r>
        <w:rPr>
          <w:iCs/>
        </w:rPr>
        <w:tab/>
      </w:r>
      <w:r>
        <w:t>graisse</w:t>
      </w:r>
    </w:p>
    <w:p w14:paraId="23502785" w14:textId="77777777" w:rsidR="00067E2E" w:rsidRDefault="00A0702C">
      <w:pPr>
        <w:pStyle w:val="effectus"/>
      </w:pPr>
      <w:r>
        <w:rPr>
          <w:b/>
          <w:iCs/>
        </w:rPr>
        <w:t>Adeptus</w:t>
      </w:r>
      <w:r>
        <w:rPr>
          <w:iCs/>
        </w:rPr>
        <w:tab/>
      </w:r>
      <w:r>
        <w:t>adepte</w:t>
      </w:r>
    </w:p>
    <w:p w14:paraId="5508E538" w14:textId="77777777" w:rsidR="00067E2E" w:rsidRDefault="00A0702C">
      <w:pPr>
        <w:pStyle w:val="pb"/>
      </w:pPr>
      <w:commentRangeStart w:id="3"/>
      <w:r>
        <w:rPr>
          <w:b/>
          <w:iCs/>
        </w:rPr>
        <w:t>Adhærenia</w:t>
      </w:r>
      <w:commentRangeEnd w:id="3"/>
      <w:r>
        <w:commentReference w:id="3"/>
      </w:r>
      <w:r>
        <w:rPr>
          <w:iCs/>
        </w:rPr>
        <w:tab/>
      </w:r>
      <w:r>
        <w:t>adhérence</w:t>
      </w:r>
    </w:p>
    <w:p w14:paraId="514E6F42" w14:textId="77777777" w:rsidR="00067E2E" w:rsidRDefault="00A0702C">
      <w:pPr>
        <w:pStyle w:val="pb"/>
      </w:pPr>
      <w:commentRangeStart w:id="4"/>
      <w:r>
        <w:rPr>
          <w:b/>
          <w:iCs/>
        </w:rPr>
        <w:t>Adhœsio</w:t>
      </w:r>
      <w:commentRangeEnd w:id="4"/>
      <w:r>
        <w:commentReference w:id="4"/>
      </w:r>
      <w:r>
        <w:t xml:space="preserve"> </w:t>
      </w:r>
      <w:r>
        <w:t>; adhésion</w:t>
      </w:r>
    </w:p>
    <w:p w14:paraId="490F0F9E" w14:textId="77777777" w:rsidR="00067E2E" w:rsidRDefault="00A0702C">
      <w:pPr>
        <w:pStyle w:val="effectus"/>
      </w:pPr>
      <w:r>
        <w:rPr>
          <w:b/>
          <w:iCs/>
        </w:rPr>
        <w:t>Adiaphorus</w:t>
      </w:r>
      <w:r>
        <w:tab/>
        <w:t>adiaphore</w:t>
      </w:r>
    </w:p>
    <w:p w14:paraId="61D6F5AA" w14:textId="77777777" w:rsidR="00067E2E" w:rsidRDefault="00A0702C">
      <w:pPr>
        <w:pStyle w:val="effectus"/>
      </w:pPr>
      <w:r>
        <w:rPr>
          <w:b/>
          <w:iCs/>
        </w:rPr>
        <w:t>Adiapneustia</w:t>
      </w:r>
      <w:r>
        <w:rPr>
          <w:iCs/>
        </w:rPr>
        <w:tab/>
      </w:r>
      <w:r>
        <w:t>adiapneustie</w:t>
      </w:r>
    </w:p>
    <w:p w14:paraId="0E9B6FB9" w14:textId="77777777" w:rsidR="00067E2E" w:rsidRDefault="00A0702C">
      <w:pPr>
        <w:pStyle w:val="effectus"/>
      </w:pPr>
      <w:r>
        <w:rPr>
          <w:b/>
          <w:iCs/>
        </w:rPr>
        <w:t>Adiarrhaea</w:t>
      </w:r>
      <w:r>
        <w:rPr>
          <w:iCs/>
        </w:rPr>
        <w:tab/>
      </w:r>
      <w:r>
        <w:t>adiarrhée</w:t>
      </w:r>
    </w:p>
    <w:p w14:paraId="7C19D46F" w14:textId="77777777" w:rsidR="00067E2E" w:rsidRDefault="00A0702C">
      <w:pPr>
        <w:pStyle w:val="effectus"/>
      </w:pPr>
      <w:r>
        <w:rPr>
          <w:b/>
          <w:iCs/>
        </w:rPr>
        <w:t>Adipocera</w:t>
      </w:r>
      <w:r>
        <w:rPr>
          <w:iCs/>
        </w:rPr>
        <w:tab/>
      </w:r>
      <w:r>
        <w:t>adipocire</w:t>
      </w:r>
    </w:p>
    <w:p w14:paraId="05F7AA6D" w14:textId="77777777" w:rsidR="00067E2E" w:rsidRDefault="00A0702C">
      <w:pPr>
        <w:pStyle w:val="effectus"/>
      </w:pPr>
      <w:r>
        <w:rPr>
          <w:b/>
          <w:iCs/>
        </w:rPr>
        <w:t>Adiposus</w:t>
      </w:r>
      <w:r>
        <w:rPr>
          <w:iCs/>
        </w:rPr>
        <w:tab/>
      </w:r>
      <w:r>
        <w:t>adipeux</w:t>
      </w:r>
      <w:r>
        <w:tab/>
        <w:t>graisseux</w:t>
      </w:r>
    </w:p>
    <w:p w14:paraId="0951D412" w14:textId="77777777" w:rsidR="00067E2E" w:rsidRDefault="00A0702C">
      <w:pPr>
        <w:pStyle w:val="effectus"/>
      </w:pPr>
      <w:r>
        <w:rPr>
          <w:b/>
          <w:iCs/>
        </w:rPr>
        <w:t>Adipsia</w:t>
      </w:r>
      <w:r>
        <w:rPr>
          <w:iCs/>
        </w:rPr>
        <w:tab/>
      </w:r>
      <w:r>
        <w:t>adipsie</w:t>
      </w:r>
    </w:p>
    <w:p w14:paraId="23415A0F" w14:textId="77777777" w:rsidR="00067E2E" w:rsidRDefault="00A0702C">
      <w:pPr>
        <w:pStyle w:val="effectus"/>
      </w:pPr>
      <w:r>
        <w:rPr>
          <w:b/>
          <w:iCs/>
        </w:rPr>
        <w:t>Adjectio</w:t>
      </w:r>
      <w:r>
        <w:rPr>
          <w:iCs/>
        </w:rPr>
        <w:tab/>
      </w:r>
      <w:r>
        <w:t>addition</w:t>
      </w:r>
    </w:p>
    <w:p w14:paraId="1D28A8AC" w14:textId="77777777" w:rsidR="00067E2E" w:rsidRDefault="00A0702C">
      <w:pPr>
        <w:pStyle w:val="effectus"/>
      </w:pPr>
      <w:r>
        <w:rPr>
          <w:b/>
          <w:iCs/>
        </w:rPr>
        <w:t>Adjutor</w:t>
      </w:r>
      <w:r>
        <w:rPr>
          <w:iCs/>
        </w:rPr>
        <w:tab/>
      </w:r>
      <w:r>
        <w:rPr>
          <w:b/>
          <w:iCs/>
        </w:rPr>
        <w:t>Adjutrix partus</w:t>
      </w:r>
      <w:r>
        <w:rPr>
          <w:iCs/>
        </w:rPr>
        <w:tab/>
      </w:r>
      <w:r>
        <w:t>accoucheur</w:t>
      </w:r>
      <w:r>
        <w:tab/>
        <w:t>accoucheuse</w:t>
      </w:r>
    </w:p>
    <w:p w14:paraId="3BDBA34E" w14:textId="77777777" w:rsidR="00067E2E" w:rsidRDefault="00A0702C">
      <w:pPr>
        <w:pStyle w:val="effectus"/>
      </w:pPr>
      <w:r>
        <w:rPr>
          <w:b/>
          <w:iCs/>
        </w:rPr>
        <w:t>Adnata</w:t>
      </w:r>
      <w:r>
        <w:rPr>
          <w:iCs/>
        </w:rPr>
        <w:tab/>
      </w:r>
      <w:r>
        <w:t>conjonctive</w:t>
      </w:r>
    </w:p>
    <w:p w14:paraId="7414B27C" w14:textId="77777777" w:rsidR="00067E2E" w:rsidRDefault="00A0702C">
      <w:pPr>
        <w:pStyle w:val="effectus"/>
      </w:pPr>
      <w:r>
        <w:rPr>
          <w:b/>
          <w:iCs/>
        </w:rPr>
        <w:t>Adnatus</w:t>
      </w:r>
      <w:r>
        <w:rPr>
          <w:iCs/>
        </w:rPr>
        <w:tab/>
      </w:r>
      <w:r>
        <w:t>adné</w:t>
      </w:r>
    </w:p>
    <w:p w14:paraId="5910465E" w14:textId="77777777" w:rsidR="00067E2E" w:rsidRDefault="00A0702C">
      <w:pPr>
        <w:pStyle w:val="effectus"/>
      </w:pPr>
      <w:r>
        <w:rPr>
          <w:b/>
          <w:iCs/>
        </w:rPr>
        <w:t>Adolescens</w:t>
      </w:r>
      <w:r>
        <w:tab/>
      </w:r>
      <w:r>
        <w:rPr>
          <w:shd w:val="clear" w:color="auto" w:fill="00FF00"/>
        </w:rPr>
        <w:t xml:space="preserve">jeune </w:t>
      </w:r>
      <w:r>
        <w:rPr>
          <w:shd w:val="clear" w:color="auto" w:fill="00FF00"/>
        </w:rPr>
        <w:t>homme adolescent</w:t>
      </w:r>
    </w:p>
    <w:p w14:paraId="60685FC9" w14:textId="77777777" w:rsidR="00067E2E" w:rsidRDefault="00A0702C">
      <w:pPr>
        <w:pStyle w:val="effectus"/>
      </w:pPr>
      <w:r>
        <w:rPr>
          <w:b/>
          <w:iCs/>
        </w:rPr>
        <w:t>Adolescentia</w:t>
      </w:r>
      <w:r>
        <w:tab/>
        <w:t>adolescence</w:t>
      </w:r>
    </w:p>
    <w:p w14:paraId="1F2F817B" w14:textId="77777777" w:rsidR="00067E2E" w:rsidRDefault="00A0702C">
      <w:pPr>
        <w:pStyle w:val="effectus"/>
      </w:pPr>
      <w:r>
        <w:rPr>
          <w:b/>
          <w:iCs/>
        </w:rPr>
        <w:t>Adspiratio</w:t>
      </w:r>
      <w:r>
        <w:rPr>
          <w:iCs/>
        </w:rPr>
        <w:tab/>
      </w:r>
      <w:r>
        <w:t>aspiration</w:t>
      </w:r>
    </w:p>
    <w:p w14:paraId="7C870EE4" w14:textId="77777777" w:rsidR="00067E2E" w:rsidRDefault="00A0702C">
      <w:pPr>
        <w:pStyle w:val="effectus"/>
      </w:pPr>
      <w:r>
        <w:rPr>
          <w:b/>
          <w:iCs/>
        </w:rPr>
        <w:t>Adstrictio</w:t>
      </w:r>
      <w:r>
        <w:rPr>
          <w:iCs/>
        </w:rPr>
        <w:tab/>
      </w:r>
      <w:r>
        <w:t>resserrement</w:t>
      </w:r>
    </w:p>
    <w:p w14:paraId="64533E68" w14:textId="77777777" w:rsidR="00067E2E" w:rsidRDefault="00A0702C">
      <w:pPr>
        <w:pStyle w:val="effectus"/>
      </w:pPr>
      <w:r>
        <w:rPr>
          <w:b/>
          <w:iCs/>
        </w:rPr>
        <w:t>Adstringens</w:t>
      </w:r>
      <w:r>
        <w:rPr>
          <w:iCs/>
        </w:rPr>
        <w:tab/>
      </w:r>
      <w:r>
        <w:t>astringent</w:t>
      </w:r>
    </w:p>
    <w:p w14:paraId="688E061A" w14:textId="77777777" w:rsidR="00067E2E" w:rsidRDefault="00A0702C">
      <w:pPr>
        <w:pStyle w:val="effectus"/>
      </w:pPr>
      <w:r>
        <w:rPr>
          <w:b/>
          <w:iCs/>
        </w:rPr>
        <w:t>Adulteratio</w:t>
      </w:r>
      <w:r>
        <w:rPr>
          <w:iCs/>
        </w:rPr>
        <w:tab/>
      </w:r>
      <w:r>
        <w:t>adultération</w:t>
      </w:r>
      <w:r>
        <w:tab/>
        <w:t>corruption</w:t>
      </w:r>
      <w:r>
        <w:tab/>
        <w:t>altération</w:t>
      </w:r>
    </w:p>
    <w:p w14:paraId="2B8D09FC" w14:textId="77777777" w:rsidR="00067E2E" w:rsidRDefault="00A0702C">
      <w:pPr>
        <w:pStyle w:val="effectus"/>
      </w:pPr>
      <w:r>
        <w:rPr>
          <w:b/>
          <w:iCs/>
        </w:rPr>
        <w:t>Adultus</w:t>
      </w:r>
      <w:r>
        <w:rPr>
          <w:iCs/>
        </w:rPr>
        <w:tab/>
      </w:r>
      <w:r>
        <w:t>adulte</w:t>
      </w:r>
      <w:r>
        <w:tab/>
        <w:t>homme fait</w:t>
      </w:r>
    </w:p>
    <w:p w14:paraId="5CC4C9A8" w14:textId="77777777" w:rsidR="00067E2E" w:rsidRDefault="00A0702C">
      <w:pPr>
        <w:pStyle w:val="effectus"/>
      </w:pPr>
      <w:r>
        <w:rPr>
          <w:b/>
          <w:iCs/>
        </w:rPr>
        <w:t>Adunatus</w:t>
      </w:r>
      <w:r>
        <w:rPr>
          <w:iCs/>
        </w:rPr>
        <w:tab/>
      </w:r>
      <w:r>
        <w:t>réuni</w:t>
      </w:r>
      <w:r>
        <w:tab/>
        <w:t>amassé</w:t>
      </w:r>
    </w:p>
    <w:p w14:paraId="04792C51" w14:textId="77777777" w:rsidR="00067E2E" w:rsidRDefault="00A0702C">
      <w:pPr>
        <w:pStyle w:val="effectus"/>
      </w:pPr>
      <w:r>
        <w:rPr>
          <w:b/>
          <w:iCs/>
        </w:rPr>
        <w:t>Adustio</w:t>
      </w:r>
      <w:r>
        <w:tab/>
        <w:t>brûlure</w:t>
      </w:r>
      <w:r>
        <w:tab/>
        <w:t>adustion</w:t>
      </w:r>
    </w:p>
    <w:p w14:paraId="37A5E3B0" w14:textId="77777777" w:rsidR="00067E2E" w:rsidRDefault="00A0702C">
      <w:pPr>
        <w:pStyle w:val="effectus"/>
      </w:pPr>
      <w:r>
        <w:rPr>
          <w:b/>
          <w:iCs/>
        </w:rPr>
        <w:t>Adustus</w:t>
      </w:r>
      <w:r>
        <w:rPr>
          <w:iCs/>
        </w:rPr>
        <w:tab/>
      </w:r>
      <w:r>
        <w:t>brûlé</w:t>
      </w:r>
    </w:p>
    <w:p w14:paraId="721C9C9E" w14:textId="77777777" w:rsidR="00067E2E" w:rsidRDefault="00A0702C">
      <w:pPr>
        <w:pStyle w:val="effectus"/>
      </w:pPr>
      <w:r>
        <w:rPr>
          <w:b/>
          <w:iCs/>
        </w:rPr>
        <w:t>Adynamia</w:t>
      </w:r>
      <w:r>
        <w:tab/>
      </w:r>
      <w:r>
        <w:t>adynamie</w:t>
      </w:r>
      <w:r>
        <w:tab/>
      </w:r>
      <w:r>
        <w:rPr>
          <w:shd w:val="clear" w:color="auto" w:fill="00FF00"/>
        </w:rPr>
        <w:t>prostration des forces</w:t>
      </w:r>
    </w:p>
    <w:p w14:paraId="4EB156C1" w14:textId="77777777" w:rsidR="00067E2E" w:rsidRDefault="00A0702C">
      <w:pPr>
        <w:pStyle w:val="effectus"/>
      </w:pPr>
      <w:r>
        <w:rPr>
          <w:b/>
          <w:iCs/>
        </w:rPr>
        <w:t>Adynamicus</w:t>
      </w:r>
      <w:r>
        <w:rPr>
          <w:iCs/>
        </w:rPr>
        <w:tab/>
      </w:r>
      <w:r>
        <w:t>adynamique</w:t>
      </w:r>
    </w:p>
    <w:p w14:paraId="0459FF9C" w14:textId="77777777" w:rsidR="00067E2E" w:rsidRDefault="00A0702C">
      <w:pPr>
        <w:pStyle w:val="effectus"/>
      </w:pPr>
      <w:r>
        <w:rPr>
          <w:b/>
          <w:iCs/>
        </w:rPr>
        <w:t>Ædæagraphia</w:t>
      </w:r>
      <w:r>
        <w:rPr>
          <w:iCs/>
        </w:rPr>
        <w:tab/>
      </w:r>
      <w:r>
        <w:rPr>
          <w:shd w:val="clear" w:color="auto" w:fill="FFFF00"/>
        </w:rPr>
        <w:t>ædæagraphie</w:t>
      </w:r>
    </w:p>
    <w:p w14:paraId="0BAFC0D1" w14:textId="77777777" w:rsidR="00067E2E" w:rsidRDefault="00A0702C">
      <w:pPr>
        <w:pStyle w:val="effectus"/>
      </w:pPr>
      <w:r>
        <w:rPr>
          <w:b/>
          <w:iCs/>
        </w:rPr>
        <w:t>Ædœalogia</w:t>
      </w:r>
      <w:r>
        <w:rPr>
          <w:iCs/>
        </w:rPr>
        <w:tab/>
      </w:r>
      <w:r>
        <w:rPr>
          <w:shd w:val="clear" w:color="auto" w:fill="FFFF00"/>
        </w:rPr>
        <w:t>ædæalogie</w:t>
      </w:r>
    </w:p>
    <w:p w14:paraId="7084CDCA" w14:textId="77777777" w:rsidR="00067E2E" w:rsidRDefault="00A0702C">
      <w:pPr>
        <w:pStyle w:val="effectus"/>
      </w:pPr>
      <w:r>
        <w:rPr>
          <w:b/>
          <w:iCs/>
        </w:rPr>
        <w:t>Ædaeatomia</w:t>
      </w:r>
      <w:r>
        <w:rPr>
          <w:iCs/>
        </w:rPr>
        <w:tab/>
      </w:r>
      <w:r>
        <w:rPr>
          <w:shd w:val="clear" w:color="auto" w:fill="FFFF00"/>
        </w:rPr>
        <w:t>ædæatomie</w:t>
      </w:r>
    </w:p>
    <w:p w14:paraId="31D7C39B" w14:textId="77777777" w:rsidR="00067E2E" w:rsidRDefault="00A0702C">
      <w:pPr>
        <w:pStyle w:val="effectus"/>
      </w:pPr>
      <w:r>
        <w:rPr>
          <w:b/>
          <w:iCs/>
        </w:rPr>
        <w:lastRenderedPageBreak/>
        <w:t>Ægagrppilus</w:t>
      </w:r>
      <w:r>
        <w:rPr>
          <w:iCs/>
        </w:rPr>
        <w:tab/>
      </w:r>
      <w:r>
        <w:t>égagropile</w:t>
      </w:r>
    </w:p>
    <w:p w14:paraId="3D77E9A6" w14:textId="77777777" w:rsidR="00067E2E" w:rsidRDefault="00A0702C">
      <w:pPr>
        <w:pStyle w:val="effectus"/>
      </w:pPr>
      <w:r>
        <w:rPr>
          <w:b/>
          <w:iCs/>
        </w:rPr>
        <w:t>Æger</w:t>
      </w:r>
      <w:r>
        <w:rPr>
          <w:iCs/>
        </w:rPr>
        <w:tab/>
      </w:r>
      <w:r>
        <w:t>malade</w:t>
      </w:r>
    </w:p>
    <w:p w14:paraId="3C4B6510" w14:textId="77777777" w:rsidR="00067E2E" w:rsidRDefault="00A0702C">
      <w:pPr>
        <w:pStyle w:val="effectus"/>
      </w:pPr>
      <w:r>
        <w:rPr>
          <w:b/>
          <w:iCs/>
        </w:rPr>
        <w:t>Ægrotatio</w:t>
      </w:r>
      <w:r>
        <w:rPr>
          <w:iCs/>
        </w:rPr>
        <w:tab/>
      </w:r>
      <w:r>
        <w:t>maladie</w:t>
      </w:r>
      <w:r>
        <w:tab/>
        <w:t>indisposition</w:t>
      </w:r>
    </w:p>
    <w:p w14:paraId="3370F5E6" w14:textId="77777777" w:rsidR="00067E2E" w:rsidRDefault="00A0702C">
      <w:pPr>
        <w:pStyle w:val="pb"/>
      </w:pPr>
      <w:commentRangeStart w:id="5"/>
      <w:r>
        <w:rPr>
          <w:b/>
          <w:iCs/>
        </w:rPr>
        <w:t>Ægilops</w:t>
      </w:r>
      <w:r>
        <w:rPr>
          <w:b/>
          <w:iCs/>
        </w:rPr>
        <w:tab/>
        <w:t>aegilops</w:t>
      </w:r>
      <w:commentRangeEnd w:id="5"/>
      <w:r>
        <w:commentReference w:id="5"/>
      </w:r>
    </w:p>
    <w:p w14:paraId="0F963F4A" w14:textId="77777777" w:rsidR="00067E2E" w:rsidRDefault="00A0702C">
      <w:pPr>
        <w:pStyle w:val="effectus"/>
      </w:pPr>
      <w:r>
        <w:rPr>
          <w:b/>
          <w:iCs/>
        </w:rPr>
        <w:t>Ægritudo</w:t>
      </w:r>
      <w:r>
        <w:rPr>
          <w:iCs/>
        </w:rPr>
        <w:tab/>
      </w:r>
      <w:r>
        <w:t>angoisse</w:t>
      </w:r>
      <w:r>
        <w:tab/>
        <w:t>malaise</w:t>
      </w:r>
    </w:p>
    <w:p w14:paraId="1206BF58" w14:textId="77777777" w:rsidR="00067E2E" w:rsidRDefault="00A0702C">
      <w:pPr>
        <w:pStyle w:val="effectus"/>
      </w:pPr>
      <w:r>
        <w:rPr>
          <w:b/>
          <w:iCs/>
        </w:rPr>
        <w:t>Æolipyla</w:t>
      </w:r>
      <w:r>
        <w:rPr>
          <w:iCs/>
        </w:rPr>
        <w:tab/>
        <w:t>æléolipyle</w:t>
      </w:r>
    </w:p>
    <w:p w14:paraId="27E7550F" w14:textId="77777777" w:rsidR="00067E2E" w:rsidRDefault="00A0702C">
      <w:pPr>
        <w:pStyle w:val="effectus"/>
      </w:pPr>
      <w:r>
        <w:rPr>
          <w:b/>
          <w:iCs/>
        </w:rPr>
        <w:t>Æquatio</w:t>
      </w:r>
      <w:r>
        <w:tab/>
        <w:t>équation</w:t>
      </w:r>
    </w:p>
    <w:p w14:paraId="70B6DBDD" w14:textId="77777777" w:rsidR="00067E2E" w:rsidRDefault="00A0702C">
      <w:pPr>
        <w:pStyle w:val="effectus"/>
      </w:pPr>
      <w:r>
        <w:rPr>
          <w:b/>
          <w:iCs/>
        </w:rPr>
        <w:t>Æquator</w:t>
      </w:r>
      <w:r>
        <w:rPr>
          <w:iCs/>
        </w:rPr>
        <w:tab/>
      </w:r>
      <w:r>
        <w:t>équateur</w:t>
      </w:r>
    </w:p>
    <w:p w14:paraId="321DAF10" w14:textId="77777777" w:rsidR="00067E2E" w:rsidRDefault="00A0702C">
      <w:pPr>
        <w:pStyle w:val="effectus"/>
      </w:pPr>
      <w:r>
        <w:rPr>
          <w:b/>
          <w:iCs/>
        </w:rPr>
        <w:t>Æquiangulus</w:t>
      </w:r>
      <w:r>
        <w:rPr>
          <w:iCs/>
        </w:rPr>
        <w:tab/>
      </w:r>
      <w:r>
        <w:t>équiangle</w:t>
      </w:r>
    </w:p>
    <w:p w14:paraId="37D1C35E" w14:textId="77777777" w:rsidR="00067E2E" w:rsidRDefault="00A0702C">
      <w:pPr>
        <w:pStyle w:val="effectus"/>
      </w:pPr>
      <w:r>
        <w:rPr>
          <w:b/>
          <w:iCs/>
        </w:rPr>
        <w:t xml:space="preserve">Æquilateralis </w:t>
      </w:r>
      <w:r>
        <w:tab/>
        <w:t>équilatéral</w:t>
      </w:r>
    </w:p>
    <w:p w14:paraId="0540BCBA" w14:textId="77777777" w:rsidR="00067E2E" w:rsidRDefault="00A0702C">
      <w:pPr>
        <w:pStyle w:val="effectus"/>
      </w:pPr>
      <w:r>
        <w:rPr>
          <w:b/>
          <w:iCs/>
        </w:rPr>
        <w:t>Æquilaterus</w:t>
      </w:r>
      <w:r>
        <w:rPr>
          <w:iCs/>
        </w:rPr>
        <w:tab/>
      </w:r>
      <w:r>
        <w:t>équilatère</w:t>
      </w:r>
    </w:p>
    <w:p w14:paraId="1F94DB4D" w14:textId="77777777" w:rsidR="00067E2E" w:rsidRDefault="00A0702C">
      <w:pPr>
        <w:pStyle w:val="effectus"/>
      </w:pPr>
      <w:r>
        <w:rPr>
          <w:b/>
          <w:iCs/>
        </w:rPr>
        <w:t>Æquilibrium</w:t>
      </w:r>
      <w:r>
        <w:rPr>
          <w:iCs/>
        </w:rPr>
        <w:tab/>
      </w:r>
      <w:r>
        <w:t>équilibre</w:t>
      </w:r>
    </w:p>
    <w:p w14:paraId="2CADE780" w14:textId="77777777" w:rsidR="00067E2E" w:rsidRDefault="00A0702C">
      <w:pPr>
        <w:pStyle w:val="effectus"/>
      </w:pPr>
      <w:r>
        <w:rPr>
          <w:b/>
          <w:iCs/>
        </w:rPr>
        <w:t>Æquimultiplus</w:t>
      </w:r>
      <w:r>
        <w:rPr>
          <w:iCs/>
        </w:rPr>
        <w:tab/>
      </w:r>
      <w:r>
        <w:t>équimultiple</w:t>
      </w:r>
    </w:p>
    <w:p w14:paraId="2696DAC4" w14:textId="77777777" w:rsidR="00067E2E" w:rsidRDefault="00A0702C">
      <w:pPr>
        <w:pStyle w:val="effectus"/>
      </w:pPr>
      <w:r>
        <w:rPr>
          <w:b/>
          <w:iCs/>
        </w:rPr>
        <w:t>Æquinoxialis</w:t>
      </w:r>
      <w:r>
        <w:rPr>
          <w:iCs/>
        </w:rPr>
        <w:tab/>
      </w:r>
      <w:r>
        <w:t>équinoxial</w:t>
      </w:r>
    </w:p>
    <w:p w14:paraId="04534CB3" w14:textId="77777777" w:rsidR="00067E2E" w:rsidRDefault="00A0702C">
      <w:pPr>
        <w:pStyle w:val="effectus"/>
      </w:pPr>
      <w:r>
        <w:rPr>
          <w:b/>
          <w:iCs/>
        </w:rPr>
        <w:t>Æquinoxium</w:t>
      </w:r>
      <w:r>
        <w:rPr>
          <w:iCs/>
        </w:rPr>
        <w:tab/>
      </w:r>
      <w:r>
        <w:t>équinoxe</w:t>
      </w:r>
    </w:p>
    <w:p w14:paraId="0AB22B0C" w14:textId="77777777" w:rsidR="00067E2E" w:rsidRDefault="00A0702C">
      <w:pPr>
        <w:pStyle w:val="pb"/>
      </w:pPr>
      <w:commentRangeStart w:id="6"/>
      <w:r>
        <w:rPr>
          <w:b/>
          <w:iCs/>
        </w:rPr>
        <w:t>Aër</w:t>
      </w:r>
      <w:r>
        <w:rPr>
          <w:iCs/>
        </w:rPr>
        <w:tab/>
      </w:r>
      <w:r>
        <w:t>air</w:t>
      </w:r>
    </w:p>
    <w:p w14:paraId="702A31CA" w14:textId="77777777" w:rsidR="00067E2E" w:rsidRDefault="00A0702C">
      <w:pPr>
        <w:pStyle w:val="pb"/>
      </w:pPr>
      <w:r>
        <w:rPr>
          <w:b/>
          <w:iCs/>
        </w:rPr>
        <w:t>Aëreus</w:t>
      </w:r>
      <w:r>
        <w:rPr>
          <w:iCs/>
        </w:rPr>
        <w:tab/>
      </w:r>
      <w:r>
        <w:t>aérien</w:t>
      </w:r>
    </w:p>
    <w:p w14:paraId="1DC508B2" w14:textId="77777777" w:rsidR="00067E2E" w:rsidRDefault="00A0702C">
      <w:pPr>
        <w:pStyle w:val="pb"/>
      </w:pPr>
      <w:r>
        <w:rPr>
          <w:b/>
          <w:iCs/>
        </w:rPr>
        <w:t>Aërificatio</w:t>
      </w:r>
      <w:r>
        <w:tab/>
        <w:t>aérification</w:t>
      </w:r>
    </w:p>
    <w:p w14:paraId="2AEB6750" w14:textId="77777777" w:rsidR="00067E2E" w:rsidRDefault="00A0702C">
      <w:pPr>
        <w:pStyle w:val="pb"/>
      </w:pPr>
      <w:r>
        <w:rPr>
          <w:b/>
          <w:iCs/>
        </w:rPr>
        <w:t>Aëricus</w:t>
      </w:r>
      <w:r>
        <w:rPr>
          <w:iCs/>
        </w:rPr>
        <w:tab/>
      </w:r>
      <w:r>
        <w:t>aérien</w:t>
      </w:r>
    </w:p>
    <w:p w14:paraId="23E728F4" w14:textId="77777777" w:rsidR="00067E2E" w:rsidRDefault="00A0702C">
      <w:pPr>
        <w:pStyle w:val="pb"/>
      </w:pPr>
      <w:r>
        <w:rPr>
          <w:b/>
          <w:iCs/>
        </w:rPr>
        <w:t>Aërologia</w:t>
      </w:r>
      <w:r>
        <w:rPr>
          <w:iCs/>
        </w:rPr>
        <w:tab/>
      </w:r>
      <w:r>
        <w:t>aérologie</w:t>
      </w:r>
    </w:p>
    <w:p w14:paraId="761AD7A7" w14:textId="77777777" w:rsidR="00067E2E" w:rsidRDefault="00A0702C">
      <w:pPr>
        <w:pStyle w:val="pb"/>
      </w:pPr>
      <w:r>
        <w:rPr>
          <w:b/>
          <w:iCs/>
        </w:rPr>
        <w:t>Aërometria</w:t>
      </w:r>
      <w:r>
        <w:rPr>
          <w:iCs/>
        </w:rPr>
        <w:tab/>
      </w:r>
      <w:r>
        <w:t>aérométrie</w:t>
      </w:r>
    </w:p>
    <w:p w14:paraId="7ED018A7" w14:textId="77777777" w:rsidR="00067E2E" w:rsidRDefault="00A0702C">
      <w:pPr>
        <w:pStyle w:val="pb"/>
      </w:pPr>
      <w:r>
        <w:rPr>
          <w:b/>
          <w:iCs/>
        </w:rPr>
        <w:t>Aërometrum</w:t>
      </w:r>
      <w:r>
        <w:rPr>
          <w:iCs/>
        </w:rPr>
        <w:tab/>
      </w:r>
      <w:r>
        <w:t>aéromètre</w:t>
      </w:r>
    </w:p>
    <w:p w14:paraId="104EA998" w14:textId="77777777" w:rsidR="00067E2E" w:rsidRDefault="00A0702C">
      <w:pPr>
        <w:pStyle w:val="pb"/>
      </w:pPr>
      <w:r>
        <w:rPr>
          <w:b/>
          <w:iCs/>
        </w:rPr>
        <w:t>Aëronauta</w:t>
      </w:r>
      <w:r>
        <w:rPr>
          <w:iCs/>
        </w:rPr>
        <w:tab/>
      </w:r>
      <w:r>
        <w:t>aéronaute</w:t>
      </w:r>
    </w:p>
    <w:p w14:paraId="34CCE77D" w14:textId="77777777" w:rsidR="00067E2E" w:rsidRDefault="00A0702C">
      <w:pPr>
        <w:pStyle w:val="pb"/>
      </w:pPr>
      <w:r>
        <w:rPr>
          <w:b/>
          <w:iCs/>
        </w:rPr>
        <w:t>Aërophobia</w:t>
      </w:r>
      <w:r>
        <w:rPr>
          <w:iCs/>
        </w:rPr>
        <w:tab/>
      </w:r>
      <w:r>
        <w:t>aérophobie</w:t>
      </w:r>
    </w:p>
    <w:p w14:paraId="33D973E3" w14:textId="77777777" w:rsidR="00067E2E" w:rsidRDefault="00A0702C">
      <w:pPr>
        <w:pStyle w:val="pb"/>
      </w:pPr>
      <w:r>
        <w:rPr>
          <w:b/>
          <w:iCs/>
        </w:rPr>
        <w:t>Aërophobus</w:t>
      </w:r>
      <w:r>
        <w:rPr>
          <w:iCs/>
        </w:rPr>
        <w:tab/>
      </w:r>
      <w:r>
        <w:t>aérophobe</w:t>
      </w:r>
    </w:p>
    <w:p w14:paraId="383F9E43" w14:textId="77777777" w:rsidR="00067E2E" w:rsidRDefault="00A0702C">
      <w:pPr>
        <w:pStyle w:val="pb"/>
      </w:pPr>
      <w:r>
        <w:rPr>
          <w:b/>
          <w:iCs/>
        </w:rPr>
        <w:t>Aërostatdcus</w:t>
      </w:r>
      <w:r>
        <w:rPr>
          <w:iCs/>
        </w:rPr>
        <w:tab/>
      </w:r>
      <w:r>
        <w:t>aérostatique</w:t>
      </w:r>
      <w:commentRangeEnd w:id="6"/>
      <w:r>
        <w:commentReference w:id="6"/>
      </w:r>
    </w:p>
    <w:p w14:paraId="7BA73F29" w14:textId="77777777" w:rsidR="00067E2E" w:rsidRDefault="00A0702C">
      <w:pPr>
        <w:pStyle w:val="effectus"/>
      </w:pPr>
      <w:r>
        <w:rPr>
          <w:b/>
          <w:iCs/>
        </w:rPr>
        <w:t>Ærugineus</w:t>
      </w:r>
      <w:r>
        <w:rPr>
          <w:iCs/>
        </w:rPr>
        <w:tab/>
      </w:r>
      <w:r>
        <w:rPr>
          <w:b/>
          <w:iCs/>
        </w:rPr>
        <w:t>œruginosus</w:t>
      </w:r>
      <w:r>
        <w:rPr>
          <w:iCs/>
        </w:rPr>
        <w:tab/>
      </w:r>
      <w:r>
        <w:t>érugineux</w:t>
      </w:r>
    </w:p>
    <w:p w14:paraId="5A2F0B64" w14:textId="77777777" w:rsidR="00067E2E" w:rsidRDefault="00A0702C">
      <w:pPr>
        <w:pStyle w:val="effectus"/>
      </w:pPr>
      <w:r>
        <w:rPr>
          <w:b/>
          <w:iCs/>
        </w:rPr>
        <w:t>Ærugo</w:t>
      </w:r>
      <w:r>
        <w:rPr>
          <w:iCs/>
        </w:rPr>
        <w:tab/>
      </w:r>
      <w:r>
        <w:t>rouille</w:t>
      </w:r>
    </w:p>
    <w:p w14:paraId="59D4F323" w14:textId="77777777" w:rsidR="00067E2E" w:rsidRDefault="00A0702C">
      <w:pPr>
        <w:pStyle w:val="effectus"/>
      </w:pPr>
      <w:r>
        <w:rPr>
          <w:b/>
          <w:iCs/>
        </w:rPr>
        <w:t>Æs</w:t>
      </w:r>
      <w:r>
        <w:rPr>
          <w:iCs/>
        </w:rPr>
        <w:tab/>
      </w:r>
      <w:r>
        <w:t>airain</w:t>
      </w:r>
    </w:p>
    <w:p w14:paraId="59807090" w14:textId="77777777" w:rsidR="00067E2E" w:rsidRDefault="00A0702C">
      <w:pPr>
        <w:pStyle w:val="effectus"/>
      </w:pPr>
      <w:r>
        <w:rPr>
          <w:b/>
          <w:iCs/>
        </w:rPr>
        <w:t>Æstas</w:t>
      </w:r>
      <w:r>
        <w:rPr>
          <w:iCs/>
        </w:rPr>
        <w:tab/>
      </w:r>
      <w:r>
        <w:t>été</w:t>
      </w:r>
    </w:p>
    <w:p w14:paraId="2F6B1EE7" w14:textId="77777777" w:rsidR="00067E2E" w:rsidRDefault="00A0702C">
      <w:pPr>
        <w:pStyle w:val="effectus"/>
      </w:pPr>
      <w:r>
        <w:rPr>
          <w:b/>
          <w:iCs/>
        </w:rPr>
        <w:t>Æstivalis</w:t>
      </w:r>
      <w:r>
        <w:rPr>
          <w:iCs/>
        </w:rPr>
        <w:tab/>
        <w:t>d</w:t>
      </w:r>
      <w:r>
        <w:t>’été</w:t>
      </w:r>
    </w:p>
    <w:p w14:paraId="3B8D4E8C" w14:textId="77777777" w:rsidR="00067E2E" w:rsidRDefault="00A0702C">
      <w:pPr>
        <w:pStyle w:val="effectus"/>
      </w:pPr>
      <w:r>
        <w:rPr>
          <w:b/>
          <w:iCs/>
        </w:rPr>
        <w:t>Æstuatio</w:t>
      </w:r>
      <w:r>
        <w:tab/>
        <w:t>effervescence</w:t>
      </w:r>
    </w:p>
    <w:p w14:paraId="370B2767" w14:textId="77777777" w:rsidR="00067E2E" w:rsidRDefault="00A0702C">
      <w:pPr>
        <w:pStyle w:val="effectus"/>
      </w:pPr>
      <w:r>
        <w:rPr>
          <w:b/>
          <w:bCs/>
        </w:rPr>
        <w:t>Ætas</w:t>
      </w:r>
      <w:r>
        <w:tab/>
        <w:t>âge</w:t>
      </w:r>
    </w:p>
    <w:p w14:paraId="41F36C64" w14:textId="77777777" w:rsidR="00067E2E" w:rsidRDefault="00A0702C">
      <w:pPr>
        <w:pStyle w:val="effectus"/>
      </w:pPr>
      <w:r>
        <w:rPr>
          <w:b/>
          <w:iCs/>
        </w:rPr>
        <w:t>Æther</w:t>
      </w:r>
      <w:r>
        <w:rPr>
          <w:iCs/>
        </w:rPr>
        <w:tab/>
      </w:r>
      <w:r>
        <w:t>éther</w:t>
      </w:r>
    </w:p>
    <w:p w14:paraId="3292073B" w14:textId="77777777" w:rsidR="00067E2E" w:rsidRDefault="00A0702C">
      <w:pPr>
        <w:pStyle w:val="effectus"/>
      </w:pPr>
      <w:r>
        <w:rPr>
          <w:b/>
          <w:iCs/>
        </w:rPr>
        <w:t>Æthiops</w:t>
      </w:r>
      <w:r>
        <w:rPr>
          <w:b/>
          <w:iCs/>
        </w:rPr>
        <w:tab/>
      </w:r>
      <w:r>
        <w:rPr>
          <w:iCs/>
        </w:rPr>
        <w:t>æthiops</w:t>
      </w:r>
    </w:p>
    <w:p w14:paraId="272C202D" w14:textId="77777777" w:rsidR="00067E2E" w:rsidRDefault="00A0702C">
      <w:pPr>
        <w:pStyle w:val="effectus"/>
      </w:pPr>
      <w:r>
        <w:rPr>
          <w:b/>
          <w:iCs/>
        </w:rPr>
        <w:t>Ætiologia</w:t>
      </w:r>
      <w:r>
        <w:rPr>
          <w:iCs/>
        </w:rPr>
        <w:tab/>
      </w:r>
      <w:r>
        <w:t>étiologie</w:t>
      </w:r>
    </w:p>
    <w:p w14:paraId="62DB2B99" w14:textId="77777777" w:rsidR="00067E2E" w:rsidRDefault="00A0702C">
      <w:pPr>
        <w:pStyle w:val="effectus"/>
      </w:pPr>
      <w:r>
        <w:rPr>
          <w:b/>
          <w:iCs/>
        </w:rPr>
        <w:t>Ætites</w:t>
      </w:r>
      <w:r>
        <w:rPr>
          <w:iCs/>
        </w:rPr>
        <w:tab/>
        <w:t>æ</w:t>
      </w:r>
      <w:r>
        <w:t>tite</w:t>
      </w:r>
    </w:p>
    <w:p w14:paraId="0D2470D7" w14:textId="77777777" w:rsidR="00067E2E" w:rsidRDefault="00A0702C">
      <w:pPr>
        <w:pStyle w:val="effectus"/>
      </w:pPr>
      <w:r>
        <w:rPr>
          <w:b/>
          <w:iCs/>
        </w:rPr>
        <w:t>Affectio</w:t>
      </w:r>
      <w:r>
        <w:rPr>
          <w:iCs/>
        </w:rPr>
        <w:tab/>
      </w:r>
      <w:r>
        <w:rPr>
          <w:b/>
          <w:iCs/>
        </w:rPr>
        <w:t>affectus</w:t>
      </w:r>
      <w:r>
        <w:rPr>
          <w:iCs/>
        </w:rPr>
        <w:tab/>
      </w:r>
      <w:r>
        <w:t>affection</w:t>
      </w:r>
    </w:p>
    <w:p w14:paraId="4A099CEE" w14:textId="77777777" w:rsidR="00067E2E" w:rsidRDefault="00A0702C">
      <w:pPr>
        <w:pStyle w:val="effectus"/>
      </w:pPr>
      <w:r>
        <w:rPr>
          <w:b/>
          <w:iCs/>
        </w:rPr>
        <w:t>Affinitas</w:t>
      </w:r>
      <w:r>
        <w:rPr>
          <w:iCs/>
        </w:rPr>
        <w:tab/>
      </w:r>
      <w:r>
        <w:t>affinité</w:t>
      </w:r>
    </w:p>
    <w:p w14:paraId="6DD63278" w14:textId="77777777" w:rsidR="00067E2E" w:rsidRDefault="00A0702C">
      <w:pPr>
        <w:pStyle w:val="effectus"/>
      </w:pPr>
      <w:r>
        <w:rPr>
          <w:b/>
          <w:iCs/>
        </w:rPr>
        <w:t>Affluentia</w:t>
      </w:r>
      <w:r>
        <w:rPr>
          <w:iCs/>
        </w:rPr>
        <w:tab/>
      </w:r>
      <w:r>
        <w:t>affluence</w:t>
      </w:r>
    </w:p>
    <w:p w14:paraId="4D5B27E5" w14:textId="77777777" w:rsidR="00067E2E" w:rsidRDefault="00A0702C">
      <w:pPr>
        <w:pStyle w:val="effectus"/>
      </w:pPr>
      <w:r>
        <w:rPr>
          <w:b/>
          <w:iCs/>
        </w:rPr>
        <w:t>Affusio</w:t>
      </w:r>
      <w:r>
        <w:rPr>
          <w:iCs/>
        </w:rPr>
        <w:tab/>
      </w:r>
      <w:r>
        <w:t>affusion</w:t>
      </w:r>
    </w:p>
    <w:p w14:paraId="3D16513C" w14:textId="77777777" w:rsidR="00067E2E" w:rsidRDefault="00A0702C">
      <w:pPr>
        <w:pStyle w:val="effectus"/>
      </w:pPr>
      <w:r>
        <w:rPr>
          <w:b/>
          <w:iCs/>
        </w:rPr>
        <w:t>Agalactia</w:t>
      </w:r>
      <w:r>
        <w:tab/>
      </w:r>
      <w:r>
        <w:t>agalactie</w:t>
      </w:r>
    </w:p>
    <w:p w14:paraId="1C374ADC" w14:textId="77777777" w:rsidR="00067E2E" w:rsidRDefault="00A0702C">
      <w:pPr>
        <w:pStyle w:val="effectus"/>
      </w:pPr>
      <w:r>
        <w:rPr>
          <w:b/>
          <w:iCs/>
        </w:rPr>
        <w:t>Agamia</w:t>
      </w:r>
      <w:r>
        <w:rPr>
          <w:iCs/>
        </w:rPr>
        <w:tab/>
      </w:r>
      <w:r>
        <w:t>agamie</w:t>
      </w:r>
    </w:p>
    <w:p w14:paraId="103F8828" w14:textId="77777777" w:rsidR="00067E2E" w:rsidRDefault="00A0702C">
      <w:pPr>
        <w:pStyle w:val="effectus"/>
      </w:pPr>
      <w:r>
        <w:rPr>
          <w:b/>
          <w:iCs/>
        </w:rPr>
        <w:t>Agamus</w:t>
      </w:r>
      <w:r>
        <w:rPr>
          <w:iCs/>
        </w:rPr>
        <w:tab/>
      </w:r>
      <w:r>
        <w:t>agame</w:t>
      </w:r>
    </w:p>
    <w:p w14:paraId="70571CC7" w14:textId="77777777" w:rsidR="00067E2E" w:rsidRDefault="00A0702C">
      <w:pPr>
        <w:pStyle w:val="effectus"/>
      </w:pPr>
      <w:r>
        <w:rPr>
          <w:b/>
          <w:iCs/>
        </w:rPr>
        <w:t>Agens</w:t>
      </w:r>
      <w:r>
        <w:rPr>
          <w:iCs/>
        </w:rPr>
        <w:tab/>
      </w:r>
      <w:r>
        <w:t>agent</w:t>
      </w:r>
    </w:p>
    <w:p w14:paraId="58F7EB9D" w14:textId="77777777" w:rsidR="00067E2E" w:rsidRDefault="00A0702C">
      <w:pPr>
        <w:pStyle w:val="effectus"/>
      </w:pPr>
      <w:r>
        <w:rPr>
          <w:b/>
          <w:iCs/>
        </w:rPr>
        <w:t>Ageometria</w:t>
      </w:r>
      <w:r>
        <w:tab/>
        <w:t>agéométrie</w:t>
      </w:r>
    </w:p>
    <w:p w14:paraId="3A16C079" w14:textId="77777777" w:rsidR="00067E2E" w:rsidRDefault="00A0702C">
      <w:pPr>
        <w:pStyle w:val="effectus"/>
      </w:pPr>
      <w:r>
        <w:rPr>
          <w:b/>
          <w:iCs/>
        </w:rPr>
        <w:t>Agerasia</w:t>
      </w:r>
      <w:r>
        <w:rPr>
          <w:iCs/>
        </w:rPr>
        <w:tab/>
      </w:r>
      <w:r>
        <w:t>agérasie</w:t>
      </w:r>
    </w:p>
    <w:p w14:paraId="15E2C504" w14:textId="77777777" w:rsidR="00067E2E" w:rsidRDefault="00A0702C">
      <w:pPr>
        <w:pStyle w:val="effectus"/>
      </w:pPr>
      <w:r>
        <w:rPr>
          <w:b/>
          <w:iCs/>
        </w:rPr>
        <w:t>Agere</w:t>
      </w:r>
      <w:r>
        <w:tab/>
        <w:t>agir</w:t>
      </w:r>
    </w:p>
    <w:p w14:paraId="37ACE2E0" w14:textId="77777777" w:rsidR="00067E2E" w:rsidRDefault="00A0702C">
      <w:pPr>
        <w:pStyle w:val="effectus"/>
      </w:pPr>
      <w:r>
        <w:rPr>
          <w:b/>
          <w:iCs/>
        </w:rPr>
        <w:t>Aggravare</w:t>
      </w:r>
      <w:r>
        <w:rPr>
          <w:iCs/>
        </w:rPr>
        <w:tab/>
      </w:r>
      <w:r>
        <w:t>aggraver</w:t>
      </w:r>
    </w:p>
    <w:p w14:paraId="7E887C98" w14:textId="77777777" w:rsidR="00067E2E" w:rsidRDefault="00A0702C">
      <w:pPr>
        <w:pStyle w:val="effectus"/>
      </w:pPr>
      <w:r>
        <w:rPr>
          <w:b/>
          <w:iCs/>
        </w:rPr>
        <w:t>Aggregatus</w:t>
      </w:r>
      <w:r>
        <w:rPr>
          <w:iCs/>
        </w:rPr>
        <w:tab/>
        <w:t>a</w:t>
      </w:r>
      <w:r>
        <w:t>ggrégé</w:t>
      </w:r>
    </w:p>
    <w:p w14:paraId="5520CF86" w14:textId="77777777" w:rsidR="00067E2E" w:rsidRDefault="00A0702C">
      <w:pPr>
        <w:pStyle w:val="effectus"/>
      </w:pPr>
      <w:r>
        <w:rPr>
          <w:b/>
          <w:iCs/>
        </w:rPr>
        <w:t>Agitatio</w:t>
      </w:r>
      <w:r>
        <w:rPr>
          <w:iCs/>
        </w:rPr>
        <w:tab/>
      </w:r>
      <w:r>
        <w:t>agitation</w:t>
      </w:r>
    </w:p>
    <w:p w14:paraId="66C62EB4" w14:textId="77777777" w:rsidR="00067E2E" w:rsidRDefault="00A0702C">
      <w:pPr>
        <w:pStyle w:val="effectus"/>
      </w:pPr>
      <w:r>
        <w:rPr>
          <w:b/>
          <w:iCs/>
        </w:rPr>
        <w:t>Agonia</w:t>
      </w:r>
      <w:r>
        <w:rPr>
          <w:iCs/>
        </w:rPr>
        <w:tab/>
      </w:r>
      <w:r>
        <w:t>agonie</w:t>
      </w:r>
      <w:r>
        <w:tab/>
        <w:t>angoisse</w:t>
      </w:r>
    </w:p>
    <w:p w14:paraId="5BFAA63A" w14:textId="77777777" w:rsidR="00067E2E" w:rsidRDefault="00A0702C">
      <w:pPr>
        <w:pStyle w:val="effectus"/>
      </w:pPr>
      <w:r>
        <w:rPr>
          <w:b/>
          <w:iCs/>
        </w:rPr>
        <w:t>Agonia</w:t>
      </w:r>
      <w:r>
        <w:rPr>
          <w:iCs/>
        </w:rPr>
        <w:tab/>
      </w:r>
      <w:r>
        <w:t>stérilité</w:t>
      </w:r>
    </w:p>
    <w:p w14:paraId="39C7DC0F" w14:textId="77777777" w:rsidR="00067E2E" w:rsidRDefault="00A0702C">
      <w:pPr>
        <w:pStyle w:val="effectus"/>
      </w:pPr>
      <w:r>
        <w:rPr>
          <w:b/>
          <w:iCs/>
        </w:rPr>
        <w:t>Agonostica</w:t>
      </w:r>
      <w:r>
        <w:rPr>
          <w:iCs/>
        </w:rPr>
        <w:tab/>
      </w:r>
      <w:r>
        <w:rPr>
          <w:bCs/>
        </w:rPr>
        <w:t>agonostique</w:t>
      </w:r>
    </w:p>
    <w:p w14:paraId="4351EEE3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369]</w:t>
      </w:r>
    </w:p>
    <w:p w14:paraId="39464039" w14:textId="77777777" w:rsidR="00067E2E" w:rsidRDefault="00A0702C">
      <w:pPr>
        <w:pStyle w:val="effectus"/>
      </w:pPr>
      <w:r>
        <w:rPr>
          <w:b/>
          <w:iCs/>
        </w:rPr>
        <w:t>Agonus</w:t>
      </w:r>
      <w:r>
        <w:rPr>
          <w:iCs/>
        </w:rPr>
        <w:tab/>
      </w:r>
      <w:r>
        <w:t>stérile</w:t>
      </w:r>
    </w:p>
    <w:p w14:paraId="571AA8AB" w14:textId="77777777" w:rsidR="00067E2E" w:rsidRDefault="00A0702C">
      <w:pPr>
        <w:pStyle w:val="effectus"/>
      </w:pPr>
      <w:r>
        <w:rPr>
          <w:b/>
          <w:iCs/>
        </w:rPr>
        <w:t>Agrestis</w:t>
      </w:r>
      <w:r>
        <w:rPr>
          <w:iCs/>
        </w:rPr>
        <w:tab/>
      </w:r>
      <w:r>
        <w:t>agreste</w:t>
      </w:r>
    </w:p>
    <w:p w14:paraId="34C5796B" w14:textId="77777777" w:rsidR="00067E2E" w:rsidRDefault="00A0702C">
      <w:pPr>
        <w:pStyle w:val="effectus"/>
      </w:pPr>
      <w:r>
        <w:rPr>
          <w:b/>
          <w:iCs/>
        </w:rPr>
        <w:t>Agria</w:t>
      </w:r>
      <w:r>
        <w:rPr>
          <w:iCs/>
        </w:rPr>
        <w:tab/>
      </w:r>
      <w:r>
        <w:t>agrie</w:t>
      </w:r>
    </w:p>
    <w:p w14:paraId="16CFDAC9" w14:textId="77777777" w:rsidR="00067E2E" w:rsidRDefault="00A0702C">
      <w:pPr>
        <w:pStyle w:val="effectus"/>
      </w:pPr>
      <w:r>
        <w:rPr>
          <w:b/>
          <w:iCs/>
        </w:rPr>
        <w:t>Agricultura</w:t>
      </w:r>
      <w:r>
        <w:rPr>
          <w:iCs/>
        </w:rPr>
        <w:tab/>
      </w:r>
      <w:r>
        <w:t>agriculture</w:t>
      </w:r>
    </w:p>
    <w:p w14:paraId="3F090D7D" w14:textId="77777777" w:rsidR="00067E2E" w:rsidRDefault="00A0702C">
      <w:pPr>
        <w:pStyle w:val="effectus"/>
      </w:pPr>
      <w:r>
        <w:rPr>
          <w:b/>
          <w:iCs/>
        </w:rPr>
        <w:t>Agriophagus</w:t>
      </w:r>
      <w:r>
        <w:rPr>
          <w:iCs/>
        </w:rPr>
        <w:tab/>
      </w:r>
      <w:r>
        <w:t>agriophage</w:t>
      </w:r>
    </w:p>
    <w:p w14:paraId="59573E4A" w14:textId="77777777" w:rsidR="00067E2E" w:rsidRDefault="00A0702C">
      <w:pPr>
        <w:pStyle w:val="effectus"/>
      </w:pPr>
      <w:r>
        <w:rPr>
          <w:b/>
          <w:iCs/>
        </w:rPr>
        <w:t>Agronomus</w:t>
      </w:r>
      <w:r>
        <w:rPr>
          <w:iCs/>
        </w:rPr>
        <w:tab/>
      </w:r>
      <w:r>
        <w:t>agronome</w:t>
      </w:r>
    </w:p>
    <w:p w14:paraId="02FD7A79" w14:textId="77777777" w:rsidR="00067E2E" w:rsidRDefault="00A0702C">
      <w:pPr>
        <w:pStyle w:val="effectus"/>
      </w:pPr>
      <w:r>
        <w:rPr>
          <w:b/>
          <w:iCs/>
        </w:rPr>
        <w:t>Agrypnia</w:t>
      </w:r>
      <w:r>
        <w:rPr>
          <w:iCs/>
        </w:rPr>
        <w:tab/>
      </w:r>
      <w:r>
        <w:t>agrypnie</w:t>
      </w:r>
    </w:p>
    <w:p w14:paraId="51502269" w14:textId="77777777" w:rsidR="00067E2E" w:rsidRDefault="00A0702C">
      <w:pPr>
        <w:pStyle w:val="effectus"/>
      </w:pPr>
      <w:r>
        <w:rPr>
          <w:b/>
          <w:iCs/>
        </w:rPr>
        <w:t>Agyrta</w:t>
      </w:r>
      <w:r>
        <w:rPr>
          <w:iCs/>
        </w:rPr>
        <w:tab/>
      </w:r>
      <w:r>
        <w:t>charlatan</w:t>
      </w:r>
    </w:p>
    <w:p w14:paraId="0A4507AB" w14:textId="77777777" w:rsidR="00067E2E" w:rsidRDefault="00A0702C">
      <w:pPr>
        <w:pStyle w:val="effectus"/>
      </w:pPr>
      <w:r>
        <w:rPr>
          <w:b/>
          <w:iCs/>
        </w:rPr>
        <w:t>Ala</w:t>
      </w:r>
      <w:r>
        <w:rPr>
          <w:iCs/>
        </w:rPr>
        <w:tab/>
      </w:r>
      <w:r>
        <w:t>aisselle</w:t>
      </w:r>
    </w:p>
    <w:p w14:paraId="1543D65C" w14:textId="77777777" w:rsidR="00067E2E" w:rsidRDefault="00A0702C">
      <w:pPr>
        <w:pStyle w:val="effectus"/>
      </w:pPr>
      <w:r>
        <w:rPr>
          <w:b/>
          <w:iCs/>
        </w:rPr>
        <w:t>Alabastrum</w:t>
      </w:r>
      <w:r>
        <w:tab/>
        <w:t>albâtre</w:t>
      </w:r>
    </w:p>
    <w:p w14:paraId="6683337A" w14:textId="77777777" w:rsidR="00067E2E" w:rsidRDefault="00A0702C">
      <w:pPr>
        <w:pStyle w:val="effectus"/>
      </w:pPr>
      <w:r>
        <w:rPr>
          <w:b/>
          <w:iCs/>
        </w:rPr>
        <w:t>Alambicus</w:t>
      </w:r>
      <w:r>
        <w:rPr>
          <w:iCs/>
        </w:rPr>
        <w:tab/>
      </w:r>
      <w:r>
        <w:t>alambic</w:t>
      </w:r>
    </w:p>
    <w:p w14:paraId="525AC807" w14:textId="77777777" w:rsidR="00067E2E" w:rsidRDefault="00A0702C">
      <w:pPr>
        <w:pStyle w:val="effectus"/>
      </w:pPr>
      <w:r>
        <w:rPr>
          <w:b/>
          <w:iCs/>
        </w:rPr>
        <w:t>Albaras alba</w:t>
      </w:r>
      <w:r>
        <w:rPr>
          <w:iCs/>
        </w:rPr>
        <w:tab/>
      </w:r>
      <w:r>
        <w:t>leucé</w:t>
      </w:r>
    </w:p>
    <w:p w14:paraId="7FB8A648" w14:textId="77777777" w:rsidR="00067E2E" w:rsidRDefault="00A0702C">
      <w:pPr>
        <w:pStyle w:val="effectus"/>
      </w:pPr>
      <w:r>
        <w:rPr>
          <w:b/>
          <w:iCs/>
        </w:rPr>
        <w:t>Albaras nigra</w:t>
      </w:r>
      <w:r>
        <w:rPr>
          <w:b/>
          <w:iCs/>
        </w:rPr>
        <w:tab/>
      </w:r>
      <w:r>
        <w:t>lèpre</w:t>
      </w:r>
    </w:p>
    <w:p w14:paraId="69D00E04" w14:textId="77777777" w:rsidR="00067E2E" w:rsidRDefault="00A0702C">
      <w:pPr>
        <w:pStyle w:val="effectus"/>
      </w:pPr>
      <w:r>
        <w:rPr>
          <w:b/>
          <w:iCs/>
        </w:rPr>
        <w:t>Albatio</w:t>
      </w:r>
      <w:r>
        <w:rPr>
          <w:b/>
          <w:iCs/>
        </w:rPr>
        <w:tab/>
      </w:r>
      <w:r>
        <w:t>déalbation</w:t>
      </w:r>
    </w:p>
    <w:p w14:paraId="6DB6A503" w14:textId="77777777" w:rsidR="00067E2E" w:rsidRDefault="00A0702C">
      <w:pPr>
        <w:pStyle w:val="effectus"/>
      </w:pPr>
      <w:r>
        <w:rPr>
          <w:b/>
          <w:iCs/>
        </w:rPr>
        <w:t>Albificatio</w:t>
      </w:r>
      <w:r>
        <w:rPr>
          <w:iCs/>
        </w:rPr>
        <w:tab/>
      </w:r>
      <w:r>
        <w:t>albification</w:t>
      </w:r>
      <w:r>
        <w:tab/>
      </w:r>
      <w:r>
        <w:t>déalbation</w:t>
      </w:r>
    </w:p>
    <w:p w14:paraId="12E56412" w14:textId="77777777" w:rsidR="00067E2E" w:rsidRDefault="00A0702C">
      <w:pPr>
        <w:pStyle w:val="effectus"/>
      </w:pPr>
      <w:r>
        <w:rPr>
          <w:b/>
          <w:iCs/>
        </w:rPr>
        <w:t>Albugineus</w:t>
      </w:r>
      <w:r>
        <w:rPr>
          <w:iCs/>
        </w:rPr>
        <w:tab/>
        <w:t>albu</w:t>
      </w:r>
      <w:r>
        <w:t>giné</w:t>
      </w:r>
    </w:p>
    <w:p w14:paraId="053CC34F" w14:textId="77777777" w:rsidR="00067E2E" w:rsidRDefault="00A0702C">
      <w:pPr>
        <w:pStyle w:val="effectus"/>
      </w:pPr>
      <w:r>
        <w:rPr>
          <w:b/>
          <w:iCs/>
        </w:rPr>
        <w:t>Albuginosus</w:t>
      </w:r>
      <w:r>
        <w:rPr>
          <w:iCs/>
        </w:rPr>
        <w:tab/>
      </w:r>
      <w:r>
        <w:t>albugineux</w:t>
      </w:r>
    </w:p>
    <w:p w14:paraId="071D6D18" w14:textId="77777777" w:rsidR="00067E2E" w:rsidRDefault="00A0702C">
      <w:pPr>
        <w:pStyle w:val="effectus"/>
      </w:pPr>
      <w:r>
        <w:rPr>
          <w:b/>
          <w:iCs/>
        </w:rPr>
        <w:t>Albugo</w:t>
      </w:r>
      <w:r>
        <w:rPr>
          <w:b/>
          <w:iCs/>
        </w:rPr>
        <w:tab/>
      </w:r>
      <w:r>
        <w:rPr>
          <w:iCs/>
        </w:rPr>
        <w:t>albugo</w:t>
      </w:r>
    </w:p>
    <w:p w14:paraId="0EEED876" w14:textId="77777777" w:rsidR="00067E2E" w:rsidRDefault="00A0702C">
      <w:pPr>
        <w:pStyle w:val="effectus"/>
      </w:pPr>
      <w:r>
        <w:rPr>
          <w:b/>
          <w:iCs/>
        </w:rPr>
        <w:t>Albumen</w:t>
      </w:r>
      <w:r>
        <w:tab/>
        <w:t>albumin</w:t>
      </w:r>
    </w:p>
    <w:p w14:paraId="7BF2D6D1" w14:textId="77777777" w:rsidR="00067E2E" w:rsidRDefault="00A0702C">
      <w:pPr>
        <w:pStyle w:val="effectus"/>
      </w:pPr>
      <w:r>
        <w:rPr>
          <w:b/>
          <w:iCs/>
        </w:rPr>
        <w:t>Albuminosus</w:t>
      </w:r>
      <w:r>
        <w:tab/>
        <w:t>albumineux</w:t>
      </w:r>
    </w:p>
    <w:p w14:paraId="2E2819B8" w14:textId="77777777" w:rsidR="00067E2E" w:rsidRDefault="00A0702C">
      <w:pPr>
        <w:pStyle w:val="effectus"/>
      </w:pPr>
      <w:r>
        <w:rPr>
          <w:b/>
          <w:iCs/>
        </w:rPr>
        <w:t>Alburnum</w:t>
      </w:r>
      <w:r>
        <w:tab/>
        <w:t>aubier</w:t>
      </w:r>
    </w:p>
    <w:p w14:paraId="536F832E" w14:textId="77777777" w:rsidR="00067E2E" w:rsidRDefault="00A0702C">
      <w:pPr>
        <w:pStyle w:val="effectus"/>
      </w:pPr>
      <w:r>
        <w:rPr>
          <w:b/>
          <w:iCs/>
        </w:rPr>
        <w:t>Alcaest</w:t>
      </w:r>
      <w:r>
        <w:rPr>
          <w:b/>
          <w:iCs/>
        </w:rPr>
        <w:tab/>
      </w:r>
      <w:r>
        <w:rPr>
          <w:iCs/>
        </w:rPr>
        <w:t>alcaest</w:t>
      </w:r>
    </w:p>
    <w:p w14:paraId="780865A8" w14:textId="77777777" w:rsidR="00067E2E" w:rsidRDefault="00A0702C">
      <w:pPr>
        <w:pStyle w:val="effectus"/>
      </w:pPr>
      <w:r>
        <w:rPr>
          <w:b/>
          <w:iCs/>
        </w:rPr>
        <w:t>Alcalescentia</w:t>
      </w:r>
      <w:r>
        <w:rPr>
          <w:iCs/>
        </w:rPr>
        <w:tab/>
      </w:r>
      <w:r>
        <w:t>alcalescence</w:t>
      </w:r>
    </w:p>
    <w:p w14:paraId="7530D816" w14:textId="77777777" w:rsidR="00067E2E" w:rsidRDefault="00A0702C">
      <w:pPr>
        <w:pStyle w:val="effectus"/>
      </w:pPr>
      <w:r>
        <w:rPr>
          <w:b/>
          <w:iCs/>
        </w:rPr>
        <w:t>Alcalescens</w:t>
      </w:r>
      <w:r>
        <w:rPr>
          <w:iCs/>
        </w:rPr>
        <w:tab/>
      </w:r>
      <w:r>
        <w:t>alcalescent</w:t>
      </w:r>
    </w:p>
    <w:p w14:paraId="6DDEC025" w14:textId="77777777" w:rsidR="00067E2E" w:rsidRDefault="00A0702C">
      <w:pPr>
        <w:pStyle w:val="effectus"/>
      </w:pPr>
      <w:r>
        <w:rPr>
          <w:b/>
          <w:iCs/>
        </w:rPr>
        <w:t>Alcaligenus</w:t>
      </w:r>
      <w:r>
        <w:rPr>
          <w:iCs/>
        </w:rPr>
        <w:tab/>
      </w:r>
      <w:r>
        <w:t>alcaligène</w:t>
      </w:r>
    </w:p>
    <w:p w14:paraId="157E4AE6" w14:textId="77777777" w:rsidR="00067E2E" w:rsidRDefault="00A0702C">
      <w:pPr>
        <w:pStyle w:val="effectus"/>
      </w:pPr>
      <w:r>
        <w:rPr>
          <w:b/>
          <w:iCs/>
        </w:rPr>
        <w:t>Alcalinus</w:t>
      </w:r>
      <w:r>
        <w:rPr>
          <w:iCs/>
        </w:rPr>
        <w:tab/>
        <w:t>a</w:t>
      </w:r>
      <w:r>
        <w:t>IcaIin</w:t>
      </w:r>
    </w:p>
    <w:p w14:paraId="290C0BFC" w14:textId="77777777" w:rsidR="00067E2E" w:rsidRDefault="00A0702C">
      <w:pPr>
        <w:pStyle w:val="effectus"/>
      </w:pPr>
      <w:r>
        <w:rPr>
          <w:b/>
          <w:iCs/>
        </w:rPr>
        <w:t>Alcalisare</w:t>
      </w:r>
      <w:r>
        <w:rPr>
          <w:iCs/>
        </w:rPr>
        <w:tab/>
      </w:r>
      <w:r>
        <w:t>alcaliser</w:t>
      </w:r>
    </w:p>
    <w:p w14:paraId="4E347F63" w14:textId="77777777" w:rsidR="00067E2E" w:rsidRDefault="00A0702C">
      <w:pPr>
        <w:pStyle w:val="effectus"/>
      </w:pPr>
      <w:r>
        <w:rPr>
          <w:b/>
          <w:iCs/>
        </w:rPr>
        <w:t>Alcali</w:t>
      </w:r>
      <w:r>
        <w:rPr>
          <w:b/>
          <w:iCs/>
        </w:rPr>
        <w:tab/>
      </w:r>
      <w:r>
        <w:rPr>
          <w:iCs/>
        </w:rPr>
        <w:t>alcali</w:t>
      </w:r>
    </w:p>
    <w:p w14:paraId="4F07E5AF" w14:textId="77777777" w:rsidR="00067E2E" w:rsidRDefault="00A0702C">
      <w:pPr>
        <w:pStyle w:val="effectus"/>
      </w:pPr>
      <w:r>
        <w:rPr>
          <w:b/>
          <w:iCs/>
        </w:rPr>
        <w:t>Alcalisatio</w:t>
      </w:r>
      <w:r>
        <w:rPr>
          <w:iCs/>
        </w:rPr>
        <w:tab/>
      </w:r>
      <w:r>
        <w:t>alcalisation</w:t>
      </w:r>
    </w:p>
    <w:p w14:paraId="7D0359EA" w14:textId="77777777" w:rsidR="00067E2E" w:rsidRDefault="00A0702C">
      <w:pPr>
        <w:pStyle w:val="effectus"/>
      </w:pPr>
      <w:r>
        <w:rPr>
          <w:b/>
          <w:iCs/>
        </w:rPr>
        <w:t>Alcea</w:t>
      </w:r>
      <w:r>
        <w:rPr>
          <w:iCs/>
        </w:rPr>
        <w:tab/>
      </w:r>
      <w:r>
        <w:t>mauve</w:t>
      </w:r>
      <w:r>
        <w:tab/>
        <w:t>guimauve</w:t>
      </w:r>
    </w:p>
    <w:p w14:paraId="049D6311" w14:textId="77777777" w:rsidR="00067E2E" w:rsidRDefault="00A0702C">
      <w:pPr>
        <w:pStyle w:val="effectus"/>
      </w:pPr>
      <w:r>
        <w:rPr>
          <w:b/>
          <w:iCs/>
        </w:rPr>
        <w:t>Alchemia</w:t>
      </w:r>
      <w:r>
        <w:rPr>
          <w:iCs/>
        </w:rPr>
        <w:tab/>
      </w:r>
      <w:r>
        <w:t>alchimie</w:t>
      </w:r>
    </w:p>
    <w:p w14:paraId="24EE3CCC" w14:textId="77777777" w:rsidR="00067E2E" w:rsidRDefault="00A0702C">
      <w:pPr>
        <w:pStyle w:val="effectus"/>
      </w:pPr>
      <w:r>
        <w:rPr>
          <w:b/>
          <w:iCs/>
        </w:rPr>
        <w:t>Alchymia</w:t>
      </w:r>
      <w:r>
        <w:rPr>
          <w:iCs/>
        </w:rPr>
        <w:tab/>
      </w:r>
      <w:r>
        <w:t>alchimie</w:t>
      </w:r>
    </w:p>
    <w:p w14:paraId="629F2BBC" w14:textId="77777777" w:rsidR="00067E2E" w:rsidRDefault="00A0702C">
      <w:pPr>
        <w:pStyle w:val="effectus"/>
      </w:pPr>
      <w:r>
        <w:rPr>
          <w:b/>
          <w:iCs/>
        </w:rPr>
        <w:t>Alcohol</w:t>
      </w:r>
      <w:r>
        <w:rPr>
          <w:b/>
          <w:iCs/>
        </w:rPr>
        <w:tab/>
      </w:r>
      <w:r>
        <w:rPr>
          <w:iCs/>
        </w:rPr>
        <w:t>alcohol</w:t>
      </w:r>
    </w:p>
    <w:p w14:paraId="0F5DAC08" w14:textId="77777777" w:rsidR="00067E2E" w:rsidRDefault="00A0702C">
      <w:pPr>
        <w:pStyle w:val="effectus"/>
      </w:pPr>
      <w:r>
        <w:rPr>
          <w:b/>
          <w:iCs/>
        </w:rPr>
        <w:t>Alcyoneus</w:t>
      </w:r>
      <w:r>
        <w:rPr>
          <w:iCs/>
        </w:rPr>
        <w:tab/>
      </w:r>
      <w:r>
        <w:t>alcyonien</w:t>
      </w:r>
    </w:p>
    <w:p w14:paraId="179D757E" w14:textId="77777777" w:rsidR="00067E2E" w:rsidRDefault="00A0702C">
      <w:pPr>
        <w:pStyle w:val="effectus"/>
      </w:pPr>
      <w:r>
        <w:rPr>
          <w:b/>
          <w:iCs/>
        </w:rPr>
        <w:t>Alcyonides</w:t>
      </w:r>
      <w:r>
        <w:tab/>
        <w:t>alcyonien</w:t>
      </w:r>
    </w:p>
    <w:p w14:paraId="0EB11A4C" w14:textId="77777777" w:rsidR="00067E2E" w:rsidRDefault="00A0702C">
      <w:pPr>
        <w:pStyle w:val="effectus"/>
      </w:pPr>
      <w:r>
        <w:rPr>
          <w:b/>
          <w:iCs/>
        </w:rPr>
        <w:t>Alectrides</w:t>
      </w:r>
      <w:r>
        <w:rPr>
          <w:iCs/>
        </w:rPr>
        <w:tab/>
      </w:r>
      <w:r>
        <w:t>alectrides</w:t>
      </w:r>
    </w:p>
    <w:p w14:paraId="3B4A9FF0" w14:textId="77777777" w:rsidR="00067E2E" w:rsidRDefault="00A0702C">
      <w:pPr>
        <w:pStyle w:val="effectus"/>
      </w:pPr>
      <w:r>
        <w:rPr>
          <w:b/>
          <w:iCs/>
        </w:rPr>
        <w:t>Alembicus</w:t>
      </w:r>
      <w:r>
        <w:rPr>
          <w:iCs/>
        </w:rPr>
        <w:tab/>
      </w:r>
      <w:r>
        <w:t>alambic</w:t>
      </w:r>
    </w:p>
    <w:p w14:paraId="38E69B38" w14:textId="77777777" w:rsidR="00067E2E" w:rsidRDefault="00A0702C">
      <w:pPr>
        <w:pStyle w:val="effectus"/>
      </w:pPr>
      <w:r>
        <w:rPr>
          <w:b/>
          <w:iCs/>
        </w:rPr>
        <w:t>Alere</w:t>
      </w:r>
      <w:r>
        <w:tab/>
        <w:t>nourrir</w:t>
      </w:r>
    </w:p>
    <w:p w14:paraId="01DD95CE" w14:textId="77777777" w:rsidR="00067E2E" w:rsidRDefault="00A0702C">
      <w:pPr>
        <w:pStyle w:val="effectus"/>
      </w:pPr>
      <w:r>
        <w:rPr>
          <w:b/>
          <w:iCs/>
        </w:rPr>
        <w:t>Alexipharmacus</w:t>
      </w:r>
      <w:r>
        <w:rPr>
          <w:iCs/>
        </w:rPr>
        <w:tab/>
      </w:r>
      <w:r>
        <w:t>alexipharmaque</w:t>
      </w:r>
    </w:p>
    <w:p w14:paraId="2CC8A6E0" w14:textId="77777777" w:rsidR="00067E2E" w:rsidRDefault="00A0702C">
      <w:pPr>
        <w:pStyle w:val="effectus"/>
      </w:pPr>
      <w:r>
        <w:rPr>
          <w:b/>
          <w:iCs/>
        </w:rPr>
        <w:t>Alexipyreticus</w:t>
      </w:r>
      <w:r>
        <w:rPr>
          <w:iCs/>
        </w:rPr>
        <w:tab/>
      </w:r>
      <w:r>
        <w:t>alexipyrétique</w:t>
      </w:r>
    </w:p>
    <w:p w14:paraId="28B6AB35" w14:textId="77777777" w:rsidR="00067E2E" w:rsidRDefault="00A0702C">
      <w:pPr>
        <w:pStyle w:val="effectus"/>
      </w:pPr>
      <w:r>
        <w:rPr>
          <w:b/>
          <w:iCs/>
        </w:rPr>
        <w:t>Alexipyretus</w:t>
      </w:r>
      <w:r>
        <w:rPr>
          <w:iCs/>
        </w:rPr>
        <w:tab/>
      </w:r>
      <w:r>
        <w:t>alexipyrétique</w:t>
      </w:r>
    </w:p>
    <w:p w14:paraId="02D2D3D8" w14:textId="77777777" w:rsidR="00067E2E" w:rsidRDefault="00A0702C">
      <w:pPr>
        <w:pStyle w:val="effectus"/>
      </w:pPr>
      <w:r>
        <w:rPr>
          <w:b/>
          <w:iCs/>
        </w:rPr>
        <w:t>Alexiterius</w:t>
      </w:r>
      <w:r>
        <w:rPr>
          <w:iCs/>
        </w:rPr>
        <w:tab/>
      </w:r>
      <w:r>
        <w:t>alexitère</w:t>
      </w:r>
    </w:p>
    <w:p w14:paraId="6D15B2CC" w14:textId="77777777" w:rsidR="00067E2E" w:rsidRDefault="00A0702C">
      <w:pPr>
        <w:pStyle w:val="effectus"/>
      </w:pPr>
      <w:r>
        <w:rPr>
          <w:b/>
          <w:iCs/>
        </w:rPr>
        <w:t>Alga</w:t>
      </w:r>
      <w:r>
        <w:rPr>
          <w:iCs/>
        </w:rPr>
        <w:tab/>
      </w:r>
      <w:r>
        <w:t>algue</w:t>
      </w:r>
    </w:p>
    <w:p w14:paraId="74793831" w14:textId="77777777" w:rsidR="00067E2E" w:rsidRDefault="00A0702C">
      <w:pPr>
        <w:pStyle w:val="effectus"/>
      </w:pPr>
      <w:r>
        <w:rPr>
          <w:b/>
          <w:iCs/>
        </w:rPr>
        <w:t>Algali</w:t>
      </w:r>
      <w:r>
        <w:rPr>
          <w:b/>
          <w:iCs/>
        </w:rPr>
        <w:tab/>
      </w:r>
      <w:r>
        <w:t>algali</w:t>
      </w:r>
    </w:p>
    <w:p w14:paraId="696D98EC" w14:textId="77777777" w:rsidR="00067E2E" w:rsidRDefault="00A0702C">
      <w:pPr>
        <w:pStyle w:val="effectus"/>
      </w:pPr>
      <w:r>
        <w:rPr>
          <w:b/>
          <w:iCs/>
        </w:rPr>
        <w:t>Algebra</w:t>
      </w:r>
      <w:r>
        <w:rPr>
          <w:iCs/>
        </w:rPr>
        <w:tab/>
      </w:r>
      <w:r>
        <w:t>algèbre</w:t>
      </w:r>
    </w:p>
    <w:p w14:paraId="2C908FF2" w14:textId="77777777" w:rsidR="00067E2E" w:rsidRDefault="00A0702C">
      <w:pPr>
        <w:pStyle w:val="effectus"/>
      </w:pPr>
      <w:r>
        <w:rPr>
          <w:b/>
          <w:iCs/>
        </w:rPr>
        <w:t>Algedo</w:t>
      </w:r>
      <w:r>
        <w:rPr>
          <w:b/>
          <w:iCs/>
        </w:rPr>
        <w:tab/>
      </w:r>
      <w:r>
        <w:rPr>
          <w:iCs/>
        </w:rPr>
        <w:t>algedo</w:t>
      </w:r>
    </w:p>
    <w:p w14:paraId="40EEF435" w14:textId="77777777" w:rsidR="00067E2E" w:rsidRDefault="00A0702C">
      <w:pPr>
        <w:pStyle w:val="effectus"/>
      </w:pPr>
      <w:r>
        <w:rPr>
          <w:b/>
          <w:iCs/>
        </w:rPr>
        <w:t>Alimentum</w:t>
      </w:r>
      <w:r>
        <w:tab/>
        <w:t>aliment</w:t>
      </w:r>
    </w:p>
    <w:p w14:paraId="2A1B5F0F" w14:textId="77777777" w:rsidR="00067E2E" w:rsidRDefault="00A0702C">
      <w:pPr>
        <w:pStyle w:val="effectus"/>
      </w:pPr>
      <w:r>
        <w:rPr>
          <w:b/>
          <w:iCs/>
        </w:rPr>
        <w:t>Aliptœ</w:t>
      </w:r>
      <w:r>
        <w:rPr>
          <w:iCs/>
        </w:rPr>
        <w:tab/>
      </w:r>
      <w:r>
        <w:t>frotteurs</w:t>
      </w:r>
    </w:p>
    <w:p w14:paraId="771A9910" w14:textId="77777777" w:rsidR="00067E2E" w:rsidRDefault="00A0702C">
      <w:pPr>
        <w:pStyle w:val="effectus"/>
      </w:pPr>
      <w:r>
        <w:rPr>
          <w:b/>
          <w:iCs/>
        </w:rPr>
        <w:t>Aliptice</w:t>
      </w:r>
      <w:r>
        <w:tab/>
        <w:t>aliptique</w:t>
      </w:r>
    </w:p>
    <w:p w14:paraId="526EFA1D" w14:textId="77777777" w:rsidR="00067E2E" w:rsidRDefault="00A0702C">
      <w:pPr>
        <w:pStyle w:val="effectus"/>
      </w:pPr>
      <w:r>
        <w:rPr>
          <w:b/>
          <w:iCs/>
        </w:rPr>
        <w:t>Alitura</w:t>
      </w:r>
      <w:r>
        <w:rPr>
          <w:iCs/>
        </w:rPr>
        <w:tab/>
      </w:r>
      <w:r>
        <w:t>nutrition</w:t>
      </w:r>
    </w:p>
    <w:p w14:paraId="067E1BC1" w14:textId="77777777" w:rsidR="00067E2E" w:rsidRDefault="00A0702C">
      <w:pPr>
        <w:pStyle w:val="effectus"/>
      </w:pPr>
      <w:r>
        <w:rPr>
          <w:b/>
          <w:iCs/>
        </w:rPr>
        <w:t>Alkaest</w:t>
      </w:r>
      <w:r>
        <w:rPr>
          <w:iCs/>
        </w:rPr>
        <w:tab/>
      </w:r>
      <w:r>
        <w:t>alcahest</w:t>
      </w:r>
    </w:p>
    <w:p w14:paraId="2EFB8033" w14:textId="77777777" w:rsidR="00067E2E" w:rsidRDefault="00A0702C">
      <w:pPr>
        <w:pStyle w:val="effectus"/>
      </w:pPr>
      <w:r>
        <w:rPr>
          <w:b/>
          <w:iCs/>
        </w:rPr>
        <w:t>Alkali</w:t>
      </w:r>
      <w:r>
        <w:rPr>
          <w:iCs/>
        </w:rPr>
        <w:tab/>
      </w:r>
      <w:r>
        <w:t>alcali</w:t>
      </w:r>
    </w:p>
    <w:p w14:paraId="0171EA24" w14:textId="77777777" w:rsidR="00067E2E" w:rsidRDefault="00A0702C">
      <w:pPr>
        <w:pStyle w:val="effectus"/>
      </w:pPr>
      <w:r>
        <w:rPr>
          <w:b/>
          <w:iCs/>
        </w:rPr>
        <w:t>Alkahol</w:t>
      </w:r>
      <w:r>
        <w:rPr>
          <w:iCs/>
        </w:rPr>
        <w:tab/>
      </w:r>
      <w:r>
        <w:rPr>
          <w:b/>
          <w:iCs/>
        </w:rPr>
        <w:t>alkohol</w:t>
      </w:r>
      <w:r>
        <w:rPr>
          <w:b/>
          <w:iCs/>
        </w:rPr>
        <w:tab/>
      </w:r>
      <w:r>
        <w:rPr>
          <w:iCs/>
        </w:rPr>
        <w:t>alcohol</w:t>
      </w:r>
    </w:p>
    <w:p w14:paraId="0A3010BE" w14:textId="77777777" w:rsidR="00067E2E" w:rsidRDefault="00A0702C">
      <w:pPr>
        <w:pStyle w:val="effectus"/>
      </w:pPr>
      <w:r>
        <w:rPr>
          <w:b/>
          <w:iCs/>
        </w:rPr>
        <w:t>Allantoïs</w:t>
      </w:r>
      <w:r>
        <w:rPr>
          <w:iCs/>
        </w:rPr>
        <w:tab/>
      </w:r>
      <w:r>
        <w:t>allantoïde</w:t>
      </w:r>
    </w:p>
    <w:p w14:paraId="70FEFC33" w14:textId="77777777" w:rsidR="00067E2E" w:rsidRDefault="00A0702C">
      <w:pPr>
        <w:pStyle w:val="effectus"/>
      </w:pPr>
      <w:r>
        <w:rPr>
          <w:b/>
          <w:iCs/>
        </w:rPr>
        <w:t>Alligatio</w:t>
      </w:r>
      <w:r>
        <w:tab/>
        <w:t>alliage</w:t>
      </w:r>
    </w:p>
    <w:p w14:paraId="011E1832" w14:textId="77777777" w:rsidR="00067E2E" w:rsidRDefault="00A0702C">
      <w:pPr>
        <w:pStyle w:val="effectus"/>
      </w:pPr>
      <w:r>
        <w:rPr>
          <w:b/>
          <w:iCs/>
        </w:rPr>
        <w:t>Allucinatio</w:t>
      </w:r>
      <w:r>
        <w:rPr>
          <w:iCs/>
        </w:rPr>
        <w:tab/>
      </w:r>
      <w:r>
        <w:t>hallucination</w:t>
      </w:r>
    </w:p>
    <w:p w14:paraId="7A92E1FE" w14:textId="77777777" w:rsidR="00067E2E" w:rsidRDefault="00A0702C">
      <w:pPr>
        <w:pStyle w:val="effectus"/>
      </w:pPr>
      <w:r>
        <w:rPr>
          <w:b/>
          <w:iCs/>
        </w:rPr>
        <w:t>Alluvio</w:t>
      </w:r>
      <w:r>
        <w:rPr>
          <w:iCs/>
        </w:rPr>
        <w:tab/>
      </w:r>
      <w:r>
        <w:t>alluvion</w:t>
      </w:r>
    </w:p>
    <w:p w14:paraId="6FF4D771" w14:textId="77777777" w:rsidR="00067E2E" w:rsidRDefault="00A0702C">
      <w:pPr>
        <w:pStyle w:val="effectus"/>
      </w:pPr>
      <w:r>
        <w:rPr>
          <w:b/>
          <w:iCs/>
        </w:rPr>
        <w:lastRenderedPageBreak/>
        <w:t>Alogotrophia</w:t>
      </w:r>
      <w:r>
        <w:rPr>
          <w:iCs/>
        </w:rPr>
        <w:tab/>
      </w:r>
      <w:r>
        <w:t>alogotrophie</w:t>
      </w:r>
    </w:p>
    <w:p w14:paraId="1EF9ED55" w14:textId="77777777" w:rsidR="00067E2E" w:rsidRDefault="00A0702C">
      <w:pPr>
        <w:pStyle w:val="effectus"/>
      </w:pPr>
      <w:r>
        <w:rPr>
          <w:b/>
          <w:iCs/>
        </w:rPr>
        <w:t>Alopecia</w:t>
      </w:r>
      <w:r>
        <w:rPr>
          <w:iCs/>
        </w:rPr>
        <w:tab/>
      </w:r>
      <w:r>
        <w:t>alopécie</w:t>
      </w:r>
      <w:r>
        <w:tab/>
        <w:t>pélade</w:t>
      </w:r>
    </w:p>
    <w:p w14:paraId="7512A347" w14:textId="77777777" w:rsidR="00067E2E" w:rsidRDefault="00A0702C">
      <w:pPr>
        <w:pStyle w:val="effectus"/>
      </w:pPr>
      <w:r>
        <w:rPr>
          <w:b/>
          <w:iCs/>
        </w:rPr>
        <w:t>Alphenic</w:t>
      </w:r>
      <w:r>
        <w:rPr>
          <w:b/>
          <w:iCs/>
        </w:rPr>
        <w:tab/>
      </w:r>
      <w:r>
        <w:rPr>
          <w:iCs/>
        </w:rPr>
        <w:t>alphenic</w:t>
      </w:r>
    </w:p>
    <w:p w14:paraId="670ECCFB" w14:textId="77777777" w:rsidR="00067E2E" w:rsidRDefault="00A0702C">
      <w:pPr>
        <w:pStyle w:val="effectus"/>
      </w:pPr>
      <w:r>
        <w:rPr>
          <w:b/>
          <w:iCs/>
        </w:rPr>
        <w:t>Alphitedon</w:t>
      </w:r>
      <w:r>
        <w:rPr>
          <w:iCs/>
        </w:rPr>
        <w:tab/>
      </w:r>
      <w:r>
        <w:t>fracture</w:t>
      </w:r>
    </w:p>
    <w:p w14:paraId="3DDAB27E" w14:textId="77777777" w:rsidR="00067E2E" w:rsidRDefault="00A0702C">
      <w:pPr>
        <w:pStyle w:val="effectus"/>
      </w:pPr>
      <w:r>
        <w:rPr>
          <w:b/>
          <w:iCs/>
        </w:rPr>
        <w:t>Alphus</w:t>
      </w:r>
      <w:r>
        <w:rPr>
          <w:b/>
          <w:iCs/>
        </w:rPr>
        <w:tab/>
      </w:r>
      <w:r>
        <w:rPr>
          <w:iCs/>
        </w:rPr>
        <w:t>alphus</w:t>
      </w:r>
    </w:p>
    <w:p w14:paraId="09FE688A" w14:textId="77777777" w:rsidR="00067E2E" w:rsidRDefault="00A0702C">
      <w:pPr>
        <w:pStyle w:val="effectus"/>
      </w:pPr>
      <w:r>
        <w:rPr>
          <w:b/>
          <w:iCs/>
        </w:rPr>
        <w:t>AIterans</w:t>
      </w:r>
      <w:r>
        <w:rPr>
          <w:iCs/>
        </w:rPr>
        <w:tab/>
      </w:r>
      <w:r>
        <w:t>altérant</w:t>
      </w:r>
    </w:p>
    <w:p w14:paraId="7FFD24A9" w14:textId="77777777" w:rsidR="00067E2E" w:rsidRDefault="00A0702C">
      <w:pPr>
        <w:pStyle w:val="effectus"/>
      </w:pPr>
      <w:r>
        <w:rPr>
          <w:b/>
          <w:iCs/>
        </w:rPr>
        <w:t>Alteratio</w:t>
      </w:r>
      <w:r>
        <w:tab/>
        <w:t>altération</w:t>
      </w:r>
    </w:p>
    <w:p w14:paraId="2D745FE1" w14:textId="77777777" w:rsidR="00067E2E" w:rsidRDefault="00A0702C">
      <w:pPr>
        <w:pStyle w:val="effectus"/>
      </w:pPr>
      <w:r>
        <w:rPr>
          <w:b/>
          <w:iCs/>
        </w:rPr>
        <w:t>Alternus</w:t>
      </w:r>
      <w:r>
        <w:rPr>
          <w:iCs/>
        </w:rPr>
        <w:tab/>
      </w:r>
      <w:r>
        <w:t>alterne</w:t>
      </w:r>
    </w:p>
    <w:p w14:paraId="648F1793" w14:textId="77777777" w:rsidR="00067E2E" w:rsidRDefault="00A0702C">
      <w:pPr>
        <w:pStyle w:val="effectus"/>
      </w:pPr>
      <w:r>
        <w:rPr>
          <w:b/>
          <w:iCs/>
        </w:rPr>
        <w:t>Althæa</w:t>
      </w:r>
      <w:r>
        <w:rPr>
          <w:b/>
          <w:iCs/>
        </w:rPr>
        <w:tab/>
      </w:r>
      <w:r>
        <w:rPr>
          <w:iCs/>
        </w:rPr>
        <w:t>althæa</w:t>
      </w:r>
    </w:p>
    <w:p w14:paraId="60883E43" w14:textId="77777777" w:rsidR="00067E2E" w:rsidRDefault="00A0702C">
      <w:pPr>
        <w:pStyle w:val="effectus"/>
      </w:pPr>
      <w:r>
        <w:rPr>
          <w:b/>
          <w:iCs/>
        </w:rPr>
        <w:t>Altimetria</w:t>
      </w:r>
      <w:r>
        <w:rPr>
          <w:iCs/>
        </w:rPr>
        <w:tab/>
      </w:r>
      <w:r>
        <w:t>altimétrie</w:t>
      </w:r>
    </w:p>
    <w:p w14:paraId="65C984B4" w14:textId="77777777" w:rsidR="00067E2E" w:rsidRDefault="00A0702C">
      <w:pPr>
        <w:pStyle w:val="effectus"/>
      </w:pPr>
      <w:r>
        <w:rPr>
          <w:b/>
          <w:iCs/>
        </w:rPr>
        <w:t>Aludel</w:t>
      </w:r>
      <w:r>
        <w:rPr>
          <w:b/>
          <w:iCs/>
        </w:rPr>
        <w:tab/>
      </w:r>
      <w:r>
        <w:rPr>
          <w:iCs/>
        </w:rPr>
        <w:t>aludel</w:t>
      </w:r>
    </w:p>
    <w:p w14:paraId="7EF4CA99" w14:textId="77777777" w:rsidR="00067E2E" w:rsidRDefault="00A0702C">
      <w:pPr>
        <w:pStyle w:val="effectus"/>
      </w:pPr>
      <w:r>
        <w:rPr>
          <w:b/>
          <w:iCs/>
        </w:rPr>
        <w:t>Alumen</w:t>
      </w:r>
      <w:r>
        <w:rPr>
          <w:iCs/>
        </w:rPr>
        <w:tab/>
      </w:r>
      <w:r>
        <w:t>alun</w:t>
      </w:r>
    </w:p>
    <w:p w14:paraId="100D4E4A" w14:textId="77777777" w:rsidR="00067E2E" w:rsidRDefault="00A0702C">
      <w:pPr>
        <w:pStyle w:val="effectus"/>
      </w:pPr>
      <w:r>
        <w:rPr>
          <w:b/>
          <w:iCs/>
        </w:rPr>
        <w:t>Aluminosus</w:t>
      </w:r>
      <w:r>
        <w:tab/>
        <w:t>alumineux</w:t>
      </w:r>
    </w:p>
    <w:p w14:paraId="6981265A" w14:textId="77777777" w:rsidR="00067E2E" w:rsidRDefault="00A0702C">
      <w:pPr>
        <w:pStyle w:val="effectus"/>
      </w:pPr>
      <w:r>
        <w:rPr>
          <w:b/>
          <w:iCs/>
        </w:rPr>
        <w:t>Alveolaris</w:t>
      </w:r>
      <w:r>
        <w:rPr>
          <w:iCs/>
        </w:rPr>
        <w:tab/>
      </w:r>
      <w:r>
        <w:t>alvéolaire</w:t>
      </w:r>
    </w:p>
    <w:p w14:paraId="1AA930C0" w14:textId="77777777" w:rsidR="00067E2E" w:rsidRDefault="00A0702C">
      <w:pPr>
        <w:pStyle w:val="effectus"/>
      </w:pPr>
      <w:r>
        <w:rPr>
          <w:b/>
          <w:iCs/>
        </w:rPr>
        <w:t>Alveolatus</w:t>
      </w:r>
      <w:r>
        <w:rPr>
          <w:iCs/>
        </w:rPr>
        <w:tab/>
      </w:r>
      <w:r>
        <w:t>alveolé</w:t>
      </w:r>
    </w:p>
    <w:p w14:paraId="67BFF85C" w14:textId="77777777" w:rsidR="00067E2E" w:rsidRDefault="00A0702C">
      <w:pPr>
        <w:pStyle w:val="effectus"/>
      </w:pPr>
      <w:r>
        <w:rPr>
          <w:b/>
          <w:iCs/>
        </w:rPr>
        <w:t>Alveolus</w:t>
      </w:r>
      <w:r>
        <w:rPr>
          <w:iCs/>
        </w:rPr>
        <w:tab/>
      </w:r>
      <w:r>
        <w:t>alvéole</w:t>
      </w:r>
    </w:p>
    <w:p w14:paraId="4AA7CD9E" w14:textId="77777777" w:rsidR="00067E2E" w:rsidRDefault="00A0702C">
      <w:pPr>
        <w:pStyle w:val="effectus"/>
      </w:pPr>
      <w:r>
        <w:rPr>
          <w:b/>
          <w:iCs/>
        </w:rPr>
        <w:t>Alvinus</w:t>
      </w:r>
      <w:r>
        <w:rPr>
          <w:iCs/>
        </w:rPr>
        <w:tab/>
      </w:r>
      <w:r>
        <w:t>alvin</w:t>
      </w:r>
    </w:p>
    <w:p w14:paraId="22880B54" w14:textId="77777777" w:rsidR="00067E2E" w:rsidRDefault="00A0702C">
      <w:pPr>
        <w:pStyle w:val="effectus"/>
      </w:pPr>
      <w:r>
        <w:rPr>
          <w:b/>
          <w:iCs/>
        </w:rPr>
        <w:t>Alvi profluvium</w:t>
      </w:r>
      <w:r>
        <w:rPr>
          <w:iCs/>
        </w:rPr>
        <w:tab/>
      </w:r>
      <w:r>
        <w:rPr>
          <w:shd w:val="clear" w:color="auto" w:fill="00FF00"/>
        </w:rPr>
        <w:t>cours de ventre</w:t>
      </w:r>
    </w:p>
    <w:p w14:paraId="582762B1" w14:textId="77777777" w:rsidR="00067E2E" w:rsidRDefault="00A0702C">
      <w:pPr>
        <w:pStyle w:val="effectus"/>
      </w:pPr>
      <w:r>
        <w:rPr>
          <w:b/>
          <w:iCs/>
        </w:rPr>
        <w:t>Alvus</w:t>
      </w:r>
      <w:r>
        <w:rPr>
          <w:iCs/>
        </w:rPr>
        <w:tab/>
        <w:t>v</w:t>
      </w:r>
      <w:r>
        <w:t>entre</w:t>
      </w:r>
    </w:p>
    <w:p w14:paraId="7A01FD95" w14:textId="77777777" w:rsidR="00067E2E" w:rsidRDefault="00A0702C">
      <w:pPr>
        <w:pStyle w:val="effectus"/>
      </w:pPr>
      <w:r>
        <w:rPr>
          <w:b/>
          <w:iCs/>
        </w:rPr>
        <w:t>Alysmus</w:t>
      </w:r>
      <w:r>
        <w:rPr>
          <w:iCs/>
        </w:rPr>
        <w:tab/>
      </w:r>
      <w:r>
        <w:t>anxiété</w:t>
      </w:r>
    </w:p>
    <w:p w14:paraId="396A42CD" w14:textId="77777777" w:rsidR="00067E2E" w:rsidRDefault="00A0702C">
      <w:pPr>
        <w:pStyle w:val="effectus"/>
      </w:pPr>
      <w:r>
        <w:rPr>
          <w:b/>
          <w:iCs/>
        </w:rPr>
        <w:t>Amalgama</w:t>
      </w:r>
      <w:r>
        <w:tab/>
        <w:t>amalgame</w:t>
      </w:r>
    </w:p>
    <w:p w14:paraId="3C918E1C" w14:textId="77777777" w:rsidR="00067E2E" w:rsidRDefault="00A0702C">
      <w:pPr>
        <w:pStyle w:val="effectus"/>
      </w:pPr>
      <w:r>
        <w:rPr>
          <w:b/>
          <w:iCs/>
        </w:rPr>
        <w:t>Amalgamatio</w:t>
      </w:r>
      <w:r>
        <w:rPr>
          <w:iCs/>
        </w:rPr>
        <w:tab/>
      </w:r>
      <w:r>
        <w:t>amalgamation</w:t>
      </w:r>
    </w:p>
    <w:p w14:paraId="3705A7A2" w14:textId="77777777" w:rsidR="00067E2E" w:rsidRDefault="00A0702C">
      <w:pPr>
        <w:pStyle w:val="effectus"/>
      </w:pPr>
      <w:r>
        <w:rPr>
          <w:b/>
          <w:iCs/>
        </w:rPr>
        <w:t>Amaror</w:t>
      </w:r>
      <w:r>
        <w:rPr>
          <w:iCs/>
        </w:rPr>
        <w:tab/>
      </w:r>
      <w:r>
        <w:t>amertume</w:t>
      </w:r>
    </w:p>
    <w:p w14:paraId="6EFCB50F" w14:textId="77777777" w:rsidR="00067E2E" w:rsidRDefault="00A0702C">
      <w:pPr>
        <w:pStyle w:val="effectus"/>
      </w:pPr>
      <w:r>
        <w:rPr>
          <w:b/>
          <w:iCs/>
        </w:rPr>
        <w:t>Amaru</w:t>
      </w:r>
      <w:r>
        <w:rPr>
          <w:b/>
          <w:iCs/>
        </w:rPr>
        <w:t>s</w:t>
      </w:r>
      <w:r>
        <w:rPr>
          <w:iCs/>
        </w:rPr>
        <w:tab/>
      </w:r>
      <w:r>
        <w:t>amer</w:t>
      </w:r>
    </w:p>
    <w:p w14:paraId="6FBAFE07" w14:textId="77777777" w:rsidR="00067E2E" w:rsidRDefault="00A0702C">
      <w:pPr>
        <w:pStyle w:val="effectus"/>
      </w:pPr>
      <w:r>
        <w:rPr>
          <w:b/>
          <w:iCs/>
        </w:rPr>
        <w:t>Amatoria febris</w:t>
      </w:r>
      <w:r>
        <w:rPr>
          <w:iCs/>
        </w:rPr>
        <w:tab/>
      </w:r>
      <w:r>
        <w:t>chlorose</w:t>
      </w:r>
    </w:p>
    <w:p w14:paraId="73B03CDD" w14:textId="77777777" w:rsidR="00067E2E" w:rsidRDefault="00A0702C">
      <w:pPr>
        <w:pStyle w:val="effectus"/>
      </w:pPr>
      <w:r>
        <w:rPr>
          <w:b/>
          <w:iCs/>
        </w:rPr>
        <w:t>Amaurosis</w:t>
      </w:r>
      <w:r>
        <w:rPr>
          <w:iCs/>
        </w:rPr>
        <w:tab/>
      </w:r>
      <w:r>
        <w:t>amaurose</w:t>
      </w:r>
    </w:p>
    <w:p w14:paraId="4B1BE0E5" w14:textId="77777777" w:rsidR="00067E2E" w:rsidRDefault="00A0702C">
      <w:pPr>
        <w:pStyle w:val="effectus"/>
      </w:pPr>
      <w:r>
        <w:rPr>
          <w:b/>
          <w:iCs/>
        </w:rPr>
        <w:t>Ambarum</w:t>
      </w:r>
      <w:r>
        <w:rPr>
          <w:iCs/>
        </w:rPr>
        <w:tab/>
      </w:r>
      <w:r>
        <w:t>ambre</w:t>
      </w:r>
    </w:p>
    <w:p w14:paraId="078F9FB7" w14:textId="77777777" w:rsidR="00067E2E" w:rsidRDefault="00A0702C">
      <w:pPr>
        <w:pStyle w:val="effectus"/>
      </w:pPr>
      <w:r>
        <w:rPr>
          <w:b/>
          <w:iCs/>
        </w:rPr>
        <w:t>Ambi</w:t>
      </w:r>
      <w:r>
        <w:rPr>
          <w:b/>
          <w:iCs/>
        </w:rPr>
        <w:tab/>
      </w:r>
      <w:r>
        <w:t>ambi</w:t>
      </w:r>
    </w:p>
    <w:p w14:paraId="2BEEDFE3" w14:textId="77777777" w:rsidR="00067E2E" w:rsidRDefault="00A0702C">
      <w:pPr>
        <w:pStyle w:val="effectus"/>
      </w:pPr>
      <w:r>
        <w:rPr>
          <w:b/>
          <w:iCs/>
        </w:rPr>
        <w:t>Ambidexter</w:t>
      </w:r>
      <w:r>
        <w:tab/>
        <w:t>ambidextre</w:t>
      </w:r>
    </w:p>
    <w:p w14:paraId="060FC7FB" w14:textId="77777777" w:rsidR="00067E2E" w:rsidRDefault="00A0702C">
      <w:pPr>
        <w:pStyle w:val="effectus"/>
      </w:pPr>
      <w:r>
        <w:rPr>
          <w:b/>
          <w:iCs/>
        </w:rPr>
        <w:t>Ambiens</w:t>
      </w:r>
      <w:r>
        <w:rPr>
          <w:iCs/>
        </w:rPr>
        <w:tab/>
      </w:r>
      <w:r>
        <w:t>ambiant</w:t>
      </w:r>
    </w:p>
    <w:p w14:paraId="2677AAB9" w14:textId="77777777" w:rsidR="00067E2E" w:rsidRDefault="00A0702C">
      <w:pPr>
        <w:pStyle w:val="effectus"/>
      </w:pPr>
      <w:r>
        <w:rPr>
          <w:b/>
          <w:iCs/>
        </w:rPr>
        <w:t>Amblygonus</w:t>
      </w:r>
      <w:r>
        <w:rPr>
          <w:iCs/>
        </w:rPr>
        <w:tab/>
      </w:r>
      <w:r>
        <w:t>amblygone</w:t>
      </w:r>
    </w:p>
    <w:p w14:paraId="57DD3A12" w14:textId="77777777" w:rsidR="00067E2E" w:rsidRDefault="00A0702C">
      <w:pPr>
        <w:pStyle w:val="effectus"/>
      </w:pPr>
      <w:r>
        <w:rPr>
          <w:b/>
          <w:iCs/>
        </w:rPr>
        <w:t>Amblyopia</w:t>
      </w:r>
      <w:r>
        <w:rPr>
          <w:iCs/>
        </w:rPr>
        <w:tab/>
      </w:r>
      <w:r>
        <w:t>amblyopie</w:t>
      </w:r>
    </w:p>
    <w:p w14:paraId="5D09AD96" w14:textId="77777777" w:rsidR="00067E2E" w:rsidRDefault="00A0702C">
      <w:pPr>
        <w:pStyle w:val="effectus"/>
      </w:pPr>
      <w:r>
        <w:rPr>
          <w:b/>
          <w:iCs/>
        </w:rPr>
        <w:t>Ambulans</w:t>
      </w:r>
      <w:r>
        <w:tab/>
        <w:t>ambulant</w:t>
      </w:r>
    </w:p>
    <w:p w14:paraId="575546A8" w14:textId="77777777" w:rsidR="00067E2E" w:rsidRDefault="00A0702C">
      <w:pPr>
        <w:pStyle w:val="effectus"/>
      </w:pPr>
      <w:r>
        <w:rPr>
          <w:b/>
          <w:iCs/>
        </w:rPr>
        <w:t>Ambulare</w:t>
      </w:r>
      <w:r>
        <w:tab/>
        <w:t>marcher</w:t>
      </w:r>
    </w:p>
    <w:p w14:paraId="7D847BD6" w14:textId="77777777" w:rsidR="00067E2E" w:rsidRDefault="00A0702C">
      <w:pPr>
        <w:pStyle w:val="effectus"/>
      </w:pPr>
      <w:r>
        <w:rPr>
          <w:b/>
          <w:iCs/>
        </w:rPr>
        <w:t>Amentaceus</w:t>
      </w:r>
      <w:r>
        <w:rPr>
          <w:iCs/>
        </w:rPr>
        <w:tab/>
      </w:r>
      <w:r>
        <w:t>amentacé</w:t>
      </w:r>
    </w:p>
    <w:p w14:paraId="5E8FB4A8" w14:textId="77777777" w:rsidR="00067E2E" w:rsidRDefault="00A0702C">
      <w:pPr>
        <w:pStyle w:val="effectus"/>
      </w:pPr>
      <w:r>
        <w:rPr>
          <w:b/>
          <w:iCs/>
        </w:rPr>
        <w:t>Amenorrhœa</w:t>
      </w:r>
      <w:r>
        <w:rPr>
          <w:b/>
          <w:iCs/>
        </w:rPr>
        <w:tab/>
      </w:r>
      <w:r>
        <w:t>aménorrhée</w:t>
      </w:r>
    </w:p>
    <w:p w14:paraId="4A126ADF" w14:textId="77777777" w:rsidR="00067E2E" w:rsidRDefault="00A0702C">
      <w:pPr>
        <w:pStyle w:val="effectus"/>
      </w:pPr>
      <w:r>
        <w:rPr>
          <w:b/>
          <w:iCs/>
        </w:rPr>
        <w:t>Amentia</w:t>
      </w:r>
      <w:r>
        <w:tab/>
        <w:t>démence</w:t>
      </w:r>
    </w:p>
    <w:p w14:paraId="3F9ABEAF" w14:textId="77777777" w:rsidR="00067E2E" w:rsidRDefault="00A0702C">
      <w:pPr>
        <w:pStyle w:val="effectus"/>
      </w:pPr>
      <w:r>
        <w:rPr>
          <w:b/>
          <w:iCs/>
        </w:rPr>
        <w:t>Amiantus</w:t>
      </w:r>
      <w:r>
        <w:rPr>
          <w:iCs/>
        </w:rPr>
        <w:tab/>
      </w:r>
      <w:r>
        <w:t>amiante</w:t>
      </w:r>
    </w:p>
    <w:p w14:paraId="2E9218F7" w14:textId="77777777" w:rsidR="00067E2E" w:rsidRDefault="00A0702C">
      <w:pPr>
        <w:pStyle w:val="effectus"/>
      </w:pPr>
      <w:r>
        <w:rPr>
          <w:b/>
          <w:iCs/>
        </w:rPr>
        <w:t>Ammoniacum</w:t>
      </w:r>
      <w:r>
        <w:rPr>
          <w:b/>
          <w:iCs/>
        </w:rPr>
        <w:tab/>
      </w:r>
      <w:r>
        <w:t>ammoniaque</w:t>
      </w:r>
    </w:p>
    <w:p w14:paraId="35D489F5" w14:textId="77777777" w:rsidR="00067E2E" w:rsidRDefault="00A0702C">
      <w:pPr>
        <w:pStyle w:val="effectus"/>
      </w:pPr>
      <w:r>
        <w:rPr>
          <w:b/>
          <w:iCs/>
        </w:rPr>
        <w:t>Amnios</w:t>
      </w:r>
      <w:r>
        <w:rPr>
          <w:b/>
          <w:iCs/>
        </w:rPr>
        <w:tab/>
      </w:r>
      <w:r>
        <w:rPr>
          <w:iCs/>
        </w:rPr>
        <w:t>amnios</w:t>
      </w:r>
    </w:p>
    <w:p w14:paraId="35BD47C2" w14:textId="77777777" w:rsidR="00067E2E" w:rsidRDefault="00A0702C">
      <w:pPr>
        <w:pStyle w:val="effectus"/>
      </w:pPr>
      <w:r>
        <w:rPr>
          <w:b/>
          <w:iCs/>
        </w:rPr>
        <w:t>Amnium</w:t>
      </w:r>
      <w:r>
        <w:rPr>
          <w:iCs/>
        </w:rPr>
        <w:tab/>
      </w:r>
      <w:r>
        <w:t>amnios</w:t>
      </w:r>
    </w:p>
    <w:p w14:paraId="3976A974" w14:textId="77777777" w:rsidR="00067E2E" w:rsidRDefault="00A0702C">
      <w:pPr>
        <w:pStyle w:val="effectus"/>
      </w:pPr>
      <w:r>
        <w:rPr>
          <w:b/>
          <w:iCs/>
        </w:rPr>
        <w:t>Amphiarthrosis</w:t>
      </w:r>
      <w:r>
        <w:rPr>
          <w:iCs/>
        </w:rPr>
        <w:tab/>
      </w:r>
      <w:r>
        <w:t>amphiarthrose</w:t>
      </w:r>
    </w:p>
    <w:p w14:paraId="184FA807" w14:textId="77777777" w:rsidR="00067E2E" w:rsidRDefault="00A0702C">
      <w:pPr>
        <w:pStyle w:val="effectus"/>
      </w:pPr>
      <w:r>
        <w:rPr>
          <w:b/>
          <w:iCs/>
        </w:rPr>
        <w:t>Amphibiolithes</w:t>
      </w:r>
      <w:r>
        <w:rPr>
          <w:iCs/>
        </w:rPr>
        <w:tab/>
      </w:r>
      <w:r>
        <w:t>amphibiolithe</w:t>
      </w:r>
    </w:p>
    <w:p w14:paraId="42EDC2B3" w14:textId="77777777" w:rsidR="00067E2E" w:rsidRDefault="00A0702C">
      <w:pPr>
        <w:pStyle w:val="effectus"/>
      </w:pPr>
      <w:r>
        <w:rPr>
          <w:b/>
          <w:iCs/>
        </w:rPr>
        <w:t>Amphibius</w:t>
      </w:r>
      <w:r>
        <w:rPr>
          <w:iCs/>
        </w:rPr>
        <w:tab/>
      </w:r>
      <w:r>
        <w:t>amphibie</w:t>
      </w:r>
    </w:p>
    <w:p w14:paraId="365322AC" w14:textId="77777777" w:rsidR="00067E2E" w:rsidRDefault="00A0702C">
      <w:pPr>
        <w:pStyle w:val="effectus"/>
      </w:pPr>
      <w:r>
        <w:rPr>
          <w:b/>
          <w:iCs/>
        </w:rPr>
        <w:t>Amphiblestroïdes</w:t>
      </w:r>
      <w:r>
        <w:rPr>
          <w:b/>
          <w:iCs/>
        </w:rPr>
        <w:tab/>
      </w:r>
      <w:r>
        <w:t>amphiblestroïde</w:t>
      </w:r>
    </w:p>
    <w:p w14:paraId="2E65EB90" w14:textId="77777777" w:rsidR="00067E2E" w:rsidRDefault="00A0702C">
      <w:pPr>
        <w:pStyle w:val="effectus"/>
      </w:pPr>
      <w:r>
        <w:rPr>
          <w:b/>
          <w:iCs/>
        </w:rPr>
        <w:t>Amphibranchiœ</w:t>
      </w:r>
      <w:r>
        <w:rPr>
          <w:iCs/>
        </w:rPr>
        <w:tab/>
      </w:r>
      <w:r>
        <w:t>amphibranchies</w:t>
      </w:r>
    </w:p>
    <w:p w14:paraId="170ACD4E" w14:textId="77777777" w:rsidR="00067E2E" w:rsidRDefault="00A0702C">
      <w:pPr>
        <w:pStyle w:val="effectus"/>
      </w:pPr>
      <w:r>
        <w:rPr>
          <w:b/>
          <w:iCs/>
        </w:rPr>
        <w:t>Amphiplex</w:t>
      </w:r>
      <w:r>
        <w:rPr>
          <w:iCs/>
        </w:rPr>
        <w:tab/>
      </w:r>
      <w:r>
        <w:t>périnée</w:t>
      </w:r>
    </w:p>
    <w:p w14:paraId="1472E296" w14:textId="77777777" w:rsidR="00067E2E" w:rsidRDefault="00A0702C">
      <w:pPr>
        <w:pStyle w:val="effectus"/>
      </w:pPr>
      <w:r>
        <w:rPr>
          <w:b/>
          <w:iCs/>
        </w:rPr>
        <w:t>Amphisbena</w:t>
      </w:r>
      <w:r>
        <w:rPr>
          <w:iCs/>
        </w:rPr>
        <w:tab/>
      </w:r>
      <w:r>
        <w:t>amphisbène</w:t>
      </w:r>
    </w:p>
    <w:p w14:paraId="166B3F47" w14:textId="77777777" w:rsidR="00067E2E" w:rsidRDefault="00A0702C">
      <w:pPr>
        <w:pStyle w:val="effectus"/>
      </w:pPr>
      <w:r>
        <w:rPr>
          <w:b/>
          <w:iCs/>
        </w:rPr>
        <w:t>Amphiscii</w:t>
      </w:r>
      <w:r>
        <w:rPr>
          <w:iCs/>
        </w:rPr>
        <w:tab/>
      </w:r>
      <w:r>
        <w:t>amphiscie</w:t>
      </w:r>
      <w:r>
        <w:t>ns</w:t>
      </w:r>
    </w:p>
    <w:p w14:paraId="2B6755C5" w14:textId="77777777" w:rsidR="00067E2E" w:rsidRDefault="00A0702C">
      <w:pPr>
        <w:pStyle w:val="effectus"/>
      </w:pPr>
      <w:r>
        <w:rPr>
          <w:b/>
          <w:iCs/>
        </w:rPr>
        <w:t>Amphismilum</w:t>
      </w:r>
      <w:r>
        <w:tab/>
        <w:t>amphismile</w:t>
      </w:r>
    </w:p>
    <w:p w14:paraId="36522B47" w14:textId="77777777" w:rsidR="00067E2E" w:rsidRDefault="00A0702C">
      <w:pPr>
        <w:pStyle w:val="effectus"/>
      </w:pPr>
      <w:r>
        <w:rPr>
          <w:b/>
          <w:iCs/>
        </w:rPr>
        <w:t>Amphitheatrum</w:t>
      </w:r>
      <w:r>
        <w:rPr>
          <w:iCs/>
        </w:rPr>
        <w:tab/>
      </w:r>
      <w:r>
        <w:t>amphithéâtre</w:t>
      </w:r>
    </w:p>
    <w:p w14:paraId="09530BED" w14:textId="77777777" w:rsidR="00067E2E" w:rsidRDefault="00A0702C">
      <w:pPr>
        <w:pStyle w:val="effectus"/>
      </w:pPr>
      <w:r>
        <w:rPr>
          <w:b/>
          <w:iCs/>
        </w:rPr>
        <w:t>Amphitritœ</w:t>
      </w:r>
      <w:r>
        <w:rPr>
          <w:iCs/>
        </w:rPr>
        <w:tab/>
      </w:r>
      <w:r>
        <w:t>amphitrites</w:t>
      </w:r>
    </w:p>
    <w:p w14:paraId="51FD415D" w14:textId="77777777" w:rsidR="00067E2E" w:rsidRDefault="00A0702C">
      <w:pPr>
        <w:pStyle w:val="effectus"/>
      </w:pPr>
      <w:r>
        <w:rPr>
          <w:b/>
          <w:iCs/>
        </w:rPr>
        <w:t>Amplexicaulis</w:t>
      </w:r>
      <w:r>
        <w:rPr>
          <w:iCs/>
        </w:rPr>
        <w:tab/>
      </w:r>
      <w:r>
        <w:t>amplexicaule</w:t>
      </w:r>
    </w:p>
    <w:p w14:paraId="7BC16473" w14:textId="77777777" w:rsidR="00067E2E" w:rsidRDefault="00A0702C">
      <w:pPr>
        <w:pStyle w:val="effectus"/>
      </w:pPr>
      <w:r>
        <w:rPr>
          <w:b/>
          <w:iCs/>
        </w:rPr>
        <w:t>Amplitudo</w:t>
      </w:r>
      <w:r>
        <w:rPr>
          <w:iCs/>
        </w:rPr>
        <w:tab/>
      </w:r>
      <w:r>
        <w:t>amplitude</w:t>
      </w:r>
    </w:p>
    <w:p w14:paraId="45377D8C" w14:textId="77777777" w:rsidR="00067E2E" w:rsidRDefault="00A0702C">
      <w:pPr>
        <w:pStyle w:val="effectus"/>
      </w:pPr>
      <w:r>
        <w:rPr>
          <w:b/>
          <w:iCs/>
        </w:rPr>
        <w:t>Ampulla</w:t>
      </w:r>
      <w:r>
        <w:rPr>
          <w:iCs/>
        </w:rPr>
        <w:tab/>
      </w:r>
      <w:r>
        <w:t>ampoule</w:t>
      </w:r>
    </w:p>
    <w:p w14:paraId="7CD841BE" w14:textId="77777777" w:rsidR="00067E2E" w:rsidRDefault="00A0702C">
      <w:pPr>
        <w:pStyle w:val="effectus"/>
      </w:pPr>
      <w:r>
        <w:rPr>
          <w:b/>
          <w:iCs/>
        </w:rPr>
        <w:t>Amputatio</w:t>
      </w:r>
      <w:r>
        <w:rPr>
          <w:iCs/>
        </w:rPr>
        <w:tab/>
      </w:r>
      <w:r>
        <w:t>amputation</w:t>
      </w:r>
    </w:p>
    <w:p w14:paraId="0F5F06B8" w14:textId="77777777" w:rsidR="00067E2E" w:rsidRDefault="00A0702C">
      <w:pPr>
        <w:pStyle w:val="effectus"/>
      </w:pPr>
      <w:r>
        <w:rPr>
          <w:b/>
          <w:iCs/>
        </w:rPr>
        <w:t>Amuletum</w:t>
      </w:r>
      <w:r>
        <w:tab/>
        <w:t>amulette</w:t>
      </w:r>
    </w:p>
    <w:p w14:paraId="4B917B83" w14:textId="77777777" w:rsidR="00067E2E" w:rsidRDefault="00A0702C">
      <w:pPr>
        <w:pStyle w:val="effectus"/>
      </w:pPr>
      <w:r>
        <w:rPr>
          <w:b/>
          <w:iCs/>
        </w:rPr>
        <w:t>Amygdala</w:t>
      </w:r>
      <w:r>
        <w:rPr>
          <w:iCs/>
        </w:rPr>
        <w:tab/>
      </w:r>
      <w:r>
        <w:t>amygdale</w:t>
      </w:r>
    </w:p>
    <w:p w14:paraId="273C330C" w14:textId="77777777" w:rsidR="00067E2E" w:rsidRDefault="00A0702C">
      <w:pPr>
        <w:pStyle w:val="effectus"/>
      </w:pPr>
      <w:r>
        <w:rPr>
          <w:b/>
          <w:iCs/>
        </w:rPr>
        <w:lastRenderedPageBreak/>
        <w:t>Amygdalatum</w:t>
      </w:r>
      <w:r>
        <w:rPr>
          <w:iCs/>
        </w:rPr>
        <w:tab/>
      </w:r>
      <w:r>
        <w:t>amandé</w:t>
      </w:r>
    </w:p>
    <w:p w14:paraId="4B7F20C3" w14:textId="77777777" w:rsidR="00067E2E" w:rsidRDefault="00A0702C">
      <w:pPr>
        <w:pStyle w:val="effectus"/>
      </w:pPr>
      <w:r>
        <w:rPr>
          <w:b/>
          <w:iCs/>
        </w:rPr>
        <w:t>Amylum</w:t>
      </w:r>
      <w:r>
        <w:rPr>
          <w:b/>
          <w:iCs/>
        </w:rPr>
        <w:tab/>
      </w:r>
      <w:r>
        <w:rPr>
          <w:iCs/>
        </w:rPr>
        <w:t>amidon</w:t>
      </w:r>
    </w:p>
    <w:p w14:paraId="6718A4AA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370]</w:t>
      </w:r>
    </w:p>
    <w:p w14:paraId="37720711" w14:textId="77777777" w:rsidR="00067E2E" w:rsidRDefault="00A0702C">
      <w:pPr>
        <w:pStyle w:val="effectus"/>
      </w:pPr>
      <w:r>
        <w:rPr>
          <w:b/>
          <w:iCs/>
        </w:rPr>
        <w:t>Amynteria</w:t>
      </w:r>
      <w:r>
        <w:rPr>
          <w:iCs/>
        </w:rPr>
        <w:tab/>
      </w:r>
      <w:r>
        <w:t>amulette</w:t>
      </w:r>
    </w:p>
    <w:p w14:paraId="2C85F3F0" w14:textId="77777777" w:rsidR="00067E2E" w:rsidRDefault="00A0702C">
      <w:pPr>
        <w:pStyle w:val="effectus"/>
      </w:pPr>
      <w:r>
        <w:rPr>
          <w:b/>
          <w:iCs/>
        </w:rPr>
        <w:t>Amynticus</w:t>
      </w:r>
      <w:r>
        <w:tab/>
        <w:t>amyntique</w:t>
      </w:r>
    </w:p>
    <w:p w14:paraId="29EC1315" w14:textId="77777777" w:rsidR="00067E2E" w:rsidRDefault="00A0702C">
      <w:pPr>
        <w:pStyle w:val="effectus"/>
      </w:pPr>
      <w:r>
        <w:rPr>
          <w:b/>
          <w:iCs/>
        </w:rPr>
        <w:t>Anabrochismus</w:t>
      </w:r>
      <w:r>
        <w:rPr>
          <w:iCs/>
        </w:rPr>
        <w:tab/>
      </w:r>
      <w:r>
        <w:t>anabrochisme</w:t>
      </w:r>
    </w:p>
    <w:p w14:paraId="60A4DEC0" w14:textId="77777777" w:rsidR="00067E2E" w:rsidRDefault="00A0702C">
      <w:pPr>
        <w:pStyle w:val="effectus"/>
      </w:pPr>
      <w:r>
        <w:rPr>
          <w:b/>
          <w:iCs/>
        </w:rPr>
        <w:t>Anabrosis</w:t>
      </w:r>
      <w:r>
        <w:rPr>
          <w:iCs/>
        </w:rPr>
        <w:tab/>
      </w:r>
      <w:r>
        <w:t>anabrose</w:t>
      </w:r>
    </w:p>
    <w:p w14:paraId="30024896" w14:textId="77777777" w:rsidR="00067E2E" w:rsidRDefault="00A0702C">
      <w:pPr>
        <w:pStyle w:val="effectus"/>
      </w:pPr>
      <w:r>
        <w:rPr>
          <w:b/>
          <w:iCs/>
        </w:rPr>
        <w:t>Anacampticus</w:t>
      </w:r>
      <w:r>
        <w:rPr>
          <w:iCs/>
        </w:rPr>
        <w:tab/>
      </w:r>
      <w:r>
        <w:t>anacamptique</w:t>
      </w:r>
    </w:p>
    <w:p w14:paraId="62A77E5A" w14:textId="77777777" w:rsidR="00067E2E" w:rsidRDefault="00A0702C">
      <w:pPr>
        <w:pStyle w:val="effectus"/>
      </w:pPr>
      <w:r>
        <w:rPr>
          <w:b/>
          <w:iCs/>
        </w:rPr>
        <w:t>Anacatharsis</w:t>
      </w:r>
      <w:r>
        <w:tab/>
        <w:t>expectoration</w:t>
      </w:r>
    </w:p>
    <w:p w14:paraId="4EA7370F" w14:textId="77777777" w:rsidR="00067E2E" w:rsidRDefault="00A0702C">
      <w:pPr>
        <w:pStyle w:val="effectus"/>
      </w:pPr>
      <w:r>
        <w:rPr>
          <w:b/>
          <w:iCs/>
        </w:rPr>
        <w:t>Anacatharticus</w:t>
      </w:r>
      <w:r>
        <w:tab/>
        <w:t>anacathartique</w:t>
      </w:r>
      <w:r>
        <w:tab/>
        <w:t>expectorant</w:t>
      </w:r>
    </w:p>
    <w:p w14:paraId="7FF817A8" w14:textId="77777777" w:rsidR="00067E2E" w:rsidRDefault="00A0702C">
      <w:pPr>
        <w:pStyle w:val="effectus"/>
      </w:pPr>
      <w:r>
        <w:rPr>
          <w:b/>
          <w:iCs/>
        </w:rPr>
        <w:t>Anaclasticus</w:t>
      </w:r>
      <w:r>
        <w:rPr>
          <w:iCs/>
        </w:rPr>
        <w:tab/>
      </w:r>
      <w:r>
        <w:t>anaclastique</w:t>
      </w:r>
    </w:p>
    <w:p w14:paraId="6BB086BC" w14:textId="77777777" w:rsidR="00067E2E" w:rsidRDefault="00A0702C">
      <w:pPr>
        <w:pStyle w:val="effectus"/>
      </w:pPr>
      <w:r>
        <w:rPr>
          <w:b/>
          <w:iCs/>
        </w:rPr>
        <w:t>Anacollemata</w:t>
      </w:r>
      <w:r>
        <w:rPr>
          <w:iCs/>
        </w:rPr>
        <w:tab/>
      </w:r>
      <w:r>
        <w:t>anacollémates</w:t>
      </w:r>
    </w:p>
    <w:p w14:paraId="6E2DBA21" w14:textId="77777777" w:rsidR="00067E2E" w:rsidRDefault="00A0702C">
      <w:pPr>
        <w:pStyle w:val="effectus"/>
      </w:pPr>
      <w:r>
        <w:rPr>
          <w:b/>
          <w:iCs/>
        </w:rPr>
        <w:t>Anadosis</w:t>
      </w:r>
      <w:r>
        <w:rPr>
          <w:iCs/>
        </w:rPr>
        <w:tab/>
      </w:r>
      <w:r>
        <w:t>anadose</w:t>
      </w:r>
    </w:p>
    <w:p w14:paraId="6B4A6A1D" w14:textId="77777777" w:rsidR="00067E2E" w:rsidRDefault="00A0702C">
      <w:pPr>
        <w:pStyle w:val="effectus"/>
      </w:pPr>
      <w:r>
        <w:rPr>
          <w:b/>
          <w:iCs/>
        </w:rPr>
        <w:t>Anadrome</w:t>
      </w:r>
      <w:r>
        <w:tab/>
        <w:t>anadrome</w:t>
      </w:r>
    </w:p>
    <w:p w14:paraId="20D5CA8E" w14:textId="77777777" w:rsidR="00067E2E" w:rsidRDefault="00A0702C">
      <w:pPr>
        <w:pStyle w:val="effectus"/>
      </w:pPr>
      <w:r>
        <w:rPr>
          <w:b/>
          <w:iCs/>
        </w:rPr>
        <w:t>Anœmas</w:t>
      </w:r>
      <w:r>
        <w:rPr>
          <w:b/>
          <w:iCs/>
        </w:rPr>
        <w:t>is</w:t>
      </w:r>
      <w:r>
        <w:rPr>
          <w:iCs/>
        </w:rPr>
        <w:tab/>
      </w:r>
      <w:r>
        <w:t>anémase</w:t>
      </w:r>
    </w:p>
    <w:p w14:paraId="44C87257" w14:textId="77777777" w:rsidR="00067E2E" w:rsidRDefault="00A0702C">
      <w:pPr>
        <w:pStyle w:val="effectus"/>
      </w:pPr>
      <w:r>
        <w:rPr>
          <w:b/>
          <w:iCs/>
        </w:rPr>
        <w:t>Anœmia</w:t>
      </w:r>
      <w:r>
        <w:rPr>
          <w:iCs/>
        </w:rPr>
        <w:tab/>
      </w:r>
      <w:r>
        <w:t>anémie</w:t>
      </w:r>
    </w:p>
    <w:p w14:paraId="58D75BC1" w14:textId="77777777" w:rsidR="00067E2E" w:rsidRDefault="00A0702C">
      <w:pPr>
        <w:pStyle w:val="effectus"/>
      </w:pPr>
      <w:r>
        <w:rPr>
          <w:b/>
          <w:iCs/>
        </w:rPr>
        <w:t>Anœsthesia</w:t>
      </w:r>
      <w:r>
        <w:rPr>
          <w:iCs/>
        </w:rPr>
        <w:tab/>
      </w:r>
      <w:r>
        <w:t>anesthésie</w:t>
      </w:r>
    </w:p>
    <w:p w14:paraId="58E7E762" w14:textId="77777777" w:rsidR="00067E2E" w:rsidRDefault="00A0702C">
      <w:pPr>
        <w:pStyle w:val="effectus"/>
      </w:pPr>
      <w:r>
        <w:rPr>
          <w:b/>
          <w:iCs/>
        </w:rPr>
        <w:t>Analemma</w:t>
      </w:r>
      <w:r>
        <w:rPr>
          <w:iCs/>
        </w:rPr>
        <w:tab/>
      </w:r>
      <w:r>
        <w:t>analême</w:t>
      </w:r>
    </w:p>
    <w:p w14:paraId="53A4867F" w14:textId="77777777" w:rsidR="00067E2E" w:rsidRDefault="00A0702C">
      <w:pPr>
        <w:pStyle w:val="effectus"/>
      </w:pPr>
      <w:r>
        <w:rPr>
          <w:b/>
          <w:iCs/>
        </w:rPr>
        <w:t>Anasthesia</w:t>
      </w:r>
      <w:r>
        <w:rPr>
          <w:iCs/>
        </w:rPr>
        <w:tab/>
      </w:r>
      <w:r>
        <w:t>anasthésie</w:t>
      </w:r>
    </w:p>
    <w:p w14:paraId="69C8A58E" w14:textId="77777777" w:rsidR="00067E2E" w:rsidRDefault="00A0702C">
      <w:pPr>
        <w:pStyle w:val="effectus"/>
      </w:pPr>
      <w:r>
        <w:rPr>
          <w:b/>
          <w:iCs/>
        </w:rPr>
        <w:t>Analepsis</w:t>
      </w:r>
      <w:r>
        <w:rPr>
          <w:iCs/>
        </w:rPr>
        <w:tab/>
      </w:r>
      <w:r>
        <w:t>analepsie</w:t>
      </w:r>
    </w:p>
    <w:p w14:paraId="5184163F" w14:textId="77777777" w:rsidR="00067E2E" w:rsidRDefault="00A0702C">
      <w:pPr>
        <w:pStyle w:val="effectus"/>
      </w:pPr>
      <w:r>
        <w:rPr>
          <w:b/>
          <w:iCs/>
        </w:rPr>
        <w:t>Analepticus</w:t>
      </w:r>
      <w:r>
        <w:rPr>
          <w:iCs/>
        </w:rPr>
        <w:tab/>
      </w:r>
      <w:r>
        <w:t>analeptique</w:t>
      </w:r>
    </w:p>
    <w:p w14:paraId="53564AAC" w14:textId="77777777" w:rsidR="00067E2E" w:rsidRDefault="00A0702C">
      <w:pPr>
        <w:pStyle w:val="effectus"/>
      </w:pPr>
      <w:r>
        <w:rPr>
          <w:b/>
          <w:iCs/>
        </w:rPr>
        <w:t>Analogia</w:t>
      </w:r>
      <w:r>
        <w:tab/>
        <w:t>analogie</w:t>
      </w:r>
    </w:p>
    <w:p w14:paraId="307B95E2" w14:textId="77777777" w:rsidR="00067E2E" w:rsidRDefault="00A0702C">
      <w:pPr>
        <w:pStyle w:val="effectus"/>
      </w:pPr>
      <w:r>
        <w:rPr>
          <w:b/>
          <w:iCs/>
        </w:rPr>
        <w:t>Analogismus</w:t>
      </w:r>
      <w:r>
        <w:tab/>
        <w:t>analogisme</w:t>
      </w:r>
    </w:p>
    <w:p w14:paraId="1031BA13" w14:textId="77777777" w:rsidR="00067E2E" w:rsidRDefault="00A0702C">
      <w:pPr>
        <w:pStyle w:val="effectus"/>
      </w:pPr>
      <w:r>
        <w:rPr>
          <w:b/>
          <w:iCs/>
        </w:rPr>
        <w:t>Analosis</w:t>
      </w:r>
      <w:r>
        <w:tab/>
        <w:t>consomption</w:t>
      </w:r>
    </w:p>
    <w:p w14:paraId="5EBC1C81" w14:textId="77777777" w:rsidR="00067E2E" w:rsidRDefault="00A0702C">
      <w:pPr>
        <w:pStyle w:val="effectus"/>
      </w:pPr>
      <w:r>
        <w:rPr>
          <w:b/>
          <w:iCs/>
        </w:rPr>
        <w:t>Analysis</w:t>
      </w:r>
      <w:r>
        <w:rPr>
          <w:iCs/>
        </w:rPr>
        <w:tab/>
      </w:r>
      <w:r>
        <w:t>analyse</w:t>
      </w:r>
    </w:p>
    <w:p w14:paraId="719E6424" w14:textId="77777777" w:rsidR="00067E2E" w:rsidRDefault="00A0702C">
      <w:pPr>
        <w:pStyle w:val="effectus"/>
      </w:pPr>
      <w:r>
        <w:rPr>
          <w:b/>
          <w:iCs/>
        </w:rPr>
        <w:t>Anamnesis</w:t>
      </w:r>
      <w:r>
        <w:rPr>
          <w:iCs/>
        </w:rPr>
        <w:tab/>
      </w:r>
      <w:r>
        <w:t>réminiscence</w:t>
      </w:r>
    </w:p>
    <w:p w14:paraId="6474ACC4" w14:textId="77777777" w:rsidR="00067E2E" w:rsidRDefault="00A0702C">
      <w:pPr>
        <w:pStyle w:val="effectus"/>
      </w:pPr>
      <w:r>
        <w:rPr>
          <w:b/>
          <w:iCs/>
        </w:rPr>
        <w:t>Anamnestica</w:t>
      </w:r>
      <w:r>
        <w:rPr>
          <w:iCs/>
        </w:rPr>
        <w:tab/>
      </w:r>
      <w:r>
        <w:t>anamnestiques</w:t>
      </w:r>
    </w:p>
    <w:p w14:paraId="6B14C66C" w14:textId="77777777" w:rsidR="00067E2E" w:rsidRDefault="00A0702C">
      <w:pPr>
        <w:pStyle w:val="effectus"/>
      </w:pPr>
      <w:r>
        <w:rPr>
          <w:b/>
          <w:iCs/>
        </w:rPr>
        <w:t>Anamnesticus</w:t>
      </w:r>
      <w:r>
        <w:tab/>
        <w:t>commémoratif</w:t>
      </w:r>
    </w:p>
    <w:p w14:paraId="170D1AAB" w14:textId="77777777" w:rsidR="00067E2E" w:rsidRDefault="00A0702C">
      <w:pPr>
        <w:pStyle w:val="effectus"/>
      </w:pPr>
      <w:r>
        <w:rPr>
          <w:b/>
          <w:iCs/>
        </w:rPr>
        <w:t>Anapetia</w:t>
      </w:r>
      <w:r>
        <w:rPr>
          <w:iCs/>
        </w:rPr>
        <w:tab/>
      </w:r>
      <w:r>
        <w:t>anapétie</w:t>
      </w:r>
    </w:p>
    <w:p w14:paraId="6CC4C84B" w14:textId="77777777" w:rsidR="00067E2E" w:rsidRDefault="00A0702C">
      <w:pPr>
        <w:pStyle w:val="effectus"/>
      </w:pPr>
      <w:r>
        <w:rPr>
          <w:b/>
          <w:iCs/>
        </w:rPr>
        <w:t>Anaphonesis</w:t>
      </w:r>
      <w:r>
        <w:rPr>
          <w:iCs/>
        </w:rPr>
        <w:tab/>
      </w:r>
      <w:r>
        <w:t>anaphonèse</w:t>
      </w:r>
    </w:p>
    <w:p w14:paraId="5444CB99" w14:textId="77777777" w:rsidR="00067E2E" w:rsidRDefault="00A0702C">
      <w:pPr>
        <w:pStyle w:val="effectus"/>
      </w:pPr>
      <w:r>
        <w:rPr>
          <w:b/>
          <w:iCs/>
        </w:rPr>
        <w:t>Anaphrodisia</w:t>
      </w:r>
      <w:r>
        <w:rPr>
          <w:iCs/>
        </w:rPr>
        <w:tab/>
      </w:r>
      <w:r>
        <w:t>anaphrodisie</w:t>
      </w:r>
    </w:p>
    <w:p w14:paraId="6E438B37" w14:textId="77777777" w:rsidR="00067E2E" w:rsidRDefault="00A0702C">
      <w:pPr>
        <w:pStyle w:val="effectus"/>
      </w:pPr>
      <w:r>
        <w:rPr>
          <w:b/>
          <w:iCs/>
        </w:rPr>
        <w:t>Anaplerosis</w:t>
      </w:r>
      <w:r>
        <w:tab/>
        <w:t>anaplérose</w:t>
      </w:r>
    </w:p>
    <w:p w14:paraId="3040A6A1" w14:textId="77777777" w:rsidR="00067E2E" w:rsidRDefault="00A0702C">
      <w:pPr>
        <w:pStyle w:val="effectus"/>
      </w:pPr>
      <w:r>
        <w:rPr>
          <w:b/>
          <w:iCs/>
        </w:rPr>
        <w:t>Anapleroticus</w:t>
      </w:r>
      <w:r>
        <w:tab/>
        <w:t>anaplérotique</w:t>
      </w:r>
    </w:p>
    <w:p w14:paraId="3B454CD3" w14:textId="77777777" w:rsidR="00067E2E" w:rsidRDefault="00A0702C">
      <w:pPr>
        <w:pStyle w:val="effectus"/>
      </w:pPr>
      <w:r>
        <w:rPr>
          <w:b/>
          <w:iCs/>
        </w:rPr>
        <w:t>Anasarca</w:t>
      </w:r>
      <w:r>
        <w:rPr>
          <w:iCs/>
        </w:rPr>
        <w:tab/>
      </w:r>
      <w:r>
        <w:t>anasarque</w:t>
      </w:r>
    </w:p>
    <w:p w14:paraId="6CA1086D" w14:textId="77777777" w:rsidR="00067E2E" w:rsidRDefault="00A0702C">
      <w:pPr>
        <w:pStyle w:val="effectus"/>
      </w:pPr>
      <w:r>
        <w:rPr>
          <w:b/>
          <w:iCs/>
        </w:rPr>
        <w:t>Anaspasis</w:t>
      </w:r>
      <w:r>
        <w:rPr>
          <w:iCs/>
        </w:rPr>
        <w:tab/>
      </w:r>
      <w:r>
        <w:t>anaspase</w:t>
      </w:r>
    </w:p>
    <w:p w14:paraId="78CD2C43" w14:textId="77777777" w:rsidR="00067E2E" w:rsidRDefault="00A0702C">
      <w:pPr>
        <w:pStyle w:val="effectus"/>
      </w:pPr>
      <w:r>
        <w:rPr>
          <w:b/>
          <w:iCs/>
        </w:rPr>
        <w:t>Anastalticus</w:t>
      </w:r>
      <w:r>
        <w:rPr>
          <w:iCs/>
        </w:rPr>
        <w:tab/>
      </w:r>
      <w:r>
        <w:t>anastaltique</w:t>
      </w:r>
    </w:p>
    <w:p w14:paraId="7228117B" w14:textId="77777777" w:rsidR="00067E2E" w:rsidRDefault="00A0702C">
      <w:pPr>
        <w:pStyle w:val="effectus"/>
      </w:pPr>
      <w:r>
        <w:rPr>
          <w:b/>
          <w:iCs/>
        </w:rPr>
        <w:t>Anastomosis</w:t>
      </w:r>
      <w:r>
        <w:rPr>
          <w:iCs/>
        </w:rPr>
        <w:tab/>
      </w:r>
      <w:r>
        <w:t>anastomose</w:t>
      </w:r>
    </w:p>
    <w:p w14:paraId="0633815D" w14:textId="77777777" w:rsidR="00067E2E" w:rsidRDefault="00A0702C">
      <w:pPr>
        <w:pStyle w:val="effectus"/>
      </w:pPr>
      <w:r>
        <w:rPr>
          <w:b/>
          <w:iCs/>
        </w:rPr>
        <w:t>Anastomotic</w:t>
      </w:r>
      <w:r>
        <w:rPr>
          <w:b/>
          <w:iCs/>
        </w:rPr>
        <w:t>us</w:t>
      </w:r>
      <w:r>
        <w:rPr>
          <w:iCs/>
        </w:rPr>
        <w:tab/>
      </w:r>
      <w:r>
        <w:t>anastomotique</w:t>
      </w:r>
    </w:p>
    <w:p w14:paraId="00F692FF" w14:textId="77777777" w:rsidR="00067E2E" w:rsidRDefault="00A0702C">
      <w:pPr>
        <w:pStyle w:val="effectus"/>
      </w:pPr>
      <w:r>
        <w:rPr>
          <w:b/>
          <w:iCs/>
        </w:rPr>
        <w:t>Anatifer</w:t>
      </w:r>
      <w:r>
        <w:rPr>
          <w:iCs/>
        </w:rPr>
        <w:tab/>
      </w:r>
      <w:r>
        <w:t>anatifère</w:t>
      </w:r>
    </w:p>
    <w:p w14:paraId="0E71FBAF" w14:textId="77777777" w:rsidR="00067E2E" w:rsidRDefault="00A0702C">
      <w:pPr>
        <w:pStyle w:val="effectus"/>
      </w:pPr>
      <w:r>
        <w:rPr>
          <w:b/>
          <w:iCs/>
        </w:rPr>
        <w:t>Anatifex</w:t>
      </w:r>
      <w:r>
        <w:rPr>
          <w:iCs/>
        </w:rPr>
        <w:tab/>
      </w:r>
      <w:r>
        <w:t>anatife</w:t>
      </w:r>
    </w:p>
    <w:p w14:paraId="45D12125" w14:textId="77777777" w:rsidR="00067E2E" w:rsidRDefault="00A0702C">
      <w:pPr>
        <w:pStyle w:val="effectus"/>
      </w:pPr>
      <w:r>
        <w:rPr>
          <w:b/>
          <w:iCs/>
        </w:rPr>
        <w:t>Anatomia</w:t>
      </w:r>
      <w:r>
        <w:rPr>
          <w:iCs/>
        </w:rPr>
        <w:tab/>
      </w:r>
      <w:r>
        <w:t>anatomie</w:t>
      </w:r>
    </w:p>
    <w:p w14:paraId="02F1731B" w14:textId="77777777" w:rsidR="00067E2E" w:rsidRDefault="00A0702C">
      <w:pPr>
        <w:pStyle w:val="effectus"/>
      </w:pPr>
      <w:r>
        <w:rPr>
          <w:b/>
          <w:iCs/>
        </w:rPr>
        <w:t>Anatomicus</w:t>
      </w:r>
      <w:r>
        <w:rPr>
          <w:iCs/>
        </w:rPr>
        <w:tab/>
      </w:r>
      <w:r>
        <w:t>anatomique</w:t>
      </w:r>
      <w:r>
        <w:tab/>
        <w:t>anatomiste</w:t>
      </w:r>
    </w:p>
    <w:p w14:paraId="03D988C3" w14:textId="77777777" w:rsidR="00067E2E" w:rsidRDefault="00A0702C">
      <w:pPr>
        <w:pStyle w:val="effectus"/>
      </w:pPr>
      <w:r>
        <w:rPr>
          <w:b/>
          <w:iCs/>
        </w:rPr>
        <w:t>Anceps</w:t>
      </w:r>
      <w:r>
        <w:rPr>
          <w:iCs/>
        </w:rPr>
        <w:tab/>
      </w:r>
      <w:r>
        <w:t>douteux</w:t>
      </w:r>
      <w:r>
        <w:tab/>
        <w:t>ancipité</w:t>
      </w:r>
    </w:p>
    <w:p w14:paraId="4B604BED" w14:textId="77777777" w:rsidR="00067E2E" w:rsidRDefault="00A0702C">
      <w:pPr>
        <w:pStyle w:val="effectus"/>
      </w:pPr>
      <w:r>
        <w:rPr>
          <w:b/>
          <w:iCs/>
        </w:rPr>
        <w:t>Anchœ os</w:t>
      </w:r>
      <w:r>
        <w:rPr>
          <w:iCs/>
        </w:rPr>
        <w:tab/>
      </w:r>
      <w:r>
        <w:rPr>
          <w:shd w:val="clear" w:color="auto" w:fill="00FF00"/>
        </w:rPr>
        <w:t>os de la hanche</w:t>
      </w:r>
    </w:p>
    <w:p w14:paraId="484D9E93" w14:textId="77777777" w:rsidR="00067E2E" w:rsidRDefault="00A0702C">
      <w:pPr>
        <w:pStyle w:val="effectus"/>
      </w:pPr>
      <w:r>
        <w:rPr>
          <w:b/>
          <w:iCs/>
        </w:rPr>
        <w:t>Anchilops</w:t>
      </w:r>
      <w:r>
        <w:rPr>
          <w:b/>
          <w:iCs/>
        </w:rPr>
        <w:tab/>
      </w:r>
      <w:r>
        <w:rPr>
          <w:iCs/>
        </w:rPr>
        <w:t>anchilops</w:t>
      </w:r>
    </w:p>
    <w:p w14:paraId="64C95600" w14:textId="77777777" w:rsidR="00067E2E" w:rsidRDefault="00A0702C">
      <w:pPr>
        <w:pStyle w:val="effectus"/>
      </w:pPr>
      <w:r>
        <w:rPr>
          <w:b/>
          <w:iCs/>
        </w:rPr>
        <w:t>Ancillaris</w:t>
      </w:r>
      <w:r>
        <w:rPr>
          <w:iCs/>
        </w:rPr>
        <w:tab/>
      </w:r>
      <w:r>
        <w:t>ancillaire</w:t>
      </w:r>
    </w:p>
    <w:p w14:paraId="1AF52DB8" w14:textId="77777777" w:rsidR="00067E2E" w:rsidRDefault="00A0702C">
      <w:pPr>
        <w:pStyle w:val="effectus"/>
      </w:pPr>
      <w:r>
        <w:rPr>
          <w:b/>
          <w:iCs/>
        </w:rPr>
        <w:t>Ancon</w:t>
      </w:r>
      <w:r>
        <w:rPr>
          <w:iCs/>
        </w:rPr>
        <w:tab/>
      </w:r>
      <w:r>
        <w:t>olécrâne</w:t>
      </w:r>
    </w:p>
    <w:p w14:paraId="4AE7BF04" w14:textId="77777777" w:rsidR="00067E2E" w:rsidRDefault="00A0702C">
      <w:pPr>
        <w:pStyle w:val="effectus"/>
      </w:pPr>
      <w:r>
        <w:rPr>
          <w:b/>
          <w:iCs/>
        </w:rPr>
        <w:t>Anconeus</w:t>
      </w:r>
      <w:r>
        <w:rPr>
          <w:iCs/>
        </w:rPr>
        <w:tab/>
      </w:r>
      <w:r>
        <w:t>anconé</w:t>
      </w:r>
    </w:p>
    <w:p w14:paraId="3797C7C2" w14:textId="77777777" w:rsidR="00067E2E" w:rsidRDefault="00A0702C">
      <w:pPr>
        <w:pStyle w:val="effectus"/>
      </w:pPr>
      <w:r>
        <w:rPr>
          <w:b/>
          <w:iCs/>
        </w:rPr>
        <w:t>Ancyle</w:t>
      </w:r>
      <w:r>
        <w:rPr>
          <w:iCs/>
        </w:rPr>
        <w:tab/>
      </w:r>
      <w:r>
        <w:t>ankylose</w:t>
      </w:r>
    </w:p>
    <w:p w14:paraId="54D72602" w14:textId="77777777" w:rsidR="00067E2E" w:rsidRDefault="00A0702C">
      <w:pPr>
        <w:pStyle w:val="effectus"/>
      </w:pPr>
      <w:r>
        <w:rPr>
          <w:b/>
          <w:iCs/>
        </w:rPr>
        <w:t>Ancylosis</w:t>
      </w:r>
      <w:r>
        <w:rPr>
          <w:iCs/>
        </w:rPr>
        <w:tab/>
      </w:r>
      <w:r>
        <w:t>ankylose</w:t>
      </w:r>
    </w:p>
    <w:p w14:paraId="5CD9EDF8" w14:textId="77777777" w:rsidR="00067E2E" w:rsidRDefault="00A0702C">
      <w:pPr>
        <w:pStyle w:val="effectus"/>
      </w:pPr>
      <w:r>
        <w:rPr>
          <w:b/>
          <w:iCs/>
        </w:rPr>
        <w:t>Ancyroïdes</w:t>
      </w:r>
      <w:r>
        <w:rPr>
          <w:iCs/>
        </w:rPr>
        <w:tab/>
      </w:r>
      <w:r>
        <w:t>ancyroïde</w:t>
      </w:r>
    </w:p>
    <w:p w14:paraId="2F8B3BBB" w14:textId="77777777" w:rsidR="00067E2E" w:rsidRDefault="00A0702C">
      <w:pPr>
        <w:pStyle w:val="effectus"/>
      </w:pPr>
      <w:r>
        <w:rPr>
          <w:b/>
          <w:iCs/>
        </w:rPr>
        <w:t>Andranatome</w:t>
      </w:r>
      <w:r>
        <w:tab/>
        <w:t>andranatomie</w:t>
      </w:r>
    </w:p>
    <w:p w14:paraId="0B7F3959" w14:textId="77777777" w:rsidR="00067E2E" w:rsidRDefault="00A0702C">
      <w:pPr>
        <w:pStyle w:val="effectus"/>
      </w:pPr>
      <w:r>
        <w:rPr>
          <w:b/>
          <w:iCs/>
        </w:rPr>
        <w:t>Androgenia</w:t>
      </w:r>
      <w:r>
        <w:rPr>
          <w:iCs/>
        </w:rPr>
        <w:tab/>
      </w:r>
      <w:r>
        <w:t>androgénie</w:t>
      </w:r>
    </w:p>
    <w:p w14:paraId="2AC7B897" w14:textId="77777777" w:rsidR="00067E2E" w:rsidRDefault="00A0702C">
      <w:pPr>
        <w:pStyle w:val="effectus"/>
      </w:pPr>
      <w:r>
        <w:rPr>
          <w:b/>
          <w:iCs/>
        </w:rPr>
        <w:t>Androgyna</w:t>
      </w:r>
      <w:r>
        <w:rPr>
          <w:iCs/>
        </w:rPr>
        <w:tab/>
      </w:r>
      <w:r>
        <w:t>androgyne</w:t>
      </w:r>
    </w:p>
    <w:p w14:paraId="4B01479B" w14:textId="77777777" w:rsidR="00067E2E" w:rsidRDefault="00A0702C">
      <w:pPr>
        <w:pStyle w:val="effectus"/>
      </w:pPr>
      <w:r>
        <w:rPr>
          <w:b/>
          <w:iCs/>
          <w:lang w:eastAsia="en-US" w:bidi="en-US"/>
        </w:rPr>
        <w:t>Androïdes</w:t>
      </w:r>
      <w:r>
        <w:rPr>
          <w:iCs/>
        </w:rPr>
        <w:tab/>
      </w:r>
      <w:r>
        <w:t>androïde</w:t>
      </w:r>
    </w:p>
    <w:p w14:paraId="0B24DB7B" w14:textId="77777777" w:rsidR="00067E2E" w:rsidRDefault="00A0702C">
      <w:pPr>
        <w:pStyle w:val="effectus"/>
      </w:pPr>
      <w:r>
        <w:rPr>
          <w:b/>
          <w:iCs/>
        </w:rPr>
        <w:t>Andromania</w:t>
      </w:r>
      <w:r>
        <w:rPr>
          <w:iCs/>
        </w:rPr>
        <w:tab/>
      </w:r>
      <w:r>
        <w:t>andromanie</w:t>
      </w:r>
    </w:p>
    <w:p w14:paraId="2004ACD1" w14:textId="77777777" w:rsidR="00067E2E" w:rsidRDefault="00A0702C">
      <w:pPr>
        <w:pStyle w:val="effectus"/>
      </w:pPr>
      <w:r>
        <w:rPr>
          <w:b/>
          <w:iCs/>
        </w:rPr>
        <w:t>Androtomia</w:t>
      </w:r>
      <w:r>
        <w:rPr>
          <w:iCs/>
        </w:rPr>
        <w:tab/>
      </w:r>
      <w:r>
        <w:t>androtomie</w:t>
      </w:r>
    </w:p>
    <w:p w14:paraId="6E668B11" w14:textId="77777777" w:rsidR="00067E2E" w:rsidRDefault="00A0702C">
      <w:pPr>
        <w:pStyle w:val="effectus"/>
      </w:pPr>
      <w:r>
        <w:rPr>
          <w:b/>
          <w:iCs/>
        </w:rPr>
        <w:t>Anemographia</w:t>
      </w:r>
      <w:r>
        <w:tab/>
        <w:t>anémographie</w:t>
      </w:r>
    </w:p>
    <w:p w14:paraId="6EF1ED67" w14:textId="77777777" w:rsidR="00067E2E" w:rsidRDefault="00A0702C">
      <w:pPr>
        <w:pStyle w:val="effectus"/>
      </w:pPr>
      <w:r>
        <w:rPr>
          <w:b/>
          <w:iCs/>
        </w:rPr>
        <w:t>Anemometria</w:t>
      </w:r>
      <w:r>
        <w:rPr>
          <w:iCs/>
        </w:rPr>
        <w:tab/>
      </w:r>
      <w:r>
        <w:t>anémométrie</w:t>
      </w:r>
    </w:p>
    <w:p w14:paraId="522D8DB7" w14:textId="77777777" w:rsidR="00067E2E" w:rsidRDefault="00A0702C">
      <w:pPr>
        <w:pStyle w:val="effectus"/>
      </w:pPr>
      <w:r>
        <w:rPr>
          <w:b/>
          <w:iCs/>
        </w:rPr>
        <w:t>Anemometrum</w:t>
      </w:r>
      <w:r>
        <w:rPr>
          <w:iCs/>
        </w:rPr>
        <w:tab/>
      </w:r>
      <w:r>
        <w:t>anémomètre</w:t>
      </w:r>
    </w:p>
    <w:p w14:paraId="38A284B7" w14:textId="77777777" w:rsidR="00067E2E" w:rsidRDefault="00A0702C">
      <w:pPr>
        <w:pStyle w:val="effectus"/>
      </w:pPr>
      <w:r>
        <w:rPr>
          <w:b/>
          <w:iCs/>
        </w:rPr>
        <w:lastRenderedPageBreak/>
        <w:t>Anemoscopium</w:t>
      </w:r>
      <w:r>
        <w:rPr>
          <w:iCs/>
        </w:rPr>
        <w:tab/>
      </w:r>
      <w:r>
        <w:t>anémoscope</w:t>
      </w:r>
    </w:p>
    <w:p w14:paraId="4DCA3526" w14:textId="77777777" w:rsidR="00067E2E" w:rsidRDefault="00A0702C">
      <w:pPr>
        <w:pStyle w:val="effectus"/>
      </w:pPr>
      <w:r>
        <w:rPr>
          <w:b/>
          <w:iCs/>
        </w:rPr>
        <w:t>Aneurysma</w:t>
      </w:r>
      <w:r>
        <w:rPr>
          <w:iCs/>
        </w:rPr>
        <w:tab/>
      </w:r>
      <w:r>
        <w:t>anévrysme</w:t>
      </w:r>
    </w:p>
    <w:p w14:paraId="6165D662" w14:textId="77777777" w:rsidR="00067E2E" w:rsidRDefault="00A0702C">
      <w:pPr>
        <w:pStyle w:val="effectus"/>
      </w:pPr>
      <w:r>
        <w:rPr>
          <w:b/>
          <w:iCs/>
        </w:rPr>
        <w:t>Aneurysmalis</w:t>
      </w:r>
      <w:r>
        <w:rPr>
          <w:iCs/>
        </w:rPr>
        <w:tab/>
      </w:r>
      <w:r>
        <w:t>anévrysmal</w:t>
      </w:r>
    </w:p>
    <w:p w14:paraId="1ADE56CE" w14:textId="77777777" w:rsidR="00067E2E" w:rsidRDefault="00A0702C">
      <w:pPr>
        <w:pStyle w:val="effectus"/>
      </w:pPr>
      <w:r>
        <w:rPr>
          <w:b/>
          <w:iCs/>
        </w:rPr>
        <w:t>Anfractus</w:t>
      </w:r>
      <w:r>
        <w:rPr>
          <w:iCs/>
        </w:rPr>
        <w:tab/>
      </w:r>
      <w:r>
        <w:t>anfractuosité</w:t>
      </w:r>
    </w:p>
    <w:p w14:paraId="5EB4D136" w14:textId="77777777" w:rsidR="00067E2E" w:rsidRDefault="00A0702C">
      <w:pPr>
        <w:pStyle w:val="effectus"/>
      </w:pPr>
      <w:r>
        <w:rPr>
          <w:b/>
          <w:iCs/>
        </w:rPr>
        <w:t>Angeiographia</w:t>
      </w:r>
      <w:r>
        <w:tab/>
        <w:t>angéiographie</w:t>
      </w:r>
    </w:p>
    <w:p w14:paraId="59CADD2E" w14:textId="77777777" w:rsidR="00067E2E" w:rsidRDefault="00A0702C">
      <w:pPr>
        <w:pStyle w:val="effectus"/>
      </w:pPr>
      <w:r>
        <w:rPr>
          <w:b/>
          <w:iCs/>
        </w:rPr>
        <w:t>Angeio-hydro-graphia</w:t>
      </w:r>
      <w:r>
        <w:rPr>
          <w:iCs/>
        </w:rPr>
        <w:tab/>
      </w:r>
      <w:r>
        <w:t>angéiohydrographie</w:t>
      </w:r>
    </w:p>
    <w:p w14:paraId="56942260" w14:textId="77777777" w:rsidR="00067E2E" w:rsidRDefault="00A0702C">
      <w:pPr>
        <w:pStyle w:val="effectus"/>
      </w:pPr>
      <w:r>
        <w:rPr>
          <w:b/>
          <w:iCs/>
        </w:rPr>
        <w:t>Angeio-hydro-logia</w:t>
      </w:r>
      <w:r>
        <w:rPr>
          <w:iCs/>
        </w:rPr>
        <w:tab/>
      </w:r>
      <w:r>
        <w:t>angéiohydrologie</w:t>
      </w:r>
    </w:p>
    <w:p w14:paraId="0BF78F99" w14:textId="77777777" w:rsidR="00067E2E" w:rsidRDefault="00A0702C">
      <w:pPr>
        <w:pStyle w:val="effectus"/>
      </w:pPr>
      <w:r>
        <w:rPr>
          <w:b/>
          <w:iCs/>
        </w:rPr>
        <w:t>Angeio-hydro-tomia</w:t>
      </w:r>
      <w:r>
        <w:rPr>
          <w:iCs/>
        </w:rPr>
        <w:tab/>
      </w:r>
      <w:r>
        <w:t>angéiohydrotomie</w:t>
      </w:r>
    </w:p>
    <w:p w14:paraId="334CA870" w14:textId="77777777" w:rsidR="00067E2E" w:rsidRDefault="00A0702C">
      <w:pPr>
        <w:pStyle w:val="effectus"/>
      </w:pPr>
      <w:r>
        <w:rPr>
          <w:b/>
          <w:iCs/>
        </w:rPr>
        <w:t>Angeiologia</w:t>
      </w:r>
      <w:r>
        <w:rPr>
          <w:iCs/>
        </w:rPr>
        <w:tab/>
      </w:r>
      <w:r>
        <w:t>angéiologie</w:t>
      </w:r>
    </w:p>
    <w:p w14:paraId="1EE6B1F2" w14:textId="77777777" w:rsidR="00067E2E" w:rsidRDefault="00A0702C">
      <w:pPr>
        <w:pStyle w:val="effectus"/>
      </w:pPr>
      <w:r>
        <w:rPr>
          <w:b/>
          <w:iCs/>
        </w:rPr>
        <w:t>Angeiotomia</w:t>
      </w:r>
      <w:r>
        <w:rPr>
          <w:iCs/>
        </w:rPr>
        <w:tab/>
      </w:r>
      <w:r>
        <w:t>angéiotomie</w:t>
      </w:r>
    </w:p>
    <w:p w14:paraId="134561EA" w14:textId="77777777" w:rsidR="00067E2E" w:rsidRDefault="00A0702C">
      <w:pPr>
        <w:pStyle w:val="effectus"/>
      </w:pPr>
      <w:r>
        <w:rPr>
          <w:b/>
          <w:iCs/>
        </w:rPr>
        <w:t>Angina</w:t>
      </w:r>
      <w:r>
        <w:rPr>
          <w:iCs/>
        </w:rPr>
        <w:tab/>
      </w:r>
      <w:r>
        <w:t>angine</w:t>
      </w:r>
      <w:r>
        <w:tab/>
        <w:t>esquinancie</w:t>
      </w:r>
    </w:p>
    <w:p w14:paraId="67CA0F0B" w14:textId="77777777" w:rsidR="00067E2E" w:rsidRDefault="00A0702C">
      <w:pPr>
        <w:pStyle w:val="effectus"/>
      </w:pPr>
      <w:r>
        <w:rPr>
          <w:b/>
          <w:iCs/>
        </w:rPr>
        <w:t>Angiographia</w:t>
      </w:r>
      <w:r>
        <w:rPr>
          <w:iCs/>
        </w:rPr>
        <w:tab/>
      </w:r>
      <w:r>
        <w:t>angiographie</w:t>
      </w:r>
    </w:p>
    <w:p w14:paraId="4DB00C4F" w14:textId="77777777" w:rsidR="00067E2E" w:rsidRDefault="00A0702C">
      <w:pPr>
        <w:pStyle w:val="effectus"/>
      </w:pPr>
      <w:r>
        <w:rPr>
          <w:b/>
          <w:iCs/>
        </w:rPr>
        <w:t>Angiologia</w:t>
      </w:r>
      <w:r>
        <w:rPr>
          <w:iCs/>
        </w:rPr>
        <w:tab/>
      </w:r>
      <w:r>
        <w:t>angiologie</w:t>
      </w:r>
    </w:p>
    <w:p w14:paraId="75D52171" w14:textId="77777777" w:rsidR="00067E2E" w:rsidRDefault="00A0702C">
      <w:pPr>
        <w:pStyle w:val="effectus"/>
      </w:pPr>
      <w:r>
        <w:rPr>
          <w:b/>
          <w:iCs/>
        </w:rPr>
        <w:t>Angioscopium</w:t>
      </w:r>
      <w:r>
        <w:rPr>
          <w:iCs/>
        </w:rPr>
        <w:tab/>
      </w:r>
      <w:r>
        <w:t>angioscope</w:t>
      </w:r>
    </w:p>
    <w:p w14:paraId="0C70D7BA" w14:textId="77777777" w:rsidR="00067E2E" w:rsidRDefault="00A0702C">
      <w:pPr>
        <w:pStyle w:val="effectus"/>
      </w:pPr>
      <w:r>
        <w:rPr>
          <w:b/>
          <w:iCs/>
        </w:rPr>
        <w:t>Angiospermia</w:t>
      </w:r>
      <w:r>
        <w:rPr>
          <w:iCs/>
        </w:rPr>
        <w:tab/>
      </w:r>
      <w:r>
        <w:t>angiospermie</w:t>
      </w:r>
    </w:p>
    <w:p w14:paraId="6010AECB" w14:textId="77777777" w:rsidR="00067E2E" w:rsidRDefault="00A0702C">
      <w:pPr>
        <w:pStyle w:val="effectus"/>
      </w:pPr>
      <w:r>
        <w:rPr>
          <w:b/>
          <w:iCs/>
        </w:rPr>
        <w:t>Angiospermus</w:t>
      </w:r>
      <w:r>
        <w:tab/>
        <w:t>angiosperme</w:t>
      </w:r>
    </w:p>
    <w:p w14:paraId="7B0E92BC" w14:textId="77777777" w:rsidR="00067E2E" w:rsidRDefault="00A0702C">
      <w:pPr>
        <w:pStyle w:val="effectus"/>
      </w:pPr>
      <w:r>
        <w:rPr>
          <w:b/>
          <w:iCs/>
        </w:rPr>
        <w:t>Angiotenicus</w:t>
      </w:r>
      <w:r>
        <w:rPr>
          <w:iCs/>
        </w:rPr>
        <w:tab/>
      </w:r>
      <w:r>
        <w:t>angioténique</w:t>
      </w:r>
    </w:p>
    <w:p w14:paraId="79203333" w14:textId="77777777" w:rsidR="00067E2E" w:rsidRDefault="00A0702C">
      <w:pPr>
        <w:pStyle w:val="effectus"/>
      </w:pPr>
      <w:r>
        <w:rPr>
          <w:b/>
          <w:iCs/>
        </w:rPr>
        <w:t>Angiotomia</w:t>
      </w:r>
      <w:r>
        <w:rPr>
          <w:iCs/>
        </w:rPr>
        <w:tab/>
      </w:r>
      <w:r>
        <w:t>angiotomie</w:t>
      </w:r>
    </w:p>
    <w:p w14:paraId="635923EF" w14:textId="77777777" w:rsidR="00067E2E" w:rsidRDefault="00A0702C">
      <w:pPr>
        <w:pStyle w:val="effectus"/>
      </w:pPr>
      <w:r>
        <w:rPr>
          <w:b/>
          <w:iCs/>
        </w:rPr>
        <w:t>Anglicus sudor</w:t>
      </w:r>
      <w:r>
        <w:rPr>
          <w:iCs/>
        </w:rPr>
        <w:tab/>
      </w:r>
      <w:r>
        <w:t>sueur anglaise</w:t>
      </w:r>
    </w:p>
    <w:p w14:paraId="6DC48421" w14:textId="77777777" w:rsidR="00067E2E" w:rsidRDefault="00A0702C">
      <w:pPr>
        <w:pStyle w:val="effectus"/>
      </w:pPr>
      <w:r>
        <w:rPr>
          <w:b/>
          <w:iCs/>
        </w:rPr>
        <w:t>Angor</w:t>
      </w:r>
      <w:r>
        <w:tab/>
        <w:t>angoisse</w:t>
      </w:r>
    </w:p>
    <w:p w14:paraId="270DCCF1" w14:textId="77777777" w:rsidR="00067E2E" w:rsidRDefault="00A0702C">
      <w:pPr>
        <w:pStyle w:val="effectus"/>
      </w:pPr>
      <w:r>
        <w:rPr>
          <w:b/>
          <w:iCs/>
        </w:rPr>
        <w:t>Angularis</w:t>
      </w:r>
      <w:r>
        <w:rPr>
          <w:iCs/>
        </w:rPr>
        <w:tab/>
      </w:r>
      <w:r>
        <w:t>ang</w:t>
      </w:r>
      <w:r>
        <w:t>ulaire</w:t>
      </w:r>
    </w:p>
    <w:p w14:paraId="577C0334" w14:textId="77777777" w:rsidR="00067E2E" w:rsidRDefault="00A0702C">
      <w:pPr>
        <w:pStyle w:val="effectus"/>
      </w:pPr>
      <w:r>
        <w:rPr>
          <w:b/>
          <w:iCs/>
        </w:rPr>
        <w:t>Angulatus</w:t>
      </w:r>
      <w:r>
        <w:rPr>
          <w:iCs/>
        </w:rPr>
        <w:tab/>
      </w:r>
      <w:r>
        <w:t>angulé</w:t>
      </w:r>
    </w:p>
    <w:p w14:paraId="4B93D0EF" w14:textId="77777777" w:rsidR="00067E2E" w:rsidRDefault="00A0702C">
      <w:pPr>
        <w:pStyle w:val="effectus"/>
      </w:pPr>
      <w:r>
        <w:rPr>
          <w:b/>
          <w:iCs/>
        </w:rPr>
        <w:t>Angulosus</w:t>
      </w:r>
      <w:r>
        <w:rPr>
          <w:iCs/>
        </w:rPr>
        <w:tab/>
      </w:r>
      <w:r>
        <w:t>anguleux</w:t>
      </w:r>
    </w:p>
    <w:p w14:paraId="00C34203" w14:textId="77777777" w:rsidR="00067E2E" w:rsidRDefault="00A0702C">
      <w:pPr>
        <w:pStyle w:val="effectus"/>
      </w:pPr>
      <w:r>
        <w:rPr>
          <w:b/>
          <w:iCs/>
        </w:rPr>
        <w:t>Angulus</w:t>
      </w:r>
      <w:r>
        <w:rPr>
          <w:iCs/>
        </w:rPr>
        <w:tab/>
      </w:r>
      <w:r>
        <w:t>angle</w:t>
      </w:r>
    </w:p>
    <w:p w14:paraId="5DC810C1" w14:textId="77777777" w:rsidR="00067E2E" w:rsidRDefault="00A0702C">
      <w:pPr>
        <w:pStyle w:val="effectus"/>
      </w:pPr>
      <w:r>
        <w:rPr>
          <w:b/>
          <w:iCs/>
        </w:rPr>
        <w:t>Angustatio</w:t>
      </w:r>
      <w:r>
        <w:rPr>
          <w:iCs/>
        </w:rPr>
        <w:tab/>
      </w:r>
      <w:r>
        <w:rPr>
          <w:b/>
          <w:iCs/>
        </w:rPr>
        <w:t>Angustia</w:t>
      </w:r>
      <w:r>
        <w:rPr>
          <w:iCs/>
        </w:rPr>
        <w:tab/>
      </w:r>
      <w:r>
        <w:t>angustie</w:t>
      </w:r>
    </w:p>
    <w:p w14:paraId="5F37A7A3" w14:textId="77777777" w:rsidR="00067E2E" w:rsidRDefault="00A0702C">
      <w:pPr>
        <w:pStyle w:val="effectus"/>
      </w:pPr>
      <w:r>
        <w:rPr>
          <w:b/>
          <w:iCs/>
        </w:rPr>
        <w:t>Anhelatio</w:t>
      </w:r>
      <w:r>
        <w:rPr>
          <w:iCs/>
        </w:rPr>
        <w:tab/>
      </w:r>
      <w:r>
        <w:t>asthme</w:t>
      </w:r>
    </w:p>
    <w:p w14:paraId="7526F041" w14:textId="77777777" w:rsidR="00067E2E" w:rsidRDefault="00A0702C">
      <w:pPr>
        <w:pStyle w:val="effectus"/>
      </w:pPr>
      <w:r>
        <w:rPr>
          <w:b/>
          <w:iCs/>
        </w:rPr>
        <w:t>Anhelitus</w:t>
      </w:r>
      <w:r>
        <w:rPr>
          <w:iCs/>
        </w:rPr>
        <w:tab/>
      </w:r>
      <w:r>
        <w:t>haleine</w:t>
      </w:r>
    </w:p>
    <w:p w14:paraId="71DBD7DC" w14:textId="77777777" w:rsidR="00067E2E" w:rsidRDefault="00A0702C">
      <w:pPr>
        <w:pStyle w:val="pb"/>
      </w:pPr>
      <w:r>
        <w:rPr>
          <w:b/>
          <w:iCs/>
          <w:color w:val="auto"/>
        </w:rPr>
        <w:t>Anima</w:t>
      </w:r>
      <w:r>
        <w:rPr>
          <w:iCs/>
          <w:color w:val="auto"/>
        </w:rPr>
        <w:tab/>
      </w:r>
      <w:r>
        <w:rPr>
          <w:color w:val="auto"/>
        </w:rPr>
        <w:t>ame</w:t>
      </w:r>
    </w:p>
    <w:p w14:paraId="19F502A5" w14:textId="77777777" w:rsidR="00067E2E" w:rsidRDefault="00A0702C">
      <w:pPr>
        <w:pStyle w:val="effectus"/>
      </w:pPr>
      <w:r>
        <w:rPr>
          <w:b/>
          <w:iCs/>
        </w:rPr>
        <w:t>Animal</w:t>
      </w:r>
      <w:r>
        <w:rPr>
          <w:b/>
          <w:iCs/>
        </w:rPr>
        <w:tab/>
      </w:r>
      <w:r>
        <w:rPr>
          <w:iCs/>
        </w:rPr>
        <w:t>animal</w:t>
      </w:r>
    </w:p>
    <w:p w14:paraId="677320D2" w14:textId="77777777" w:rsidR="00067E2E" w:rsidRDefault="00A0702C">
      <w:pPr>
        <w:pStyle w:val="effectus"/>
      </w:pPr>
      <w:r>
        <w:rPr>
          <w:b/>
          <w:iCs/>
        </w:rPr>
        <w:t>Animalculum</w:t>
      </w:r>
      <w:r>
        <w:rPr>
          <w:iCs/>
        </w:rPr>
        <w:tab/>
      </w:r>
      <w:r>
        <w:t>animalcule</w:t>
      </w:r>
    </w:p>
    <w:p w14:paraId="46BF10EC" w14:textId="77777777" w:rsidR="00067E2E" w:rsidRDefault="00A0702C">
      <w:pPr>
        <w:pStyle w:val="effectus"/>
      </w:pPr>
      <w:r>
        <w:rPr>
          <w:b/>
          <w:iCs/>
        </w:rPr>
        <w:t>Animalitas</w:t>
      </w:r>
      <w:r>
        <w:rPr>
          <w:iCs/>
        </w:rPr>
        <w:tab/>
      </w:r>
      <w:r>
        <w:t>animalité</w:t>
      </w:r>
    </w:p>
    <w:p w14:paraId="2AF91882" w14:textId="77777777" w:rsidR="00067E2E" w:rsidRDefault="00A0702C">
      <w:pPr>
        <w:pStyle w:val="effectus"/>
      </w:pPr>
      <w:r>
        <w:rPr>
          <w:b/>
          <w:iCs/>
        </w:rPr>
        <w:t>Animare</w:t>
      </w:r>
      <w:r>
        <w:rPr>
          <w:iCs/>
        </w:rPr>
        <w:tab/>
      </w:r>
      <w:r>
        <w:t>animer</w:t>
      </w:r>
    </w:p>
    <w:p w14:paraId="312E06D9" w14:textId="77777777" w:rsidR="00067E2E" w:rsidRDefault="00A0702C">
      <w:pPr>
        <w:pStyle w:val="effectus"/>
      </w:pPr>
      <w:r>
        <w:rPr>
          <w:b/>
          <w:iCs/>
        </w:rPr>
        <w:t>Animatio</w:t>
      </w:r>
      <w:r>
        <w:rPr>
          <w:iCs/>
        </w:rPr>
        <w:tab/>
      </w:r>
      <w:r>
        <w:t>animation</w:t>
      </w:r>
    </w:p>
    <w:p w14:paraId="4DC98195" w14:textId="77777777" w:rsidR="00067E2E" w:rsidRDefault="00A0702C">
      <w:pPr>
        <w:pStyle w:val="effectus"/>
      </w:pPr>
      <w:r>
        <w:rPr>
          <w:b/>
          <w:iCs/>
        </w:rPr>
        <w:t>Animi defectus</w:t>
      </w:r>
      <w:r>
        <w:tab/>
        <w:t>lipothymie</w:t>
      </w:r>
    </w:p>
    <w:p w14:paraId="467D074C" w14:textId="77777777" w:rsidR="00067E2E" w:rsidRDefault="00A0702C">
      <w:pPr>
        <w:pStyle w:val="effectus"/>
      </w:pPr>
      <w:r>
        <w:rPr>
          <w:b/>
          <w:iCs/>
        </w:rPr>
        <w:t xml:space="preserve">Animi </w:t>
      </w:r>
      <w:r>
        <w:rPr>
          <w:b/>
          <w:iCs/>
        </w:rPr>
        <w:t>deliquium</w:t>
      </w:r>
      <w:r>
        <w:rPr>
          <w:iCs/>
        </w:rPr>
        <w:tab/>
      </w:r>
      <w:r>
        <w:t>défaillance</w:t>
      </w:r>
      <w:r>
        <w:tab/>
        <w:t>lipothymie</w:t>
      </w:r>
      <w:r>
        <w:tab/>
        <w:t>évanouissement</w:t>
      </w:r>
    </w:p>
    <w:p w14:paraId="458DC41A" w14:textId="77777777" w:rsidR="00067E2E" w:rsidRDefault="00A0702C">
      <w:pPr>
        <w:pStyle w:val="effectus"/>
      </w:pPr>
      <w:r>
        <w:rPr>
          <w:b/>
          <w:iCs/>
        </w:rPr>
        <w:t>Anisotomus</w:t>
      </w:r>
      <w:r>
        <w:rPr>
          <w:iCs/>
        </w:rPr>
        <w:tab/>
      </w:r>
      <w:r>
        <w:t>anisotome</w:t>
      </w:r>
    </w:p>
    <w:p w14:paraId="6AA8FCF3" w14:textId="77777777" w:rsidR="00067E2E" w:rsidRDefault="00A0702C">
      <w:pPr>
        <w:pStyle w:val="effectus"/>
      </w:pPr>
      <w:r>
        <w:rPr>
          <w:b/>
          <w:iCs/>
        </w:rPr>
        <w:t>Ankyloblepharon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iCs/>
        </w:rPr>
        <w:t>ankyloblepharon</w:t>
      </w:r>
    </w:p>
    <w:p w14:paraId="6FFCD881" w14:textId="77777777" w:rsidR="00067E2E" w:rsidRDefault="00A0702C">
      <w:pPr>
        <w:pStyle w:val="effectus"/>
      </w:pPr>
      <w:r>
        <w:rPr>
          <w:b/>
          <w:iCs/>
        </w:rPr>
        <w:t>Ankyloglossum</w:t>
      </w:r>
      <w:r>
        <w:rPr>
          <w:iCs/>
        </w:rPr>
        <w:tab/>
      </w:r>
      <w:r>
        <w:t>ankyloglosse</w:t>
      </w:r>
    </w:p>
    <w:p w14:paraId="520AD216" w14:textId="77777777" w:rsidR="00067E2E" w:rsidRDefault="00A0702C">
      <w:pPr>
        <w:pStyle w:val="effectus"/>
      </w:pPr>
      <w:r>
        <w:rPr>
          <w:b/>
          <w:iCs/>
        </w:rPr>
        <w:t>Ankylosis</w:t>
      </w:r>
      <w:r>
        <w:tab/>
        <w:t>ankylose</w:t>
      </w:r>
    </w:p>
    <w:p w14:paraId="042A6E56" w14:textId="77777777" w:rsidR="00067E2E" w:rsidRDefault="00A0702C">
      <w:pPr>
        <w:pStyle w:val="effectus"/>
      </w:pPr>
      <w:r>
        <w:rPr>
          <w:b/>
          <w:iCs/>
        </w:rPr>
        <w:t>Annularis</w:t>
      </w:r>
      <w:r>
        <w:tab/>
        <w:t>annulaire</w:t>
      </w:r>
    </w:p>
    <w:p w14:paraId="6AD792A3" w14:textId="77777777" w:rsidR="00067E2E" w:rsidRDefault="00A0702C">
      <w:pPr>
        <w:pStyle w:val="effectus"/>
      </w:pPr>
      <w:r>
        <w:rPr>
          <w:b/>
          <w:iCs/>
        </w:rPr>
        <w:t>Annulatus</w:t>
      </w:r>
      <w:r>
        <w:rPr>
          <w:iCs/>
        </w:rPr>
        <w:tab/>
      </w:r>
      <w:r>
        <w:t>annelé</w:t>
      </w:r>
    </w:p>
    <w:p w14:paraId="6B21564C" w14:textId="77777777" w:rsidR="00067E2E" w:rsidRDefault="00A0702C">
      <w:pPr>
        <w:pStyle w:val="effectus"/>
      </w:pPr>
      <w:r>
        <w:rPr>
          <w:b/>
          <w:iCs/>
        </w:rPr>
        <w:t>Annihilatio</w:t>
      </w:r>
      <w:r>
        <w:rPr>
          <w:iCs/>
        </w:rPr>
        <w:tab/>
      </w:r>
      <w:r>
        <w:t>annihilation</w:t>
      </w:r>
    </w:p>
    <w:p w14:paraId="78F88EC7" w14:textId="77777777" w:rsidR="00067E2E" w:rsidRDefault="00A0702C">
      <w:pPr>
        <w:pStyle w:val="effectus"/>
      </w:pPr>
      <w:r>
        <w:rPr>
          <w:b/>
          <w:iCs/>
        </w:rPr>
        <w:t>Annulus</w:t>
      </w:r>
      <w:r>
        <w:rPr>
          <w:iCs/>
        </w:rPr>
        <w:tab/>
      </w:r>
      <w:r>
        <w:t>anneau</w:t>
      </w:r>
    </w:p>
    <w:p w14:paraId="728A5B28" w14:textId="77777777" w:rsidR="00067E2E" w:rsidRDefault="00A0702C">
      <w:pPr>
        <w:pStyle w:val="effectus"/>
      </w:pPr>
      <w:r>
        <w:rPr>
          <w:b/>
          <w:iCs/>
        </w:rPr>
        <w:t>Annuus</w:t>
      </w:r>
      <w:r>
        <w:rPr>
          <w:iCs/>
        </w:rPr>
        <w:tab/>
      </w:r>
      <w:r>
        <w:t>annuel</w:t>
      </w:r>
    </w:p>
    <w:p w14:paraId="40D7F8E7" w14:textId="77777777" w:rsidR="00067E2E" w:rsidRDefault="00A0702C">
      <w:pPr>
        <w:pStyle w:val="effectus"/>
      </w:pPr>
      <w:r>
        <w:rPr>
          <w:b/>
          <w:iCs/>
        </w:rPr>
        <w:t>Anodynia</w:t>
      </w:r>
      <w:r>
        <w:rPr>
          <w:iCs/>
        </w:rPr>
        <w:tab/>
      </w:r>
      <w:r>
        <w:t>anodinie</w:t>
      </w:r>
    </w:p>
    <w:p w14:paraId="38749AFF" w14:textId="77777777" w:rsidR="00067E2E" w:rsidRDefault="00A0702C">
      <w:pPr>
        <w:pStyle w:val="effectus"/>
      </w:pPr>
      <w:r>
        <w:rPr>
          <w:b/>
          <w:iCs/>
        </w:rPr>
        <w:t>Anodynus</w:t>
      </w:r>
      <w:r>
        <w:rPr>
          <w:iCs/>
        </w:rPr>
        <w:tab/>
      </w:r>
      <w:r>
        <w:t>anodin</w:t>
      </w:r>
    </w:p>
    <w:p w14:paraId="6C6B03BF" w14:textId="77777777" w:rsidR="00067E2E" w:rsidRDefault="00A0702C">
      <w:pPr>
        <w:pStyle w:val="effectus"/>
      </w:pPr>
      <w:r>
        <w:rPr>
          <w:b/>
          <w:iCs/>
        </w:rPr>
        <w:t>Anomalia</w:t>
      </w:r>
      <w:r>
        <w:rPr>
          <w:iCs/>
        </w:rPr>
        <w:tab/>
      </w:r>
      <w:r>
        <w:t>anomalie</w:t>
      </w:r>
    </w:p>
    <w:p w14:paraId="607BB1CB" w14:textId="77777777" w:rsidR="00067E2E" w:rsidRDefault="00A0702C">
      <w:pPr>
        <w:pStyle w:val="effectus"/>
      </w:pPr>
      <w:r>
        <w:rPr>
          <w:b/>
          <w:iCs/>
        </w:rPr>
        <w:t>Anomalisticus</w:t>
      </w:r>
      <w:r>
        <w:tab/>
        <w:t>anomalistique</w:t>
      </w:r>
    </w:p>
    <w:p w14:paraId="046098E2" w14:textId="77777777" w:rsidR="00067E2E" w:rsidRDefault="00A0702C">
      <w:pPr>
        <w:pStyle w:val="effectus"/>
      </w:pPr>
      <w:r>
        <w:rPr>
          <w:b/>
          <w:iCs/>
        </w:rPr>
        <w:t>Anomalus</w:t>
      </w:r>
      <w:r>
        <w:tab/>
        <w:t>anomal</w:t>
      </w:r>
    </w:p>
    <w:p w14:paraId="08D5CB4E" w14:textId="77777777" w:rsidR="00067E2E" w:rsidRDefault="00A0702C">
      <w:pPr>
        <w:pStyle w:val="effectus"/>
      </w:pPr>
      <w:r>
        <w:rPr>
          <w:b/>
          <w:iCs/>
        </w:rPr>
        <w:t>Anorexia</w:t>
      </w:r>
      <w:r>
        <w:rPr>
          <w:iCs/>
        </w:rPr>
        <w:tab/>
      </w:r>
      <w:r>
        <w:t>anorexie</w:t>
      </w:r>
      <w:r>
        <w:tab/>
        <w:t>inappétence</w:t>
      </w:r>
    </w:p>
    <w:p w14:paraId="0CE52177" w14:textId="77777777" w:rsidR="00067E2E" w:rsidRDefault="00A0702C">
      <w:pPr>
        <w:pStyle w:val="effectus"/>
      </w:pPr>
      <w:r>
        <w:rPr>
          <w:b/>
          <w:iCs/>
        </w:rPr>
        <w:t>Anosmia</w:t>
      </w:r>
      <w:r>
        <w:rPr>
          <w:iCs/>
        </w:rPr>
        <w:tab/>
      </w:r>
      <w:r>
        <w:t>anosmie</w:t>
      </w:r>
    </w:p>
    <w:p w14:paraId="4D419990" w14:textId="77777777" w:rsidR="00067E2E" w:rsidRDefault="00A0702C">
      <w:pPr>
        <w:pStyle w:val="effectus"/>
      </w:pPr>
      <w:r>
        <w:rPr>
          <w:b/>
          <w:iCs/>
        </w:rPr>
        <w:t>Antagonista</w:t>
      </w:r>
      <w:r>
        <w:rPr>
          <w:iCs/>
        </w:rPr>
        <w:tab/>
      </w:r>
      <w:r>
        <w:t>antagoniste</w:t>
      </w:r>
    </w:p>
    <w:p w14:paraId="68AD0027" w14:textId="77777777" w:rsidR="00067E2E" w:rsidRDefault="00A0702C">
      <w:pPr>
        <w:pStyle w:val="effectus"/>
      </w:pPr>
      <w:r>
        <w:rPr>
          <w:b/>
          <w:iCs/>
        </w:rPr>
        <w:t>Antalgicus</w:t>
      </w:r>
      <w:r>
        <w:rPr>
          <w:iCs/>
        </w:rPr>
        <w:tab/>
      </w:r>
      <w:r>
        <w:t>antalgique</w:t>
      </w:r>
    </w:p>
    <w:p w14:paraId="4FEBC603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371]</w:t>
      </w:r>
    </w:p>
    <w:p w14:paraId="231845DF" w14:textId="77777777" w:rsidR="00067E2E" w:rsidRDefault="00A0702C">
      <w:pPr>
        <w:pStyle w:val="effectus"/>
      </w:pPr>
      <w:r>
        <w:rPr>
          <w:b/>
          <w:iCs/>
        </w:rPr>
        <w:t>Antaphrodisiacus</w:t>
      </w:r>
      <w:r>
        <w:rPr>
          <w:iCs/>
        </w:rPr>
        <w:tab/>
      </w:r>
      <w:r>
        <w:rPr>
          <w:b/>
          <w:iCs/>
        </w:rPr>
        <w:t>Antaphroditicus</w:t>
      </w:r>
      <w:r>
        <w:tab/>
        <w:t>antaphrodisiaque</w:t>
      </w:r>
    </w:p>
    <w:p w14:paraId="753D3B40" w14:textId="77777777" w:rsidR="00067E2E" w:rsidRDefault="00A0702C">
      <w:pPr>
        <w:pStyle w:val="effectus"/>
      </w:pPr>
      <w:r>
        <w:rPr>
          <w:b/>
          <w:iCs/>
        </w:rPr>
        <w:t>Antarcticus</w:t>
      </w:r>
      <w:r>
        <w:tab/>
        <w:t>antarctique</w:t>
      </w:r>
    </w:p>
    <w:p w14:paraId="4916EBC7" w14:textId="77777777" w:rsidR="00067E2E" w:rsidRDefault="00A0702C">
      <w:pPr>
        <w:pStyle w:val="effectus"/>
      </w:pPr>
      <w:r>
        <w:rPr>
          <w:b/>
          <w:iCs/>
        </w:rPr>
        <w:t>Antecedens</w:t>
      </w:r>
      <w:r>
        <w:tab/>
        <w:t>antécédent</w:t>
      </w:r>
    </w:p>
    <w:p w14:paraId="0F600FEE" w14:textId="77777777" w:rsidR="00067E2E" w:rsidRDefault="00A0702C">
      <w:pPr>
        <w:pStyle w:val="effectus"/>
      </w:pPr>
      <w:r>
        <w:rPr>
          <w:b/>
          <w:iCs/>
        </w:rPr>
        <w:t>Antemeticus</w:t>
      </w:r>
      <w:r>
        <w:tab/>
        <w:t>antémétique</w:t>
      </w:r>
    </w:p>
    <w:p w14:paraId="734FE0BE" w14:textId="77777777" w:rsidR="00067E2E" w:rsidRDefault="00A0702C">
      <w:pPr>
        <w:pStyle w:val="effectus"/>
      </w:pPr>
      <w:r>
        <w:rPr>
          <w:b/>
          <w:iCs/>
        </w:rPr>
        <w:t>Antenna</w:t>
      </w:r>
      <w:r>
        <w:rPr>
          <w:iCs/>
        </w:rPr>
        <w:tab/>
      </w:r>
      <w:r>
        <w:t>antenne</w:t>
      </w:r>
    </w:p>
    <w:p w14:paraId="5A6DDD92" w14:textId="77777777" w:rsidR="00067E2E" w:rsidRDefault="00A0702C">
      <w:pPr>
        <w:pStyle w:val="effectus"/>
      </w:pPr>
      <w:r>
        <w:rPr>
          <w:b/>
          <w:iCs/>
        </w:rPr>
        <w:t>Antephialticus</w:t>
      </w:r>
      <w:r>
        <w:rPr>
          <w:iCs/>
        </w:rPr>
        <w:tab/>
      </w:r>
      <w:r>
        <w:t>antéphialtique</w:t>
      </w:r>
    </w:p>
    <w:p w14:paraId="43DA1051" w14:textId="77777777" w:rsidR="00067E2E" w:rsidRDefault="00A0702C">
      <w:pPr>
        <w:pStyle w:val="effectus"/>
      </w:pPr>
      <w:r>
        <w:rPr>
          <w:b/>
          <w:iCs/>
        </w:rPr>
        <w:t>Antepilepticus</w:t>
      </w:r>
      <w:r>
        <w:rPr>
          <w:b/>
          <w:iCs/>
        </w:rPr>
        <w:tab/>
      </w:r>
      <w:r>
        <w:t>antépileptique</w:t>
      </w:r>
    </w:p>
    <w:p w14:paraId="1FB0CAF2" w14:textId="77777777" w:rsidR="00067E2E" w:rsidRDefault="00A0702C">
      <w:pPr>
        <w:pStyle w:val="effectus"/>
      </w:pPr>
      <w:r>
        <w:rPr>
          <w:b/>
          <w:iCs/>
        </w:rPr>
        <w:t>Anterior</w:t>
      </w:r>
      <w:r>
        <w:rPr>
          <w:iCs/>
        </w:rPr>
        <w:tab/>
      </w:r>
      <w:r>
        <w:t>antérieur</w:t>
      </w:r>
    </w:p>
    <w:p w14:paraId="5C665F62" w14:textId="77777777" w:rsidR="00067E2E" w:rsidRDefault="00A0702C">
      <w:pPr>
        <w:pStyle w:val="effectus"/>
      </w:pPr>
      <w:r>
        <w:rPr>
          <w:b/>
          <w:iCs/>
        </w:rPr>
        <w:t>Anthesis</w:t>
      </w:r>
      <w:r>
        <w:rPr>
          <w:iCs/>
        </w:rPr>
        <w:tab/>
      </w:r>
      <w:r>
        <w:t>anthèse</w:t>
      </w:r>
    </w:p>
    <w:p w14:paraId="5E6618A7" w14:textId="77777777" w:rsidR="00067E2E" w:rsidRDefault="00A0702C">
      <w:pPr>
        <w:pStyle w:val="effectus"/>
      </w:pPr>
      <w:r>
        <w:rPr>
          <w:b/>
          <w:iCs/>
        </w:rPr>
        <w:t>Anthologia</w:t>
      </w:r>
      <w:r>
        <w:rPr>
          <w:iCs/>
        </w:rPr>
        <w:tab/>
      </w:r>
      <w:r>
        <w:t>anthologie</w:t>
      </w:r>
    </w:p>
    <w:p w14:paraId="0DCCA7A5" w14:textId="77777777" w:rsidR="00067E2E" w:rsidRDefault="00A0702C">
      <w:pPr>
        <w:pStyle w:val="effectus"/>
      </w:pPr>
      <w:r>
        <w:rPr>
          <w:b/>
          <w:iCs/>
        </w:rPr>
        <w:t>Anthelix</w:t>
      </w:r>
      <w:r>
        <w:rPr>
          <w:b/>
          <w:iCs/>
        </w:rPr>
        <w:tab/>
      </w:r>
      <w:r>
        <w:rPr>
          <w:iCs/>
        </w:rPr>
        <w:t>anthelix</w:t>
      </w:r>
    </w:p>
    <w:p w14:paraId="7F482AC5" w14:textId="77777777" w:rsidR="00067E2E" w:rsidRDefault="00A0702C">
      <w:pPr>
        <w:pStyle w:val="effectus"/>
      </w:pPr>
      <w:r>
        <w:rPr>
          <w:b/>
          <w:iCs/>
        </w:rPr>
        <w:t>Anthelminticus</w:t>
      </w:r>
      <w:r>
        <w:tab/>
        <w:t>anthelmintique</w:t>
      </w:r>
    </w:p>
    <w:p w14:paraId="0E9DD2DD" w14:textId="77777777" w:rsidR="00067E2E" w:rsidRDefault="00A0702C">
      <w:pPr>
        <w:pStyle w:val="effectus"/>
      </w:pPr>
      <w:r>
        <w:rPr>
          <w:b/>
          <w:iCs/>
        </w:rPr>
        <w:t>Anthera</w:t>
      </w:r>
      <w:r>
        <w:rPr>
          <w:iCs/>
        </w:rPr>
        <w:tab/>
      </w:r>
      <w:r>
        <w:t>étamine</w:t>
      </w:r>
      <w:r>
        <w:tab/>
        <w:t>sommet</w:t>
      </w:r>
    </w:p>
    <w:p w14:paraId="57AF0F2C" w14:textId="77777777" w:rsidR="00067E2E" w:rsidRDefault="00A0702C">
      <w:pPr>
        <w:pStyle w:val="effectus"/>
      </w:pPr>
      <w:r>
        <w:rPr>
          <w:b/>
          <w:iCs/>
        </w:rPr>
        <w:t>Anthr</w:t>
      </w:r>
      <w:r>
        <w:rPr>
          <w:b/>
          <w:iCs/>
        </w:rPr>
        <w:t>acia</w:t>
      </w:r>
      <w:r>
        <w:rPr>
          <w:iCs/>
        </w:rPr>
        <w:tab/>
      </w:r>
      <w:r>
        <w:rPr>
          <w:b/>
          <w:iCs/>
        </w:rPr>
        <w:t>Anthracosis</w:t>
      </w:r>
      <w:r>
        <w:rPr>
          <w:iCs/>
        </w:rPr>
        <w:tab/>
      </w:r>
      <w:r>
        <w:t>charbon</w:t>
      </w:r>
      <w:r>
        <w:tab/>
        <w:t>anthrax</w:t>
      </w:r>
    </w:p>
    <w:p w14:paraId="71E5EF3C" w14:textId="77777777" w:rsidR="00067E2E" w:rsidRDefault="00A0702C">
      <w:pPr>
        <w:pStyle w:val="effectus"/>
      </w:pPr>
      <w:r>
        <w:rPr>
          <w:b/>
          <w:iCs/>
        </w:rPr>
        <w:t>Anthracites</w:t>
      </w:r>
      <w:r>
        <w:rPr>
          <w:iCs/>
        </w:rPr>
        <w:tab/>
      </w:r>
      <w:r>
        <w:t>anthracite</w:t>
      </w:r>
    </w:p>
    <w:p w14:paraId="1D17D25A" w14:textId="77777777" w:rsidR="00067E2E" w:rsidRDefault="00A0702C">
      <w:pPr>
        <w:pStyle w:val="effectus"/>
      </w:pPr>
      <w:r>
        <w:rPr>
          <w:b/>
          <w:iCs/>
        </w:rPr>
        <w:t>Anthracodes</w:t>
      </w:r>
      <w:r>
        <w:rPr>
          <w:iCs/>
        </w:rPr>
        <w:tab/>
        <w:t>charbonneux</w:t>
      </w:r>
    </w:p>
    <w:p w14:paraId="35ED7C6B" w14:textId="77777777" w:rsidR="00067E2E" w:rsidRDefault="00A0702C">
      <w:pPr>
        <w:pStyle w:val="effectus"/>
      </w:pPr>
      <w:r>
        <w:rPr>
          <w:b/>
          <w:iCs/>
        </w:rPr>
        <w:t>Anthrax</w:t>
      </w:r>
      <w:r>
        <w:rPr>
          <w:b/>
          <w:iCs/>
        </w:rPr>
        <w:tab/>
      </w:r>
      <w:r>
        <w:rPr>
          <w:iCs/>
        </w:rPr>
        <w:t>anthrax</w:t>
      </w:r>
      <w:r>
        <w:tab/>
        <w:t>et Charbon</w:t>
      </w:r>
    </w:p>
    <w:p w14:paraId="72CAF7C6" w14:textId="77777777" w:rsidR="00067E2E" w:rsidRDefault="00A0702C">
      <w:pPr>
        <w:pStyle w:val="effectus"/>
      </w:pPr>
      <w:r>
        <w:rPr>
          <w:b/>
          <w:iCs/>
        </w:rPr>
        <w:t>Anthropoformis</w:t>
      </w:r>
      <w:r>
        <w:rPr>
          <w:b/>
          <w:iCs/>
        </w:rPr>
        <w:tab/>
      </w:r>
      <w:r>
        <w:rPr>
          <w:iCs/>
        </w:rPr>
        <w:t>anthropoforme</w:t>
      </w:r>
    </w:p>
    <w:p w14:paraId="6F905E23" w14:textId="77777777" w:rsidR="00067E2E" w:rsidRDefault="00A0702C">
      <w:pPr>
        <w:pStyle w:val="effectus"/>
      </w:pPr>
      <w:r>
        <w:rPr>
          <w:b/>
          <w:iCs/>
        </w:rPr>
        <w:t>Anthropoglyphites</w:t>
      </w:r>
      <w:r>
        <w:tab/>
        <w:t>anthropoglyphite</w:t>
      </w:r>
    </w:p>
    <w:p w14:paraId="1078649F" w14:textId="77777777" w:rsidR="00067E2E" w:rsidRDefault="00A0702C">
      <w:pPr>
        <w:pStyle w:val="effectus"/>
      </w:pPr>
      <w:r>
        <w:rPr>
          <w:b/>
          <w:iCs/>
        </w:rPr>
        <w:t>Anthropogenia</w:t>
      </w:r>
      <w:r>
        <w:rPr>
          <w:b/>
          <w:iCs/>
        </w:rPr>
        <w:tab/>
      </w:r>
      <w:r>
        <w:rPr>
          <w:iCs/>
        </w:rPr>
        <w:t>an</w:t>
      </w:r>
      <w:r>
        <w:t>thropogénie</w:t>
      </w:r>
    </w:p>
    <w:p w14:paraId="75B8DDA2" w14:textId="77777777" w:rsidR="00067E2E" w:rsidRDefault="00A0702C">
      <w:pPr>
        <w:pStyle w:val="effectus"/>
        <w:tabs>
          <w:tab w:val="clear" w:pos="1984"/>
          <w:tab w:val="left" w:pos="2156"/>
        </w:tabs>
      </w:pPr>
      <w:r>
        <w:rPr>
          <w:b/>
          <w:iCs/>
        </w:rPr>
        <w:t>Anthropographia</w:t>
      </w:r>
      <w:r>
        <w:rPr>
          <w:b/>
          <w:iCs/>
        </w:rPr>
        <w:tab/>
      </w:r>
      <w:r>
        <w:t>anthropographie</w:t>
      </w:r>
    </w:p>
    <w:p w14:paraId="501B80B1" w14:textId="77777777" w:rsidR="00067E2E" w:rsidRDefault="00A0702C">
      <w:pPr>
        <w:pStyle w:val="effectus"/>
      </w:pPr>
      <w:r>
        <w:rPr>
          <w:b/>
          <w:iCs/>
        </w:rPr>
        <w:t>Anthropolites</w:t>
      </w:r>
      <w:r>
        <w:rPr>
          <w:b/>
          <w:iCs/>
        </w:rPr>
        <w:tab/>
      </w:r>
      <w:r>
        <w:t>anthropolit</w:t>
      </w:r>
      <w:r>
        <w:t>e</w:t>
      </w:r>
    </w:p>
    <w:p w14:paraId="4A24F56B" w14:textId="77777777" w:rsidR="00067E2E" w:rsidRDefault="00A0702C">
      <w:pPr>
        <w:pStyle w:val="effectus"/>
      </w:pPr>
      <w:r>
        <w:rPr>
          <w:b/>
          <w:iCs/>
        </w:rPr>
        <w:t>Anthropologia</w:t>
      </w:r>
      <w:r>
        <w:rPr>
          <w:b/>
          <w:iCs/>
        </w:rPr>
        <w:tab/>
      </w:r>
      <w:r>
        <w:t>anthropologie</w:t>
      </w:r>
    </w:p>
    <w:p w14:paraId="06E7F206" w14:textId="77777777" w:rsidR="00067E2E" w:rsidRDefault="00A0702C">
      <w:pPr>
        <w:pStyle w:val="effectus"/>
      </w:pPr>
      <w:r>
        <w:rPr>
          <w:b/>
          <w:iCs/>
        </w:rPr>
        <w:t>Anthropomantia</w:t>
      </w:r>
      <w:r>
        <w:rPr>
          <w:b/>
          <w:iCs/>
        </w:rPr>
        <w:tab/>
      </w:r>
      <w:r>
        <w:t>anthropomantie</w:t>
      </w:r>
    </w:p>
    <w:p w14:paraId="0B3C9617" w14:textId="77777777" w:rsidR="00067E2E" w:rsidRDefault="00A0702C">
      <w:pPr>
        <w:pStyle w:val="effectus"/>
      </w:pPr>
      <w:r>
        <w:rPr>
          <w:b/>
          <w:iCs/>
        </w:rPr>
        <w:t>Anthropometria</w:t>
      </w:r>
      <w:r>
        <w:rPr>
          <w:b/>
          <w:iCs/>
        </w:rPr>
        <w:tab/>
      </w:r>
      <w:r>
        <w:t>anthropométrie</w:t>
      </w:r>
    </w:p>
    <w:p w14:paraId="2E56B5E4" w14:textId="77777777" w:rsidR="00067E2E" w:rsidRDefault="00A0702C">
      <w:pPr>
        <w:pStyle w:val="effectus"/>
      </w:pPr>
      <w:r>
        <w:rPr>
          <w:b/>
          <w:iCs/>
        </w:rPr>
        <w:t>Anthropomorphus</w:t>
      </w:r>
      <w:r>
        <w:rPr>
          <w:b/>
          <w:iCs/>
        </w:rPr>
        <w:tab/>
      </w:r>
      <w:r>
        <w:t>anthropomorphe</w:t>
      </w:r>
    </w:p>
    <w:p w14:paraId="4F8CB4E2" w14:textId="77777777" w:rsidR="00067E2E" w:rsidRDefault="00A0702C">
      <w:pPr>
        <w:pStyle w:val="effectus"/>
        <w:tabs>
          <w:tab w:val="clear" w:pos="1984"/>
          <w:tab w:val="left" w:pos="2213"/>
          <w:tab w:val="left" w:pos="2269"/>
        </w:tabs>
      </w:pPr>
      <w:r>
        <w:rPr>
          <w:b/>
          <w:iCs/>
        </w:rPr>
        <w:t>Anthropophagus</w:t>
      </w:r>
      <w:r>
        <w:rPr>
          <w:b/>
          <w:iCs/>
        </w:rPr>
        <w:tab/>
      </w:r>
      <w:r>
        <w:rPr>
          <w:iCs/>
        </w:rPr>
        <w:t>a</w:t>
      </w:r>
      <w:r>
        <w:t>nthropophage</w:t>
      </w:r>
    </w:p>
    <w:p w14:paraId="64041FC3" w14:textId="77777777" w:rsidR="00067E2E" w:rsidRDefault="00A0702C">
      <w:pPr>
        <w:pStyle w:val="effectus"/>
      </w:pPr>
      <w:r>
        <w:rPr>
          <w:b/>
          <w:iCs/>
        </w:rPr>
        <w:t>Anthroposomatologia</w:t>
      </w:r>
      <w:r>
        <w:rPr>
          <w:iCs/>
        </w:rPr>
        <w:tab/>
      </w:r>
      <w:r>
        <w:t>anthroposomatologie</w:t>
      </w:r>
    </w:p>
    <w:p w14:paraId="0D4357A1" w14:textId="77777777" w:rsidR="00067E2E" w:rsidRDefault="00A0702C">
      <w:pPr>
        <w:pStyle w:val="effectus"/>
      </w:pPr>
      <w:r>
        <w:rPr>
          <w:b/>
          <w:iCs/>
        </w:rPr>
        <w:t>Anthroposophia</w:t>
      </w:r>
      <w:r>
        <w:rPr>
          <w:iCs/>
        </w:rPr>
        <w:tab/>
      </w:r>
      <w:r>
        <w:t>anthroposophie</w:t>
      </w:r>
    </w:p>
    <w:p w14:paraId="6B858285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Anthropotomia</w:t>
      </w:r>
      <w:r>
        <w:tab/>
        <w:t>anthropotomie</w:t>
      </w:r>
    </w:p>
    <w:p w14:paraId="7BED09A5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Anthypnoticus</w:t>
      </w:r>
      <w:r>
        <w:rPr>
          <w:b/>
          <w:iCs/>
        </w:rPr>
        <w:tab/>
      </w:r>
      <w:r>
        <w:t>anthypnotique</w:t>
      </w:r>
    </w:p>
    <w:p w14:paraId="4F97FD58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Antiapoplecticus</w:t>
      </w:r>
      <w:r>
        <w:rPr>
          <w:iCs/>
        </w:rPr>
        <w:tab/>
        <w:t>antiapoplectique</w:t>
      </w:r>
    </w:p>
    <w:p w14:paraId="14DF034C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Antiarthriticus</w:t>
      </w:r>
      <w:r>
        <w:rPr>
          <w:iCs/>
        </w:rPr>
        <w:tab/>
      </w:r>
      <w:r>
        <w:t>antiarthritique</w:t>
      </w:r>
    </w:p>
    <w:p w14:paraId="4A8E246B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Antiasthmaticus</w:t>
      </w:r>
      <w:r>
        <w:tab/>
        <w:t>antiasthmatique</w:t>
      </w:r>
    </w:p>
    <w:p w14:paraId="4A180459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Anticachecticus</w:t>
      </w:r>
      <w:r>
        <w:tab/>
        <w:t>anticachectique</w:t>
      </w:r>
    </w:p>
    <w:p w14:paraId="166B9E41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Anticausodicus</w:t>
      </w:r>
      <w:r>
        <w:rPr>
          <w:iCs/>
        </w:rPr>
        <w:tab/>
      </w:r>
      <w:r>
        <w:t>anticausodique</w:t>
      </w:r>
    </w:p>
    <w:p w14:paraId="39A2E7E0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Anticipans</w:t>
      </w:r>
      <w:r>
        <w:rPr>
          <w:iCs/>
        </w:rPr>
        <w:tab/>
      </w:r>
      <w:r>
        <w:t>anticipant</w:t>
      </w:r>
    </w:p>
    <w:p w14:paraId="39A6420F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Antidinicus</w:t>
      </w:r>
      <w:r>
        <w:rPr>
          <w:iCs/>
        </w:rPr>
        <w:tab/>
      </w:r>
      <w:r>
        <w:t>antidinique</w:t>
      </w:r>
    </w:p>
    <w:p w14:paraId="3A411071" w14:textId="77777777" w:rsidR="00067E2E" w:rsidRDefault="00A0702C">
      <w:pPr>
        <w:pStyle w:val="effectus"/>
        <w:tabs>
          <w:tab w:val="clear" w:pos="1984"/>
          <w:tab w:val="left" w:pos="2438"/>
        </w:tabs>
      </w:pPr>
      <w:r>
        <w:rPr>
          <w:b/>
          <w:iCs/>
        </w:rPr>
        <w:t>Antidotarium</w:t>
      </w:r>
      <w:r>
        <w:tab/>
        <w:t>antidotai</w:t>
      </w:r>
      <w:r>
        <w:t>re</w:t>
      </w:r>
    </w:p>
    <w:p w14:paraId="6D209477" w14:textId="77777777" w:rsidR="00067E2E" w:rsidRDefault="00A0702C">
      <w:pPr>
        <w:pStyle w:val="effectus"/>
      </w:pPr>
      <w:r>
        <w:rPr>
          <w:b/>
          <w:iCs/>
        </w:rPr>
        <w:t>Antidotum</w:t>
      </w:r>
      <w:r>
        <w:rPr>
          <w:iCs/>
        </w:rPr>
        <w:tab/>
      </w:r>
      <w:r>
        <w:rPr>
          <w:b/>
          <w:iCs/>
        </w:rPr>
        <w:t>Antidotus</w:t>
      </w:r>
      <w:r>
        <w:rPr>
          <w:iCs/>
        </w:rPr>
        <w:tab/>
      </w:r>
      <w:r>
        <w:t>antidote</w:t>
      </w:r>
    </w:p>
    <w:p w14:paraId="15EC9C22" w14:textId="77777777" w:rsidR="00067E2E" w:rsidRDefault="00A0702C">
      <w:pPr>
        <w:pStyle w:val="effectus"/>
        <w:tabs>
          <w:tab w:val="clear" w:pos="1984"/>
          <w:tab w:val="left" w:pos="2156"/>
        </w:tabs>
      </w:pPr>
      <w:r>
        <w:rPr>
          <w:b/>
          <w:iCs/>
        </w:rPr>
        <w:t>Antidysentericus</w:t>
      </w:r>
      <w:r>
        <w:rPr>
          <w:b/>
          <w:iCs/>
        </w:rPr>
        <w:tab/>
      </w:r>
      <w:r>
        <w:t>antidyssentérique</w:t>
      </w:r>
    </w:p>
    <w:p w14:paraId="312E846B" w14:textId="77777777" w:rsidR="00067E2E" w:rsidRDefault="00A0702C">
      <w:pPr>
        <w:pStyle w:val="effectus"/>
      </w:pPr>
      <w:r>
        <w:rPr>
          <w:b/>
          <w:iCs/>
        </w:rPr>
        <w:t>Antiepilecticus</w:t>
      </w:r>
      <w:r>
        <w:rPr>
          <w:iCs/>
        </w:rPr>
        <w:tab/>
      </w:r>
      <w:r>
        <w:t>antiépileptique</w:t>
      </w:r>
    </w:p>
    <w:p w14:paraId="609ABBF6" w14:textId="77777777" w:rsidR="00067E2E" w:rsidRDefault="00A0702C">
      <w:pPr>
        <w:pStyle w:val="effectus"/>
      </w:pPr>
      <w:r>
        <w:rPr>
          <w:b/>
          <w:iCs/>
        </w:rPr>
        <w:t>Antifebrilis</w:t>
      </w:r>
      <w:r>
        <w:rPr>
          <w:iCs/>
        </w:rPr>
        <w:tab/>
      </w:r>
      <w:r>
        <w:t>antifébrile</w:t>
      </w:r>
    </w:p>
    <w:p w14:paraId="2B29A3F6" w14:textId="77777777" w:rsidR="00067E2E" w:rsidRDefault="00A0702C">
      <w:pPr>
        <w:pStyle w:val="effectus"/>
      </w:pPr>
      <w:r>
        <w:rPr>
          <w:b/>
          <w:iCs/>
        </w:rPr>
        <w:t>Antigalacticus</w:t>
      </w:r>
      <w:r>
        <w:rPr>
          <w:b/>
          <w:iCs/>
        </w:rPr>
        <w:tab/>
      </w:r>
      <w:r>
        <w:t>antigalactique</w:t>
      </w:r>
    </w:p>
    <w:p w14:paraId="7783D4CD" w14:textId="77777777" w:rsidR="00067E2E" w:rsidRDefault="00A0702C">
      <w:pPr>
        <w:pStyle w:val="effectus"/>
      </w:pPr>
      <w:r>
        <w:rPr>
          <w:b/>
          <w:iCs/>
        </w:rPr>
        <w:t>Antihemorrhoïdalis</w:t>
      </w:r>
      <w:r>
        <w:tab/>
        <w:t>antihémorroïdal</w:t>
      </w:r>
    </w:p>
    <w:p w14:paraId="1787C4C5" w14:textId="77777777" w:rsidR="00067E2E" w:rsidRDefault="00A0702C">
      <w:pPr>
        <w:pStyle w:val="effectus"/>
      </w:pPr>
      <w:r>
        <w:rPr>
          <w:b/>
          <w:iCs/>
        </w:rPr>
        <w:t>Antihecticus</w:t>
      </w:r>
      <w:r>
        <w:rPr>
          <w:iCs/>
        </w:rPr>
        <w:tab/>
      </w:r>
      <w:r>
        <w:t>antihectique</w:t>
      </w:r>
    </w:p>
    <w:p w14:paraId="4E947CA0" w14:textId="77777777" w:rsidR="00067E2E" w:rsidRDefault="00A0702C">
      <w:pPr>
        <w:pStyle w:val="effectus"/>
      </w:pPr>
      <w:r>
        <w:rPr>
          <w:b/>
          <w:iCs/>
        </w:rPr>
        <w:t>Antiherpeticus</w:t>
      </w:r>
      <w:r>
        <w:rPr>
          <w:iCs/>
        </w:rPr>
        <w:tab/>
      </w:r>
      <w:r>
        <w:t>antiherpétique</w:t>
      </w:r>
    </w:p>
    <w:p w14:paraId="317DF5C5" w14:textId="77777777" w:rsidR="00067E2E" w:rsidRDefault="00A0702C">
      <w:pPr>
        <w:pStyle w:val="effectus"/>
      </w:pPr>
      <w:r>
        <w:rPr>
          <w:b/>
          <w:iCs/>
        </w:rPr>
        <w:t>Antihydroph</w:t>
      </w:r>
      <w:r>
        <w:rPr>
          <w:b/>
          <w:iCs/>
        </w:rPr>
        <w:t>obicus</w:t>
      </w:r>
      <w:r>
        <w:rPr>
          <w:iCs/>
        </w:rPr>
        <w:tab/>
      </w:r>
      <w:r>
        <w:t>antihydrophobique</w:t>
      </w:r>
    </w:p>
    <w:p w14:paraId="484A52C5" w14:textId="77777777" w:rsidR="00067E2E" w:rsidRDefault="00A0702C">
      <w:pPr>
        <w:pStyle w:val="effectus"/>
      </w:pPr>
      <w:r>
        <w:rPr>
          <w:b/>
          <w:iCs/>
        </w:rPr>
        <w:t>Antihydropicus</w:t>
      </w:r>
      <w:r>
        <w:rPr>
          <w:iCs/>
        </w:rPr>
        <w:tab/>
      </w:r>
      <w:r>
        <w:t>antihydropique</w:t>
      </w:r>
    </w:p>
    <w:p w14:paraId="66561EFD" w14:textId="77777777" w:rsidR="00067E2E" w:rsidRDefault="00A0702C">
      <w:pPr>
        <w:pStyle w:val="effectus"/>
      </w:pPr>
      <w:r>
        <w:rPr>
          <w:b/>
          <w:iCs/>
        </w:rPr>
        <w:t>Antihypochondriacus</w:t>
      </w:r>
      <w:r>
        <w:rPr>
          <w:iCs/>
        </w:rPr>
        <w:tab/>
      </w:r>
      <w:r>
        <w:t>antihypochondriaque</w:t>
      </w:r>
    </w:p>
    <w:p w14:paraId="10EFBE6F" w14:textId="77777777" w:rsidR="00067E2E" w:rsidRDefault="00A0702C">
      <w:pPr>
        <w:pStyle w:val="effectus"/>
      </w:pPr>
      <w:r>
        <w:rPr>
          <w:b/>
          <w:iCs/>
        </w:rPr>
        <w:t>Antihystericus</w:t>
      </w:r>
      <w:r>
        <w:rPr>
          <w:iCs/>
        </w:rPr>
        <w:tab/>
      </w:r>
      <w:r>
        <w:t>antihystérique</w:t>
      </w:r>
    </w:p>
    <w:p w14:paraId="586958BA" w14:textId="77777777" w:rsidR="00067E2E" w:rsidRDefault="00A0702C">
      <w:pPr>
        <w:pStyle w:val="effectus"/>
      </w:pPr>
      <w:r>
        <w:rPr>
          <w:b/>
          <w:iCs/>
        </w:rPr>
        <w:t>Antilobium</w:t>
      </w:r>
      <w:r>
        <w:tab/>
        <w:t>antilobe</w:t>
      </w:r>
    </w:p>
    <w:p w14:paraId="5C7DBE72" w14:textId="77777777" w:rsidR="00067E2E" w:rsidRDefault="00A0702C">
      <w:pPr>
        <w:pStyle w:val="effectus"/>
      </w:pPr>
      <w:r>
        <w:rPr>
          <w:b/>
          <w:iCs/>
        </w:rPr>
        <w:t>Antimelancholicus</w:t>
      </w:r>
      <w:r>
        <w:tab/>
        <w:t>antimélancolique</w:t>
      </w:r>
    </w:p>
    <w:p w14:paraId="5F000450" w14:textId="77777777" w:rsidR="00067E2E" w:rsidRDefault="00A0702C">
      <w:pPr>
        <w:pStyle w:val="effectus"/>
      </w:pPr>
      <w:r>
        <w:rPr>
          <w:b/>
          <w:iCs/>
        </w:rPr>
        <w:t>Antimonium</w:t>
      </w:r>
      <w:r>
        <w:rPr>
          <w:iCs/>
        </w:rPr>
        <w:tab/>
      </w:r>
      <w:r>
        <w:t>antimoine</w:t>
      </w:r>
    </w:p>
    <w:p w14:paraId="1EB2564B" w14:textId="77777777" w:rsidR="00067E2E" w:rsidRDefault="00A0702C">
      <w:pPr>
        <w:pStyle w:val="effectus"/>
      </w:pPr>
      <w:r>
        <w:rPr>
          <w:b/>
          <w:iCs/>
        </w:rPr>
        <w:t>Antinephriticus</w:t>
      </w:r>
      <w:r>
        <w:rPr>
          <w:iCs/>
        </w:rPr>
        <w:tab/>
      </w:r>
      <w:r>
        <w:t>antinéphritique</w:t>
      </w:r>
    </w:p>
    <w:p w14:paraId="3AA53DEF" w14:textId="77777777" w:rsidR="00067E2E" w:rsidRDefault="00A0702C">
      <w:pPr>
        <w:pStyle w:val="effectus"/>
      </w:pPr>
      <w:r>
        <w:rPr>
          <w:b/>
          <w:iCs/>
        </w:rPr>
        <w:t>Antiorgasticus</w:t>
      </w:r>
      <w:r>
        <w:rPr>
          <w:iCs/>
        </w:rPr>
        <w:tab/>
      </w:r>
      <w:r>
        <w:t>antiorgastique</w:t>
      </w:r>
    </w:p>
    <w:p w14:paraId="7045C6A0" w14:textId="77777777" w:rsidR="00067E2E" w:rsidRDefault="00A0702C">
      <w:pPr>
        <w:pStyle w:val="effectus"/>
      </w:pPr>
      <w:r>
        <w:rPr>
          <w:b/>
          <w:iCs/>
        </w:rPr>
        <w:t>Antiparalyticus</w:t>
      </w:r>
      <w:r>
        <w:rPr>
          <w:iCs/>
        </w:rPr>
        <w:tab/>
      </w:r>
      <w:r>
        <w:t>antiparalytique</w:t>
      </w:r>
    </w:p>
    <w:p w14:paraId="3FE1C8EF" w14:textId="77777777" w:rsidR="00067E2E" w:rsidRDefault="00A0702C">
      <w:pPr>
        <w:pStyle w:val="effectus"/>
      </w:pPr>
      <w:r>
        <w:rPr>
          <w:b/>
          <w:iCs/>
        </w:rPr>
        <w:lastRenderedPageBreak/>
        <w:t>Antipathia</w:t>
      </w:r>
      <w:r>
        <w:tab/>
        <w:t>antipathie</w:t>
      </w:r>
    </w:p>
    <w:p w14:paraId="53E64660" w14:textId="77777777" w:rsidR="00067E2E" w:rsidRDefault="00A0702C">
      <w:pPr>
        <w:pStyle w:val="effectus"/>
      </w:pPr>
      <w:r>
        <w:rPr>
          <w:b/>
          <w:iCs/>
        </w:rPr>
        <w:t>Antiperistalticus</w:t>
      </w:r>
      <w:r>
        <w:rPr>
          <w:iCs/>
        </w:rPr>
        <w:tab/>
        <w:t>antipéristaltique</w:t>
      </w:r>
    </w:p>
    <w:p w14:paraId="4426AAA4" w14:textId="77777777" w:rsidR="00067E2E" w:rsidRDefault="00A0702C">
      <w:pPr>
        <w:pStyle w:val="effectus"/>
      </w:pPr>
      <w:r>
        <w:rPr>
          <w:b/>
          <w:iCs/>
        </w:rPr>
        <w:t>Antiperistasis</w:t>
      </w:r>
      <w:r>
        <w:tab/>
        <w:t>antipéristase</w:t>
      </w:r>
    </w:p>
    <w:p w14:paraId="1A6D2049" w14:textId="77777777" w:rsidR="00067E2E" w:rsidRDefault="00A0702C">
      <w:pPr>
        <w:pStyle w:val="effectus"/>
      </w:pPr>
      <w:r>
        <w:rPr>
          <w:b/>
          <w:iCs/>
        </w:rPr>
        <w:t>Antipestilentialis</w:t>
      </w:r>
      <w:r>
        <w:tab/>
        <w:t>antipestilentiel</w:t>
      </w:r>
    </w:p>
    <w:p w14:paraId="677C47AA" w14:textId="77777777" w:rsidR="00067E2E" w:rsidRDefault="00A0702C">
      <w:pPr>
        <w:pStyle w:val="effectus"/>
      </w:pPr>
      <w:r>
        <w:rPr>
          <w:b/>
          <w:iCs/>
        </w:rPr>
        <w:t>Antiphlogisticus</w:t>
      </w:r>
      <w:r>
        <w:tab/>
        <w:t>antiphlogistique</w:t>
      </w:r>
    </w:p>
    <w:p w14:paraId="25D638F9" w14:textId="77777777" w:rsidR="00067E2E" w:rsidRDefault="00A0702C">
      <w:pPr>
        <w:pStyle w:val="effectus"/>
      </w:pPr>
      <w:r>
        <w:rPr>
          <w:b/>
          <w:iCs/>
        </w:rPr>
        <w:t>Antiphthisicus</w:t>
      </w:r>
      <w:r>
        <w:rPr>
          <w:iCs/>
        </w:rPr>
        <w:tab/>
      </w:r>
      <w:r>
        <w:t>antiphthisique</w:t>
      </w:r>
    </w:p>
    <w:p w14:paraId="265477BC" w14:textId="77777777" w:rsidR="00067E2E" w:rsidRDefault="00A0702C">
      <w:pPr>
        <w:pStyle w:val="effectus"/>
      </w:pPr>
      <w:r>
        <w:rPr>
          <w:b/>
          <w:iCs/>
        </w:rPr>
        <w:t>Antiphysicus</w:t>
      </w:r>
      <w:r>
        <w:tab/>
        <w:t>antiphysi</w:t>
      </w:r>
      <w:r>
        <w:t>que</w:t>
      </w:r>
    </w:p>
    <w:p w14:paraId="11822185" w14:textId="77777777" w:rsidR="00067E2E" w:rsidRDefault="00A0702C">
      <w:pPr>
        <w:pStyle w:val="effectus"/>
      </w:pPr>
      <w:r>
        <w:rPr>
          <w:b/>
          <w:iCs/>
        </w:rPr>
        <w:t>Antipleuriticus</w:t>
      </w:r>
      <w:r>
        <w:tab/>
        <w:t>antipleurétique</w:t>
      </w:r>
    </w:p>
    <w:p w14:paraId="484CA3F6" w14:textId="77777777" w:rsidR="00067E2E" w:rsidRDefault="00A0702C">
      <w:pPr>
        <w:pStyle w:val="effectus"/>
      </w:pPr>
      <w:r>
        <w:rPr>
          <w:b/>
          <w:iCs/>
        </w:rPr>
        <w:t>Antipodagricus</w:t>
      </w:r>
      <w:r>
        <w:rPr>
          <w:b/>
          <w:iCs/>
        </w:rPr>
        <w:tab/>
      </w:r>
      <w:r>
        <w:t>antipodagrique</w:t>
      </w:r>
    </w:p>
    <w:p w14:paraId="3F3AFA7F" w14:textId="77777777" w:rsidR="00067E2E" w:rsidRDefault="00A0702C">
      <w:pPr>
        <w:pStyle w:val="effectus"/>
      </w:pPr>
      <w:r>
        <w:rPr>
          <w:b/>
          <w:iCs/>
        </w:rPr>
        <w:t>Anttpodes</w:t>
      </w:r>
      <w:r>
        <w:tab/>
        <w:t>antipodes</w:t>
      </w:r>
    </w:p>
    <w:p w14:paraId="54A8A3B7" w14:textId="77777777" w:rsidR="00067E2E" w:rsidRDefault="00A0702C">
      <w:pPr>
        <w:pStyle w:val="effectus"/>
      </w:pPr>
      <w:r>
        <w:rPr>
          <w:b/>
          <w:iCs/>
        </w:rPr>
        <w:t>Antiprostatœ</w:t>
      </w:r>
      <w:r>
        <w:rPr>
          <w:iCs/>
        </w:rPr>
        <w:tab/>
      </w:r>
      <w:r>
        <w:t>antiprostates</w:t>
      </w:r>
    </w:p>
    <w:p w14:paraId="649D8B8E" w14:textId="77777777" w:rsidR="00067E2E" w:rsidRDefault="00A0702C">
      <w:pPr>
        <w:pStyle w:val="effectus"/>
      </w:pPr>
      <w:r>
        <w:rPr>
          <w:b/>
          <w:iCs/>
        </w:rPr>
        <w:t>Antipraxia</w:t>
      </w:r>
      <w:r>
        <w:rPr>
          <w:iCs/>
        </w:rPr>
        <w:tab/>
      </w:r>
      <w:r>
        <w:t>antipraxie</w:t>
      </w:r>
    </w:p>
    <w:p w14:paraId="0AFFABE4" w14:textId="77777777" w:rsidR="00067E2E" w:rsidRDefault="00A0702C">
      <w:pPr>
        <w:pStyle w:val="effectus"/>
      </w:pPr>
      <w:r>
        <w:rPr>
          <w:b/>
          <w:iCs/>
        </w:rPr>
        <w:t>Antiputridus</w:t>
      </w:r>
      <w:r>
        <w:rPr>
          <w:iCs/>
        </w:rPr>
        <w:tab/>
      </w:r>
      <w:r>
        <w:t>antiputride</w:t>
      </w:r>
    </w:p>
    <w:p w14:paraId="0D72137C" w14:textId="77777777" w:rsidR="00067E2E" w:rsidRDefault="00A0702C">
      <w:pPr>
        <w:pStyle w:val="effectus"/>
      </w:pPr>
      <w:r>
        <w:rPr>
          <w:b/>
          <w:iCs/>
        </w:rPr>
        <w:t>Antipyicus</w:t>
      </w:r>
      <w:r>
        <w:tab/>
        <w:t>antipyique</w:t>
      </w:r>
    </w:p>
    <w:p w14:paraId="6C6244BA" w14:textId="77777777" w:rsidR="00067E2E" w:rsidRDefault="00A0702C">
      <w:pPr>
        <w:pStyle w:val="effectus"/>
      </w:pPr>
      <w:r>
        <w:rPr>
          <w:b/>
          <w:iCs/>
        </w:rPr>
        <w:t>Antipyreticus</w:t>
      </w:r>
      <w:r>
        <w:rPr>
          <w:b/>
          <w:iCs/>
        </w:rPr>
        <w:tab/>
      </w:r>
      <w:r>
        <w:rPr>
          <w:iCs/>
        </w:rPr>
        <w:t>antipyrétique</w:t>
      </w:r>
    </w:p>
    <w:p w14:paraId="10F374C1" w14:textId="77777777" w:rsidR="00067E2E" w:rsidRDefault="00A0702C">
      <w:pPr>
        <w:pStyle w:val="effectus"/>
      </w:pPr>
      <w:r>
        <w:rPr>
          <w:b/>
          <w:iCs/>
        </w:rPr>
        <w:t>Antipyroticus</w:t>
      </w:r>
      <w:r>
        <w:rPr>
          <w:iCs/>
        </w:rPr>
        <w:tab/>
      </w:r>
      <w:r>
        <w:t>antipyrotique</w:t>
      </w:r>
    </w:p>
    <w:p w14:paraId="66D2DA37" w14:textId="77777777" w:rsidR="00067E2E" w:rsidRDefault="00A0702C">
      <w:pPr>
        <w:pStyle w:val="effectus"/>
      </w:pPr>
      <w:r>
        <w:rPr>
          <w:b/>
          <w:iCs/>
        </w:rPr>
        <w:t>Antiscii</w:t>
      </w:r>
      <w:r>
        <w:rPr>
          <w:iCs/>
        </w:rPr>
        <w:tab/>
      </w:r>
      <w:r>
        <w:t>antiscien</w:t>
      </w:r>
      <w:r>
        <w:t>s</w:t>
      </w:r>
    </w:p>
    <w:p w14:paraId="420A6279" w14:textId="77777777" w:rsidR="00067E2E" w:rsidRDefault="00A0702C">
      <w:pPr>
        <w:pStyle w:val="effectus"/>
      </w:pPr>
      <w:r>
        <w:rPr>
          <w:b/>
          <w:iCs/>
        </w:rPr>
        <w:t>Antisiphiliticus</w:t>
      </w:r>
      <w:r>
        <w:rPr>
          <w:iCs/>
        </w:rPr>
        <w:tab/>
      </w:r>
      <w:r>
        <w:t>antisiphilitique</w:t>
      </w:r>
    </w:p>
    <w:p w14:paraId="2370846A" w14:textId="77777777" w:rsidR="00067E2E" w:rsidRDefault="00A0702C">
      <w:pPr>
        <w:pStyle w:val="effectus"/>
      </w:pPr>
      <w:r>
        <w:rPr>
          <w:b/>
          <w:iCs/>
        </w:rPr>
        <w:t>Antiscorbuticus</w:t>
      </w:r>
      <w:r>
        <w:tab/>
        <w:t>antiscorbutique</w:t>
      </w:r>
    </w:p>
    <w:p w14:paraId="2E94A2C9" w14:textId="77777777" w:rsidR="00067E2E" w:rsidRDefault="00A0702C">
      <w:pPr>
        <w:pStyle w:val="effectus"/>
      </w:pPr>
      <w:r>
        <w:rPr>
          <w:b/>
          <w:iCs/>
        </w:rPr>
        <w:t>Antisepticus</w:t>
      </w:r>
      <w:r>
        <w:rPr>
          <w:iCs/>
        </w:rPr>
        <w:tab/>
      </w:r>
      <w:r>
        <w:t>antiseptique</w:t>
      </w:r>
    </w:p>
    <w:p w14:paraId="1735CF6A" w14:textId="77777777" w:rsidR="00067E2E" w:rsidRDefault="00A0702C">
      <w:pPr>
        <w:pStyle w:val="effectus"/>
      </w:pPr>
      <w:r>
        <w:rPr>
          <w:b/>
          <w:iCs/>
        </w:rPr>
        <w:t>Antispasis</w:t>
      </w:r>
      <w:r>
        <w:tab/>
        <w:t>antispase</w:t>
      </w:r>
    </w:p>
    <w:p w14:paraId="0662D98C" w14:textId="77777777" w:rsidR="00067E2E" w:rsidRDefault="00A0702C">
      <w:pPr>
        <w:pStyle w:val="effectus"/>
        <w:tabs>
          <w:tab w:val="clear" w:pos="1984"/>
          <w:tab w:val="left" w:pos="2100"/>
        </w:tabs>
      </w:pPr>
      <w:r>
        <w:rPr>
          <w:b/>
          <w:iCs/>
        </w:rPr>
        <w:t>Antispasmaticus</w:t>
      </w:r>
      <w:r>
        <w:rPr>
          <w:b/>
          <w:iCs/>
        </w:rPr>
        <w:tab/>
      </w:r>
      <w:r>
        <w:t>antispasmodique</w:t>
      </w:r>
    </w:p>
    <w:p w14:paraId="194080A4" w14:textId="77777777" w:rsidR="00067E2E" w:rsidRDefault="00A0702C">
      <w:pPr>
        <w:pStyle w:val="effectus"/>
      </w:pPr>
      <w:r>
        <w:rPr>
          <w:b/>
          <w:iCs/>
        </w:rPr>
        <w:t>Antispasmicus</w:t>
      </w:r>
      <w:r>
        <w:rPr>
          <w:iCs/>
        </w:rPr>
        <w:tab/>
      </w:r>
      <w:r>
        <w:t>antispasmodique</w:t>
      </w:r>
    </w:p>
    <w:p w14:paraId="5A93D092" w14:textId="77777777" w:rsidR="00067E2E" w:rsidRDefault="00A0702C">
      <w:pPr>
        <w:pStyle w:val="effectus"/>
      </w:pPr>
      <w:r>
        <w:rPr>
          <w:b/>
          <w:iCs/>
        </w:rPr>
        <w:t>Antispasmodicus</w:t>
      </w:r>
      <w:r>
        <w:rPr>
          <w:iCs/>
        </w:rPr>
        <w:tab/>
      </w:r>
      <w:r>
        <w:t>antispasmodique</w:t>
      </w:r>
    </w:p>
    <w:p w14:paraId="73B54555" w14:textId="77777777" w:rsidR="00067E2E" w:rsidRDefault="00A0702C">
      <w:pPr>
        <w:pStyle w:val="effectus"/>
      </w:pPr>
      <w:r>
        <w:rPr>
          <w:b/>
          <w:iCs/>
        </w:rPr>
        <w:t>Antithenar</w:t>
      </w:r>
      <w:r>
        <w:rPr>
          <w:b/>
          <w:iCs/>
        </w:rPr>
        <w:tab/>
      </w:r>
      <w:r>
        <w:rPr>
          <w:iCs/>
        </w:rPr>
        <w:t>antithénar</w:t>
      </w:r>
    </w:p>
    <w:p w14:paraId="0C31B4FC" w14:textId="77777777" w:rsidR="00067E2E" w:rsidRDefault="00A0702C">
      <w:pPr>
        <w:pStyle w:val="effectus"/>
      </w:pPr>
      <w:r>
        <w:rPr>
          <w:b/>
          <w:iCs/>
        </w:rPr>
        <w:t>Antitragus</w:t>
      </w:r>
      <w:r>
        <w:tab/>
        <w:t>antitrague</w:t>
      </w:r>
    </w:p>
    <w:p w14:paraId="69F8D89F" w14:textId="77777777" w:rsidR="00067E2E" w:rsidRDefault="00A0702C">
      <w:pPr>
        <w:pStyle w:val="effectus"/>
      </w:pPr>
      <w:r>
        <w:rPr>
          <w:b/>
          <w:iCs/>
        </w:rPr>
        <w:t>Antivenereus</w:t>
      </w:r>
      <w:r>
        <w:tab/>
        <w:t>antivénérien</w:t>
      </w:r>
    </w:p>
    <w:p w14:paraId="0A9B4AFE" w14:textId="77777777" w:rsidR="00067E2E" w:rsidRDefault="00A0702C">
      <w:pPr>
        <w:pStyle w:val="effectus"/>
      </w:pPr>
      <w:r>
        <w:rPr>
          <w:b/>
          <w:iCs/>
        </w:rPr>
        <w:t>Antiverminosus</w:t>
      </w:r>
      <w:r>
        <w:rPr>
          <w:b/>
          <w:iCs/>
        </w:rPr>
        <w:tab/>
      </w:r>
      <w:r>
        <w:t>antivermineux</w:t>
      </w:r>
    </w:p>
    <w:p w14:paraId="0298B616" w14:textId="77777777" w:rsidR="00067E2E" w:rsidRDefault="00A0702C">
      <w:pPr>
        <w:pStyle w:val="effectus"/>
      </w:pPr>
      <w:r>
        <w:rPr>
          <w:b/>
          <w:iCs/>
        </w:rPr>
        <w:t>Antixymicus</w:t>
      </w:r>
      <w:r>
        <w:tab/>
        <w:t>antizymique</w:t>
      </w:r>
    </w:p>
    <w:p w14:paraId="378E2C3B" w14:textId="77777777" w:rsidR="00067E2E" w:rsidRDefault="00A0702C">
      <w:pPr>
        <w:pStyle w:val="effectus"/>
      </w:pPr>
      <w:r>
        <w:rPr>
          <w:b/>
          <w:iCs/>
        </w:rPr>
        <w:t>Antrum</w:t>
      </w:r>
      <w:r>
        <w:rPr>
          <w:iCs/>
        </w:rPr>
        <w:tab/>
      </w:r>
      <w:r>
        <w:t>antre</w:t>
      </w:r>
    </w:p>
    <w:p w14:paraId="64439CCA" w14:textId="77777777" w:rsidR="00067E2E" w:rsidRDefault="00A0702C">
      <w:pPr>
        <w:pStyle w:val="effectus"/>
      </w:pPr>
      <w:r>
        <w:rPr>
          <w:b/>
          <w:iCs/>
        </w:rPr>
        <w:t>Anus</w:t>
      </w:r>
      <w:r>
        <w:rPr>
          <w:b/>
          <w:iCs/>
        </w:rPr>
        <w:tab/>
      </w:r>
      <w:r>
        <w:rPr>
          <w:iCs/>
        </w:rPr>
        <w:t>anus</w:t>
      </w:r>
      <w:r>
        <w:tab/>
        <w:t>f</w:t>
      </w:r>
      <w:r>
        <w:rPr>
          <w:iCs/>
        </w:rPr>
        <w:t>ondement</w:t>
      </w:r>
      <w:r>
        <w:rPr>
          <w:iCs/>
        </w:rPr>
        <w:tab/>
        <w:t>siège</w:t>
      </w:r>
    </w:p>
    <w:p w14:paraId="10E2DB8F" w14:textId="77777777" w:rsidR="00067E2E" w:rsidRDefault="00A0702C">
      <w:pPr>
        <w:pStyle w:val="effectus"/>
      </w:pPr>
      <w:r>
        <w:rPr>
          <w:b/>
          <w:iCs/>
        </w:rPr>
        <w:t>Anxietas</w:t>
      </w:r>
      <w:r>
        <w:rPr>
          <w:iCs/>
        </w:rPr>
        <w:tab/>
      </w:r>
      <w:r>
        <w:t>anxiété</w:t>
      </w:r>
    </w:p>
    <w:p w14:paraId="6A0DBF2F" w14:textId="77777777" w:rsidR="00067E2E" w:rsidRDefault="00A0702C">
      <w:pPr>
        <w:pStyle w:val="effectus"/>
      </w:pPr>
      <w:r>
        <w:rPr>
          <w:b/>
          <w:iCs/>
        </w:rPr>
        <w:t>Aodon</w:t>
      </w:r>
      <w:r>
        <w:rPr>
          <w:b/>
          <w:iCs/>
        </w:rPr>
        <w:tab/>
      </w:r>
      <w:r>
        <w:rPr>
          <w:iCs/>
        </w:rPr>
        <w:t>aodon</w:t>
      </w:r>
    </w:p>
    <w:p w14:paraId="2C6C5DCB" w14:textId="77777777" w:rsidR="00067E2E" w:rsidRDefault="00A0702C">
      <w:pPr>
        <w:pStyle w:val="effectus"/>
      </w:pPr>
      <w:r>
        <w:rPr>
          <w:b/>
          <w:iCs/>
        </w:rPr>
        <w:t>Aorta</w:t>
      </w:r>
      <w:r>
        <w:rPr>
          <w:iCs/>
        </w:rPr>
        <w:tab/>
      </w:r>
      <w:r>
        <w:t>aorte</w:t>
      </w:r>
    </w:p>
    <w:p w14:paraId="545707EA" w14:textId="77777777" w:rsidR="00067E2E" w:rsidRDefault="00A0702C">
      <w:pPr>
        <w:pStyle w:val="effectus"/>
      </w:pPr>
      <w:commentRangeStart w:id="7"/>
      <w:r>
        <w:rPr>
          <w:b/>
          <w:iCs/>
        </w:rPr>
        <w:t>Apantrophia</w:t>
      </w:r>
      <w:commentRangeEnd w:id="7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7"/>
      </w:r>
      <w:r>
        <w:rPr>
          <w:b/>
          <w:iCs/>
        </w:rPr>
        <w:tab/>
      </w:r>
      <w:commentRangeStart w:id="8"/>
      <w:r>
        <w:rPr>
          <w:iCs/>
        </w:rPr>
        <w:t>apantrophie</w:t>
      </w:r>
      <w:commentRangeEnd w:id="8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8"/>
      </w:r>
    </w:p>
    <w:p w14:paraId="29D78DAD" w14:textId="77777777" w:rsidR="00067E2E" w:rsidRDefault="00A0702C">
      <w:pPr>
        <w:pStyle w:val="effectus"/>
      </w:pPr>
      <w:r>
        <w:rPr>
          <w:b/>
          <w:iCs/>
        </w:rPr>
        <w:t>Aparthrosis</w:t>
      </w:r>
      <w:r>
        <w:tab/>
        <w:t>diarthrose</w:t>
      </w:r>
    </w:p>
    <w:p w14:paraId="4D62EE61" w14:textId="77777777" w:rsidR="00067E2E" w:rsidRDefault="00A0702C">
      <w:pPr>
        <w:pStyle w:val="effectus"/>
      </w:pPr>
      <w:r>
        <w:rPr>
          <w:b/>
          <w:iCs/>
        </w:rPr>
        <w:t>Apathia</w:t>
      </w:r>
      <w:r>
        <w:rPr>
          <w:iCs/>
        </w:rPr>
        <w:tab/>
      </w:r>
      <w:r>
        <w:t>ap</w:t>
      </w:r>
      <w:r>
        <w:t>athie</w:t>
      </w:r>
    </w:p>
    <w:p w14:paraId="675FD27B" w14:textId="77777777" w:rsidR="00067E2E" w:rsidRDefault="00A0702C">
      <w:pPr>
        <w:pStyle w:val="effectus"/>
      </w:pPr>
      <w:r>
        <w:rPr>
          <w:b/>
          <w:iCs/>
        </w:rPr>
        <w:t>Apechema</w:t>
      </w:r>
      <w:r>
        <w:rPr>
          <w:iCs/>
        </w:rPr>
        <w:tab/>
      </w:r>
      <w:r>
        <w:t>contre-coup</w:t>
      </w:r>
    </w:p>
    <w:p w14:paraId="621AB151" w14:textId="77777777" w:rsidR="00067E2E" w:rsidRDefault="00A0702C">
      <w:pPr>
        <w:pStyle w:val="effectus"/>
      </w:pPr>
      <w:r>
        <w:rPr>
          <w:b/>
          <w:iCs/>
        </w:rPr>
        <w:t>Apepsia</w:t>
      </w:r>
      <w:r>
        <w:tab/>
        <w:t>apepsie</w:t>
      </w:r>
      <w:r>
        <w:tab/>
        <w:t>indigestion</w:t>
      </w:r>
    </w:p>
    <w:p w14:paraId="35115B33" w14:textId="77777777" w:rsidR="00067E2E" w:rsidRDefault="00A0702C">
      <w:pPr>
        <w:pStyle w:val="effectus"/>
      </w:pPr>
      <w:r>
        <w:rPr>
          <w:b/>
          <w:iCs/>
        </w:rPr>
        <w:t>Aperiens</w:t>
      </w:r>
      <w:r>
        <w:rPr>
          <w:iCs/>
        </w:rPr>
        <w:tab/>
      </w:r>
      <w:r>
        <w:t>apéritif</w:t>
      </w:r>
      <w:r>
        <w:tab/>
        <w:t>désopilatif</w:t>
      </w:r>
    </w:p>
    <w:p w14:paraId="75E48725" w14:textId="77777777" w:rsidR="00067E2E" w:rsidRDefault="00A0702C">
      <w:pPr>
        <w:pStyle w:val="effectus"/>
      </w:pPr>
      <w:r>
        <w:rPr>
          <w:b/>
          <w:iCs/>
        </w:rPr>
        <w:t>Aperitivus</w:t>
      </w:r>
      <w:r>
        <w:tab/>
        <w:t>apéritif</w:t>
      </w:r>
    </w:p>
    <w:p w14:paraId="5B218B8E" w14:textId="77777777" w:rsidR="00067E2E" w:rsidRDefault="00A0702C">
      <w:pPr>
        <w:pStyle w:val="effectus"/>
      </w:pPr>
      <w:r>
        <w:rPr>
          <w:b/>
          <w:iCs/>
        </w:rPr>
        <w:t>Apetalus</w:t>
      </w:r>
      <w:r>
        <w:rPr>
          <w:iCs/>
        </w:rPr>
        <w:tab/>
      </w:r>
      <w:r>
        <w:t>apétale</w:t>
      </w:r>
    </w:p>
    <w:p w14:paraId="30F39CD4" w14:textId="77777777" w:rsidR="00067E2E" w:rsidRDefault="00A0702C">
      <w:pPr>
        <w:pStyle w:val="effectus"/>
      </w:pPr>
      <w:r>
        <w:rPr>
          <w:b/>
          <w:iCs/>
        </w:rPr>
        <w:t>Apex</w:t>
      </w:r>
      <w:r>
        <w:rPr>
          <w:iCs/>
        </w:rPr>
        <w:tab/>
      </w:r>
      <w:r>
        <w:t>sommet</w:t>
      </w:r>
    </w:p>
    <w:p w14:paraId="0CD44D7B" w14:textId="77777777" w:rsidR="00067E2E" w:rsidRDefault="00A0702C">
      <w:pPr>
        <w:pStyle w:val="effectus"/>
      </w:pPr>
      <w:r>
        <w:rPr>
          <w:b/>
          <w:iCs/>
        </w:rPr>
        <w:t>Aphœresis</w:t>
      </w:r>
      <w:r>
        <w:rPr>
          <w:iCs/>
        </w:rPr>
        <w:tab/>
      </w:r>
      <w:r>
        <w:t>aphérèse</w:t>
      </w:r>
    </w:p>
    <w:p w14:paraId="47AD20B4" w14:textId="77777777" w:rsidR="00067E2E" w:rsidRDefault="00A0702C">
      <w:pPr>
        <w:pStyle w:val="effectus"/>
      </w:pPr>
      <w:r>
        <w:rPr>
          <w:b/>
          <w:iCs/>
        </w:rPr>
        <w:t>Aphelium</w:t>
      </w:r>
      <w:r>
        <w:rPr>
          <w:iCs/>
        </w:rPr>
        <w:tab/>
      </w:r>
      <w:r>
        <w:t>aphélie</w:t>
      </w:r>
    </w:p>
    <w:p w14:paraId="57CC7BFF" w14:textId="77777777" w:rsidR="00067E2E" w:rsidRDefault="00A0702C">
      <w:pPr>
        <w:pStyle w:val="effectus"/>
      </w:pPr>
      <w:commentRangeStart w:id="9"/>
      <w:r>
        <w:rPr>
          <w:b/>
          <w:iCs/>
        </w:rPr>
        <w:t>Aphilantrophia</w:t>
      </w:r>
      <w:commentRangeEnd w:id="9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9"/>
      </w:r>
      <w:r>
        <w:rPr>
          <w:iCs/>
        </w:rPr>
        <w:tab/>
      </w:r>
      <w:commentRangeStart w:id="10"/>
      <w:r>
        <w:t>aphilantrophie</w:t>
      </w:r>
      <w:commentRangeEnd w:id="10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0"/>
      </w:r>
    </w:p>
    <w:p w14:paraId="5ABDC0F9" w14:textId="77777777" w:rsidR="00067E2E" w:rsidRDefault="00A0702C">
      <w:pPr>
        <w:pStyle w:val="effectus"/>
      </w:pPr>
      <w:r>
        <w:rPr>
          <w:b/>
          <w:iCs/>
        </w:rPr>
        <w:t>Aphonia</w:t>
      </w:r>
      <w:r>
        <w:rPr>
          <w:iCs/>
        </w:rPr>
        <w:tab/>
      </w:r>
      <w:r>
        <w:t>aphonie</w:t>
      </w:r>
    </w:p>
    <w:p w14:paraId="3CA0FA68" w14:textId="77777777" w:rsidR="00067E2E" w:rsidRDefault="00A0702C">
      <w:pPr>
        <w:pStyle w:val="effectus"/>
      </w:pPr>
      <w:r>
        <w:rPr>
          <w:b/>
          <w:iCs/>
        </w:rPr>
        <w:t>Aphorismus</w:t>
      </w:r>
      <w:r>
        <w:rPr>
          <w:iCs/>
        </w:rPr>
        <w:tab/>
      </w:r>
      <w:r>
        <w:t>aphorisme</w:t>
      </w:r>
    </w:p>
    <w:p w14:paraId="06B33B7B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372]</w:t>
      </w:r>
    </w:p>
    <w:p w14:paraId="24FD8D0A" w14:textId="77777777" w:rsidR="00067E2E" w:rsidRDefault="00A0702C">
      <w:pPr>
        <w:pStyle w:val="effectus"/>
      </w:pPr>
      <w:r>
        <w:rPr>
          <w:b/>
          <w:iCs/>
        </w:rPr>
        <w:t>Aphoristicus</w:t>
      </w:r>
      <w:r>
        <w:tab/>
        <w:t>aphoristique</w:t>
      </w:r>
    </w:p>
    <w:p w14:paraId="2E188AAE" w14:textId="77777777" w:rsidR="00067E2E" w:rsidRDefault="00A0702C">
      <w:pPr>
        <w:pStyle w:val="effectus"/>
      </w:pPr>
      <w:r>
        <w:rPr>
          <w:b/>
          <w:iCs/>
        </w:rPr>
        <w:t>Aphrodisiacus</w:t>
      </w:r>
      <w:r>
        <w:tab/>
        <w:t>aphrodisiaque</w:t>
      </w:r>
    </w:p>
    <w:p w14:paraId="7E8D0B13" w14:textId="77777777" w:rsidR="00067E2E" w:rsidRDefault="00A0702C">
      <w:pPr>
        <w:pStyle w:val="effectus"/>
      </w:pPr>
      <w:r>
        <w:rPr>
          <w:b/>
          <w:iCs/>
        </w:rPr>
        <w:t>Aphrodisiasmus</w:t>
      </w:r>
      <w:r>
        <w:rPr>
          <w:iCs/>
        </w:rPr>
        <w:tab/>
      </w:r>
      <w:r>
        <w:t>aphrodisiasme</w:t>
      </w:r>
    </w:p>
    <w:p w14:paraId="03EEDE41" w14:textId="77777777" w:rsidR="00067E2E" w:rsidRDefault="00A0702C">
      <w:pPr>
        <w:pStyle w:val="effectus"/>
      </w:pPr>
      <w:r>
        <w:rPr>
          <w:b/>
          <w:iCs/>
        </w:rPr>
        <w:t>Aphrodisius morbus</w:t>
      </w:r>
      <w:r>
        <w:rPr>
          <w:iCs/>
        </w:rPr>
        <w:tab/>
      </w:r>
      <w:r>
        <w:t>vérole(grosse)</w:t>
      </w:r>
    </w:p>
    <w:p w14:paraId="7DD10AF2" w14:textId="77777777" w:rsidR="00067E2E" w:rsidRDefault="00A0702C">
      <w:pPr>
        <w:pStyle w:val="effectus"/>
      </w:pPr>
      <w:r>
        <w:rPr>
          <w:b/>
          <w:iCs/>
        </w:rPr>
        <w:t>Aphrodites</w:t>
      </w:r>
      <w:r>
        <w:rPr>
          <w:iCs/>
        </w:rPr>
        <w:tab/>
      </w:r>
      <w:r>
        <w:t>aphrodite</w:t>
      </w:r>
    </w:p>
    <w:p w14:paraId="579DF3FA" w14:textId="77777777" w:rsidR="00067E2E" w:rsidRDefault="00A0702C">
      <w:pPr>
        <w:pStyle w:val="effectus"/>
      </w:pPr>
      <w:r>
        <w:rPr>
          <w:b/>
          <w:iCs/>
        </w:rPr>
        <w:t>Aphronitrum</w:t>
      </w:r>
      <w:r>
        <w:rPr>
          <w:iCs/>
        </w:rPr>
        <w:tab/>
      </w:r>
      <w:r>
        <w:t>aphronitre</w:t>
      </w:r>
    </w:p>
    <w:p w14:paraId="61A5A6A5" w14:textId="77777777" w:rsidR="00067E2E" w:rsidRDefault="00A0702C">
      <w:pPr>
        <w:pStyle w:val="effectus"/>
      </w:pPr>
      <w:r>
        <w:rPr>
          <w:b/>
          <w:iCs/>
        </w:rPr>
        <w:t>Aphthae</w:t>
      </w:r>
      <w:r>
        <w:rPr>
          <w:iCs/>
        </w:rPr>
        <w:tab/>
      </w:r>
      <w:r>
        <w:t>aphthes</w:t>
      </w:r>
    </w:p>
    <w:p w14:paraId="2AF6E634" w14:textId="77777777" w:rsidR="00067E2E" w:rsidRDefault="00A0702C">
      <w:pPr>
        <w:pStyle w:val="effectus"/>
      </w:pPr>
      <w:r>
        <w:rPr>
          <w:b/>
          <w:iCs/>
        </w:rPr>
        <w:t>Aphyllus</w:t>
      </w:r>
      <w:r>
        <w:rPr>
          <w:iCs/>
        </w:rPr>
        <w:tab/>
      </w:r>
      <w:r>
        <w:t>aphylle</w:t>
      </w:r>
    </w:p>
    <w:p w14:paraId="5CEA1FB2" w14:textId="77777777" w:rsidR="00067E2E" w:rsidRDefault="00A0702C">
      <w:pPr>
        <w:pStyle w:val="effectus"/>
      </w:pPr>
      <w:r>
        <w:rPr>
          <w:b/>
          <w:iCs/>
        </w:rPr>
        <w:t>Aplestia</w:t>
      </w:r>
      <w:r>
        <w:rPr>
          <w:iCs/>
        </w:rPr>
        <w:tab/>
      </w:r>
      <w:r>
        <w:t>aplestie</w:t>
      </w:r>
    </w:p>
    <w:p w14:paraId="1CCEE275" w14:textId="77777777" w:rsidR="00067E2E" w:rsidRDefault="00A0702C">
      <w:pPr>
        <w:pStyle w:val="effectus"/>
      </w:pPr>
      <w:r>
        <w:rPr>
          <w:b/>
          <w:iCs/>
        </w:rPr>
        <w:t>Aploto</w:t>
      </w:r>
      <w:r>
        <w:rPr>
          <w:b/>
          <w:iCs/>
        </w:rPr>
        <w:t>mia</w:t>
      </w:r>
      <w:r>
        <w:tab/>
        <w:t>aplotomie</w:t>
      </w:r>
    </w:p>
    <w:p w14:paraId="47D26078" w14:textId="77777777" w:rsidR="00067E2E" w:rsidRDefault="00A0702C">
      <w:pPr>
        <w:pStyle w:val="effectus"/>
      </w:pPr>
      <w:r>
        <w:rPr>
          <w:b/>
          <w:iCs/>
        </w:rPr>
        <w:t>Apnaea</w:t>
      </w:r>
      <w:r>
        <w:tab/>
        <w:t>apnée</w:t>
      </w:r>
    </w:p>
    <w:p w14:paraId="6CCBBDBF" w14:textId="77777777" w:rsidR="00067E2E" w:rsidRDefault="00A0702C">
      <w:pPr>
        <w:pStyle w:val="effectus"/>
      </w:pPr>
      <w:r>
        <w:rPr>
          <w:b/>
          <w:iCs/>
        </w:rPr>
        <w:t>Apocrousticus</w:t>
      </w:r>
      <w:r>
        <w:rPr>
          <w:b/>
          <w:iCs/>
        </w:rPr>
        <w:tab/>
      </w:r>
      <w:r>
        <w:t>apocroustique</w:t>
      </w:r>
    </w:p>
    <w:p w14:paraId="5F3B46A4" w14:textId="77777777" w:rsidR="00067E2E" w:rsidRDefault="00A0702C">
      <w:pPr>
        <w:pStyle w:val="effectus"/>
      </w:pPr>
      <w:r>
        <w:rPr>
          <w:b/>
          <w:iCs/>
        </w:rPr>
        <w:t>Apocenosis</w:t>
      </w:r>
      <w:r>
        <w:rPr>
          <w:iCs/>
        </w:rPr>
        <w:tab/>
      </w:r>
      <w:r>
        <w:t>apocénose</w:t>
      </w:r>
    </w:p>
    <w:p w14:paraId="0011DDF8" w14:textId="77777777" w:rsidR="00067E2E" w:rsidRDefault="00A0702C">
      <w:pPr>
        <w:pStyle w:val="effectus"/>
      </w:pPr>
      <w:r>
        <w:rPr>
          <w:b/>
          <w:iCs/>
        </w:rPr>
        <w:t>Apochylimus</w:t>
      </w:r>
      <w:r>
        <w:rPr>
          <w:iCs/>
        </w:rPr>
        <w:tab/>
      </w:r>
      <w:r>
        <w:t>apochylime</w:t>
      </w:r>
    </w:p>
    <w:p w14:paraId="487D2525" w14:textId="77777777" w:rsidR="00067E2E" w:rsidRDefault="00A0702C">
      <w:pPr>
        <w:pStyle w:val="effectus"/>
      </w:pPr>
      <w:r>
        <w:rPr>
          <w:b/>
          <w:iCs/>
        </w:rPr>
        <w:t>Apocope</w:t>
      </w:r>
      <w:r>
        <w:rPr>
          <w:b/>
          <w:iCs/>
        </w:rPr>
        <w:tab/>
      </w:r>
      <w:r>
        <w:rPr>
          <w:iCs/>
        </w:rPr>
        <w:t>apocope</w:t>
      </w:r>
    </w:p>
    <w:p w14:paraId="0406E32C" w14:textId="77777777" w:rsidR="00067E2E" w:rsidRDefault="00A0702C">
      <w:pPr>
        <w:pStyle w:val="effectus"/>
      </w:pPr>
      <w:r>
        <w:rPr>
          <w:b/>
          <w:iCs/>
        </w:rPr>
        <w:t>Apodacryticus</w:t>
      </w:r>
      <w:r>
        <w:rPr>
          <w:iCs/>
        </w:rPr>
        <w:tab/>
      </w:r>
      <w:r>
        <w:t>apodacrytique</w:t>
      </w:r>
    </w:p>
    <w:p w14:paraId="1745D139" w14:textId="77777777" w:rsidR="00067E2E" w:rsidRDefault="00A0702C">
      <w:pPr>
        <w:pStyle w:val="effectus"/>
      </w:pPr>
      <w:r>
        <w:rPr>
          <w:b/>
          <w:iCs/>
        </w:rPr>
        <w:t>Apodes</w:t>
      </w:r>
      <w:r>
        <w:rPr>
          <w:b/>
          <w:iCs/>
        </w:rPr>
        <w:tab/>
      </w:r>
      <w:r>
        <w:rPr>
          <w:iCs/>
        </w:rPr>
        <w:t>apodes</w:t>
      </w:r>
    </w:p>
    <w:p w14:paraId="6C78410F" w14:textId="77777777" w:rsidR="00067E2E" w:rsidRDefault="00A0702C">
      <w:pPr>
        <w:pStyle w:val="effectus"/>
      </w:pPr>
      <w:r>
        <w:rPr>
          <w:b/>
          <w:iCs/>
        </w:rPr>
        <w:t>Apogeum</w:t>
      </w:r>
      <w:r>
        <w:rPr>
          <w:iCs/>
        </w:rPr>
        <w:tab/>
      </w:r>
      <w:r>
        <w:t>apogée</w:t>
      </w:r>
    </w:p>
    <w:p w14:paraId="5C64D5FB" w14:textId="77777777" w:rsidR="00067E2E" w:rsidRDefault="00A0702C">
      <w:pPr>
        <w:pStyle w:val="effectus"/>
      </w:pPr>
      <w:r>
        <w:rPr>
          <w:b/>
          <w:iCs/>
        </w:rPr>
        <w:t>Apomecometria</w:t>
      </w:r>
      <w:r>
        <w:rPr>
          <w:iCs/>
        </w:rPr>
        <w:tab/>
      </w:r>
      <w:r>
        <w:t>apomécométrie</w:t>
      </w:r>
    </w:p>
    <w:p w14:paraId="2371F000" w14:textId="77777777" w:rsidR="00067E2E" w:rsidRDefault="00A0702C">
      <w:pPr>
        <w:pStyle w:val="effectus"/>
      </w:pPr>
      <w:r>
        <w:rPr>
          <w:b/>
          <w:iCs/>
        </w:rPr>
        <w:t>Aponevrographia</w:t>
      </w:r>
      <w:r>
        <w:rPr>
          <w:b/>
          <w:iCs/>
        </w:rPr>
        <w:tab/>
      </w:r>
      <w:r>
        <w:t>aponévrographie</w:t>
      </w:r>
    </w:p>
    <w:p w14:paraId="65110677" w14:textId="77777777" w:rsidR="00067E2E" w:rsidRDefault="00A0702C">
      <w:pPr>
        <w:pStyle w:val="effectus"/>
      </w:pPr>
      <w:r>
        <w:rPr>
          <w:b/>
          <w:iCs/>
        </w:rPr>
        <w:t>Aponevrologia</w:t>
      </w:r>
      <w:r>
        <w:tab/>
      </w:r>
      <w:r>
        <w:t>aponévrologie</w:t>
      </w:r>
    </w:p>
    <w:p w14:paraId="5931F499" w14:textId="77777777" w:rsidR="00067E2E" w:rsidRDefault="00A0702C">
      <w:pPr>
        <w:pStyle w:val="effectus"/>
      </w:pPr>
      <w:r>
        <w:rPr>
          <w:b/>
          <w:iCs/>
        </w:rPr>
        <w:t>Aponevrosis</w:t>
      </w:r>
      <w:r>
        <w:rPr>
          <w:iCs/>
        </w:rPr>
        <w:tab/>
      </w:r>
      <w:r>
        <w:t>aponévrose</w:t>
      </w:r>
    </w:p>
    <w:p w14:paraId="6C81649A" w14:textId="77777777" w:rsidR="00067E2E" w:rsidRDefault="00A0702C">
      <w:pPr>
        <w:pStyle w:val="effectus"/>
      </w:pPr>
      <w:r>
        <w:rPr>
          <w:b/>
          <w:iCs/>
        </w:rPr>
        <w:t>Aponevrotomia</w:t>
      </w:r>
      <w:r>
        <w:rPr>
          <w:iCs/>
        </w:rPr>
        <w:tab/>
      </w:r>
      <w:r>
        <w:t>aponévrotomie</w:t>
      </w:r>
    </w:p>
    <w:p w14:paraId="3AFD4BAD" w14:textId="77777777" w:rsidR="00067E2E" w:rsidRDefault="00A0702C">
      <w:pPr>
        <w:pStyle w:val="effectus"/>
      </w:pPr>
      <w:r>
        <w:rPr>
          <w:b/>
          <w:iCs/>
        </w:rPr>
        <w:t>Apophlegmatismus</w:t>
      </w:r>
      <w:r>
        <w:rPr>
          <w:iCs/>
        </w:rPr>
        <w:tab/>
      </w:r>
      <w:r>
        <w:t>apophlegmatisme</w:t>
      </w:r>
    </w:p>
    <w:p w14:paraId="224CFCB3" w14:textId="77777777" w:rsidR="00067E2E" w:rsidRDefault="00A0702C">
      <w:pPr>
        <w:pStyle w:val="effectus"/>
      </w:pPr>
      <w:r>
        <w:rPr>
          <w:b/>
          <w:iCs/>
        </w:rPr>
        <w:t>Apophysis</w:t>
      </w:r>
      <w:r>
        <w:rPr>
          <w:b/>
          <w:iCs/>
        </w:rPr>
        <w:tab/>
      </w:r>
      <w:r>
        <w:rPr>
          <w:lang w:eastAsia="en-US" w:bidi="en-US"/>
        </w:rPr>
        <w:t>apophyse</w:t>
      </w:r>
    </w:p>
    <w:p w14:paraId="7E871220" w14:textId="77777777" w:rsidR="00067E2E" w:rsidRDefault="00A0702C">
      <w:pPr>
        <w:pStyle w:val="effectus"/>
      </w:pPr>
      <w:r>
        <w:rPr>
          <w:b/>
          <w:iCs/>
        </w:rPr>
        <w:t>Apoplecticus</w:t>
      </w:r>
      <w:r>
        <w:rPr>
          <w:iCs/>
        </w:rPr>
        <w:tab/>
      </w:r>
      <w:r>
        <w:t>apoplectique</w:t>
      </w:r>
    </w:p>
    <w:p w14:paraId="1ECF512F" w14:textId="77777777" w:rsidR="00067E2E" w:rsidRDefault="00A0702C">
      <w:pPr>
        <w:pStyle w:val="effectus"/>
      </w:pPr>
      <w:r>
        <w:rPr>
          <w:b/>
          <w:iCs/>
        </w:rPr>
        <w:t>Apoplexia</w:t>
      </w:r>
      <w:r>
        <w:rPr>
          <w:b/>
          <w:iCs/>
        </w:rPr>
        <w:tab/>
      </w:r>
      <w:r>
        <w:t>apoplexie</w:t>
      </w:r>
    </w:p>
    <w:p w14:paraId="126A3FC9" w14:textId="77777777" w:rsidR="00067E2E" w:rsidRDefault="00A0702C">
      <w:pPr>
        <w:pStyle w:val="effectus"/>
      </w:pPr>
      <w:r>
        <w:rPr>
          <w:b/>
          <w:iCs/>
        </w:rPr>
        <w:t>Aposkeparnismus</w:t>
      </w:r>
      <w:r>
        <w:rPr>
          <w:iCs/>
        </w:rPr>
        <w:tab/>
        <w:t>f</w:t>
      </w:r>
      <w:r>
        <w:t>racture de la tête</w:t>
      </w:r>
    </w:p>
    <w:p w14:paraId="111DAEFB" w14:textId="77777777" w:rsidR="00067E2E" w:rsidRDefault="00A0702C">
      <w:pPr>
        <w:pStyle w:val="effectus"/>
      </w:pPr>
      <w:r>
        <w:rPr>
          <w:b/>
          <w:iCs/>
        </w:rPr>
        <w:t>Aposcepsis</w:t>
      </w:r>
      <w:r>
        <w:rPr>
          <w:iCs/>
        </w:rPr>
        <w:tab/>
      </w:r>
      <w:r>
        <w:t>aposcepsie</w:t>
      </w:r>
    </w:p>
    <w:p w14:paraId="3ACE8610" w14:textId="77777777" w:rsidR="00067E2E" w:rsidRDefault="00A0702C">
      <w:pPr>
        <w:pStyle w:val="effectus"/>
      </w:pPr>
      <w:r>
        <w:rPr>
          <w:b/>
          <w:iCs/>
        </w:rPr>
        <w:t>Apositia</w:t>
      </w:r>
      <w:r>
        <w:rPr>
          <w:iCs/>
        </w:rPr>
        <w:tab/>
      </w:r>
      <w:r>
        <w:t>apositie</w:t>
      </w:r>
    </w:p>
    <w:p w14:paraId="1FF9D41A" w14:textId="77777777" w:rsidR="00067E2E" w:rsidRDefault="00A0702C">
      <w:pPr>
        <w:pStyle w:val="effectus"/>
      </w:pPr>
      <w:r>
        <w:rPr>
          <w:b/>
          <w:iCs/>
        </w:rPr>
        <w:t>Apostasis</w:t>
      </w:r>
      <w:r>
        <w:rPr>
          <w:iCs/>
        </w:rPr>
        <w:tab/>
      </w:r>
      <w:r>
        <w:t>apostème</w:t>
      </w:r>
    </w:p>
    <w:p w14:paraId="4E4ABD70" w14:textId="77777777" w:rsidR="00067E2E" w:rsidRDefault="00A0702C">
      <w:pPr>
        <w:pStyle w:val="effectus"/>
      </w:pPr>
      <w:r>
        <w:rPr>
          <w:b/>
          <w:iCs/>
        </w:rPr>
        <w:t>Apostema</w:t>
      </w:r>
      <w:r>
        <w:rPr>
          <w:iCs/>
        </w:rPr>
        <w:tab/>
      </w:r>
      <w:r>
        <w:t>abcès</w:t>
      </w:r>
    </w:p>
    <w:p w14:paraId="24526348" w14:textId="77777777" w:rsidR="00067E2E" w:rsidRDefault="00A0702C">
      <w:pPr>
        <w:pStyle w:val="effectus"/>
      </w:pPr>
      <w:r>
        <w:rPr>
          <w:b/>
          <w:iCs/>
        </w:rPr>
        <w:t>Apotheca</w:t>
      </w:r>
      <w:r>
        <w:rPr>
          <w:iCs/>
        </w:rPr>
        <w:tab/>
      </w:r>
      <w:r>
        <w:t>magasin</w:t>
      </w:r>
    </w:p>
    <w:p w14:paraId="07B782B9" w14:textId="77777777" w:rsidR="00067E2E" w:rsidRDefault="00A0702C">
      <w:pPr>
        <w:pStyle w:val="effectus"/>
      </w:pPr>
      <w:r>
        <w:rPr>
          <w:b/>
          <w:iCs/>
        </w:rPr>
        <w:t>Apothecarius</w:t>
      </w:r>
      <w:r>
        <w:rPr>
          <w:iCs/>
        </w:rPr>
        <w:tab/>
      </w:r>
      <w:r>
        <w:t>apothicaire</w:t>
      </w:r>
    </w:p>
    <w:p w14:paraId="261EA436" w14:textId="77777777" w:rsidR="00067E2E" w:rsidRDefault="00A0702C">
      <w:pPr>
        <w:pStyle w:val="effectus"/>
      </w:pPr>
      <w:r>
        <w:rPr>
          <w:b/>
          <w:iCs/>
        </w:rPr>
        <w:t>Apothesis</w:t>
      </w:r>
      <w:r>
        <w:rPr>
          <w:iCs/>
        </w:rPr>
        <w:tab/>
      </w:r>
      <w:r>
        <w:t>apothèse</w:t>
      </w:r>
    </w:p>
    <w:p w14:paraId="008E7D85" w14:textId="77777777" w:rsidR="00067E2E" w:rsidRDefault="00A0702C">
      <w:pPr>
        <w:pStyle w:val="effectus"/>
      </w:pPr>
      <w:r>
        <w:rPr>
          <w:b/>
          <w:iCs/>
        </w:rPr>
        <w:t>Apothema</w:t>
      </w:r>
      <w:r>
        <w:tab/>
        <w:t>apothème</w:t>
      </w:r>
    </w:p>
    <w:p w14:paraId="7571F8E2" w14:textId="77777777" w:rsidR="00067E2E" w:rsidRDefault="00A0702C">
      <w:pPr>
        <w:pStyle w:val="effectus"/>
      </w:pPr>
      <w:r>
        <w:rPr>
          <w:b/>
          <w:iCs/>
        </w:rPr>
        <w:t>Apothrausis</w:t>
      </w:r>
      <w:r>
        <w:rPr>
          <w:iCs/>
        </w:rPr>
        <w:tab/>
      </w:r>
      <w:r>
        <w:t>fracture</w:t>
      </w:r>
    </w:p>
    <w:p w14:paraId="3065DE54" w14:textId="77777777" w:rsidR="00067E2E" w:rsidRDefault="00A0702C">
      <w:pPr>
        <w:pStyle w:val="effectus"/>
      </w:pPr>
      <w:r>
        <w:rPr>
          <w:b/>
          <w:iCs/>
        </w:rPr>
        <w:t>Apotropœa</w:t>
      </w:r>
      <w:r>
        <w:tab/>
        <w:t>amulette</w:t>
      </w:r>
    </w:p>
    <w:p w14:paraId="4F0F1501" w14:textId="77777777" w:rsidR="00067E2E" w:rsidRDefault="00A0702C">
      <w:pPr>
        <w:pStyle w:val="effectus"/>
      </w:pPr>
      <w:r>
        <w:rPr>
          <w:b/>
          <w:iCs/>
        </w:rPr>
        <w:t>Apozema</w:t>
      </w:r>
      <w:r>
        <w:rPr>
          <w:b/>
          <w:iCs/>
        </w:rPr>
        <w:tab/>
      </w:r>
      <w:r>
        <w:t>apozème</w:t>
      </w:r>
    </w:p>
    <w:p w14:paraId="10A5B510" w14:textId="77777777" w:rsidR="00067E2E" w:rsidRDefault="00A0702C">
      <w:pPr>
        <w:pStyle w:val="effectus"/>
      </w:pPr>
      <w:r>
        <w:rPr>
          <w:b/>
          <w:iCs/>
        </w:rPr>
        <w:t>Apparatus</w:t>
      </w:r>
      <w:r>
        <w:rPr>
          <w:iCs/>
        </w:rPr>
        <w:tab/>
      </w:r>
      <w:r>
        <w:t>appareil</w:t>
      </w:r>
    </w:p>
    <w:p w14:paraId="401FD74B" w14:textId="77777777" w:rsidR="00067E2E" w:rsidRDefault="00A0702C">
      <w:pPr>
        <w:pStyle w:val="effectus"/>
      </w:pPr>
      <w:r>
        <w:rPr>
          <w:b/>
          <w:iCs/>
        </w:rPr>
        <w:t>Appendicula</w:t>
      </w:r>
      <w:r>
        <w:rPr>
          <w:iCs/>
        </w:rPr>
        <w:tab/>
      </w:r>
      <w:r>
        <w:t>appendicule</w:t>
      </w:r>
    </w:p>
    <w:p w14:paraId="20931FBB" w14:textId="77777777" w:rsidR="00067E2E" w:rsidRDefault="00A0702C">
      <w:pPr>
        <w:pStyle w:val="effectus"/>
      </w:pPr>
      <w:r>
        <w:rPr>
          <w:b/>
          <w:iCs/>
        </w:rPr>
        <w:t>Appendiculatus</w:t>
      </w:r>
      <w:r>
        <w:rPr>
          <w:iCs/>
        </w:rPr>
        <w:tab/>
      </w:r>
      <w:r>
        <w:t>appendicule</w:t>
      </w:r>
    </w:p>
    <w:p w14:paraId="47350759" w14:textId="77777777" w:rsidR="00067E2E" w:rsidRDefault="00A0702C">
      <w:pPr>
        <w:pStyle w:val="effectus"/>
      </w:pPr>
      <w:r>
        <w:rPr>
          <w:b/>
          <w:iCs/>
        </w:rPr>
        <w:t>Appetere</w:t>
      </w:r>
      <w:r>
        <w:rPr>
          <w:iCs/>
        </w:rPr>
        <w:tab/>
      </w:r>
      <w:r>
        <w:t>appéter</w:t>
      </w:r>
    </w:p>
    <w:p w14:paraId="5867C6EF" w14:textId="77777777" w:rsidR="00067E2E" w:rsidRDefault="00A0702C">
      <w:pPr>
        <w:pStyle w:val="effectus"/>
      </w:pPr>
      <w:r>
        <w:rPr>
          <w:b/>
          <w:iCs/>
        </w:rPr>
        <w:t>Appendix</w:t>
      </w:r>
      <w:r>
        <w:tab/>
      </w:r>
      <w:r>
        <w:t>appendice</w:t>
      </w:r>
    </w:p>
    <w:p w14:paraId="2047A45B" w14:textId="77777777" w:rsidR="00067E2E" w:rsidRDefault="00A0702C">
      <w:pPr>
        <w:pStyle w:val="effectus"/>
      </w:pPr>
      <w:r>
        <w:rPr>
          <w:b/>
          <w:iCs/>
        </w:rPr>
        <w:t>Appetentia</w:t>
      </w:r>
      <w:r>
        <w:tab/>
        <w:t>appétit</w:t>
      </w:r>
    </w:p>
    <w:p w14:paraId="7778EF40" w14:textId="77777777" w:rsidR="00067E2E" w:rsidRDefault="00A0702C">
      <w:pPr>
        <w:pStyle w:val="effectus"/>
      </w:pPr>
      <w:r>
        <w:rPr>
          <w:b/>
          <w:iCs/>
        </w:rPr>
        <w:t>Appetitus</w:t>
      </w:r>
      <w:r>
        <w:rPr>
          <w:iCs/>
        </w:rPr>
        <w:tab/>
      </w:r>
      <w:r>
        <w:t>appétit</w:t>
      </w:r>
    </w:p>
    <w:p w14:paraId="757F734A" w14:textId="77777777" w:rsidR="00067E2E" w:rsidRDefault="00A0702C">
      <w:pPr>
        <w:pStyle w:val="effectus"/>
      </w:pPr>
      <w:r>
        <w:rPr>
          <w:b/>
          <w:iCs/>
        </w:rPr>
        <w:t>Appositio</w:t>
      </w:r>
      <w:r>
        <w:rPr>
          <w:iCs/>
        </w:rPr>
        <w:tab/>
      </w:r>
      <w:r>
        <w:t>addition</w:t>
      </w:r>
    </w:p>
    <w:p w14:paraId="3576E6A1" w14:textId="77777777" w:rsidR="00067E2E" w:rsidRDefault="00A0702C">
      <w:pPr>
        <w:pStyle w:val="effectus"/>
      </w:pPr>
      <w:r>
        <w:rPr>
          <w:b/>
          <w:iCs/>
        </w:rPr>
        <w:t>Appropriatio</w:t>
      </w:r>
      <w:r>
        <w:rPr>
          <w:iCs/>
        </w:rPr>
        <w:tab/>
      </w:r>
      <w:r>
        <w:t>appropriation</w:t>
      </w:r>
    </w:p>
    <w:p w14:paraId="2D7A74FF" w14:textId="77777777" w:rsidR="00067E2E" w:rsidRDefault="00A0702C">
      <w:pPr>
        <w:pStyle w:val="effectus"/>
      </w:pPr>
      <w:r>
        <w:rPr>
          <w:b/>
          <w:iCs/>
        </w:rPr>
        <w:t>Approximatio</w:t>
      </w:r>
      <w:r>
        <w:tab/>
        <w:t>approximation</w:t>
      </w:r>
    </w:p>
    <w:p w14:paraId="4DE7318E" w14:textId="77777777" w:rsidR="00067E2E" w:rsidRDefault="00A0702C">
      <w:pPr>
        <w:pStyle w:val="effectus"/>
      </w:pPr>
      <w:r>
        <w:rPr>
          <w:b/>
          <w:iCs/>
        </w:rPr>
        <w:t>Apsides</w:t>
      </w:r>
      <w:r>
        <w:rPr>
          <w:iCs/>
        </w:rPr>
        <w:tab/>
      </w:r>
      <w:r>
        <w:t>apsides</w:t>
      </w:r>
    </w:p>
    <w:p w14:paraId="3964E309" w14:textId="77777777" w:rsidR="00067E2E" w:rsidRDefault="00A0702C">
      <w:pPr>
        <w:pStyle w:val="effectus"/>
      </w:pPr>
      <w:r>
        <w:rPr>
          <w:b/>
          <w:iCs/>
        </w:rPr>
        <w:t>Aptenoditœ</w:t>
      </w:r>
      <w:r>
        <w:rPr>
          <w:iCs/>
        </w:rPr>
        <w:tab/>
      </w:r>
      <w:r>
        <w:t>apténodites</w:t>
      </w:r>
    </w:p>
    <w:p w14:paraId="6E66B0ED" w14:textId="77777777" w:rsidR="00067E2E" w:rsidRDefault="00A0702C">
      <w:pPr>
        <w:pStyle w:val="effectus"/>
      </w:pPr>
      <w:r>
        <w:rPr>
          <w:b/>
          <w:iCs/>
        </w:rPr>
        <w:t>Apterus</w:t>
      </w:r>
      <w:r>
        <w:rPr>
          <w:iCs/>
        </w:rPr>
        <w:tab/>
      </w:r>
      <w:r>
        <w:t>aptère</w:t>
      </w:r>
    </w:p>
    <w:p w14:paraId="749E5A12" w14:textId="77777777" w:rsidR="00067E2E" w:rsidRDefault="00A0702C">
      <w:pPr>
        <w:pStyle w:val="effectus"/>
      </w:pPr>
      <w:r>
        <w:rPr>
          <w:b/>
          <w:iCs/>
        </w:rPr>
        <w:t>Apyrexia</w:t>
      </w:r>
      <w:r>
        <w:rPr>
          <w:iCs/>
        </w:rPr>
        <w:tab/>
      </w:r>
      <w:r>
        <w:t>apyrexie</w:t>
      </w:r>
    </w:p>
    <w:p w14:paraId="79F26CFB" w14:textId="77777777" w:rsidR="00067E2E" w:rsidRDefault="00A0702C">
      <w:pPr>
        <w:pStyle w:val="effectus"/>
      </w:pPr>
      <w:r>
        <w:rPr>
          <w:b/>
          <w:iCs/>
        </w:rPr>
        <w:t>Apyrus</w:t>
      </w:r>
      <w:r>
        <w:rPr>
          <w:iCs/>
        </w:rPr>
        <w:tab/>
      </w:r>
      <w:r>
        <w:t>apyre</w:t>
      </w:r>
    </w:p>
    <w:p w14:paraId="644BD08B" w14:textId="77777777" w:rsidR="00067E2E" w:rsidRDefault="00A0702C">
      <w:pPr>
        <w:pStyle w:val="effectus"/>
      </w:pPr>
      <w:r>
        <w:rPr>
          <w:b/>
          <w:iCs/>
        </w:rPr>
        <w:t>Aqua</w:t>
      </w:r>
      <w:r>
        <w:rPr>
          <w:iCs/>
        </w:rPr>
        <w:tab/>
      </w:r>
      <w:r>
        <w:t>eau</w:t>
      </w:r>
    </w:p>
    <w:p w14:paraId="4B8C4BF9" w14:textId="77777777" w:rsidR="00067E2E" w:rsidRDefault="00A0702C">
      <w:pPr>
        <w:pStyle w:val="effectus"/>
      </w:pPr>
      <w:r>
        <w:rPr>
          <w:b/>
          <w:iCs/>
        </w:rPr>
        <w:t>Aqua mulsa</w:t>
      </w:r>
      <w:r>
        <w:rPr>
          <w:iCs/>
        </w:rPr>
        <w:tab/>
      </w:r>
      <w:r>
        <w:t>hydromel</w:t>
      </w:r>
    </w:p>
    <w:p w14:paraId="604B6360" w14:textId="77777777" w:rsidR="00067E2E" w:rsidRDefault="00A0702C">
      <w:pPr>
        <w:pStyle w:val="effectus"/>
      </w:pPr>
      <w:r>
        <w:rPr>
          <w:b/>
          <w:iCs/>
        </w:rPr>
        <w:t>Aquæ ductus</w:t>
      </w:r>
      <w:r>
        <w:rPr>
          <w:iCs/>
        </w:rPr>
        <w:tab/>
      </w:r>
      <w:r>
        <w:t>aquéduc</w:t>
      </w:r>
    </w:p>
    <w:p w14:paraId="4730447F" w14:textId="77777777" w:rsidR="00067E2E" w:rsidRDefault="00A0702C">
      <w:pPr>
        <w:pStyle w:val="effectus"/>
      </w:pPr>
      <w:r>
        <w:rPr>
          <w:b/>
          <w:iCs/>
        </w:rPr>
        <w:lastRenderedPageBreak/>
        <w:t>Aquaticus</w:t>
      </w:r>
      <w:r>
        <w:rPr>
          <w:iCs/>
        </w:rPr>
        <w:tab/>
      </w:r>
      <w:r>
        <w:t>aquatique</w:t>
      </w:r>
    </w:p>
    <w:p w14:paraId="21C0A82F" w14:textId="77777777" w:rsidR="00067E2E" w:rsidRDefault="00A0702C">
      <w:pPr>
        <w:pStyle w:val="effectus"/>
      </w:pPr>
      <w:r>
        <w:rPr>
          <w:b/>
          <w:iCs/>
        </w:rPr>
        <w:t>Aquatilis</w:t>
      </w:r>
      <w:r>
        <w:rPr>
          <w:iCs/>
        </w:rPr>
        <w:tab/>
      </w:r>
      <w:r>
        <w:t>aquatile</w:t>
      </w:r>
    </w:p>
    <w:p w14:paraId="7700EA10" w14:textId="77777777" w:rsidR="00067E2E" w:rsidRDefault="00A0702C">
      <w:pPr>
        <w:pStyle w:val="effectus"/>
      </w:pPr>
      <w:r>
        <w:rPr>
          <w:b/>
          <w:iCs/>
        </w:rPr>
        <w:t>Aquatus</w:t>
      </w:r>
      <w:r>
        <w:rPr>
          <w:iCs/>
        </w:rPr>
        <w:tab/>
      </w:r>
      <w:r>
        <w:t>aqueux</w:t>
      </w:r>
    </w:p>
    <w:p w14:paraId="79206397" w14:textId="77777777" w:rsidR="00067E2E" w:rsidRDefault="00A0702C">
      <w:pPr>
        <w:pStyle w:val="effectus"/>
      </w:pPr>
      <w:r>
        <w:rPr>
          <w:b/>
          <w:iCs/>
        </w:rPr>
        <w:t>Aqueus</w:t>
      </w:r>
      <w:r>
        <w:rPr>
          <w:iCs/>
        </w:rPr>
        <w:tab/>
      </w:r>
      <w:r>
        <w:t>aqueux</w:t>
      </w:r>
    </w:p>
    <w:p w14:paraId="6A999AC1" w14:textId="77777777" w:rsidR="00067E2E" w:rsidRDefault="00A0702C">
      <w:pPr>
        <w:pStyle w:val="effectus"/>
      </w:pPr>
      <w:r>
        <w:rPr>
          <w:b/>
          <w:iCs/>
        </w:rPr>
        <w:t>Aquositas</w:t>
      </w:r>
      <w:r>
        <w:rPr>
          <w:iCs/>
        </w:rPr>
        <w:tab/>
      </w:r>
      <w:r>
        <w:t>hydatide</w:t>
      </w:r>
    </w:p>
    <w:p w14:paraId="21D2C48B" w14:textId="77777777" w:rsidR="00067E2E" w:rsidRDefault="00A0702C">
      <w:pPr>
        <w:pStyle w:val="effectus"/>
      </w:pPr>
      <w:r>
        <w:rPr>
          <w:b/>
          <w:iCs/>
        </w:rPr>
        <w:t>Aquosus</w:t>
      </w:r>
      <w:r>
        <w:rPr>
          <w:iCs/>
        </w:rPr>
        <w:tab/>
      </w:r>
      <w:r>
        <w:t>aqueux</w:t>
      </w:r>
    </w:p>
    <w:p w14:paraId="2DCAC796" w14:textId="77777777" w:rsidR="00067E2E" w:rsidRDefault="00A0702C">
      <w:pPr>
        <w:pStyle w:val="effectus"/>
      </w:pPr>
      <w:r>
        <w:rPr>
          <w:b/>
          <w:iCs/>
        </w:rPr>
        <w:t>Aquila</w:t>
      </w:r>
      <w:r>
        <w:rPr>
          <w:iCs/>
        </w:rPr>
        <w:tab/>
      </w:r>
      <w:r>
        <w:t>aigle</w:t>
      </w:r>
    </w:p>
    <w:p w14:paraId="57579D15" w14:textId="77777777" w:rsidR="00067E2E" w:rsidRDefault="00A0702C">
      <w:pPr>
        <w:pStyle w:val="effectus"/>
      </w:pPr>
      <w:r>
        <w:rPr>
          <w:b/>
          <w:iCs/>
        </w:rPr>
        <w:t>Aquila-alba</w:t>
      </w:r>
      <w:r>
        <w:rPr>
          <w:b/>
          <w:iCs/>
        </w:rPr>
        <w:tab/>
      </w:r>
      <w:r>
        <w:rPr>
          <w:iCs/>
        </w:rPr>
        <w:t>aquila-alba</w:t>
      </w:r>
    </w:p>
    <w:p w14:paraId="5732156E" w14:textId="77777777" w:rsidR="00067E2E" w:rsidRDefault="00A0702C">
      <w:pPr>
        <w:pStyle w:val="effectus"/>
      </w:pPr>
      <w:r>
        <w:rPr>
          <w:b/>
          <w:iCs/>
        </w:rPr>
        <w:t>Aquula</w:t>
      </w:r>
      <w:r>
        <w:rPr>
          <w:iCs/>
        </w:rPr>
        <w:tab/>
      </w:r>
      <w:r>
        <w:t>hydatide</w:t>
      </w:r>
    </w:p>
    <w:p w14:paraId="376CFEE5" w14:textId="77777777" w:rsidR="00067E2E" w:rsidRDefault="00A0702C">
      <w:pPr>
        <w:pStyle w:val="effectus"/>
      </w:pPr>
      <w:r>
        <w:rPr>
          <w:b/>
          <w:iCs/>
        </w:rPr>
        <w:t>Arachneolithœ</w:t>
      </w:r>
      <w:r>
        <w:rPr>
          <w:iCs/>
        </w:rPr>
        <w:tab/>
      </w:r>
      <w:r>
        <w:t>arachnéolithes</w:t>
      </w:r>
    </w:p>
    <w:p w14:paraId="6B7B5A2D" w14:textId="77777777" w:rsidR="00067E2E" w:rsidRDefault="00A0702C">
      <w:pPr>
        <w:pStyle w:val="effectus"/>
      </w:pPr>
      <w:r>
        <w:rPr>
          <w:b/>
          <w:iCs/>
        </w:rPr>
        <w:t>Arachnoïdes</w:t>
      </w:r>
      <w:r>
        <w:tab/>
        <w:t>arachnoïde</w:t>
      </w:r>
    </w:p>
    <w:p w14:paraId="763F5905" w14:textId="77777777" w:rsidR="00067E2E" w:rsidRDefault="00A0702C">
      <w:pPr>
        <w:pStyle w:val="effectus"/>
      </w:pPr>
      <w:r>
        <w:rPr>
          <w:b/>
          <w:iCs/>
        </w:rPr>
        <w:t>Arachnoïdeus</w:t>
      </w:r>
      <w:r>
        <w:tab/>
        <w:t>arachnoïde</w:t>
      </w:r>
    </w:p>
    <w:p w14:paraId="77470B93" w14:textId="77777777" w:rsidR="00067E2E" w:rsidRDefault="00A0702C">
      <w:pPr>
        <w:pStyle w:val="effectus"/>
      </w:pPr>
      <w:r>
        <w:rPr>
          <w:b/>
          <w:iCs/>
        </w:rPr>
        <w:t>Aranea tunica</w:t>
      </w:r>
      <w:r>
        <w:rPr>
          <w:iCs/>
        </w:rPr>
        <w:tab/>
        <w:t>arachnoïde</w:t>
      </w:r>
    </w:p>
    <w:p w14:paraId="7B9402DB" w14:textId="77777777" w:rsidR="00067E2E" w:rsidRDefault="00A0702C">
      <w:pPr>
        <w:pStyle w:val="effectus"/>
      </w:pPr>
      <w:r>
        <w:rPr>
          <w:b/>
          <w:iCs/>
        </w:rPr>
        <w:t>Arbor</w:t>
      </w:r>
      <w:r>
        <w:rPr>
          <w:iCs/>
        </w:rPr>
        <w:tab/>
      </w:r>
      <w:r>
        <w:t>arbre</w:t>
      </w:r>
    </w:p>
    <w:p w14:paraId="783E8085" w14:textId="77777777" w:rsidR="00067E2E" w:rsidRDefault="00A0702C">
      <w:pPr>
        <w:pStyle w:val="effectus"/>
      </w:pPr>
      <w:r>
        <w:rPr>
          <w:b/>
          <w:iCs/>
        </w:rPr>
        <w:t>Arbuscula</w:t>
      </w:r>
      <w:r>
        <w:rPr>
          <w:iCs/>
        </w:rPr>
        <w:tab/>
      </w:r>
      <w:r>
        <w:t>arbuste</w:t>
      </w:r>
    </w:p>
    <w:p w14:paraId="10D55CFD" w14:textId="77777777" w:rsidR="00067E2E" w:rsidRDefault="00A0702C">
      <w:pPr>
        <w:pStyle w:val="effectus"/>
      </w:pPr>
      <w:r>
        <w:rPr>
          <w:b/>
          <w:iCs/>
        </w:rPr>
        <w:t>Arcanum</w:t>
      </w:r>
      <w:r>
        <w:rPr>
          <w:iCs/>
        </w:rPr>
        <w:tab/>
      </w:r>
      <w:r>
        <w:t>arcane</w:t>
      </w:r>
    </w:p>
    <w:p w14:paraId="645D1453" w14:textId="77777777" w:rsidR="00067E2E" w:rsidRDefault="00A0702C">
      <w:pPr>
        <w:pStyle w:val="effectus"/>
      </w:pPr>
      <w:r>
        <w:rPr>
          <w:b/>
          <w:iCs/>
        </w:rPr>
        <w:t>Archeus</w:t>
      </w:r>
      <w:r>
        <w:rPr>
          <w:iCs/>
        </w:rPr>
        <w:tab/>
      </w:r>
      <w:r>
        <w:t>archée</w:t>
      </w:r>
    </w:p>
    <w:p w14:paraId="61E199C1" w14:textId="77777777" w:rsidR="00067E2E" w:rsidRDefault="00A0702C">
      <w:pPr>
        <w:pStyle w:val="effectus"/>
      </w:pPr>
      <w:r>
        <w:rPr>
          <w:b/>
          <w:iCs/>
        </w:rPr>
        <w:t>Archiater</w:t>
      </w:r>
      <w:r>
        <w:rPr>
          <w:iCs/>
        </w:rPr>
        <w:tab/>
      </w:r>
      <w:r>
        <w:t>archiatre</w:t>
      </w:r>
    </w:p>
    <w:p w14:paraId="26D466A5" w14:textId="77777777" w:rsidR="00067E2E" w:rsidRDefault="00A0702C">
      <w:pPr>
        <w:pStyle w:val="effectus"/>
      </w:pPr>
      <w:r>
        <w:rPr>
          <w:b/>
          <w:iCs/>
        </w:rPr>
        <w:t>Archimagia</w:t>
      </w:r>
      <w:r>
        <w:rPr>
          <w:iCs/>
        </w:rPr>
        <w:tab/>
      </w:r>
      <w:r>
        <w:t>archimagie</w:t>
      </w:r>
    </w:p>
    <w:p w14:paraId="3D728023" w14:textId="77777777" w:rsidR="00067E2E" w:rsidRDefault="00A0702C">
      <w:pPr>
        <w:pStyle w:val="effectus"/>
      </w:pPr>
      <w:r>
        <w:rPr>
          <w:b/>
          <w:iCs/>
        </w:rPr>
        <w:t>Archimia</w:t>
      </w:r>
      <w:r>
        <w:rPr>
          <w:iCs/>
        </w:rPr>
        <w:tab/>
      </w:r>
      <w:r>
        <w:t>archimie</w:t>
      </w:r>
    </w:p>
    <w:p w14:paraId="6CAAA165" w14:textId="77777777" w:rsidR="00067E2E" w:rsidRDefault="00A0702C">
      <w:pPr>
        <w:pStyle w:val="effectus"/>
      </w:pPr>
      <w:r>
        <w:rPr>
          <w:b/>
          <w:iCs/>
        </w:rPr>
        <w:t>Arctatio</w:t>
      </w:r>
      <w:r>
        <w:rPr>
          <w:iCs/>
        </w:rPr>
        <w:tab/>
      </w:r>
      <w:r>
        <w:t>arctitude</w:t>
      </w:r>
    </w:p>
    <w:p w14:paraId="68FE81FF" w14:textId="77777777" w:rsidR="00067E2E" w:rsidRDefault="00A0702C">
      <w:pPr>
        <w:pStyle w:val="effectus"/>
      </w:pPr>
      <w:r>
        <w:rPr>
          <w:b/>
          <w:iCs/>
        </w:rPr>
        <w:t>Arcticus</w:t>
      </w:r>
      <w:r>
        <w:tab/>
        <w:t>arctique</w:t>
      </w:r>
    </w:p>
    <w:p w14:paraId="06CDF978" w14:textId="77777777" w:rsidR="00067E2E" w:rsidRDefault="00A0702C">
      <w:pPr>
        <w:pStyle w:val="effectus"/>
      </w:pPr>
      <w:r>
        <w:rPr>
          <w:b/>
          <w:iCs/>
        </w:rPr>
        <w:t>Arctitudo</w:t>
      </w:r>
      <w:r>
        <w:rPr>
          <w:iCs/>
        </w:rPr>
        <w:tab/>
      </w:r>
      <w:r>
        <w:t>arctitude</w:t>
      </w:r>
    </w:p>
    <w:p w14:paraId="26E81E4D" w14:textId="77777777" w:rsidR="00067E2E" w:rsidRDefault="00A0702C">
      <w:pPr>
        <w:pStyle w:val="effectus"/>
      </w:pPr>
      <w:r>
        <w:rPr>
          <w:b/>
          <w:iCs/>
        </w:rPr>
        <w:t>Arcturus</w:t>
      </w:r>
      <w:r>
        <w:rPr>
          <w:iCs/>
        </w:rPr>
        <w:tab/>
      </w:r>
      <w:r>
        <w:t>arcture</w:t>
      </w:r>
    </w:p>
    <w:p w14:paraId="31DF422C" w14:textId="77777777" w:rsidR="00067E2E" w:rsidRDefault="00A0702C">
      <w:pPr>
        <w:pStyle w:val="effectus"/>
      </w:pPr>
      <w:r>
        <w:rPr>
          <w:b/>
          <w:iCs/>
        </w:rPr>
        <w:t>Arcualis sutura</w:t>
      </w:r>
      <w:r>
        <w:tab/>
        <w:t>suture coronale</w:t>
      </w:r>
    </w:p>
    <w:p w14:paraId="5CFA4F6D" w14:textId="77777777" w:rsidR="00067E2E" w:rsidRDefault="00A0702C">
      <w:pPr>
        <w:pStyle w:val="effectus"/>
      </w:pPr>
      <w:r>
        <w:rPr>
          <w:b/>
          <w:iCs/>
        </w:rPr>
        <w:t>Arcuatio</w:t>
      </w:r>
      <w:r>
        <w:rPr>
          <w:iCs/>
        </w:rPr>
        <w:tab/>
      </w:r>
      <w:r>
        <w:t>arcade</w:t>
      </w:r>
    </w:p>
    <w:p w14:paraId="09C5E058" w14:textId="77777777" w:rsidR="00067E2E" w:rsidRDefault="00A0702C">
      <w:pPr>
        <w:pStyle w:val="effectus"/>
      </w:pPr>
      <w:r>
        <w:rPr>
          <w:b/>
          <w:iCs/>
        </w:rPr>
        <w:t>Arculus</w:t>
      </w:r>
      <w:r>
        <w:rPr>
          <w:iCs/>
        </w:rPr>
        <w:tab/>
      </w:r>
      <w:r>
        <w:t>arceau</w:t>
      </w:r>
    </w:p>
    <w:p w14:paraId="073C37FC" w14:textId="77777777" w:rsidR="00067E2E" w:rsidRDefault="00A0702C">
      <w:pPr>
        <w:pStyle w:val="effectus"/>
      </w:pPr>
      <w:r>
        <w:rPr>
          <w:b/>
          <w:iCs/>
        </w:rPr>
        <w:t>Arcus</w:t>
      </w:r>
      <w:r>
        <w:tab/>
        <w:t>arc</w:t>
      </w:r>
    </w:p>
    <w:p w14:paraId="2C3C71E0" w14:textId="77777777" w:rsidR="00067E2E" w:rsidRDefault="00A0702C">
      <w:pPr>
        <w:pStyle w:val="effectus"/>
      </w:pPr>
      <w:r>
        <w:rPr>
          <w:b/>
          <w:iCs/>
        </w:rPr>
        <w:t>Ardens</w:t>
      </w:r>
      <w:r>
        <w:rPr>
          <w:iCs/>
        </w:rPr>
        <w:tab/>
      </w:r>
      <w:r>
        <w:t>ardent</w:t>
      </w:r>
    </w:p>
    <w:p w14:paraId="25E9621D" w14:textId="77777777" w:rsidR="00067E2E" w:rsidRDefault="00A0702C">
      <w:pPr>
        <w:pStyle w:val="effectus"/>
      </w:pPr>
      <w:r>
        <w:rPr>
          <w:b/>
          <w:iCs/>
        </w:rPr>
        <w:t>Ardor</w:t>
      </w:r>
      <w:r>
        <w:rPr>
          <w:iCs/>
        </w:rPr>
        <w:tab/>
      </w:r>
      <w:r>
        <w:t>ardeur</w:t>
      </w:r>
    </w:p>
    <w:p w14:paraId="0565ADCF" w14:textId="77777777" w:rsidR="00067E2E" w:rsidRDefault="00A0702C">
      <w:pPr>
        <w:pStyle w:val="effectus"/>
      </w:pPr>
      <w:r>
        <w:rPr>
          <w:b/>
          <w:iCs/>
        </w:rPr>
        <w:t>Area</w:t>
      </w:r>
      <w:r>
        <w:rPr>
          <w:iCs/>
        </w:rPr>
        <w:tab/>
      </w:r>
      <w:r>
        <w:t>aire</w:t>
      </w:r>
    </w:p>
    <w:p w14:paraId="28C98550" w14:textId="77777777" w:rsidR="00067E2E" w:rsidRDefault="00A0702C">
      <w:pPr>
        <w:pStyle w:val="effectus"/>
      </w:pPr>
      <w:r>
        <w:rPr>
          <w:b/>
          <w:iCs/>
        </w:rPr>
        <w:t>Arefactio</w:t>
      </w:r>
      <w:r>
        <w:rPr>
          <w:iCs/>
        </w:rPr>
        <w:tab/>
      </w:r>
      <w:r>
        <w:t>aréfaction</w:t>
      </w:r>
    </w:p>
    <w:p w14:paraId="560C20DB" w14:textId="77777777" w:rsidR="00067E2E" w:rsidRDefault="00A0702C">
      <w:pPr>
        <w:pStyle w:val="effectus"/>
      </w:pPr>
      <w:r>
        <w:rPr>
          <w:b/>
          <w:iCs/>
        </w:rPr>
        <w:t>Arenatio</w:t>
      </w:r>
      <w:r>
        <w:tab/>
        <w:t>arénation</w:t>
      </w:r>
    </w:p>
    <w:p w14:paraId="2A5566C0" w14:textId="77777777" w:rsidR="00067E2E" w:rsidRDefault="00A0702C">
      <w:pPr>
        <w:pStyle w:val="effectus"/>
      </w:pPr>
      <w:r>
        <w:rPr>
          <w:b/>
          <w:iCs/>
        </w:rPr>
        <w:t>Areola</w:t>
      </w:r>
      <w:r>
        <w:rPr>
          <w:iCs/>
        </w:rPr>
        <w:tab/>
      </w:r>
      <w:r>
        <w:t>aréole</w:t>
      </w:r>
    </w:p>
    <w:p w14:paraId="29538A86" w14:textId="77777777" w:rsidR="00067E2E" w:rsidRDefault="00A0702C">
      <w:pPr>
        <w:pStyle w:val="effectus"/>
      </w:pPr>
      <w:r>
        <w:rPr>
          <w:b/>
          <w:iCs/>
        </w:rPr>
        <w:t>Areometrum</w:t>
      </w:r>
      <w:r>
        <w:rPr>
          <w:iCs/>
        </w:rPr>
        <w:tab/>
      </w:r>
      <w:r>
        <w:t>aréomètre</w:t>
      </w:r>
    </w:p>
    <w:p w14:paraId="04F6080E" w14:textId="77777777" w:rsidR="00067E2E" w:rsidRDefault="00A0702C">
      <w:pPr>
        <w:pStyle w:val="effectus"/>
      </w:pPr>
      <w:r>
        <w:rPr>
          <w:b/>
          <w:iCs/>
        </w:rPr>
        <w:t>Areoticus</w:t>
      </w:r>
      <w:r>
        <w:rPr>
          <w:iCs/>
        </w:rPr>
        <w:tab/>
      </w:r>
      <w:r>
        <w:t>aréotique</w:t>
      </w:r>
    </w:p>
    <w:p w14:paraId="6D9FBE9A" w14:textId="77777777" w:rsidR="00067E2E" w:rsidRDefault="00A0702C">
      <w:pPr>
        <w:pStyle w:val="effectus"/>
      </w:pPr>
      <w:r>
        <w:rPr>
          <w:b/>
          <w:iCs/>
        </w:rPr>
        <w:t>Argema</w:t>
      </w:r>
      <w:r>
        <w:rPr>
          <w:iCs/>
        </w:rPr>
        <w:tab/>
      </w:r>
      <w:r>
        <w:t>encaveure</w:t>
      </w:r>
    </w:p>
    <w:p w14:paraId="245FF8A8" w14:textId="77777777" w:rsidR="00067E2E" w:rsidRDefault="00A0702C">
      <w:pPr>
        <w:pStyle w:val="effectus"/>
      </w:pPr>
      <w:r>
        <w:rPr>
          <w:b/>
          <w:iCs/>
        </w:rPr>
        <w:t>Argentum</w:t>
      </w:r>
      <w:r>
        <w:rPr>
          <w:iCs/>
        </w:rPr>
        <w:tab/>
      </w:r>
      <w:r>
        <w:t>argent</w:t>
      </w:r>
    </w:p>
    <w:p w14:paraId="10D30F4A" w14:textId="77777777" w:rsidR="00067E2E" w:rsidRDefault="00A0702C">
      <w:pPr>
        <w:pStyle w:val="effectus"/>
      </w:pPr>
      <w:r>
        <w:rPr>
          <w:b/>
          <w:iCs/>
        </w:rPr>
        <w:t>Argilla</w:t>
      </w:r>
      <w:r>
        <w:rPr>
          <w:iCs/>
        </w:rPr>
        <w:tab/>
      </w:r>
      <w:r>
        <w:t>argile</w:t>
      </w:r>
    </w:p>
    <w:p w14:paraId="0BFE3D96" w14:textId="77777777" w:rsidR="00067E2E" w:rsidRDefault="00A0702C">
      <w:pPr>
        <w:pStyle w:val="effectus"/>
      </w:pPr>
      <w:r>
        <w:rPr>
          <w:b/>
          <w:iCs/>
        </w:rPr>
        <w:t>Argyrogonia</w:t>
      </w:r>
      <w:r>
        <w:rPr>
          <w:iCs/>
        </w:rPr>
        <w:tab/>
      </w:r>
      <w:r>
        <w:t>argyrogonie</w:t>
      </w:r>
    </w:p>
    <w:p w14:paraId="338D63B5" w14:textId="77777777" w:rsidR="00067E2E" w:rsidRDefault="00A0702C">
      <w:pPr>
        <w:pStyle w:val="effectus"/>
      </w:pPr>
      <w:r>
        <w:rPr>
          <w:b/>
          <w:iCs/>
        </w:rPr>
        <w:t>Argyrolithes</w:t>
      </w:r>
      <w:r>
        <w:rPr>
          <w:iCs/>
        </w:rPr>
        <w:tab/>
      </w:r>
      <w:r>
        <w:t>argyrolithe</w:t>
      </w:r>
    </w:p>
    <w:p w14:paraId="5236E3C8" w14:textId="77777777" w:rsidR="00067E2E" w:rsidRDefault="00A0702C">
      <w:pPr>
        <w:pStyle w:val="effectus"/>
      </w:pPr>
      <w:r>
        <w:rPr>
          <w:b/>
          <w:iCs/>
        </w:rPr>
        <w:t>Argyropœa</w:t>
      </w:r>
      <w:r>
        <w:tab/>
      </w:r>
      <w:r>
        <w:t>argyropée</w:t>
      </w:r>
    </w:p>
    <w:p w14:paraId="1ECD3F02" w14:textId="77777777" w:rsidR="00067E2E" w:rsidRDefault="00A0702C">
      <w:pPr>
        <w:pStyle w:val="effectus"/>
      </w:pPr>
      <w:r>
        <w:rPr>
          <w:b/>
          <w:iCs/>
        </w:rPr>
        <w:t>Ariditas</w:t>
      </w:r>
      <w:r>
        <w:rPr>
          <w:iCs/>
        </w:rPr>
        <w:tab/>
      </w:r>
      <w:r>
        <w:t>aridité</w:t>
      </w:r>
    </w:p>
    <w:p w14:paraId="42F6F0EA" w14:textId="77777777" w:rsidR="00067E2E" w:rsidRDefault="00A0702C">
      <w:pPr>
        <w:pStyle w:val="effectus"/>
      </w:pPr>
      <w:r>
        <w:rPr>
          <w:b/>
          <w:iCs/>
        </w:rPr>
        <w:t>Aridura</w:t>
      </w:r>
      <w:r>
        <w:rPr>
          <w:b/>
          <w:iCs/>
        </w:rPr>
        <w:tab/>
      </w:r>
      <w:r>
        <w:rPr>
          <w:iCs/>
        </w:rPr>
        <w:t>aridure</w:t>
      </w:r>
    </w:p>
    <w:p w14:paraId="16851BE6" w14:textId="77777777" w:rsidR="00067E2E" w:rsidRDefault="00A0702C">
      <w:pPr>
        <w:pStyle w:val="effectus"/>
      </w:pPr>
      <w:r>
        <w:rPr>
          <w:b/>
          <w:iCs/>
        </w:rPr>
        <w:t>Arista</w:t>
      </w:r>
      <w:r>
        <w:rPr>
          <w:iCs/>
        </w:rPr>
        <w:tab/>
      </w:r>
      <w:r>
        <w:t>barbe</w:t>
      </w:r>
    </w:p>
    <w:p w14:paraId="0B8C06B2" w14:textId="77777777" w:rsidR="00067E2E" w:rsidRDefault="00A0702C">
      <w:pPr>
        <w:pStyle w:val="effectus"/>
      </w:pPr>
      <w:r>
        <w:rPr>
          <w:b/>
          <w:iCs/>
        </w:rPr>
        <w:t>Arillus</w:t>
      </w:r>
      <w:r>
        <w:rPr>
          <w:iCs/>
        </w:rPr>
        <w:tab/>
      </w:r>
      <w:r>
        <w:t>arille</w:t>
      </w:r>
    </w:p>
    <w:p w14:paraId="15E9A0BA" w14:textId="77777777" w:rsidR="00067E2E" w:rsidRDefault="00A0702C">
      <w:pPr>
        <w:pStyle w:val="effectus"/>
      </w:pPr>
      <w:r>
        <w:rPr>
          <w:b/>
          <w:iCs/>
        </w:rPr>
        <w:t>Aristatus</w:t>
      </w:r>
      <w:r>
        <w:rPr>
          <w:iCs/>
        </w:rPr>
        <w:tab/>
      </w:r>
      <w:r>
        <w:t>aristé</w:t>
      </w:r>
    </w:p>
    <w:p w14:paraId="3EC7ACAD" w14:textId="77777777" w:rsidR="00067E2E" w:rsidRDefault="00A0702C">
      <w:pPr>
        <w:pStyle w:val="effectus"/>
      </w:pPr>
      <w:r>
        <w:rPr>
          <w:b/>
          <w:iCs/>
        </w:rPr>
        <w:t>Aristolochicus</w:t>
      </w:r>
      <w:r>
        <w:rPr>
          <w:iCs/>
        </w:rPr>
        <w:tab/>
      </w:r>
      <w:r>
        <w:t>aristolochique</w:t>
      </w:r>
    </w:p>
    <w:p w14:paraId="0D385007" w14:textId="77777777" w:rsidR="00067E2E" w:rsidRDefault="00A0702C">
      <w:pPr>
        <w:pStyle w:val="effectus"/>
      </w:pPr>
      <w:r>
        <w:rPr>
          <w:b/>
          <w:iCs/>
        </w:rPr>
        <w:t>Arithmantia</w:t>
      </w:r>
      <w:r>
        <w:rPr>
          <w:iCs/>
        </w:rPr>
        <w:tab/>
      </w:r>
      <w:r>
        <w:t>arithmantie</w:t>
      </w:r>
    </w:p>
    <w:p w14:paraId="4462D497" w14:textId="77777777" w:rsidR="00067E2E" w:rsidRDefault="00A0702C">
      <w:pPr>
        <w:pStyle w:val="effectus"/>
      </w:pPr>
      <w:r>
        <w:rPr>
          <w:b/>
          <w:iCs/>
        </w:rPr>
        <w:t>Arithmeticus</w:t>
      </w:r>
      <w:r>
        <w:rPr>
          <w:iCs/>
        </w:rPr>
        <w:tab/>
      </w:r>
      <w:r>
        <w:t>arithmétique</w:t>
      </w:r>
    </w:p>
    <w:p w14:paraId="1E82799A" w14:textId="77777777" w:rsidR="00067E2E" w:rsidRDefault="00A0702C">
      <w:pPr>
        <w:pStyle w:val="effectus"/>
      </w:pPr>
      <w:r>
        <w:rPr>
          <w:b/>
          <w:iCs/>
        </w:rPr>
        <w:t>Arma</w:t>
      </w:r>
      <w:r>
        <w:rPr>
          <w:iCs/>
        </w:rPr>
        <w:tab/>
      </w:r>
      <w:r>
        <w:t>armes</w:t>
      </w:r>
    </w:p>
    <w:p w14:paraId="0E7FCD22" w14:textId="77777777" w:rsidR="00067E2E" w:rsidRDefault="00A0702C">
      <w:pPr>
        <w:pStyle w:val="effectus"/>
      </w:pPr>
      <w:r>
        <w:rPr>
          <w:b/>
          <w:iCs/>
        </w:rPr>
        <w:t>Armillaris</w:t>
      </w:r>
      <w:r>
        <w:rPr>
          <w:iCs/>
        </w:rPr>
        <w:tab/>
      </w:r>
      <w:r>
        <w:t>armillaire</w:t>
      </w:r>
    </w:p>
    <w:p w14:paraId="57ED5011" w14:textId="77777777" w:rsidR="00067E2E" w:rsidRDefault="00A0702C">
      <w:pPr>
        <w:pStyle w:val="effectus"/>
      </w:pPr>
      <w:r>
        <w:rPr>
          <w:b/>
          <w:iCs/>
        </w:rPr>
        <w:t>Armatura</w:t>
      </w:r>
      <w:r>
        <w:rPr>
          <w:iCs/>
        </w:rPr>
        <w:tab/>
      </w:r>
      <w:r>
        <w:t>armature</w:t>
      </w:r>
    </w:p>
    <w:p w14:paraId="4625774A" w14:textId="77777777" w:rsidR="00067E2E" w:rsidRDefault="00A0702C">
      <w:pPr>
        <w:pStyle w:val="effectus"/>
      </w:pPr>
      <w:r>
        <w:rPr>
          <w:b/>
          <w:iCs/>
        </w:rPr>
        <w:t>Aroma</w:t>
      </w:r>
      <w:r>
        <w:tab/>
        <w:t>aromat</w:t>
      </w:r>
    </w:p>
    <w:p w14:paraId="265E26EE" w14:textId="77777777" w:rsidR="00067E2E" w:rsidRDefault="00A0702C">
      <w:pPr>
        <w:pStyle w:val="effectus"/>
      </w:pPr>
      <w:r>
        <w:rPr>
          <w:b/>
          <w:iCs/>
        </w:rPr>
        <w:t>Aromaticus</w:t>
      </w:r>
      <w:r>
        <w:rPr>
          <w:iCs/>
        </w:rPr>
        <w:tab/>
      </w:r>
      <w:r>
        <w:t>aromatique</w:t>
      </w:r>
    </w:p>
    <w:p w14:paraId="05083229" w14:textId="77777777" w:rsidR="00067E2E" w:rsidRDefault="00A0702C">
      <w:pPr>
        <w:pStyle w:val="effectus"/>
      </w:pPr>
      <w:r>
        <w:rPr>
          <w:b/>
          <w:iCs/>
        </w:rPr>
        <w:t>Ars</w:t>
      </w:r>
      <w:r>
        <w:rPr>
          <w:iCs/>
        </w:rPr>
        <w:tab/>
        <w:t>a</w:t>
      </w:r>
      <w:r>
        <w:t>rt</w:t>
      </w:r>
    </w:p>
    <w:p w14:paraId="2678FD21" w14:textId="77777777" w:rsidR="00067E2E" w:rsidRDefault="00A0702C">
      <w:pPr>
        <w:pStyle w:val="effectus"/>
      </w:pPr>
      <w:r>
        <w:rPr>
          <w:b/>
          <w:iCs/>
        </w:rPr>
        <w:t>Arsenias</w:t>
      </w:r>
      <w:r>
        <w:rPr>
          <w:b/>
          <w:iCs/>
        </w:rPr>
        <w:tab/>
      </w:r>
      <w:r>
        <w:t>arséniate</w:t>
      </w:r>
    </w:p>
    <w:p w14:paraId="0A93913D" w14:textId="77777777" w:rsidR="00067E2E" w:rsidRDefault="00A0702C">
      <w:pPr>
        <w:pStyle w:val="effectus"/>
      </w:pPr>
      <w:r>
        <w:rPr>
          <w:b/>
          <w:iCs/>
        </w:rPr>
        <w:t>Arsenicalis</w:t>
      </w:r>
      <w:r>
        <w:rPr>
          <w:iCs/>
        </w:rPr>
        <w:tab/>
      </w:r>
      <w:r>
        <w:t>arsenical</w:t>
      </w:r>
    </w:p>
    <w:p w14:paraId="5A37981E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373]</w:t>
      </w:r>
    </w:p>
    <w:p w14:paraId="21D39144" w14:textId="77777777" w:rsidR="00067E2E" w:rsidRDefault="00A0702C">
      <w:pPr>
        <w:pStyle w:val="effectus"/>
      </w:pPr>
      <w:r>
        <w:rPr>
          <w:b/>
          <w:iCs/>
        </w:rPr>
        <w:t>Arsenicum</w:t>
      </w:r>
      <w:r>
        <w:rPr>
          <w:iCs/>
        </w:rPr>
        <w:tab/>
      </w:r>
      <w:r>
        <w:t>arsenic</w:t>
      </w:r>
    </w:p>
    <w:p w14:paraId="4C78936D" w14:textId="77777777" w:rsidR="00067E2E" w:rsidRDefault="00A0702C">
      <w:pPr>
        <w:pStyle w:val="effectus"/>
      </w:pPr>
      <w:r>
        <w:rPr>
          <w:b/>
          <w:iCs/>
        </w:rPr>
        <w:t>Arsenicus</w:t>
      </w:r>
      <w:r>
        <w:tab/>
        <w:t>arsenique</w:t>
      </w:r>
    </w:p>
    <w:p w14:paraId="48BC9F81" w14:textId="77777777" w:rsidR="00067E2E" w:rsidRDefault="00A0702C">
      <w:pPr>
        <w:pStyle w:val="effectus"/>
      </w:pPr>
      <w:r>
        <w:rPr>
          <w:b/>
          <w:iCs/>
        </w:rPr>
        <w:t>Arseniosus</w:t>
      </w:r>
      <w:r>
        <w:tab/>
        <w:t>arsenieux</w:t>
      </w:r>
    </w:p>
    <w:p w14:paraId="073FE8B7" w14:textId="77777777" w:rsidR="00067E2E" w:rsidRDefault="00A0702C">
      <w:pPr>
        <w:pStyle w:val="effectus"/>
      </w:pPr>
      <w:r>
        <w:rPr>
          <w:b/>
          <w:iCs/>
        </w:rPr>
        <w:t>Arsenis</w:t>
      </w:r>
      <w:r>
        <w:rPr>
          <w:iCs/>
        </w:rPr>
        <w:tab/>
      </w:r>
      <w:r>
        <w:t>arsenite</w:t>
      </w:r>
    </w:p>
    <w:p w14:paraId="39CF6795" w14:textId="77777777" w:rsidR="00067E2E" w:rsidRDefault="00A0702C">
      <w:pPr>
        <w:pStyle w:val="effectus"/>
      </w:pPr>
      <w:r>
        <w:rPr>
          <w:b/>
          <w:iCs/>
        </w:rPr>
        <w:t>Arteria</w:t>
      </w:r>
      <w:r>
        <w:rPr>
          <w:iCs/>
        </w:rPr>
        <w:tab/>
      </w:r>
      <w:r>
        <w:t>artère</w:t>
      </w:r>
    </w:p>
    <w:p w14:paraId="64C59452" w14:textId="77777777" w:rsidR="00067E2E" w:rsidRDefault="00A0702C">
      <w:pPr>
        <w:pStyle w:val="effectus"/>
      </w:pPr>
      <w:r>
        <w:rPr>
          <w:b/>
          <w:iCs/>
        </w:rPr>
        <w:t>Arteriacus</w:t>
      </w:r>
      <w:r>
        <w:rPr>
          <w:iCs/>
        </w:rPr>
        <w:tab/>
      </w:r>
      <w:r>
        <w:t>artériaque</w:t>
      </w:r>
    </w:p>
    <w:p w14:paraId="0AD7FBCA" w14:textId="77777777" w:rsidR="00067E2E" w:rsidRDefault="00A0702C">
      <w:pPr>
        <w:pStyle w:val="effectus"/>
      </w:pPr>
      <w:r>
        <w:rPr>
          <w:b/>
          <w:iCs/>
        </w:rPr>
        <w:t>Arteriographia</w:t>
      </w:r>
      <w:r>
        <w:rPr>
          <w:iCs/>
        </w:rPr>
        <w:tab/>
      </w:r>
      <w:r>
        <w:t>artériographie</w:t>
      </w:r>
    </w:p>
    <w:p w14:paraId="1AE31A60" w14:textId="77777777" w:rsidR="00067E2E" w:rsidRDefault="00A0702C">
      <w:pPr>
        <w:pStyle w:val="effectus"/>
      </w:pPr>
      <w:r>
        <w:rPr>
          <w:b/>
          <w:iCs/>
        </w:rPr>
        <w:t>Arteriola</w:t>
      </w:r>
      <w:r>
        <w:rPr>
          <w:iCs/>
        </w:rPr>
        <w:tab/>
      </w:r>
      <w:r>
        <w:t>artériole</w:t>
      </w:r>
    </w:p>
    <w:p w14:paraId="15778BE0" w14:textId="77777777" w:rsidR="00067E2E" w:rsidRDefault="00A0702C">
      <w:pPr>
        <w:pStyle w:val="effectus"/>
      </w:pPr>
      <w:r>
        <w:rPr>
          <w:b/>
          <w:iCs/>
        </w:rPr>
        <w:t>Arteriologia</w:t>
      </w:r>
      <w:r>
        <w:rPr>
          <w:iCs/>
        </w:rPr>
        <w:tab/>
      </w:r>
      <w:r>
        <w:t>artériologie</w:t>
      </w:r>
    </w:p>
    <w:p w14:paraId="263DD04A" w14:textId="77777777" w:rsidR="00067E2E" w:rsidRDefault="00A0702C">
      <w:pPr>
        <w:pStyle w:val="effectus"/>
      </w:pPr>
      <w:r>
        <w:rPr>
          <w:b/>
          <w:iCs/>
        </w:rPr>
        <w:t>Arteriosus</w:t>
      </w:r>
      <w:r>
        <w:rPr>
          <w:iCs/>
        </w:rPr>
        <w:tab/>
      </w:r>
      <w:r>
        <w:t>artériel</w:t>
      </w:r>
    </w:p>
    <w:p w14:paraId="2C6C7E67" w14:textId="77777777" w:rsidR="00067E2E" w:rsidRDefault="00A0702C">
      <w:pPr>
        <w:pStyle w:val="effectus"/>
      </w:pPr>
      <w:r>
        <w:rPr>
          <w:b/>
          <w:iCs/>
        </w:rPr>
        <w:t>Arteriotomia</w:t>
      </w:r>
      <w:r>
        <w:rPr>
          <w:iCs/>
        </w:rPr>
        <w:tab/>
      </w:r>
      <w:r>
        <w:t>artériotomie</w:t>
      </w:r>
    </w:p>
    <w:p w14:paraId="5939EEE3" w14:textId="77777777" w:rsidR="00067E2E" w:rsidRDefault="00A0702C">
      <w:pPr>
        <w:pStyle w:val="effectus"/>
      </w:pPr>
      <w:r>
        <w:rPr>
          <w:b/>
          <w:iCs/>
        </w:rPr>
        <w:t>Arthriticus</w:t>
      </w:r>
      <w:r>
        <w:tab/>
        <w:t>arthritique</w:t>
      </w:r>
    </w:p>
    <w:p w14:paraId="1E8E6085" w14:textId="77777777" w:rsidR="00067E2E" w:rsidRDefault="00A0702C">
      <w:pPr>
        <w:pStyle w:val="effectus"/>
      </w:pPr>
      <w:r>
        <w:rPr>
          <w:b/>
          <w:iCs/>
        </w:rPr>
        <w:t>Arthriticus</w:t>
      </w:r>
      <w:r>
        <w:rPr>
          <w:iCs/>
        </w:rPr>
        <w:tab/>
      </w:r>
      <w:r>
        <w:t>goutteux</w:t>
      </w:r>
    </w:p>
    <w:p w14:paraId="571990ED" w14:textId="77777777" w:rsidR="00067E2E" w:rsidRDefault="00A0702C">
      <w:pPr>
        <w:pStyle w:val="effectus"/>
      </w:pPr>
      <w:r>
        <w:rPr>
          <w:b/>
          <w:iCs/>
        </w:rPr>
        <w:t>Arthritis</w:t>
      </w:r>
      <w:r>
        <w:rPr>
          <w:iCs/>
        </w:rPr>
        <w:tab/>
      </w:r>
      <w:r>
        <w:t>goutte</w:t>
      </w:r>
    </w:p>
    <w:p w14:paraId="0AD9C04C" w14:textId="77777777" w:rsidR="00067E2E" w:rsidRDefault="00A0702C">
      <w:pPr>
        <w:pStyle w:val="effectus"/>
      </w:pPr>
      <w:r>
        <w:rPr>
          <w:b/>
          <w:iCs/>
        </w:rPr>
        <w:t>Arthrodia</w:t>
      </w:r>
      <w:r>
        <w:rPr>
          <w:b/>
          <w:iCs/>
        </w:rPr>
        <w:tab/>
      </w:r>
      <w:r>
        <w:rPr>
          <w:iCs/>
        </w:rPr>
        <w:t>arthrodie</w:t>
      </w:r>
    </w:p>
    <w:p w14:paraId="5EB2E22C" w14:textId="77777777" w:rsidR="00067E2E" w:rsidRDefault="00A0702C">
      <w:pPr>
        <w:pStyle w:val="effectus"/>
      </w:pPr>
      <w:r>
        <w:rPr>
          <w:b/>
          <w:iCs/>
        </w:rPr>
        <w:t>Arthrodynia</w:t>
      </w:r>
      <w:r>
        <w:rPr>
          <w:iCs/>
        </w:rPr>
        <w:tab/>
      </w:r>
      <w:r>
        <w:t>arthrodynie</w:t>
      </w:r>
    </w:p>
    <w:p w14:paraId="0F9BA587" w14:textId="77777777" w:rsidR="00067E2E" w:rsidRDefault="00A0702C">
      <w:pPr>
        <w:pStyle w:val="effectus"/>
      </w:pPr>
      <w:r>
        <w:rPr>
          <w:b/>
          <w:iCs/>
        </w:rPr>
        <w:t>Arthrombole</w:t>
      </w:r>
      <w:r>
        <w:rPr>
          <w:iCs/>
        </w:rPr>
        <w:tab/>
      </w:r>
      <w:r>
        <w:t>arthrombole</w:t>
      </w:r>
    </w:p>
    <w:p w14:paraId="6129E2F7" w14:textId="77777777" w:rsidR="00067E2E" w:rsidRDefault="00A0702C">
      <w:pPr>
        <w:pStyle w:val="effectus"/>
      </w:pPr>
      <w:r>
        <w:rPr>
          <w:b/>
          <w:iCs/>
        </w:rPr>
        <w:t>Arthrosis</w:t>
      </w:r>
      <w:r>
        <w:rPr>
          <w:iCs/>
        </w:rPr>
        <w:tab/>
      </w:r>
      <w:r>
        <w:t>articulation</w:t>
      </w:r>
    </w:p>
    <w:p w14:paraId="1EF4FD0B" w14:textId="77777777" w:rsidR="00067E2E" w:rsidRDefault="00A0702C">
      <w:pPr>
        <w:pStyle w:val="effectus"/>
      </w:pPr>
      <w:r>
        <w:rPr>
          <w:b/>
          <w:iCs/>
        </w:rPr>
        <w:t>Articularis</w:t>
      </w:r>
      <w:r>
        <w:rPr>
          <w:iCs/>
        </w:rPr>
        <w:tab/>
      </w:r>
      <w:r>
        <w:t>articulaire</w:t>
      </w:r>
    </w:p>
    <w:p w14:paraId="379C4445" w14:textId="77777777" w:rsidR="00067E2E" w:rsidRDefault="00A0702C">
      <w:pPr>
        <w:pStyle w:val="effectus"/>
      </w:pPr>
      <w:r>
        <w:rPr>
          <w:b/>
          <w:iCs/>
        </w:rPr>
        <w:t>Articularis morbus</w:t>
      </w:r>
      <w:r>
        <w:rPr>
          <w:b/>
          <w:iCs/>
        </w:rPr>
        <w:tab/>
      </w:r>
      <w:r>
        <w:t>goutte</w:t>
      </w:r>
    </w:p>
    <w:p w14:paraId="00F3EA87" w14:textId="77777777" w:rsidR="00067E2E" w:rsidRDefault="00A0702C">
      <w:pPr>
        <w:pStyle w:val="effectus"/>
      </w:pPr>
      <w:r>
        <w:rPr>
          <w:b/>
          <w:iCs/>
        </w:rPr>
        <w:t>Articul</w:t>
      </w:r>
      <w:r>
        <w:rPr>
          <w:b/>
          <w:iCs/>
        </w:rPr>
        <w:t>atio</w:t>
      </w:r>
      <w:r>
        <w:rPr>
          <w:iCs/>
        </w:rPr>
        <w:tab/>
      </w:r>
      <w:r>
        <w:t>articulation</w:t>
      </w:r>
    </w:p>
    <w:p w14:paraId="28790041" w14:textId="77777777" w:rsidR="00067E2E" w:rsidRDefault="00A0702C">
      <w:pPr>
        <w:pStyle w:val="effectus"/>
      </w:pPr>
      <w:r>
        <w:rPr>
          <w:b/>
          <w:iCs/>
        </w:rPr>
        <w:t>Articulatus</w:t>
      </w:r>
      <w:r>
        <w:tab/>
        <w:t>articulé</w:t>
      </w:r>
    </w:p>
    <w:p w14:paraId="450B94D5" w14:textId="77777777" w:rsidR="00067E2E" w:rsidRDefault="00A0702C">
      <w:pPr>
        <w:pStyle w:val="effectus"/>
      </w:pPr>
      <w:r>
        <w:rPr>
          <w:b/>
          <w:iCs/>
        </w:rPr>
        <w:t>Articulus</w:t>
      </w:r>
      <w:r>
        <w:rPr>
          <w:iCs/>
        </w:rPr>
        <w:tab/>
      </w:r>
      <w:r>
        <w:t>article</w:t>
      </w:r>
    </w:p>
    <w:p w14:paraId="68597ED7" w14:textId="77777777" w:rsidR="00067E2E" w:rsidRDefault="00A0702C">
      <w:pPr>
        <w:pStyle w:val="effectus"/>
      </w:pPr>
      <w:r>
        <w:rPr>
          <w:b/>
          <w:iCs/>
        </w:rPr>
        <w:t>Artifex</w:t>
      </w:r>
      <w:r>
        <w:rPr>
          <w:iCs/>
        </w:rPr>
        <w:tab/>
      </w:r>
      <w:r>
        <w:t>artiste</w:t>
      </w:r>
    </w:p>
    <w:p w14:paraId="4C63DCF7" w14:textId="77777777" w:rsidR="00067E2E" w:rsidRDefault="00A0702C">
      <w:pPr>
        <w:pStyle w:val="effectus"/>
      </w:pPr>
      <w:r>
        <w:rPr>
          <w:b/>
          <w:iCs/>
        </w:rPr>
        <w:t>Artificialis</w:t>
      </w:r>
      <w:r>
        <w:rPr>
          <w:iCs/>
        </w:rPr>
        <w:tab/>
      </w:r>
      <w:r>
        <w:t>artificiel</w:t>
      </w:r>
    </w:p>
    <w:p w14:paraId="2E20C7EC" w14:textId="77777777" w:rsidR="00067E2E" w:rsidRDefault="00A0702C">
      <w:pPr>
        <w:pStyle w:val="effectus"/>
      </w:pPr>
      <w:r>
        <w:rPr>
          <w:b/>
          <w:iCs/>
        </w:rPr>
        <w:t>Artisci</w:t>
      </w:r>
      <w:r>
        <w:rPr>
          <w:iCs/>
        </w:rPr>
        <w:tab/>
      </w:r>
      <w:r>
        <w:t>trochisques</w:t>
      </w:r>
    </w:p>
    <w:p w14:paraId="3AA27A8F" w14:textId="77777777" w:rsidR="00067E2E" w:rsidRDefault="00A0702C">
      <w:pPr>
        <w:pStyle w:val="effectus"/>
      </w:pPr>
      <w:r>
        <w:rPr>
          <w:b/>
          <w:iCs/>
        </w:rPr>
        <w:t>Artus</w:t>
      </w:r>
      <w:r>
        <w:rPr>
          <w:iCs/>
        </w:rPr>
        <w:tab/>
      </w:r>
      <w:r>
        <w:t>membre</w:t>
      </w:r>
    </w:p>
    <w:p w14:paraId="064480EA" w14:textId="77777777" w:rsidR="00067E2E" w:rsidRDefault="00A0702C">
      <w:pPr>
        <w:pStyle w:val="effectus"/>
      </w:pPr>
      <w:r>
        <w:rPr>
          <w:b/>
          <w:iCs/>
        </w:rPr>
        <w:t>Arundo minor</w:t>
      </w:r>
      <w:r>
        <w:rPr>
          <w:iCs/>
        </w:rPr>
        <w:tab/>
      </w:r>
      <w:r>
        <w:t>péroné</w:t>
      </w:r>
    </w:p>
    <w:p w14:paraId="0D1256FF" w14:textId="77777777" w:rsidR="00067E2E" w:rsidRDefault="00A0702C">
      <w:pPr>
        <w:pStyle w:val="effectus"/>
      </w:pPr>
      <w:r>
        <w:rPr>
          <w:b/>
          <w:iCs/>
        </w:rPr>
        <w:t>Arvina</w:t>
      </w:r>
      <w:r>
        <w:rPr>
          <w:iCs/>
        </w:rPr>
        <w:tab/>
      </w:r>
      <w:r>
        <w:t>graisse</w:t>
      </w:r>
    </w:p>
    <w:p w14:paraId="13A01AC7" w14:textId="77777777" w:rsidR="00067E2E" w:rsidRDefault="00A0702C">
      <w:pPr>
        <w:pStyle w:val="effectus"/>
      </w:pPr>
      <w:r>
        <w:rPr>
          <w:b/>
          <w:iCs/>
        </w:rPr>
        <w:t>Arythmus</w:t>
      </w:r>
      <w:r>
        <w:tab/>
        <w:t>arythme</w:t>
      </w:r>
    </w:p>
    <w:p w14:paraId="0030093B" w14:textId="77777777" w:rsidR="00067E2E" w:rsidRDefault="00A0702C">
      <w:pPr>
        <w:pStyle w:val="effectus"/>
      </w:pPr>
      <w:r>
        <w:rPr>
          <w:b/>
          <w:iCs/>
        </w:rPr>
        <w:t>Arytœnœpiglotticus</w:t>
      </w:r>
      <w:r>
        <w:rPr>
          <w:iCs/>
        </w:rPr>
        <w:tab/>
      </w:r>
      <w:r>
        <w:t>aryténoépiglottique</w:t>
      </w:r>
    </w:p>
    <w:p w14:paraId="4DDED41B" w14:textId="77777777" w:rsidR="00067E2E" w:rsidRDefault="00A0702C">
      <w:pPr>
        <w:pStyle w:val="effectus"/>
      </w:pPr>
      <w:r>
        <w:rPr>
          <w:b/>
          <w:iCs/>
        </w:rPr>
        <w:t>Arytœnoïdes</w:t>
      </w:r>
      <w:r>
        <w:rPr>
          <w:iCs/>
        </w:rPr>
        <w:tab/>
      </w:r>
      <w:r>
        <w:t>aryténoïde</w:t>
      </w:r>
    </w:p>
    <w:p w14:paraId="787BE813" w14:textId="77777777" w:rsidR="00067E2E" w:rsidRDefault="00A0702C">
      <w:pPr>
        <w:pStyle w:val="effectus"/>
      </w:pPr>
      <w:r>
        <w:rPr>
          <w:b/>
          <w:iCs/>
        </w:rPr>
        <w:t>Arytenoideus</w:t>
      </w:r>
      <w:r>
        <w:tab/>
        <w:t>aryténoïdien</w:t>
      </w:r>
    </w:p>
    <w:p w14:paraId="44830814" w14:textId="77777777" w:rsidR="00067E2E" w:rsidRDefault="00A0702C">
      <w:pPr>
        <w:pStyle w:val="effectus"/>
      </w:pPr>
      <w:r>
        <w:rPr>
          <w:b/>
          <w:iCs/>
        </w:rPr>
        <w:t>Asab</w:t>
      </w:r>
      <w:r>
        <w:tab/>
        <w:t>borozail</w:t>
      </w:r>
    </w:p>
    <w:p w14:paraId="71D9C5BF" w14:textId="77777777" w:rsidR="00067E2E" w:rsidRDefault="00A0702C">
      <w:pPr>
        <w:pStyle w:val="effectus"/>
      </w:pPr>
      <w:r>
        <w:rPr>
          <w:b/>
          <w:iCs/>
        </w:rPr>
        <w:t>Asbestus</w:t>
      </w:r>
      <w:r>
        <w:tab/>
        <w:t>asbeste</w:t>
      </w:r>
    </w:p>
    <w:p w14:paraId="4A843276" w14:textId="77777777" w:rsidR="00067E2E" w:rsidRDefault="00A0702C">
      <w:pPr>
        <w:pStyle w:val="effectus"/>
      </w:pPr>
      <w:r>
        <w:rPr>
          <w:b/>
          <w:iCs/>
        </w:rPr>
        <w:t>Ascarides</w:t>
      </w:r>
      <w:r>
        <w:rPr>
          <w:iCs/>
        </w:rPr>
        <w:tab/>
      </w:r>
      <w:r>
        <w:t>ascaride</w:t>
      </w:r>
    </w:p>
    <w:p w14:paraId="4C90BF4B" w14:textId="77777777" w:rsidR="00067E2E" w:rsidRDefault="00A0702C">
      <w:pPr>
        <w:pStyle w:val="effectus"/>
      </w:pPr>
      <w:r>
        <w:rPr>
          <w:b/>
          <w:iCs/>
        </w:rPr>
        <w:t>Ascendens</w:t>
      </w:r>
      <w:r>
        <w:rPr>
          <w:iCs/>
        </w:rPr>
        <w:tab/>
      </w:r>
      <w:r>
        <w:t>ascendant</w:t>
      </w:r>
    </w:p>
    <w:p w14:paraId="680785B2" w14:textId="77777777" w:rsidR="00067E2E" w:rsidRDefault="00A0702C">
      <w:pPr>
        <w:pStyle w:val="effectus"/>
      </w:pPr>
      <w:r>
        <w:rPr>
          <w:b/>
          <w:iCs/>
        </w:rPr>
        <w:t>Ascensio</w:t>
      </w:r>
      <w:r>
        <w:rPr>
          <w:iCs/>
        </w:rPr>
        <w:tab/>
      </w:r>
      <w:r>
        <w:t>ascension</w:t>
      </w:r>
    </w:p>
    <w:p w14:paraId="03A0FB9F" w14:textId="77777777" w:rsidR="00067E2E" w:rsidRDefault="00A0702C">
      <w:pPr>
        <w:pStyle w:val="effectus"/>
      </w:pPr>
      <w:r>
        <w:rPr>
          <w:b/>
          <w:iCs/>
        </w:rPr>
        <w:t>Ascia</w:t>
      </w:r>
      <w:r>
        <w:rPr>
          <w:iCs/>
        </w:rPr>
        <w:tab/>
      </w:r>
      <w:r>
        <w:t>doloire</w:t>
      </w:r>
    </w:p>
    <w:p w14:paraId="51E1C333" w14:textId="77777777" w:rsidR="00067E2E" w:rsidRDefault="00A0702C">
      <w:pPr>
        <w:pStyle w:val="effectus"/>
      </w:pPr>
      <w:r>
        <w:rPr>
          <w:b/>
          <w:iCs/>
        </w:rPr>
        <w:t>Ascii</w:t>
      </w:r>
      <w:r>
        <w:rPr>
          <w:iCs/>
        </w:rPr>
        <w:tab/>
      </w:r>
      <w:r>
        <w:t>asciens</w:t>
      </w:r>
    </w:p>
    <w:p w14:paraId="5D0A5D75" w14:textId="77777777" w:rsidR="00067E2E" w:rsidRDefault="00A0702C">
      <w:pPr>
        <w:pStyle w:val="effectus"/>
      </w:pPr>
      <w:r>
        <w:rPr>
          <w:b/>
          <w:iCs/>
        </w:rPr>
        <w:t>Ascites</w:t>
      </w:r>
      <w:r>
        <w:rPr>
          <w:iCs/>
        </w:rPr>
        <w:tab/>
      </w:r>
      <w:r>
        <w:t>ascite</w:t>
      </w:r>
    </w:p>
    <w:p w14:paraId="71B03ADA" w14:textId="77777777" w:rsidR="00067E2E" w:rsidRDefault="00A0702C">
      <w:pPr>
        <w:pStyle w:val="effectus"/>
      </w:pPr>
      <w:r>
        <w:rPr>
          <w:b/>
          <w:iCs/>
        </w:rPr>
        <w:t>Asodes</w:t>
      </w:r>
      <w:r>
        <w:rPr>
          <w:b/>
          <w:iCs/>
        </w:rPr>
        <w:tab/>
      </w:r>
      <w:r>
        <w:rPr>
          <w:iCs/>
        </w:rPr>
        <w:t>asodes</w:t>
      </w:r>
    </w:p>
    <w:p w14:paraId="10CEA5E0" w14:textId="77777777" w:rsidR="00067E2E" w:rsidRDefault="00A0702C">
      <w:pPr>
        <w:pStyle w:val="effectus"/>
      </w:pPr>
      <w:r>
        <w:rPr>
          <w:b/>
          <w:iCs/>
        </w:rPr>
        <w:t>Aspalathus</w:t>
      </w:r>
      <w:r>
        <w:rPr>
          <w:iCs/>
        </w:rPr>
        <w:tab/>
      </w:r>
      <w:r>
        <w:t>aspalathe</w:t>
      </w:r>
    </w:p>
    <w:p w14:paraId="62BE2C68" w14:textId="77777777" w:rsidR="00067E2E" w:rsidRDefault="00A0702C">
      <w:pPr>
        <w:pStyle w:val="effectus"/>
      </w:pPr>
      <w:r>
        <w:rPr>
          <w:b/>
          <w:iCs/>
        </w:rPr>
        <w:t>Asper</w:t>
      </w:r>
      <w:r>
        <w:rPr>
          <w:iCs/>
        </w:rPr>
        <w:tab/>
      </w:r>
      <w:r>
        <w:t>âpre</w:t>
      </w:r>
    </w:p>
    <w:p w14:paraId="34BA8E2A" w14:textId="77777777" w:rsidR="00067E2E" w:rsidRDefault="00A0702C">
      <w:pPr>
        <w:pStyle w:val="effectus"/>
      </w:pPr>
      <w:r>
        <w:rPr>
          <w:b/>
          <w:iCs/>
        </w:rPr>
        <w:t>Aspera arteria</w:t>
      </w:r>
      <w:r>
        <w:rPr>
          <w:b/>
          <w:iCs/>
        </w:rPr>
        <w:tab/>
      </w:r>
      <w:r>
        <w:t>trachée-artère</w:t>
      </w:r>
    </w:p>
    <w:p w14:paraId="73ECA8D0" w14:textId="77777777" w:rsidR="00067E2E" w:rsidRDefault="00A0702C">
      <w:pPr>
        <w:pStyle w:val="effectus"/>
      </w:pPr>
      <w:r>
        <w:rPr>
          <w:b/>
          <w:iCs/>
        </w:rPr>
        <w:t>Asperitas</w:t>
      </w:r>
      <w:r>
        <w:rPr>
          <w:iCs/>
        </w:rPr>
        <w:tab/>
        <w:t>â</w:t>
      </w:r>
      <w:r>
        <w:t>preté</w:t>
      </w:r>
    </w:p>
    <w:p w14:paraId="59151F4F" w14:textId="77777777" w:rsidR="00067E2E" w:rsidRDefault="00A0702C">
      <w:pPr>
        <w:pStyle w:val="effectus"/>
      </w:pPr>
      <w:r>
        <w:rPr>
          <w:b/>
          <w:iCs/>
        </w:rPr>
        <w:t>Aspersio</w:t>
      </w:r>
      <w:r>
        <w:rPr>
          <w:iCs/>
        </w:rPr>
        <w:tab/>
      </w:r>
      <w:r>
        <w:t>aspersio</w:t>
      </w:r>
      <w:r>
        <w:t>n</w:t>
      </w:r>
    </w:p>
    <w:p w14:paraId="1A5EFB55" w14:textId="77777777" w:rsidR="00067E2E" w:rsidRDefault="00A0702C">
      <w:pPr>
        <w:pStyle w:val="effectus"/>
      </w:pPr>
      <w:r>
        <w:rPr>
          <w:b/>
          <w:iCs/>
        </w:rPr>
        <w:t>Asphalitus</w:t>
      </w:r>
      <w:r>
        <w:rPr>
          <w:iCs/>
        </w:rPr>
        <w:tab/>
      </w:r>
      <w:r>
        <w:t>asphalite</w:t>
      </w:r>
    </w:p>
    <w:p w14:paraId="48DCB95B" w14:textId="77777777" w:rsidR="00067E2E" w:rsidRDefault="00A0702C">
      <w:pPr>
        <w:pStyle w:val="effectus"/>
      </w:pPr>
      <w:r>
        <w:rPr>
          <w:b/>
          <w:iCs/>
        </w:rPr>
        <w:t>Asphaltium</w:t>
      </w:r>
      <w:r>
        <w:rPr>
          <w:iCs/>
        </w:rPr>
        <w:tab/>
      </w:r>
      <w:r>
        <w:t>asphalte</w:t>
      </w:r>
    </w:p>
    <w:p w14:paraId="56BFAADA" w14:textId="77777777" w:rsidR="00067E2E" w:rsidRDefault="00A0702C">
      <w:pPr>
        <w:pStyle w:val="effectus"/>
      </w:pPr>
      <w:r>
        <w:rPr>
          <w:b/>
          <w:iCs/>
        </w:rPr>
        <w:t>Asphyxia</w:t>
      </w:r>
      <w:r>
        <w:rPr>
          <w:b/>
          <w:iCs/>
          <w:lang w:eastAsia="el-GR" w:bidi="el-GR"/>
        </w:rPr>
        <w:tab/>
      </w:r>
      <w:r>
        <w:t>asphyxie</w:t>
      </w:r>
    </w:p>
    <w:p w14:paraId="120A6263" w14:textId="77777777" w:rsidR="00067E2E" w:rsidRDefault="00A0702C">
      <w:pPr>
        <w:pStyle w:val="effectus"/>
      </w:pPr>
      <w:r>
        <w:rPr>
          <w:b/>
          <w:iCs/>
        </w:rPr>
        <w:t>Aspidiscus</w:t>
      </w:r>
      <w:r>
        <w:rPr>
          <w:iCs/>
        </w:rPr>
        <w:tab/>
      </w:r>
      <w:r>
        <w:t>aspidisque</w:t>
      </w:r>
    </w:p>
    <w:p w14:paraId="336D26BD" w14:textId="77777777" w:rsidR="00067E2E" w:rsidRDefault="00A0702C">
      <w:pPr>
        <w:pStyle w:val="effectus"/>
      </w:pPr>
      <w:r>
        <w:rPr>
          <w:b/>
          <w:iCs/>
        </w:rPr>
        <w:t>Aspirare</w:t>
      </w:r>
      <w:r>
        <w:rPr>
          <w:iCs/>
        </w:rPr>
        <w:tab/>
      </w:r>
      <w:r>
        <w:t>aspirer</w:t>
      </w:r>
    </w:p>
    <w:p w14:paraId="7D73F207" w14:textId="77777777" w:rsidR="00067E2E" w:rsidRDefault="00A0702C">
      <w:pPr>
        <w:pStyle w:val="effectus"/>
      </w:pPr>
      <w:r>
        <w:rPr>
          <w:b/>
          <w:iCs/>
        </w:rPr>
        <w:t>Aspiratio</w:t>
      </w:r>
      <w:r>
        <w:rPr>
          <w:iCs/>
        </w:rPr>
        <w:tab/>
      </w:r>
      <w:r>
        <w:t>aspiration</w:t>
      </w:r>
    </w:p>
    <w:p w14:paraId="641900C9" w14:textId="77777777" w:rsidR="00067E2E" w:rsidRDefault="00A0702C">
      <w:pPr>
        <w:pStyle w:val="effectus"/>
      </w:pPr>
      <w:r>
        <w:rPr>
          <w:b/>
          <w:iCs/>
        </w:rPr>
        <w:t>Assabatus</w:t>
      </w:r>
      <w:r>
        <w:rPr>
          <w:iCs/>
        </w:rPr>
        <w:tab/>
      </w:r>
      <w:r>
        <w:t>borozail</w:t>
      </w:r>
    </w:p>
    <w:p w14:paraId="2E3FFDCE" w14:textId="77777777" w:rsidR="00067E2E" w:rsidRDefault="00A0702C">
      <w:pPr>
        <w:pStyle w:val="effectus"/>
      </w:pPr>
      <w:r>
        <w:rPr>
          <w:b/>
          <w:iCs/>
        </w:rPr>
        <w:t>Assatio</w:t>
      </w:r>
      <w:r>
        <w:rPr>
          <w:iCs/>
        </w:rPr>
        <w:tab/>
      </w:r>
      <w:r>
        <w:t>assation</w:t>
      </w:r>
    </w:p>
    <w:p w14:paraId="67F8990E" w14:textId="77777777" w:rsidR="00067E2E" w:rsidRDefault="00A0702C">
      <w:pPr>
        <w:pStyle w:val="effectus"/>
      </w:pPr>
      <w:r>
        <w:rPr>
          <w:b/>
          <w:iCs/>
        </w:rPr>
        <w:t>Assidens</w:t>
      </w:r>
      <w:r>
        <w:rPr>
          <w:iCs/>
        </w:rPr>
        <w:tab/>
      </w:r>
      <w:r>
        <w:t>assident</w:t>
      </w:r>
    </w:p>
    <w:p w14:paraId="4714AA64" w14:textId="77777777" w:rsidR="00067E2E" w:rsidRDefault="00A0702C">
      <w:pPr>
        <w:pStyle w:val="effectus"/>
      </w:pPr>
      <w:r>
        <w:rPr>
          <w:b/>
          <w:iCs/>
        </w:rPr>
        <w:t>Assimilatio</w:t>
      </w:r>
      <w:r>
        <w:tab/>
        <w:t>assimilation</w:t>
      </w:r>
    </w:p>
    <w:p w14:paraId="7ED9A547" w14:textId="77777777" w:rsidR="00067E2E" w:rsidRDefault="00A0702C">
      <w:pPr>
        <w:pStyle w:val="effectus"/>
      </w:pPr>
      <w:r>
        <w:rPr>
          <w:b/>
          <w:bCs/>
        </w:rPr>
        <w:lastRenderedPageBreak/>
        <w:t>Assodes</w:t>
      </w:r>
      <w:r>
        <w:tab/>
        <w:t>assode</w:t>
      </w:r>
    </w:p>
    <w:p w14:paraId="7EA684A8" w14:textId="77777777" w:rsidR="00067E2E" w:rsidRDefault="00A0702C">
      <w:pPr>
        <w:pStyle w:val="effectus"/>
      </w:pPr>
      <w:r>
        <w:rPr>
          <w:b/>
          <w:iCs/>
        </w:rPr>
        <w:t>Assula</w:t>
      </w:r>
      <w:r>
        <w:rPr>
          <w:iCs/>
        </w:rPr>
        <w:tab/>
      </w:r>
      <w:r>
        <w:t>esquille</w:t>
      </w:r>
    </w:p>
    <w:p w14:paraId="553C2893" w14:textId="77777777" w:rsidR="00067E2E" w:rsidRDefault="00A0702C">
      <w:pPr>
        <w:pStyle w:val="effectus"/>
      </w:pPr>
      <w:r>
        <w:rPr>
          <w:b/>
          <w:iCs/>
        </w:rPr>
        <w:t>Astacoïdes</w:t>
      </w:r>
      <w:r>
        <w:tab/>
        <w:t>astacoïde</w:t>
      </w:r>
    </w:p>
    <w:p w14:paraId="7FED7FDE" w14:textId="77777777" w:rsidR="00067E2E" w:rsidRDefault="00A0702C">
      <w:pPr>
        <w:pStyle w:val="effectus"/>
      </w:pPr>
      <w:r>
        <w:rPr>
          <w:b/>
          <w:iCs/>
        </w:rPr>
        <w:t>Astacolithes</w:t>
      </w:r>
      <w:r>
        <w:rPr>
          <w:iCs/>
        </w:rPr>
        <w:tab/>
      </w:r>
      <w:r>
        <w:t>astacolithe</w:t>
      </w:r>
    </w:p>
    <w:p w14:paraId="554F5A23" w14:textId="77777777" w:rsidR="00067E2E" w:rsidRDefault="00A0702C">
      <w:pPr>
        <w:pStyle w:val="effectus"/>
      </w:pPr>
      <w:r>
        <w:rPr>
          <w:b/>
          <w:iCs/>
        </w:rPr>
        <w:t>Asteriœ</w:t>
      </w:r>
      <w:r>
        <w:rPr>
          <w:iCs/>
        </w:rPr>
        <w:tab/>
      </w:r>
      <w:r>
        <w:t>astéries</w:t>
      </w:r>
    </w:p>
    <w:p w14:paraId="6041DF88" w14:textId="77777777" w:rsidR="00067E2E" w:rsidRDefault="00A0702C">
      <w:pPr>
        <w:pStyle w:val="effectus"/>
      </w:pPr>
      <w:r>
        <w:rPr>
          <w:b/>
          <w:iCs/>
        </w:rPr>
        <w:t>Asternalis</w:t>
      </w:r>
      <w:r>
        <w:rPr>
          <w:iCs/>
        </w:rPr>
        <w:tab/>
      </w:r>
      <w:r>
        <w:t>asternal</w:t>
      </w:r>
    </w:p>
    <w:p w14:paraId="5A29570C" w14:textId="77777777" w:rsidR="00067E2E" w:rsidRDefault="00A0702C">
      <w:pPr>
        <w:pStyle w:val="effectus"/>
      </w:pPr>
      <w:r>
        <w:rPr>
          <w:b/>
          <w:iCs/>
        </w:rPr>
        <w:t>Asteroides</w:t>
      </w:r>
      <w:r>
        <w:tab/>
        <w:t>astéroïde</w:t>
      </w:r>
    </w:p>
    <w:p w14:paraId="7EFD3DC0" w14:textId="77777777" w:rsidR="00067E2E" w:rsidRDefault="00A0702C">
      <w:pPr>
        <w:pStyle w:val="effectus"/>
      </w:pPr>
      <w:r>
        <w:rPr>
          <w:b/>
          <w:iCs/>
        </w:rPr>
        <w:t>Asteriscus</w:t>
      </w:r>
      <w:r>
        <w:tab/>
        <w:t>astérisque</w:t>
      </w:r>
    </w:p>
    <w:p w14:paraId="5436D926" w14:textId="77777777" w:rsidR="00067E2E" w:rsidRDefault="00A0702C">
      <w:pPr>
        <w:pStyle w:val="effectus"/>
      </w:pPr>
      <w:r>
        <w:rPr>
          <w:b/>
          <w:iCs/>
        </w:rPr>
        <w:t>Asthenicus</w:t>
      </w:r>
      <w:r>
        <w:rPr>
          <w:iCs/>
        </w:rPr>
        <w:tab/>
      </w:r>
      <w:r>
        <w:t>asthénique</w:t>
      </w:r>
    </w:p>
    <w:p w14:paraId="57355DF2" w14:textId="77777777" w:rsidR="00067E2E" w:rsidRDefault="00A0702C">
      <w:pPr>
        <w:pStyle w:val="effectus"/>
      </w:pPr>
      <w:r>
        <w:rPr>
          <w:b/>
          <w:iCs/>
        </w:rPr>
        <w:t>Asthenia</w:t>
      </w:r>
      <w:r>
        <w:rPr>
          <w:iCs/>
        </w:rPr>
        <w:tab/>
      </w:r>
      <w:r>
        <w:t>asthénie</w:t>
      </w:r>
    </w:p>
    <w:p w14:paraId="3561F045" w14:textId="77777777" w:rsidR="00067E2E" w:rsidRDefault="00A0702C">
      <w:pPr>
        <w:pStyle w:val="effectus"/>
      </w:pPr>
      <w:r>
        <w:rPr>
          <w:b/>
          <w:iCs/>
        </w:rPr>
        <w:t>Asthmaticus</w:t>
      </w:r>
      <w:r>
        <w:rPr>
          <w:iCs/>
        </w:rPr>
        <w:tab/>
      </w:r>
      <w:r>
        <w:t>asthmatique</w:t>
      </w:r>
    </w:p>
    <w:p w14:paraId="094B5B5D" w14:textId="77777777" w:rsidR="00067E2E" w:rsidRDefault="00A0702C">
      <w:pPr>
        <w:pStyle w:val="effectus"/>
      </w:pPr>
      <w:r>
        <w:rPr>
          <w:b/>
          <w:iCs/>
        </w:rPr>
        <w:t>Asthma</w:t>
      </w:r>
      <w:r>
        <w:rPr>
          <w:iCs/>
        </w:rPr>
        <w:tab/>
      </w:r>
      <w:r>
        <w:t>asthme</w:t>
      </w:r>
    </w:p>
    <w:p w14:paraId="2AFCBF86" w14:textId="77777777" w:rsidR="00067E2E" w:rsidRDefault="00A0702C">
      <w:pPr>
        <w:pStyle w:val="effectus"/>
      </w:pPr>
      <w:r>
        <w:rPr>
          <w:b/>
          <w:iCs/>
        </w:rPr>
        <w:t>Asthma nocturnum</w:t>
      </w:r>
      <w:r>
        <w:rPr>
          <w:iCs/>
        </w:rPr>
        <w:tab/>
      </w:r>
      <w:r>
        <w:t>incube</w:t>
      </w:r>
    </w:p>
    <w:p w14:paraId="3D4C4F1F" w14:textId="77777777" w:rsidR="00067E2E" w:rsidRDefault="00A0702C">
      <w:pPr>
        <w:pStyle w:val="effectus"/>
      </w:pPr>
      <w:r>
        <w:rPr>
          <w:b/>
          <w:iCs/>
        </w:rPr>
        <w:t>Astragalus</w:t>
      </w:r>
      <w:r>
        <w:rPr>
          <w:iCs/>
        </w:rPr>
        <w:tab/>
      </w:r>
      <w:r>
        <w:t>astragale</w:t>
      </w:r>
    </w:p>
    <w:p w14:paraId="33843121" w14:textId="77777777" w:rsidR="00067E2E" w:rsidRDefault="00A0702C">
      <w:pPr>
        <w:pStyle w:val="effectus"/>
      </w:pPr>
      <w:r>
        <w:rPr>
          <w:b/>
          <w:iCs/>
        </w:rPr>
        <w:t>Astrictio</w:t>
      </w:r>
      <w:r>
        <w:rPr>
          <w:iCs/>
        </w:rPr>
        <w:tab/>
      </w:r>
      <w:r>
        <w:t>astriction</w:t>
      </w:r>
    </w:p>
    <w:p w14:paraId="715D82CC" w14:textId="77777777" w:rsidR="00067E2E" w:rsidRDefault="00A0702C">
      <w:pPr>
        <w:pStyle w:val="effectus"/>
      </w:pPr>
      <w:r>
        <w:rPr>
          <w:b/>
          <w:iCs/>
        </w:rPr>
        <w:t>Astrict</w:t>
      </w:r>
      <w:r>
        <w:rPr>
          <w:b/>
          <w:iCs/>
        </w:rPr>
        <w:t>orius</w:t>
      </w:r>
      <w:r>
        <w:rPr>
          <w:iCs/>
        </w:rPr>
        <w:tab/>
      </w:r>
      <w:r>
        <w:rPr>
          <w:b/>
          <w:iCs/>
        </w:rPr>
        <w:t>Astringens</w:t>
      </w:r>
      <w:r>
        <w:rPr>
          <w:iCs/>
        </w:rPr>
        <w:tab/>
      </w:r>
      <w:r>
        <w:t>astringent</w:t>
      </w:r>
    </w:p>
    <w:p w14:paraId="2B6FB4B6" w14:textId="77777777" w:rsidR="00067E2E" w:rsidRDefault="00A0702C">
      <w:pPr>
        <w:pStyle w:val="effectus"/>
      </w:pPr>
      <w:r>
        <w:rPr>
          <w:b/>
          <w:iCs/>
        </w:rPr>
        <w:t>Astrictus</w:t>
      </w:r>
      <w:r>
        <w:rPr>
          <w:iCs/>
        </w:rPr>
        <w:tab/>
      </w:r>
      <w:r>
        <w:t>resserré</w:t>
      </w:r>
    </w:p>
    <w:p w14:paraId="77747378" w14:textId="77777777" w:rsidR="00067E2E" w:rsidRDefault="00A0702C">
      <w:pPr>
        <w:pStyle w:val="effectus"/>
      </w:pPr>
      <w:r>
        <w:rPr>
          <w:b/>
          <w:iCs/>
        </w:rPr>
        <w:t>Astrolabium</w:t>
      </w:r>
      <w:r>
        <w:rPr>
          <w:iCs/>
        </w:rPr>
        <w:tab/>
      </w:r>
      <w:r>
        <w:t>astrolabe</w:t>
      </w:r>
    </w:p>
    <w:p w14:paraId="497EBC21" w14:textId="77777777" w:rsidR="00067E2E" w:rsidRDefault="00A0702C">
      <w:pPr>
        <w:pStyle w:val="effectus"/>
      </w:pPr>
      <w:r>
        <w:rPr>
          <w:b/>
          <w:iCs/>
        </w:rPr>
        <w:t>Astrologia</w:t>
      </w:r>
      <w:r>
        <w:rPr>
          <w:iCs/>
        </w:rPr>
        <w:tab/>
      </w:r>
      <w:r>
        <w:t>astrologie</w:t>
      </w:r>
    </w:p>
    <w:p w14:paraId="1E040972" w14:textId="77777777" w:rsidR="00067E2E" w:rsidRDefault="00A0702C">
      <w:pPr>
        <w:pStyle w:val="effectus"/>
      </w:pPr>
      <w:r>
        <w:rPr>
          <w:b/>
          <w:iCs/>
        </w:rPr>
        <w:t>Astronomia</w:t>
      </w:r>
      <w:r>
        <w:rPr>
          <w:iCs/>
        </w:rPr>
        <w:tab/>
      </w:r>
      <w:r>
        <w:t>astronomie</w:t>
      </w:r>
    </w:p>
    <w:p w14:paraId="1BEB0A85" w14:textId="77777777" w:rsidR="00067E2E" w:rsidRDefault="00A0702C">
      <w:pPr>
        <w:pStyle w:val="effectus"/>
      </w:pPr>
      <w:r>
        <w:rPr>
          <w:b/>
          <w:iCs/>
        </w:rPr>
        <w:t>Astrum</w:t>
      </w:r>
      <w:r>
        <w:rPr>
          <w:iCs/>
        </w:rPr>
        <w:tab/>
      </w:r>
      <w:r>
        <w:t>astre</w:t>
      </w:r>
    </w:p>
    <w:p w14:paraId="22FF5B52" w14:textId="77777777" w:rsidR="00067E2E" w:rsidRDefault="00A0702C">
      <w:pPr>
        <w:pStyle w:val="effectus"/>
      </w:pPr>
      <w:r>
        <w:rPr>
          <w:b/>
          <w:iCs/>
        </w:rPr>
        <w:t>Asymetria</w:t>
      </w:r>
      <w:r>
        <w:rPr>
          <w:iCs/>
        </w:rPr>
        <w:tab/>
      </w:r>
      <w:r>
        <w:t>asymétrie</w:t>
      </w:r>
    </w:p>
    <w:p w14:paraId="395F2BCF" w14:textId="77777777" w:rsidR="00067E2E" w:rsidRDefault="00A0702C">
      <w:pPr>
        <w:pStyle w:val="effectus"/>
      </w:pPr>
      <w:r>
        <w:rPr>
          <w:b/>
          <w:iCs/>
        </w:rPr>
        <w:t>Asymptota</w:t>
      </w:r>
      <w:r>
        <w:rPr>
          <w:iCs/>
        </w:rPr>
        <w:tab/>
      </w:r>
      <w:r>
        <w:t>asymptote</w:t>
      </w:r>
    </w:p>
    <w:p w14:paraId="132087EF" w14:textId="77777777" w:rsidR="00067E2E" w:rsidRDefault="00A0702C">
      <w:pPr>
        <w:pStyle w:val="effectus"/>
      </w:pPr>
      <w:r>
        <w:rPr>
          <w:b/>
          <w:iCs/>
        </w:rPr>
        <w:t>Atactus</w:t>
      </w:r>
      <w:r>
        <w:rPr>
          <w:iCs/>
        </w:rPr>
        <w:tab/>
      </w:r>
      <w:r>
        <w:t>ataxique</w:t>
      </w:r>
    </w:p>
    <w:p w14:paraId="620B863B" w14:textId="77777777" w:rsidR="00067E2E" w:rsidRDefault="00A0702C">
      <w:pPr>
        <w:pStyle w:val="effectus"/>
      </w:pPr>
      <w:r>
        <w:rPr>
          <w:b/>
          <w:iCs/>
        </w:rPr>
        <w:t>Ataraxia</w:t>
      </w:r>
      <w:r>
        <w:rPr>
          <w:iCs/>
        </w:rPr>
        <w:tab/>
      </w:r>
      <w:r>
        <w:t>ataraxie</w:t>
      </w:r>
    </w:p>
    <w:p w14:paraId="6F297E4A" w14:textId="77777777" w:rsidR="00067E2E" w:rsidRDefault="00A0702C">
      <w:pPr>
        <w:pStyle w:val="effectus"/>
      </w:pPr>
      <w:r>
        <w:rPr>
          <w:b/>
          <w:iCs/>
        </w:rPr>
        <w:t>Athanor</w:t>
      </w:r>
      <w:r>
        <w:rPr>
          <w:b/>
          <w:iCs/>
        </w:rPr>
        <w:tab/>
      </w:r>
      <w:r>
        <w:rPr>
          <w:iCs/>
        </w:rPr>
        <w:t>athanor</w:t>
      </w:r>
    </w:p>
    <w:p w14:paraId="25DEDC90" w14:textId="77777777" w:rsidR="00067E2E" w:rsidRDefault="00A0702C">
      <w:pPr>
        <w:pStyle w:val="effectus"/>
      </w:pPr>
      <w:r>
        <w:rPr>
          <w:b/>
          <w:iCs/>
        </w:rPr>
        <w:t>Ataxia</w:t>
      </w:r>
      <w:r>
        <w:rPr>
          <w:iCs/>
        </w:rPr>
        <w:tab/>
      </w:r>
      <w:r>
        <w:t>ataxie</w:t>
      </w:r>
    </w:p>
    <w:p w14:paraId="71C04791" w14:textId="77777777" w:rsidR="00067E2E" w:rsidRDefault="00A0702C">
      <w:pPr>
        <w:pStyle w:val="effectus"/>
      </w:pPr>
      <w:r>
        <w:rPr>
          <w:b/>
          <w:iCs/>
        </w:rPr>
        <w:t>Atechnia</w:t>
      </w:r>
      <w:r>
        <w:tab/>
        <w:t>atechnie</w:t>
      </w:r>
    </w:p>
    <w:p w14:paraId="78867BE9" w14:textId="77777777" w:rsidR="00067E2E" w:rsidRDefault="00A0702C">
      <w:pPr>
        <w:pStyle w:val="effectus"/>
      </w:pPr>
      <w:r>
        <w:rPr>
          <w:b/>
          <w:iCs/>
        </w:rPr>
        <w:t>Atheroma</w:t>
      </w:r>
      <w:r>
        <w:rPr>
          <w:iCs/>
        </w:rPr>
        <w:tab/>
      </w:r>
      <w:r>
        <w:t>athérome</w:t>
      </w:r>
    </w:p>
    <w:p w14:paraId="5A4C8BC2" w14:textId="77777777" w:rsidR="00067E2E" w:rsidRDefault="00A0702C">
      <w:pPr>
        <w:pStyle w:val="effectus"/>
      </w:pPr>
      <w:r>
        <w:rPr>
          <w:b/>
          <w:iCs/>
        </w:rPr>
        <w:t>Atheromatodes</w:t>
      </w:r>
      <w:r>
        <w:rPr>
          <w:iCs/>
        </w:rPr>
        <w:tab/>
      </w:r>
      <w:r>
        <w:t>athéromateux</w:t>
      </w:r>
    </w:p>
    <w:p w14:paraId="459A83E4" w14:textId="77777777" w:rsidR="00067E2E" w:rsidRDefault="00A0702C">
      <w:pPr>
        <w:pStyle w:val="effectus"/>
      </w:pPr>
      <w:r>
        <w:rPr>
          <w:b/>
          <w:iCs/>
        </w:rPr>
        <w:t>Athleticus</w:t>
      </w:r>
      <w:r>
        <w:rPr>
          <w:iCs/>
        </w:rPr>
        <w:tab/>
      </w:r>
      <w:r>
        <w:t>athlétique</w:t>
      </w:r>
    </w:p>
    <w:p w14:paraId="53C2A9AE" w14:textId="77777777" w:rsidR="00067E2E" w:rsidRDefault="00A0702C">
      <w:pPr>
        <w:pStyle w:val="effectus"/>
      </w:pPr>
      <w:r>
        <w:rPr>
          <w:b/>
          <w:iCs/>
        </w:rPr>
        <w:t>Athymia</w:t>
      </w:r>
      <w:r>
        <w:rPr>
          <w:iCs/>
        </w:rPr>
        <w:tab/>
      </w:r>
      <w:r>
        <w:t>athymie</w:t>
      </w:r>
    </w:p>
    <w:p w14:paraId="6DF4489B" w14:textId="77777777" w:rsidR="00067E2E" w:rsidRDefault="00A0702C">
      <w:pPr>
        <w:pStyle w:val="effectus"/>
      </w:pPr>
      <w:r>
        <w:rPr>
          <w:b/>
          <w:iCs/>
        </w:rPr>
        <w:t>Atomus</w:t>
      </w:r>
      <w:r>
        <w:rPr>
          <w:iCs/>
        </w:rPr>
        <w:tab/>
      </w:r>
      <w:r>
        <w:t>atome</w:t>
      </w:r>
    </w:p>
    <w:p w14:paraId="4F925EB0" w14:textId="77777777" w:rsidR="00067E2E" w:rsidRDefault="00A0702C">
      <w:pPr>
        <w:pStyle w:val="effectus"/>
      </w:pPr>
      <w:r>
        <w:rPr>
          <w:b/>
          <w:iCs/>
        </w:rPr>
        <w:t>Atlas</w:t>
      </w:r>
      <w:r>
        <w:rPr>
          <w:b/>
          <w:iCs/>
        </w:rPr>
        <w:tab/>
      </w:r>
      <w:r>
        <w:rPr>
          <w:iCs/>
        </w:rPr>
        <w:t>atlas</w:t>
      </w:r>
    </w:p>
    <w:p w14:paraId="3D4773DC" w14:textId="77777777" w:rsidR="00067E2E" w:rsidRDefault="00A0702C">
      <w:pPr>
        <w:pStyle w:val="effectus"/>
      </w:pPr>
      <w:r>
        <w:rPr>
          <w:b/>
          <w:iCs/>
        </w:rPr>
        <w:t>Atloides</w:t>
      </w:r>
      <w:r>
        <w:rPr>
          <w:iCs/>
        </w:rPr>
        <w:tab/>
      </w:r>
      <w:r>
        <w:t>atloïde</w:t>
      </w:r>
    </w:p>
    <w:p w14:paraId="7934844D" w14:textId="77777777" w:rsidR="00067E2E" w:rsidRDefault="00A0702C">
      <w:pPr>
        <w:pStyle w:val="effectus"/>
      </w:pPr>
      <w:r>
        <w:rPr>
          <w:b/>
          <w:iCs/>
        </w:rPr>
        <w:t>Atmosphaera</w:t>
      </w:r>
      <w:r>
        <w:rPr>
          <w:iCs/>
        </w:rPr>
        <w:tab/>
      </w:r>
      <w:r>
        <w:t>atmosphère</w:t>
      </w:r>
    </w:p>
    <w:p w14:paraId="6EC485D1" w14:textId="77777777" w:rsidR="00067E2E" w:rsidRDefault="00A0702C">
      <w:pPr>
        <w:pStyle w:val="effectus"/>
      </w:pPr>
      <w:r>
        <w:rPr>
          <w:b/>
          <w:iCs/>
        </w:rPr>
        <w:t>Atonia</w:t>
      </w:r>
      <w:r>
        <w:rPr>
          <w:iCs/>
        </w:rPr>
        <w:tab/>
      </w:r>
      <w:r>
        <w:t>atonie</w:t>
      </w:r>
    </w:p>
    <w:p w14:paraId="044E88E8" w14:textId="77777777" w:rsidR="00067E2E" w:rsidRDefault="00A0702C">
      <w:pPr>
        <w:pStyle w:val="effectus"/>
      </w:pPr>
      <w:r>
        <w:rPr>
          <w:b/>
          <w:iCs/>
        </w:rPr>
        <w:t>Atrabiliarius</w:t>
      </w:r>
      <w:r>
        <w:rPr>
          <w:iCs/>
        </w:rPr>
        <w:tab/>
      </w:r>
      <w:r>
        <w:t>atrabilaire</w:t>
      </w:r>
    </w:p>
    <w:p w14:paraId="53E6E800" w14:textId="77777777" w:rsidR="00067E2E" w:rsidRDefault="00A0702C">
      <w:pPr>
        <w:pStyle w:val="effectus"/>
      </w:pPr>
      <w:r>
        <w:rPr>
          <w:b/>
          <w:iCs/>
        </w:rPr>
        <w:t>Atrabilis</w:t>
      </w:r>
      <w:r>
        <w:tab/>
        <w:t>atrabile</w:t>
      </w:r>
      <w:r>
        <w:tab/>
        <w:t>mélancolie</w:t>
      </w:r>
    </w:p>
    <w:p w14:paraId="5C5F18EC" w14:textId="77777777" w:rsidR="00067E2E" w:rsidRDefault="00A0702C">
      <w:pPr>
        <w:pStyle w:val="effectus"/>
      </w:pPr>
      <w:r>
        <w:rPr>
          <w:b/>
          <w:iCs/>
        </w:rPr>
        <w:t>Atrophia</w:t>
      </w:r>
      <w:r>
        <w:rPr>
          <w:iCs/>
        </w:rPr>
        <w:tab/>
      </w:r>
      <w:r>
        <w:t>atrophie</w:t>
      </w:r>
    </w:p>
    <w:p w14:paraId="474BF62B" w14:textId="77777777" w:rsidR="00067E2E" w:rsidRDefault="00A0702C">
      <w:pPr>
        <w:pStyle w:val="effectus"/>
      </w:pPr>
      <w:r>
        <w:rPr>
          <w:b/>
          <w:iCs/>
        </w:rPr>
        <w:t>Attenuans</w:t>
      </w:r>
      <w:r>
        <w:rPr>
          <w:iCs/>
        </w:rPr>
        <w:tab/>
      </w:r>
      <w:r>
        <w:t>atténuant</w:t>
      </w:r>
    </w:p>
    <w:p w14:paraId="482FA0B1" w14:textId="77777777" w:rsidR="00067E2E" w:rsidRDefault="00A0702C">
      <w:pPr>
        <w:pStyle w:val="effectus"/>
      </w:pPr>
      <w:r>
        <w:rPr>
          <w:b/>
          <w:iCs/>
        </w:rPr>
        <w:t>Attenuare</w:t>
      </w:r>
      <w:r>
        <w:rPr>
          <w:iCs/>
        </w:rPr>
        <w:tab/>
      </w:r>
      <w:r>
        <w:t>atténuer</w:t>
      </w:r>
    </w:p>
    <w:p w14:paraId="663494AB" w14:textId="77777777" w:rsidR="00067E2E" w:rsidRDefault="00A0702C">
      <w:pPr>
        <w:pStyle w:val="effectus"/>
      </w:pPr>
      <w:r>
        <w:rPr>
          <w:b/>
          <w:iCs/>
        </w:rPr>
        <w:t>Attenuatio</w:t>
      </w:r>
      <w:r>
        <w:rPr>
          <w:iCs/>
        </w:rPr>
        <w:tab/>
      </w:r>
      <w:r>
        <w:t>volatilisation</w:t>
      </w:r>
    </w:p>
    <w:p w14:paraId="0A385351" w14:textId="77777777" w:rsidR="00067E2E" w:rsidRDefault="00A0702C">
      <w:pPr>
        <w:pStyle w:val="effectus"/>
      </w:pPr>
      <w:r>
        <w:rPr>
          <w:b/>
          <w:iCs/>
        </w:rPr>
        <w:t>Attractio</w:t>
      </w:r>
      <w:r>
        <w:tab/>
        <w:t>attraction</w:t>
      </w:r>
    </w:p>
    <w:p w14:paraId="2DE1132F" w14:textId="77777777" w:rsidR="00067E2E" w:rsidRDefault="00A0702C">
      <w:pPr>
        <w:pStyle w:val="effectus"/>
      </w:pPr>
      <w:r>
        <w:rPr>
          <w:b/>
          <w:iCs/>
        </w:rPr>
        <w:t>Attractivus</w:t>
      </w:r>
      <w:r>
        <w:rPr>
          <w:iCs/>
        </w:rPr>
        <w:tab/>
      </w:r>
      <w:r>
        <w:t>attractif</w:t>
      </w:r>
    </w:p>
    <w:p w14:paraId="2EA9B3DD" w14:textId="77777777" w:rsidR="00067E2E" w:rsidRDefault="00A0702C">
      <w:pPr>
        <w:pStyle w:val="effectus"/>
      </w:pPr>
      <w:r>
        <w:rPr>
          <w:b/>
          <w:iCs/>
        </w:rPr>
        <w:t>Attrahens</w:t>
      </w:r>
      <w:r>
        <w:rPr>
          <w:iCs/>
        </w:rPr>
        <w:tab/>
      </w:r>
      <w:r>
        <w:t>attractif</w:t>
      </w:r>
    </w:p>
    <w:p w14:paraId="3F65EB32" w14:textId="77777777" w:rsidR="00067E2E" w:rsidRDefault="00A0702C">
      <w:pPr>
        <w:pStyle w:val="effectus"/>
      </w:pPr>
      <w:r>
        <w:rPr>
          <w:b/>
          <w:iCs/>
        </w:rPr>
        <w:t>Attrahere</w:t>
      </w:r>
      <w:r>
        <w:rPr>
          <w:iCs/>
        </w:rPr>
        <w:tab/>
      </w:r>
      <w:r>
        <w:t>attirer</w:t>
      </w:r>
    </w:p>
    <w:p w14:paraId="43FCA2B3" w14:textId="77777777" w:rsidR="00067E2E" w:rsidRDefault="00A0702C">
      <w:pPr>
        <w:pStyle w:val="effectus"/>
      </w:pPr>
      <w:r>
        <w:rPr>
          <w:b/>
          <w:iCs/>
        </w:rPr>
        <w:t>Attritio</w:t>
      </w:r>
      <w:r>
        <w:rPr>
          <w:iCs/>
        </w:rPr>
        <w:tab/>
      </w:r>
      <w:r>
        <w:t>attrition</w:t>
      </w:r>
    </w:p>
    <w:p w14:paraId="4DFA7615" w14:textId="77777777" w:rsidR="00067E2E" w:rsidRDefault="00A0702C">
      <w:pPr>
        <w:pStyle w:val="effectus"/>
      </w:pPr>
      <w:r>
        <w:rPr>
          <w:b/>
          <w:iCs/>
        </w:rPr>
        <w:t>Auctio</w:t>
      </w:r>
      <w:r>
        <w:rPr>
          <w:iCs/>
        </w:rPr>
        <w:tab/>
      </w:r>
      <w:r>
        <w:t>accroissement</w:t>
      </w:r>
      <w:r>
        <w:tab/>
        <w:t>accrétion</w:t>
      </w:r>
    </w:p>
    <w:p w14:paraId="1C90E14B" w14:textId="77777777" w:rsidR="00067E2E" w:rsidRDefault="00A0702C">
      <w:pPr>
        <w:pStyle w:val="effectus"/>
      </w:pPr>
      <w:r>
        <w:rPr>
          <w:b/>
          <w:iCs/>
        </w:rPr>
        <w:t>Auditorius</w:t>
      </w:r>
      <w:r>
        <w:rPr>
          <w:iCs/>
        </w:rPr>
        <w:tab/>
      </w:r>
      <w:r>
        <w:t>auditif</w:t>
      </w:r>
    </w:p>
    <w:p w14:paraId="7D1FAFAB" w14:textId="77777777" w:rsidR="00067E2E" w:rsidRDefault="00A0702C">
      <w:pPr>
        <w:pStyle w:val="effectus"/>
      </w:pPr>
      <w:r>
        <w:rPr>
          <w:b/>
          <w:iCs/>
        </w:rPr>
        <w:t>Auditus</w:t>
      </w:r>
      <w:r>
        <w:rPr>
          <w:iCs/>
        </w:rPr>
        <w:tab/>
      </w:r>
      <w:r>
        <w:t>ouïe</w:t>
      </w:r>
    </w:p>
    <w:p w14:paraId="43A32084" w14:textId="77777777" w:rsidR="00067E2E" w:rsidRDefault="00A0702C">
      <w:pPr>
        <w:pStyle w:val="effectus"/>
      </w:pPr>
      <w:r>
        <w:rPr>
          <w:b/>
          <w:iCs/>
        </w:rPr>
        <w:t>Automaticus</w:t>
      </w:r>
      <w:r>
        <w:tab/>
        <w:t>automatique</w:t>
      </w:r>
    </w:p>
    <w:p w14:paraId="64234948" w14:textId="77777777" w:rsidR="00067E2E" w:rsidRDefault="00A0702C">
      <w:pPr>
        <w:pStyle w:val="effectus"/>
      </w:pPr>
      <w:r>
        <w:rPr>
          <w:b/>
          <w:iCs/>
        </w:rPr>
        <w:t>Aversio</w:t>
      </w:r>
      <w:r>
        <w:rPr>
          <w:iCs/>
        </w:rPr>
        <w:tab/>
      </w:r>
      <w:r>
        <w:t>aversion</w:t>
      </w:r>
    </w:p>
    <w:p w14:paraId="38BF4D7C" w14:textId="77777777" w:rsidR="00067E2E" w:rsidRDefault="00A0702C">
      <w:pPr>
        <w:pStyle w:val="effectus"/>
      </w:pPr>
      <w:r>
        <w:rPr>
          <w:b/>
          <w:iCs/>
        </w:rPr>
        <w:t xml:space="preserve">Aura </w:t>
      </w:r>
      <w:r>
        <w:rPr>
          <w:b/>
          <w:iCs/>
        </w:rPr>
        <w:t>seminalis</w:t>
      </w:r>
      <w:r>
        <w:rPr>
          <w:iCs/>
        </w:rPr>
        <w:tab/>
      </w:r>
      <w:r>
        <w:t>semence</w:t>
      </w:r>
    </w:p>
    <w:p w14:paraId="1E0C7154" w14:textId="77777777" w:rsidR="00067E2E" w:rsidRDefault="00A0702C">
      <w:pPr>
        <w:pStyle w:val="effectus"/>
      </w:pPr>
      <w:r>
        <w:rPr>
          <w:b/>
          <w:iCs/>
        </w:rPr>
        <w:t>Aurelia</w:t>
      </w:r>
      <w:r>
        <w:rPr>
          <w:iCs/>
        </w:rPr>
        <w:tab/>
      </w:r>
      <w:r>
        <w:t>aurélie</w:t>
      </w:r>
      <w:r>
        <w:tab/>
        <w:t>chrysalide</w:t>
      </w:r>
    </w:p>
    <w:p w14:paraId="5E6470D7" w14:textId="77777777" w:rsidR="00067E2E" w:rsidRDefault="00A0702C">
      <w:pPr>
        <w:pStyle w:val="effectus"/>
      </w:pPr>
      <w:r>
        <w:rPr>
          <w:b/>
          <w:iCs/>
        </w:rPr>
        <w:t>Auricula</w:t>
      </w:r>
      <w:r>
        <w:rPr>
          <w:iCs/>
        </w:rPr>
        <w:tab/>
      </w:r>
      <w:r>
        <w:t>oreillette</w:t>
      </w:r>
    </w:p>
    <w:p w14:paraId="4E49D354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374]</w:t>
      </w:r>
    </w:p>
    <w:p w14:paraId="013D1496" w14:textId="77777777" w:rsidR="00067E2E" w:rsidRDefault="00A0702C">
      <w:pPr>
        <w:pStyle w:val="effectus"/>
      </w:pPr>
      <w:r>
        <w:rPr>
          <w:b/>
          <w:iCs/>
        </w:rPr>
        <w:t>Auricularis</w:t>
      </w:r>
      <w:r>
        <w:rPr>
          <w:iCs/>
        </w:rPr>
        <w:tab/>
      </w:r>
      <w:r>
        <w:t>auriculaire</w:t>
      </w:r>
    </w:p>
    <w:p w14:paraId="1F4B7485" w14:textId="77777777" w:rsidR="00067E2E" w:rsidRDefault="00A0702C">
      <w:pPr>
        <w:pStyle w:val="effectus"/>
      </w:pPr>
      <w:r>
        <w:rPr>
          <w:b/>
          <w:iCs/>
        </w:rPr>
        <w:t>Auriculatus</w:t>
      </w:r>
      <w:r>
        <w:rPr>
          <w:iCs/>
        </w:rPr>
        <w:tab/>
      </w:r>
      <w:r>
        <w:t>auriculé</w:t>
      </w:r>
    </w:p>
    <w:p w14:paraId="2CC1C45F" w14:textId="77777777" w:rsidR="00067E2E" w:rsidRDefault="00A0702C">
      <w:pPr>
        <w:pStyle w:val="effectus"/>
      </w:pPr>
      <w:r>
        <w:rPr>
          <w:b/>
          <w:iCs/>
        </w:rPr>
        <w:t>Aurigo</w:t>
      </w:r>
      <w:r>
        <w:rPr>
          <w:iCs/>
        </w:rPr>
        <w:tab/>
      </w:r>
      <w:r>
        <w:t>ictère</w:t>
      </w:r>
    </w:p>
    <w:p w14:paraId="20973C61" w14:textId="77777777" w:rsidR="00067E2E" w:rsidRDefault="00A0702C">
      <w:pPr>
        <w:pStyle w:val="effectus"/>
      </w:pPr>
      <w:r>
        <w:rPr>
          <w:b/>
          <w:iCs/>
        </w:rPr>
        <w:t>Auris</w:t>
      </w:r>
      <w:r>
        <w:rPr>
          <w:iCs/>
        </w:rPr>
        <w:tab/>
      </w:r>
      <w:r>
        <w:t>oreille</w:t>
      </w:r>
    </w:p>
    <w:p w14:paraId="64F4187C" w14:textId="77777777" w:rsidR="00067E2E" w:rsidRDefault="00A0702C">
      <w:pPr>
        <w:pStyle w:val="effectus"/>
      </w:pPr>
      <w:r>
        <w:rPr>
          <w:b/>
          <w:iCs/>
        </w:rPr>
        <w:t>Aurora</w:t>
      </w:r>
      <w:r>
        <w:rPr>
          <w:iCs/>
        </w:rPr>
        <w:tab/>
      </w:r>
      <w:r>
        <w:t>aurore</w:t>
      </w:r>
    </w:p>
    <w:p w14:paraId="035C3AEF" w14:textId="77777777" w:rsidR="00067E2E" w:rsidRDefault="00A0702C">
      <w:pPr>
        <w:pStyle w:val="effectus"/>
      </w:pPr>
      <w:r>
        <w:rPr>
          <w:b/>
          <w:iCs/>
        </w:rPr>
        <w:t>Austerus</w:t>
      </w:r>
      <w:r>
        <w:tab/>
        <w:t>austère</w:t>
      </w:r>
    </w:p>
    <w:p w14:paraId="044D9195" w14:textId="77777777" w:rsidR="00067E2E" w:rsidRDefault="00A0702C">
      <w:pPr>
        <w:pStyle w:val="effectus"/>
      </w:pPr>
      <w:r>
        <w:rPr>
          <w:b/>
          <w:iCs/>
        </w:rPr>
        <w:t>Automa</w:t>
      </w:r>
      <w:r>
        <w:rPr>
          <w:b/>
          <w:iCs/>
        </w:rPr>
        <w:tab/>
      </w:r>
      <w:r>
        <w:t>automate</w:t>
      </w:r>
    </w:p>
    <w:p w14:paraId="2ED6C1CB" w14:textId="77777777" w:rsidR="00067E2E" w:rsidRDefault="00A0702C">
      <w:pPr>
        <w:pStyle w:val="effectus"/>
      </w:pPr>
      <w:r>
        <w:rPr>
          <w:b/>
          <w:iCs/>
        </w:rPr>
        <w:t>Automatus</w:t>
      </w:r>
      <w:r>
        <w:rPr>
          <w:iCs/>
        </w:rPr>
        <w:tab/>
      </w:r>
      <w:r>
        <w:t>spontané</w:t>
      </w:r>
    </w:p>
    <w:p w14:paraId="7FD55937" w14:textId="77777777" w:rsidR="00067E2E" w:rsidRDefault="00A0702C">
      <w:pPr>
        <w:pStyle w:val="effectus"/>
      </w:pPr>
      <w:r>
        <w:rPr>
          <w:b/>
          <w:iCs/>
        </w:rPr>
        <w:t>Autopsia</w:t>
      </w:r>
      <w:r>
        <w:rPr>
          <w:iCs/>
        </w:rPr>
        <w:tab/>
      </w:r>
      <w:r>
        <w:t>autopsie</w:t>
      </w:r>
    </w:p>
    <w:p w14:paraId="36CC9655" w14:textId="77777777" w:rsidR="00067E2E" w:rsidRDefault="00A0702C">
      <w:pPr>
        <w:pStyle w:val="effectus"/>
      </w:pPr>
      <w:r>
        <w:rPr>
          <w:b/>
          <w:iCs/>
        </w:rPr>
        <w:t>Auxiliaris</w:t>
      </w:r>
      <w:r>
        <w:rPr>
          <w:iCs/>
        </w:rPr>
        <w:tab/>
      </w:r>
      <w:r>
        <w:t>auxiliaire</w:t>
      </w:r>
    </w:p>
    <w:p w14:paraId="61AFFE63" w14:textId="77777777" w:rsidR="00067E2E" w:rsidRDefault="00A0702C">
      <w:pPr>
        <w:pStyle w:val="effectus"/>
      </w:pPr>
      <w:r>
        <w:rPr>
          <w:b/>
          <w:iCs/>
        </w:rPr>
        <w:t>Axiculus</w:t>
      </w:r>
      <w:r>
        <w:rPr>
          <w:iCs/>
        </w:rPr>
        <w:tab/>
      </w:r>
      <w:r>
        <w:t>cylindre</w:t>
      </w:r>
    </w:p>
    <w:p w14:paraId="37BF0F0E" w14:textId="77777777" w:rsidR="00067E2E" w:rsidRDefault="00A0702C">
      <w:pPr>
        <w:pStyle w:val="effectus"/>
      </w:pPr>
      <w:r>
        <w:rPr>
          <w:b/>
          <w:iCs/>
        </w:rPr>
        <w:t>Axifugus</w:t>
      </w:r>
      <w:r>
        <w:rPr>
          <w:iCs/>
        </w:rPr>
        <w:tab/>
      </w:r>
      <w:r>
        <w:t>axifuge</w:t>
      </w:r>
    </w:p>
    <w:p w14:paraId="37B165ED" w14:textId="77777777" w:rsidR="00067E2E" w:rsidRDefault="00A0702C">
      <w:pPr>
        <w:pStyle w:val="effectus"/>
      </w:pPr>
      <w:r>
        <w:rPr>
          <w:b/>
          <w:iCs/>
        </w:rPr>
        <w:t>Axilis</w:t>
      </w:r>
      <w:r>
        <w:tab/>
        <w:t>axile</w:t>
      </w:r>
    </w:p>
    <w:p w14:paraId="2BA006C5" w14:textId="77777777" w:rsidR="00067E2E" w:rsidRDefault="00A0702C">
      <w:pPr>
        <w:pStyle w:val="effectus"/>
      </w:pPr>
      <w:r>
        <w:rPr>
          <w:b/>
          <w:iCs/>
        </w:rPr>
        <w:t>Axilla</w:t>
      </w:r>
      <w:r>
        <w:tab/>
        <w:t>aisselle</w:t>
      </w:r>
    </w:p>
    <w:p w14:paraId="35308CF5" w14:textId="77777777" w:rsidR="00067E2E" w:rsidRDefault="00A0702C">
      <w:pPr>
        <w:pStyle w:val="effectus"/>
      </w:pPr>
      <w:r>
        <w:rPr>
          <w:b/>
          <w:iCs/>
        </w:rPr>
        <w:t>Axillaris</w:t>
      </w:r>
      <w:r>
        <w:rPr>
          <w:iCs/>
        </w:rPr>
        <w:tab/>
      </w:r>
      <w:r>
        <w:t>axillaire</w:t>
      </w:r>
    </w:p>
    <w:p w14:paraId="229C613B" w14:textId="77777777" w:rsidR="00067E2E" w:rsidRDefault="00A0702C">
      <w:pPr>
        <w:pStyle w:val="effectus"/>
      </w:pPr>
      <w:r>
        <w:rPr>
          <w:b/>
          <w:iCs/>
        </w:rPr>
        <w:t>Axioma</w:t>
      </w:r>
      <w:r>
        <w:rPr>
          <w:b/>
          <w:iCs/>
        </w:rPr>
        <w:tab/>
      </w:r>
      <w:r>
        <w:rPr>
          <w:iCs/>
        </w:rPr>
        <w:t>axiome</w:t>
      </w:r>
    </w:p>
    <w:p w14:paraId="644AE02F" w14:textId="77777777" w:rsidR="00067E2E" w:rsidRDefault="00A0702C">
      <w:pPr>
        <w:pStyle w:val="effectus"/>
      </w:pPr>
      <w:r>
        <w:rPr>
          <w:b/>
          <w:iCs/>
        </w:rPr>
        <w:t>Axipetus</w:t>
      </w:r>
      <w:r>
        <w:tab/>
        <w:t>axipète</w:t>
      </w:r>
    </w:p>
    <w:p w14:paraId="27875D6B" w14:textId="77777777" w:rsidR="00067E2E" w:rsidRDefault="00A0702C">
      <w:pPr>
        <w:pStyle w:val="effectus"/>
      </w:pPr>
      <w:r>
        <w:rPr>
          <w:b/>
          <w:iCs/>
        </w:rPr>
        <w:t>Axis</w:t>
      </w:r>
      <w:r>
        <w:rPr>
          <w:b/>
          <w:iCs/>
        </w:rPr>
        <w:tab/>
      </w:r>
      <w:r>
        <w:t>axe</w:t>
      </w:r>
      <w:r>
        <w:tab/>
        <w:t>essieu</w:t>
      </w:r>
    </w:p>
    <w:p w14:paraId="0F178C65" w14:textId="77777777" w:rsidR="00067E2E" w:rsidRDefault="00A0702C">
      <w:pPr>
        <w:pStyle w:val="effectus"/>
      </w:pPr>
      <w:r>
        <w:rPr>
          <w:b/>
          <w:iCs/>
        </w:rPr>
        <w:t>Axoïdes</w:t>
      </w:r>
      <w:r>
        <w:rPr>
          <w:iCs/>
        </w:rPr>
        <w:tab/>
      </w:r>
      <w:r>
        <w:t>axoïde</w:t>
      </w:r>
    </w:p>
    <w:p w14:paraId="1571ACDA" w14:textId="77777777" w:rsidR="00067E2E" w:rsidRDefault="00A0702C">
      <w:pPr>
        <w:pStyle w:val="effectus"/>
      </w:pPr>
      <w:r>
        <w:rPr>
          <w:b/>
          <w:iCs/>
        </w:rPr>
        <w:t>Axungia</w:t>
      </w:r>
      <w:r>
        <w:rPr>
          <w:iCs/>
        </w:rPr>
        <w:tab/>
      </w:r>
      <w:r>
        <w:t>axonge</w:t>
      </w:r>
    </w:p>
    <w:p w14:paraId="4500D67A" w14:textId="77777777" w:rsidR="00067E2E" w:rsidRDefault="00A0702C">
      <w:pPr>
        <w:pStyle w:val="effectus"/>
      </w:pPr>
      <w:r>
        <w:rPr>
          <w:b/>
          <w:iCs/>
        </w:rPr>
        <w:t>Azigos</w:t>
      </w:r>
      <w:r>
        <w:rPr>
          <w:b/>
          <w:iCs/>
        </w:rPr>
        <w:tab/>
      </w:r>
      <w:r>
        <w:rPr>
          <w:iCs/>
        </w:rPr>
        <w:t>azygos</w:t>
      </w:r>
    </w:p>
    <w:p w14:paraId="4C30D166" w14:textId="77777777" w:rsidR="00067E2E" w:rsidRDefault="00A0702C">
      <w:pPr>
        <w:pStyle w:val="effectus"/>
      </w:pPr>
      <w:r>
        <w:rPr>
          <w:b/>
          <w:iCs/>
        </w:rPr>
        <w:t>Azotum</w:t>
      </w:r>
      <w:r>
        <w:rPr>
          <w:iCs/>
        </w:rPr>
        <w:tab/>
      </w:r>
      <w:r>
        <w:t>azote</w:t>
      </w:r>
    </w:p>
    <w:p w14:paraId="07DE100C" w14:textId="77777777" w:rsidR="00067E2E" w:rsidRDefault="00A0702C">
      <w:pPr>
        <w:pStyle w:val="effectus"/>
      </w:pPr>
      <w:r>
        <w:rPr>
          <w:b/>
          <w:iCs/>
        </w:rPr>
        <w:t>Azymos</w:t>
      </w:r>
      <w:r>
        <w:rPr>
          <w:iCs/>
        </w:rPr>
        <w:tab/>
      </w:r>
      <w:r>
        <w:t>azyme</w:t>
      </w:r>
    </w:p>
    <w:p w14:paraId="6D1A559A" w14:textId="77777777" w:rsidR="00067E2E" w:rsidRDefault="00A0702C" w:rsidP="009710C3">
      <w:pPr>
        <w:pStyle w:val="label"/>
      </w:pPr>
      <w:bookmarkStart w:id="11" w:name="bookmark4"/>
      <w:r>
        <w:t>B</w:t>
      </w:r>
      <w:bookmarkEnd w:id="11"/>
    </w:p>
    <w:p w14:paraId="2652EC75" w14:textId="77777777" w:rsidR="00067E2E" w:rsidRDefault="00A0702C">
      <w:pPr>
        <w:pStyle w:val="effectus"/>
      </w:pPr>
      <w:r>
        <w:rPr>
          <w:b/>
          <w:iCs/>
        </w:rPr>
        <w:t>Bacca</w:t>
      </w:r>
      <w:r>
        <w:rPr>
          <w:lang w:eastAsia="el-GR" w:bidi="el-GR"/>
        </w:rPr>
        <w:tab/>
      </w:r>
      <w:r>
        <w:t>baie</w:t>
      </w:r>
    </w:p>
    <w:p w14:paraId="5646138D" w14:textId="77777777" w:rsidR="00067E2E" w:rsidRDefault="00A0702C">
      <w:pPr>
        <w:pStyle w:val="effectus"/>
      </w:pPr>
      <w:r>
        <w:rPr>
          <w:b/>
          <w:iCs/>
        </w:rPr>
        <w:t>Baccatus</w:t>
      </w:r>
      <w:r>
        <w:rPr>
          <w:iCs/>
        </w:rPr>
        <w:tab/>
      </w:r>
      <w:r>
        <w:t>bayé</w:t>
      </w:r>
    </w:p>
    <w:p w14:paraId="5968FA43" w14:textId="77777777" w:rsidR="00067E2E" w:rsidRDefault="00A0702C">
      <w:pPr>
        <w:pStyle w:val="effectus"/>
      </w:pPr>
      <w:r>
        <w:rPr>
          <w:b/>
          <w:iCs/>
        </w:rPr>
        <w:t>Baccifier</w:t>
      </w:r>
      <w:r>
        <w:rPr>
          <w:iCs/>
        </w:rPr>
        <w:tab/>
      </w:r>
      <w:r>
        <w:t>baccifère</w:t>
      </w:r>
    </w:p>
    <w:p w14:paraId="2B55C7B7" w14:textId="77777777" w:rsidR="00067E2E" w:rsidRDefault="00A0702C">
      <w:pPr>
        <w:pStyle w:val="effectus"/>
      </w:pPr>
      <w:r>
        <w:rPr>
          <w:b/>
          <w:iCs/>
        </w:rPr>
        <w:t>Bacciformis</w:t>
      </w:r>
      <w:r>
        <w:rPr>
          <w:iCs/>
        </w:rPr>
        <w:tab/>
      </w:r>
      <w:r>
        <w:t>bacciforme</w:t>
      </w:r>
    </w:p>
    <w:p w14:paraId="14DB7620" w14:textId="77777777" w:rsidR="00067E2E" w:rsidRDefault="00A0702C">
      <w:pPr>
        <w:pStyle w:val="effectus"/>
      </w:pPr>
      <w:r>
        <w:rPr>
          <w:b/>
          <w:iCs/>
        </w:rPr>
        <w:t>Balœna</w:t>
      </w:r>
      <w:r>
        <w:rPr>
          <w:iCs/>
        </w:rPr>
        <w:tab/>
      </w:r>
      <w:r>
        <w:t>baleine</w:t>
      </w:r>
    </w:p>
    <w:p w14:paraId="424F5768" w14:textId="77777777" w:rsidR="00067E2E" w:rsidRDefault="00A0702C">
      <w:pPr>
        <w:pStyle w:val="effectus"/>
      </w:pPr>
      <w:r>
        <w:rPr>
          <w:b/>
          <w:iCs/>
        </w:rPr>
        <w:t>Balanitœ</w:t>
      </w:r>
      <w:r>
        <w:rPr>
          <w:iCs/>
        </w:rPr>
        <w:tab/>
      </w:r>
      <w:r>
        <w:t>balanites</w:t>
      </w:r>
    </w:p>
    <w:p w14:paraId="78D909F1" w14:textId="77777777" w:rsidR="00067E2E" w:rsidRDefault="00A0702C">
      <w:pPr>
        <w:pStyle w:val="effectus"/>
      </w:pPr>
      <w:r>
        <w:rPr>
          <w:b/>
          <w:iCs/>
        </w:rPr>
        <w:t>Balanus</w:t>
      </w:r>
      <w:r>
        <w:rPr>
          <w:b/>
          <w:iCs/>
        </w:rPr>
        <w:tab/>
      </w:r>
      <w:r>
        <w:rPr>
          <w:iCs/>
        </w:rPr>
        <w:t>balanus</w:t>
      </w:r>
      <w:r>
        <w:rPr>
          <w:b/>
          <w:iCs/>
        </w:rPr>
        <w:tab/>
      </w:r>
      <w:r>
        <w:t>g</w:t>
      </w:r>
      <w:r>
        <w:rPr>
          <w:iCs/>
        </w:rPr>
        <w:t>land</w:t>
      </w:r>
    </w:p>
    <w:p w14:paraId="395F6899" w14:textId="77777777" w:rsidR="00067E2E" w:rsidRDefault="00A0702C">
      <w:pPr>
        <w:pStyle w:val="effectus"/>
      </w:pPr>
      <w:r>
        <w:rPr>
          <w:b/>
          <w:iCs/>
        </w:rPr>
        <w:t>Balaustium</w:t>
      </w:r>
      <w:r>
        <w:rPr>
          <w:iCs/>
        </w:rPr>
        <w:tab/>
      </w:r>
      <w:r>
        <w:t>balauste</w:t>
      </w:r>
    </w:p>
    <w:p w14:paraId="1C3C8DC6" w14:textId="77777777" w:rsidR="00067E2E" w:rsidRDefault="00A0702C">
      <w:pPr>
        <w:pStyle w:val="effectus"/>
      </w:pPr>
      <w:r>
        <w:rPr>
          <w:b/>
          <w:iCs/>
        </w:rPr>
        <w:t>Balaustinus</w:t>
      </w:r>
      <w:r>
        <w:rPr>
          <w:iCs/>
        </w:rPr>
        <w:tab/>
      </w:r>
      <w:r>
        <w:t>de balauste</w:t>
      </w:r>
    </w:p>
    <w:p w14:paraId="5A17B6C0" w14:textId="77777777" w:rsidR="00067E2E" w:rsidRDefault="00A0702C">
      <w:pPr>
        <w:pStyle w:val="effectus"/>
      </w:pPr>
      <w:r>
        <w:rPr>
          <w:b/>
          <w:iCs/>
        </w:rPr>
        <w:t>Balatrones</w:t>
      </w:r>
      <w:r>
        <w:rPr>
          <w:iCs/>
        </w:rPr>
        <w:tab/>
      </w:r>
      <w:r>
        <w:t>bégaiement</w:t>
      </w:r>
    </w:p>
    <w:p w14:paraId="5ACACB13" w14:textId="77777777" w:rsidR="00067E2E" w:rsidRDefault="00A0702C">
      <w:pPr>
        <w:pStyle w:val="effectus"/>
      </w:pPr>
      <w:r>
        <w:rPr>
          <w:b/>
          <w:iCs/>
        </w:rPr>
        <w:t>Balbuties</w:t>
      </w:r>
      <w:r>
        <w:rPr>
          <w:iCs/>
        </w:rPr>
        <w:tab/>
      </w:r>
      <w:r>
        <w:t>bégaiement</w:t>
      </w:r>
    </w:p>
    <w:p w14:paraId="30DD8440" w14:textId="77777777" w:rsidR="00067E2E" w:rsidRDefault="00A0702C">
      <w:pPr>
        <w:pStyle w:val="effectus"/>
      </w:pPr>
      <w:r>
        <w:rPr>
          <w:b/>
          <w:iCs/>
        </w:rPr>
        <w:t>Balbutire</w:t>
      </w:r>
      <w:r>
        <w:rPr>
          <w:iCs/>
        </w:rPr>
        <w:tab/>
      </w:r>
      <w:r>
        <w:t>bégayer</w:t>
      </w:r>
    </w:p>
    <w:p w14:paraId="3D2757C1" w14:textId="77777777" w:rsidR="00067E2E" w:rsidRDefault="00A0702C">
      <w:pPr>
        <w:pStyle w:val="effectus"/>
      </w:pPr>
      <w:r>
        <w:rPr>
          <w:b/>
          <w:iCs/>
        </w:rPr>
        <w:t>Balista</w:t>
      </w:r>
      <w:r>
        <w:rPr>
          <w:iCs/>
        </w:rPr>
        <w:tab/>
      </w:r>
      <w:r>
        <w:t>baliste</w:t>
      </w:r>
    </w:p>
    <w:p w14:paraId="295E4C0D" w14:textId="77777777" w:rsidR="00067E2E" w:rsidRDefault="00A0702C">
      <w:pPr>
        <w:pStyle w:val="effectus"/>
      </w:pPr>
      <w:r>
        <w:rPr>
          <w:b/>
          <w:iCs/>
        </w:rPr>
        <w:t>Balistica</w:t>
      </w:r>
      <w:r>
        <w:rPr>
          <w:iCs/>
        </w:rPr>
        <w:tab/>
      </w:r>
      <w:r>
        <w:t>balistique</w:t>
      </w:r>
    </w:p>
    <w:p w14:paraId="21984666" w14:textId="77777777" w:rsidR="00067E2E" w:rsidRDefault="00A0702C">
      <w:pPr>
        <w:pStyle w:val="effectus"/>
      </w:pPr>
      <w:r>
        <w:rPr>
          <w:b/>
          <w:iCs/>
        </w:rPr>
        <w:t>Balneabilis</w:t>
      </w:r>
      <w:r>
        <w:rPr>
          <w:iCs/>
        </w:rPr>
        <w:tab/>
      </w:r>
      <w:r>
        <w:t>balnéable</w:t>
      </w:r>
    </w:p>
    <w:p w14:paraId="69D168F4" w14:textId="77777777" w:rsidR="00067E2E" w:rsidRDefault="00A0702C">
      <w:pPr>
        <w:pStyle w:val="effectus"/>
      </w:pPr>
      <w:r>
        <w:rPr>
          <w:b/>
          <w:iCs/>
        </w:rPr>
        <w:t>Balneum</w:t>
      </w:r>
      <w:r>
        <w:rPr>
          <w:iCs/>
        </w:rPr>
        <w:tab/>
      </w:r>
      <w:r>
        <w:t>bain</w:t>
      </w:r>
    </w:p>
    <w:p w14:paraId="21B457CC" w14:textId="77777777" w:rsidR="00067E2E" w:rsidRDefault="00A0702C">
      <w:pPr>
        <w:pStyle w:val="effectus"/>
      </w:pPr>
      <w:r>
        <w:rPr>
          <w:b/>
          <w:iCs/>
        </w:rPr>
        <w:t>Batsamaüo</w:t>
      </w:r>
      <w:r>
        <w:rPr>
          <w:iCs/>
        </w:rPr>
        <w:tab/>
        <w:t>e</w:t>
      </w:r>
      <w:r>
        <w:t>mbaumement</w:t>
      </w:r>
    </w:p>
    <w:p w14:paraId="1E98E9F4" w14:textId="77777777" w:rsidR="00067E2E" w:rsidRDefault="00A0702C">
      <w:pPr>
        <w:pStyle w:val="effectus"/>
      </w:pPr>
      <w:r>
        <w:rPr>
          <w:b/>
          <w:iCs/>
        </w:rPr>
        <w:t>Balsamicus</w:t>
      </w:r>
      <w:r>
        <w:tab/>
        <w:t>balsamique</w:t>
      </w:r>
    </w:p>
    <w:p w14:paraId="6B53FBFF" w14:textId="77777777" w:rsidR="00067E2E" w:rsidRDefault="00A0702C">
      <w:pPr>
        <w:pStyle w:val="effectus"/>
      </w:pPr>
      <w:r>
        <w:rPr>
          <w:b/>
          <w:iCs/>
        </w:rPr>
        <w:t>Bambalio</w:t>
      </w:r>
      <w:r>
        <w:rPr>
          <w:iCs/>
        </w:rPr>
        <w:tab/>
      </w:r>
      <w:r>
        <w:t>qui bégaie</w:t>
      </w:r>
    </w:p>
    <w:p w14:paraId="0FF754FC" w14:textId="77777777" w:rsidR="00067E2E" w:rsidRDefault="00A0702C">
      <w:pPr>
        <w:pStyle w:val="effectus"/>
      </w:pPr>
      <w:r>
        <w:rPr>
          <w:b/>
          <w:iCs/>
        </w:rPr>
        <w:t>Baptisterium</w:t>
      </w:r>
      <w:r>
        <w:rPr>
          <w:iCs/>
        </w:rPr>
        <w:tab/>
      </w:r>
      <w:r>
        <w:t>bain</w:t>
      </w:r>
    </w:p>
    <w:p w14:paraId="1E83F807" w14:textId="77777777" w:rsidR="00067E2E" w:rsidRDefault="00A0702C">
      <w:pPr>
        <w:pStyle w:val="effectus"/>
      </w:pPr>
      <w:r>
        <w:rPr>
          <w:b/>
          <w:iCs/>
        </w:rPr>
        <w:t>Barba</w:t>
      </w:r>
      <w:r>
        <w:rPr>
          <w:iCs/>
        </w:rPr>
        <w:tab/>
      </w:r>
      <w:r>
        <w:t>barbe</w:t>
      </w:r>
    </w:p>
    <w:p w14:paraId="47CEEC06" w14:textId="77777777" w:rsidR="00067E2E" w:rsidRDefault="00A0702C">
      <w:pPr>
        <w:pStyle w:val="effectus"/>
      </w:pPr>
      <w:r>
        <w:rPr>
          <w:b/>
          <w:iCs/>
        </w:rPr>
        <w:t>Barometrum</w:t>
      </w:r>
      <w:r>
        <w:rPr>
          <w:iCs/>
        </w:rPr>
        <w:tab/>
      </w:r>
      <w:r>
        <w:t>baromètre</w:t>
      </w:r>
    </w:p>
    <w:p w14:paraId="684186F5" w14:textId="77777777" w:rsidR="00067E2E" w:rsidRDefault="00A0702C">
      <w:pPr>
        <w:pStyle w:val="effectus"/>
      </w:pPr>
      <w:r>
        <w:rPr>
          <w:b/>
          <w:iCs/>
        </w:rPr>
        <w:t>Barosanemus</w:t>
      </w:r>
      <w:r>
        <w:rPr>
          <w:iCs/>
        </w:rPr>
        <w:tab/>
      </w:r>
      <w:r>
        <w:t>barosanème</w:t>
      </w:r>
    </w:p>
    <w:p w14:paraId="34E34A9C" w14:textId="77777777" w:rsidR="00067E2E" w:rsidRDefault="00A0702C">
      <w:pPr>
        <w:pStyle w:val="effectus"/>
      </w:pPr>
      <w:r>
        <w:rPr>
          <w:b/>
          <w:iCs/>
        </w:rPr>
        <w:t>Baroscopium</w:t>
      </w:r>
      <w:r>
        <w:rPr>
          <w:b/>
          <w:iCs/>
        </w:rPr>
        <w:tab/>
      </w:r>
      <w:r>
        <w:t>baroscope</w:t>
      </w:r>
    </w:p>
    <w:p w14:paraId="0EB201D7" w14:textId="77777777" w:rsidR="00067E2E" w:rsidRDefault="00A0702C">
      <w:pPr>
        <w:pStyle w:val="effectus"/>
      </w:pPr>
      <w:r>
        <w:rPr>
          <w:b/>
          <w:iCs/>
        </w:rPr>
        <w:t>Baryphonia</w:t>
      </w:r>
      <w:r>
        <w:rPr>
          <w:iCs/>
        </w:rPr>
        <w:tab/>
      </w:r>
      <w:r>
        <w:t>baryphonie</w:t>
      </w:r>
    </w:p>
    <w:p w14:paraId="5DFD4D4D" w14:textId="77777777" w:rsidR="00067E2E" w:rsidRDefault="00A0702C">
      <w:pPr>
        <w:pStyle w:val="effectus"/>
      </w:pPr>
      <w:r>
        <w:rPr>
          <w:b/>
          <w:iCs/>
        </w:rPr>
        <w:t>Baryta</w:t>
      </w:r>
      <w:r>
        <w:rPr>
          <w:iCs/>
        </w:rPr>
        <w:tab/>
      </w:r>
      <w:r>
        <w:t>baryte</w:t>
      </w:r>
    </w:p>
    <w:p w14:paraId="598B65A7" w14:textId="77777777" w:rsidR="00067E2E" w:rsidRDefault="00A0702C">
      <w:pPr>
        <w:pStyle w:val="effectus"/>
      </w:pPr>
      <w:r>
        <w:rPr>
          <w:b/>
          <w:iCs/>
        </w:rPr>
        <w:t>Basilaris</w:t>
      </w:r>
      <w:r>
        <w:rPr>
          <w:iCs/>
        </w:rPr>
        <w:tab/>
      </w:r>
      <w:r>
        <w:t>basilaire</w:t>
      </w:r>
    </w:p>
    <w:p w14:paraId="53C799F9" w14:textId="77777777" w:rsidR="00067E2E" w:rsidRDefault="00A0702C">
      <w:pPr>
        <w:pStyle w:val="effectus"/>
      </w:pPr>
      <w:r>
        <w:rPr>
          <w:b/>
          <w:iCs/>
        </w:rPr>
        <w:t>Basilicum</w:t>
      </w:r>
      <w:r>
        <w:rPr>
          <w:iCs/>
        </w:rPr>
        <w:tab/>
      </w:r>
      <w:r>
        <w:t>basilicon</w:t>
      </w:r>
    </w:p>
    <w:p w14:paraId="2B6ACB49" w14:textId="77777777" w:rsidR="00067E2E" w:rsidRDefault="00A0702C">
      <w:pPr>
        <w:pStyle w:val="effectus"/>
      </w:pPr>
      <w:r>
        <w:rPr>
          <w:b/>
          <w:iCs/>
        </w:rPr>
        <w:t>Basilicus</w:t>
      </w:r>
      <w:r>
        <w:rPr>
          <w:iCs/>
        </w:rPr>
        <w:tab/>
        <w:t>ba</w:t>
      </w:r>
      <w:r>
        <w:t>silique</w:t>
      </w:r>
    </w:p>
    <w:p w14:paraId="3B058397" w14:textId="77777777" w:rsidR="00067E2E" w:rsidRDefault="00A0702C">
      <w:pPr>
        <w:pStyle w:val="effectus"/>
      </w:pPr>
      <w:r>
        <w:rPr>
          <w:b/>
          <w:iCs/>
        </w:rPr>
        <w:t>Basioglosus</w:t>
      </w:r>
      <w:r>
        <w:tab/>
      </w:r>
      <w:commentRangeStart w:id="12"/>
      <w:r>
        <w:t>basioglose</w:t>
      </w:r>
      <w:commentRangeEnd w:id="12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2"/>
      </w:r>
    </w:p>
    <w:p w14:paraId="5D960A0D" w14:textId="77777777" w:rsidR="00067E2E" w:rsidRDefault="00A0702C">
      <w:pPr>
        <w:pStyle w:val="effectus"/>
      </w:pPr>
      <w:r>
        <w:rPr>
          <w:b/>
          <w:iCs/>
        </w:rPr>
        <w:t>Basis</w:t>
      </w:r>
      <w:r>
        <w:rPr>
          <w:iCs/>
        </w:rPr>
        <w:tab/>
      </w:r>
      <w:r>
        <w:t>base</w:t>
      </w:r>
    </w:p>
    <w:p w14:paraId="600C7887" w14:textId="77777777" w:rsidR="00067E2E" w:rsidRDefault="00A0702C">
      <w:pPr>
        <w:pStyle w:val="effectus"/>
      </w:pPr>
      <w:r>
        <w:rPr>
          <w:b/>
          <w:iCs/>
        </w:rPr>
        <w:t>Batrachites</w:t>
      </w:r>
      <w:r>
        <w:rPr>
          <w:iCs/>
        </w:rPr>
        <w:tab/>
      </w:r>
      <w:r>
        <w:t>batrachite</w:t>
      </w:r>
    </w:p>
    <w:p w14:paraId="5978AAC8" w14:textId="77777777" w:rsidR="00067E2E" w:rsidRDefault="00A0702C">
      <w:pPr>
        <w:pStyle w:val="effectus"/>
      </w:pPr>
      <w:r>
        <w:rPr>
          <w:b/>
          <w:iCs/>
        </w:rPr>
        <w:t>Batrachius</w:t>
      </w:r>
      <w:r>
        <w:rPr>
          <w:iCs/>
        </w:rPr>
        <w:tab/>
      </w:r>
      <w:r>
        <w:t>batracien</w:t>
      </w:r>
    </w:p>
    <w:p w14:paraId="053CAF66" w14:textId="77777777" w:rsidR="00067E2E" w:rsidRDefault="00A0702C">
      <w:pPr>
        <w:pStyle w:val="effectus"/>
      </w:pPr>
      <w:r>
        <w:rPr>
          <w:b/>
          <w:iCs/>
        </w:rPr>
        <w:lastRenderedPageBreak/>
        <w:t>Batrachus</w:t>
      </w:r>
      <w:r>
        <w:rPr>
          <w:iCs/>
        </w:rPr>
        <w:tab/>
      </w:r>
      <w:r>
        <w:t>ranule</w:t>
      </w:r>
    </w:p>
    <w:p w14:paraId="04218F62" w14:textId="77777777" w:rsidR="00067E2E" w:rsidRDefault="00A0702C">
      <w:pPr>
        <w:pStyle w:val="effectus"/>
      </w:pPr>
      <w:r>
        <w:rPr>
          <w:b/>
          <w:iCs/>
        </w:rPr>
        <w:t>Batitura</w:t>
      </w:r>
      <w:r>
        <w:rPr>
          <w:iCs/>
        </w:rPr>
        <w:tab/>
      </w:r>
      <w:r>
        <w:t>batitures</w:t>
      </w:r>
    </w:p>
    <w:p w14:paraId="16866657" w14:textId="77777777" w:rsidR="00067E2E" w:rsidRDefault="00A0702C">
      <w:pPr>
        <w:pStyle w:val="effectus"/>
      </w:pPr>
      <w:r>
        <w:rPr>
          <w:b/>
          <w:iCs/>
        </w:rPr>
        <w:t>Bechica</w:t>
      </w:r>
      <w:r>
        <w:tab/>
        <w:t>béchiques</w:t>
      </w:r>
    </w:p>
    <w:p w14:paraId="3D10D2E0" w14:textId="77777777" w:rsidR="00067E2E" w:rsidRDefault="00A0702C">
      <w:pPr>
        <w:pStyle w:val="effectus"/>
      </w:pPr>
      <w:r>
        <w:rPr>
          <w:b/>
          <w:iCs/>
        </w:rPr>
        <w:t>Bellon</w:t>
      </w:r>
      <w:r>
        <w:rPr>
          <w:b/>
          <w:iCs/>
        </w:rPr>
        <w:tab/>
      </w:r>
      <w:r>
        <w:rPr>
          <w:iCs/>
        </w:rPr>
        <w:t>bellon</w:t>
      </w:r>
    </w:p>
    <w:p w14:paraId="4976A8DA" w14:textId="77777777" w:rsidR="00067E2E" w:rsidRDefault="00A0702C">
      <w:pPr>
        <w:pStyle w:val="effectus"/>
      </w:pPr>
      <w:r>
        <w:rPr>
          <w:b/>
          <w:iCs/>
        </w:rPr>
        <w:t>Benath</w:t>
      </w:r>
      <w:r>
        <w:rPr>
          <w:b/>
          <w:iCs/>
        </w:rPr>
        <w:tab/>
      </w:r>
      <w:r>
        <w:rPr>
          <w:iCs/>
        </w:rPr>
        <w:t>benath</w:t>
      </w:r>
    </w:p>
    <w:p w14:paraId="683885FD" w14:textId="77777777" w:rsidR="00067E2E" w:rsidRDefault="00A0702C">
      <w:pPr>
        <w:pStyle w:val="effectus"/>
      </w:pPr>
      <w:r>
        <w:rPr>
          <w:b/>
          <w:iCs/>
        </w:rPr>
        <w:t>Benignus</w:t>
      </w:r>
      <w:r>
        <w:rPr>
          <w:iCs/>
        </w:rPr>
        <w:tab/>
      </w:r>
      <w:r>
        <w:t>bénin</w:t>
      </w:r>
    </w:p>
    <w:p w14:paraId="5B793019" w14:textId="77777777" w:rsidR="00067E2E" w:rsidRDefault="00A0702C">
      <w:pPr>
        <w:pStyle w:val="effectus"/>
      </w:pPr>
      <w:r>
        <w:rPr>
          <w:b/>
          <w:iCs/>
        </w:rPr>
        <w:t>Benzoas</w:t>
      </w:r>
      <w:r>
        <w:rPr>
          <w:iCs/>
        </w:rPr>
        <w:tab/>
      </w:r>
      <w:r>
        <w:t>benzoate</w:t>
      </w:r>
    </w:p>
    <w:p w14:paraId="53370C38" w14:textId="77777777" w:rsidR="00067E2E" w:rsidRDefault="00A0702C">
      <w:pPr>
        <w:pStyle w:val="effectus"/>
      </w:pPr>
      <w:r>
        <w:rPr>
          <w:b/>
          <w:iCs/>
        </w:rPr>
        <w:t>Benzoicus</w:t>
      </w:r>
      <w:r>
        <w:rPr>
          <w:iCs/>
        </w:rPr>
        <w:tab/>
      </w:r>
      <w:r>
        <w:t>benzoïque</w:t>
      </w:r>
    </w:p>
    <w:p w14:paraId="01DC91B8" w14:textId="77777777" w:rsidR="00067E2E" w:rsidRDefault="00A0702C">
      <w:pPr>
        <w:pStyle w:val="effectus"/>
      </w:pPr>
      <w:r>
        <w:rPr>
          <w:b/>
          <w:iCs/>
        </w:rPr>
        <w:t>Benzuinum</w:t>
      </w:r>
      <w:r>
        <w:rPr>
          <w:b/>
          <w:iCs/>
        </w:rPr>
        <w:tab/>
      </w:r>
      <w:r>
        <w:t>benjoin</w:t>
      </w:r>
    </w:p>
    <w:p w14:paraId="05CEFD5D" w14:textId="77777777" w:rsidR="00067E2E" w:rsidRDefault="00A0702C">
      <w:pPr>
        <w:pStyle w:val="effectus"/>
      </w:pPr>
      <w:r>
        <w:rPr>
          <w:b/>
          <w:iCs/>
        </w:rPr>
        <w:t>Beriberii</w:t>
      </w:r>
      <w:r>
        <w:rPr>
          <w:b/>
          <w:iCs/>
        </w:rPr>
        <w:tab/>
      </w:r>
      <w:r>
        <w:rPr>
          <w:iCs/>
        </w:rPr>
        <w:t>beriberii</w:t>
      </w:r>
    </w:p>
    <w:p w14:paraId="70DA9122" w14:textId="77777777" w:rsidR="00067E2E" w:rsidRDefault="00A0702C">
      <w:pPr>
        <w:pStyle w:val="effectus"/>
      </w:pPr>
      <w:r>
        <w:rPr>
          <w:b/>
          <w:iCs/>
        </w:rPr>
        <w:t>Besoardicus</w:t>
      </w:r>
      <w:r>
        <w:tab/>
        <w:t>bésoardique</w:t>
      </w:r>
    </w:p>
    <w:p w14:paraId="0BFEA69A" w14:textId="77777777" w:rsidR="00067E2E" w:rsidRDefault="00A0702C">
      <w:pPr>
        <w:pStyle w:val="effectus"/>
      </w:pPr>
      <w:r>
        <w:rPr>
          <w:b/>
          <w:iCs/>
        </w:rPr>
        <w:t>Besoarticus</w:t>
      </w:r>
      <w:r>
        <w:rPr>
          <w:iCs/>
        </w:rPr>
        <w:tab/>
      </w:r>
      <w:r>
        <w:t>bésoardique</w:t>
      </w:r>
    </w:p>
    <w:p w14:paraId="434A23CF" w14:textId="77777777" w:rsidR="00067E2E" w:rsidRDefault="00A0702C">
      <w:pPr>
        <w:pStyle w:val="effectus"/>
      </w:pPr>
      <w:r>
        <w:rPr>
          <w:b/>
          <w:iCs/>
        </w:rPr>
        <w:t>Bibliographia</w:t>
      </w:r>
      <w:r>
        <w:rPr>
          <w:b/>
          <w:iCs/>
        </w:rPr>
        <w:tab/>
      </w:r>
      <w:r>
        <w:t>bibliographie</w:t>
      </w:r>
    </w:p>
    <w:p w14:paraId="0E4C8914" w14:textId="77777777" w:rsidR="00067E2E" w:rsidRDefault="00A0702C">
      <w:pPr>
        <w:pStyle w:val="effectus"/>
      </w:pPr>
      <w:r>
        <w:rPr>
          <w:b/>
          <w:iCs/>
        </w:rPr>
        <w:t>Biceps</w:t>
      </w:r>
      <w:r>
        <w:rPr>
          <w:b/>
          <w:iCs/>
        </w:rPr>
        <w:tab/>
      </w:r>
      <w:r>
        <w:rPr>
          <w:iCs/>
        </w:rPr>
        <w:t>biceps</w:t>
      </w:r>
    </w:p>
    <w:p w14:paraId="293385AE" w14:textId="77777777" w:rsidR="00067E2E" w:rsidRDefault="00A0702C">
      <w:pPr>
        <w:pStyle w:val="effectus"/>
      </w:pPr>
      <w:r>
        <w:rPr>
          <w:b/>
          <w:iCs/>
        </w:rPr>
        <w:t>Biconjugatus</w:t>
      </w:r>
      <w:r>
        <w:rPr>
          <w:iCs/>
        </w:rPr>
        <w:tab/>
      </w:r>
      <w:r>
        <w:t>biconjugé</w:t>
      </w:r>
    </w:p>
    <w:p w14:paraId="389C2DA4" w14:textId="77777777" w:rsidR="00067E2E" w:rsidRDefault="00A0702C">
      <w:pPr>
        <w:pStyle w:val="effectus"/>
      </w:pPr>
      <w:r>
        <w:rPr>
          <w:b/>
          <w:iCs/>
        </w:rPr>
        <w:t>Bicornis</w:t>
      </w:r>
      <w:r>
        <w:rPr>
          <w:iCs/>
        </w:rPr>
        <w:tab/>
      </w:r>
      <w:r>
        <w:t>bicorne</w:t>
      </w:r>
    </w:p>
    <w:p w14:paraId="5A8FC6B7" w14:textId="77777777" w:rsidR="00067E2E" w:rsidRDefault="00A0702C">
      <w:pPr>
        <w:pStyle w:val="effectus"/>
      </w:pPr>
      <w:r>
        <w:rPr>
          <w:b/>
          <w:iCs/>
        </w:rPr>
        <w:t>Bicuspidatus</w:t>
      </w:r>
      <w:r>
        <w:rPr>
          <w:b/>
          <w:iCs/>
        </w:rPr>
        <w:tab/>
      </w:r>
      <w:r>
        <w:t>bicuspidé</w:t>
      </w:r>
    </w:p>
    <w:p w14:paraId="58C74806" w14:textId="77777777" w:rsidR="00067E2E" w:rsidRDefault="00A0702C">
      <w:pPr>
        <w:pStyle w:val="effectus"/>
      </w:pPr>
      <w:r>
        <w:rPr>
          <w:b/>
          <w:iCs/>
        </w:rPr>
        <w:t>Bidentatus</w:t>
      </w:r>
      <w:r>
        <w:rPr>
          <w:iCs/>
        </w:rPr>
        <w:tab/>
      </w:r>
      <w:r>
        <w:t>bidenté</w:t>
      </w:r>
    </w:p>
    <w:p w14:paraId="7022FD72" w14:textId="77777777" w:rsidR="00067E2E" w:rsidRDefault="00A0702C">
      <w:pPr>
        <w:pStyle w:val="effectus"/>
      </w:pPr>
      <w:r>
        <w:rPr>
          <w:b/>
          <w:iCs/>
        </w:rPr>
        <w:t>Biennis</w:t>
      </w:r>
      <w:r>
        <w:rPr>
          <w:iCs/>
        </w:rPr>
        <w:tab/>
      </w:r>
      <w:r>
        <w:t>bisannuel</w:t>
      </w:r>
    </w:p>
    <w:p w14:paraId="0961F481" w14:textId="77777777" w:rsidR="00067E2E" w:rsidRDefault="00A0702C">
      <w:pPr>
        <w:pStyle w:val="effectus"/>
      </w:pPr>
      <w:r>
        <w:rPr>
          <w:b/>
          <w:iCs/>
        </w:rPr>
        <w:t>Bifer</w:t>
      </w:r>
      <w:r>
        <w:rPr>
          <w:iCs/>
        </w:rPr>
        <w:tab/>
      </w:r>
      <w:r>
        <w:t>bifère</w:t>
      </w:r>
    </w:p>
    <w:p w14:paraId="0DEDB688" w14:textId="77777777" w:rsidR="00067E2E" w:rsidRDefault="00A0702C">
      <w:pPr>
        <w:pStyle w:val="effectus"/>
      </w:pPr>
      <w:r>
        <w:rPr>
          <w:b/>
          <w:iCs/>
        </w:rPr>
        <w:t>Bifidus</w:t>
      </w:r>
      <w:r>
        <w:tab/>
        <w:t>bifide</w:t>
      </w:r>
    </w:p>
    <w:p w14:paraId="738045B0" w14:textId="77777777" w:rsidR="00067E2E" w:rsidRDefault="00A0702C">
      <w:pPr>
        <w:pStyle w:val="effectus"/>
      </w:pPr>
      <w:r>
        <w:rPr>
          <w:b/>
          <w:iCs/>
        </w:rPr>
        <w:t>Biflorus</w:t>
      </w:r>
      <w:r>
        <w:tab/>
        <w:t>biflore</w:t>
      </w:r>
    </w:p>
    <w:p w14:paraId="1AFE5951" w14:textId="77777777" w:rsidR="00067E2E" w:rsidRDefault="00A0702C">
      <w:pPr>
        <w:pStyle w:val="effectus"/>
      </w:pPr>
      <w:r>
        <w:rPr>
          <w:b/>
          <w:iCs/>
        </w:rPr>
        <w:t>B</w:t>
      </w:r>
      <w:r>
        <w:rPr>
          <w:b/>
          <w:iCs/>
        </w:rPr>
        <w:t>ifurcatio</w:t>
      </w:r>
      <w:r>
        <w:rPr>
          <w:iCs/>
        </w:rPr>
        <w:tab/>
      </w:r>
      <w:r>
        <w:t>bifurcation</w:t>
      </w:r>
    </w:p>
    <w:p w14:paraId="2AB52CF4" w14:textId="77777777" w:rsidR="00067E2E" w:rsidRDefault="00A0702C">
      <w:pPr>
        <w:pStyle w:val="effectus"/>
      </w:pPr>
      <w:r>
        <w:rPr>
          <w:b/>
          <w:iCs/>
        </w:rPr>
        <w:t>Bigamia</w:t>
      </w:r>
      <w:r>
        <w:rPr>
          <w:iCs/>
        </w:rPr>
        <w:tab/>
      </w:r>
      <w:r>
        <w:t>bigamie</w:t>
      </w:r>
    </w:p>
    <w:p w14:paraId="038A4CC9" w14:textId="77777777" w:rsidR="00067E2E" w:rsidRDefault="00A0702C">
      <w:pPr>
        <w:pStyle w:val="effectus"/>
      </w:pPr>
      <w:r>
        <w:rPr>
          <w:b/>
          <w:iCs/>
        </w:rPr>
        <w:t>Bigamus</w:t>
      </w:r>
      <w:r>
        <w:rPr>
          <w:iCs/>
        </w:rPr>
        <w:tab/>
      </w:r>
      <w:r>
        <w:t>bigame</w:t>
      </w:r>
    </w:p>
    <w:p w14:paraId="6BB05AB6" w14:textId="77777777" w:rsidR="00067E2E" w:rsidRDefault="00A0702C">
      <w:pPr>
        <w:pStyle w:val="effectus"/>
      </w:pPr>
      <w:r>
        <w:rPr>
          <w:b/>
          <w:iCs/>
        </w:rPr>
        <w:t>Bigeminatus</w:t>
      </w:r>
      <w:r>
        <w:tab/>
        <w:t>bigéminé</w:t>
      </w:r>
    </w:p>
    <w:p w14:paraId="6794F1F3" w14:textId="77777777" w:rsidR="00067E2E" w:rsidRDefault="00A0702C">
      <w:pPr>
        <w:pStyle w:val="effectus"/>
      </w:pPr>
      <w:r>
        <w:rPr>
          <w:b/>
          <w:iCs/>
        </w:rPr>
        <w:t>Bijugatus</w:t>
      </w:r>
      <w:r>
        <w:tab/>
        <w:t>bijugé</w:t>
      </w:r>
    </w:p>
    <w:p w14:paraId="5812DE9A" w14:textId="77777777" w:rsidR="00067E2E" w:rsidRDefault="00A0702C">
      <w:pPr>
        <w:pStyle w:val="effectus"/>
      </w:pPr>
      <w:r>
        <w:rPr>
          <w:b/>
          <w:iCs/>
        </w:rPr>
        <w:t>Biliaris</w:t>
      </w:r>
      <w:r>
        <w:rPr>
          <w:iCs/>
        </w:rPr>
        <w:tab/>
      </w:r>
      <w:r>
        <w:t>biliaire</w:t>
      </w:r>
    </w:p>
    <w:p w14:paraId="66F2A64A" w14:textId="77777777" w:rsidR="00067E2E" w:rsidRDefault="00A0702C">
      <w:pPr>
        <w:pStyle w:val="effectus"/>
      </w:pPr>
      <w:r>
        <w:rPr>
          <w:b/>
          <w:iCs/>
        </w:rPr>
        <w:t>Biliosus</w:t>
      </w:r>
      <w:r>
        <w:rPr>
          <w:iCs/>
        </w:rPr>
        <w:tab/>
      </w:r>
      <w:r>
        <w:rPr>
          <w:b/>
          <w:iCs/>
        </w:rPr>
        <w:t>Biliarius</w:t>
      </w:r>
      <w:r>
        <w:rPr>
          <w:iCs/>
        </w:rPr>
        <w:tab/>
      </w:r>
      <w:r>
        <w:t>biliaire</w:t>
      </w:r>
    </w:p>
    <w:p w14:paraId="05E257C0" w14:textId="77777777" w:rsidR="00067E2E" w:rsidRDefault="00A0702C">
      <w:pPr>
        <w:pStyle w:val="effectus"/>
      </w:pPr>
      <w:r>
        <w:rPr>
          <w:b/>
          <w:iCs/>
        </w:rPr>
        <w:t>Bilis</w:t>
      </w:r>
      <w:r>
        <w:rPr>
          <w:iCs/>
        </w:rPr>
        <w:tab/>
      </w:r>
      <w:r>
        <w:t>bile</w:t>
      </w:r>
    </w:p>
    <w:p w14:paraId="574D25AF" w14:textId="77777777" w:rsidR="00067E2E" w:rsidRDefault="00A0702C">
      <w:pPr>
        <w:pStyle w:val="effectus"/>
      </w:pPr>
      <w:r>
        <w:rPr>
          <w:b/>
          <w:iCs/>
        </w:rPr>
        <w:t>Bilobatus</w:t>
      </w:r>
      <w:r>
        <w:tab/>
        <w:t>bilobé</w:t>
      </w:r>
    </w:p>
    <w:p w14:paraId="45AB889C" w14:textId="77777777" w:rsidR="00067E2E" w:rsidRDefault="00A0702C">
      <w:pPr>
        <w:pStyle w:val="effectus"/>
      </w:pPr>
      <w:r>
        <w:rPr>
          <w:b/>
          <w:iCs/>
        </w:rPr>
        <w:t>Bilobus</w:t>
      </w:r>
      <w:r>
        <w:rPr>
          <w:iCs/>
        </w:rPr>
        <w:tab/>
      </w:r>
      <w:r>
        <w:t>bilobe</w:t>
      </w:r>
    </w:p>
    <w:p w14:paraId="60A4A0F0" w14:textId="77777777" w:rsidR="00067E2E" w:rsidRDefault="00A0702C">
      <w:pPr>
        <w:pStyle w:val="effectus"/>
      </w:pPr>
      <w:r>
        <w:rPr>
          <w:b/>
          <w:iCs/>
        </w:rPr>
        <w:t>Bilocularis</w:t>
      </w:r>
      <w:r>
        <w:tab/>
        <w:t>biloculaire</w:t>
      </w:r>
    </w:p>
    <w:p w14:paraId="26BEEFFB" w14:textId="77777777" w:rsidR="00067E2E" w:rsidRDefault="00A0702C">
      <w:pPr>
        <w:pStyle w:val="effectus"/>
      </w:pPr>
      <w:r>
        <w:rPr>
          <w:b/>
          <w:iCs/>
        </w:rPr>
        <w:t>Binoclus</w:t>
      </w:r>
      <w:r>
        <w:rPr>
          <w:iCs/>
        </w:rPr>
        <w:tab/>
      </w:r>
      <w:r>
        <w:t>binocle</w:t>
      </w:r>
    </w:p>
    <w:p w14:paraId="06092D07" w14:textId="77777777" w:rsidR="00067E2E" w:rsidRDefault="00A0702C">
      <w:pPr>
        <w:pStyle w:val="effectus"/>
      </w:pPr>
      <w:r>
        <w:rPr>
          <w:b/>
          <w:iCs/>
        </w:rPr>
        <w:t>Binomus</w:t>
      </w:r>
      <w:r>
        <w:rPr>
          <w:iCs/>
        </w:rPr>
        <w:tab/>
      </w:r>
      <w:r>
        <w:t>binome</w:t>
      </w:r>
    </w:p>
    <w:p w14:paraId="29112BE7" w14:textId="77777777" w:rsidR="00067E2E" w:rsidRDefault="00A0702C">
      <w:pPr>
        <w:pStyle w:val="effectus"/>
      </w:pPr>
      <w:r>
        <w:rPr>
          <w:b/>
          <w:iCs/>
        </w:rPr>
        <w:t>Biographia</w:t>
      </w:r>
      <w:r>
        <w:rPr>
          <w:iCs/>
        </w:rPr>
        <w:tab/>
      </w:r>
      <w:r>
        <w:t>biographie</w:t>
      </w:r>
    </w:p>
    <w:p w14:paraId="12CE05E7" w14:textId="77777777" w:rsidR="00067E2E" w:rsidRDefault="00A0702C">
      <w:pPr>
        <w:pStyle w:val="effectus"/>
      </w:pPr>
      <w:r>
        <w:rPr>
          <w:b/>
          <w:iCs/>
        </w:rPr>
        <w:t>Bipartitus</w:t>
      </w:r>
      <w:r>
        <w:tab/>
        <w:t>biparti</w:t>
      </w:r>
    </w:p>
    <w:p w14:paraId="04C51F40" w14:textId="77777777" w:rsidR="00067E2E" w:rsidRDefault="00A0702C">
      <w:pPr>
        <w:pStyle w:val="effectus"/>
      </w:pPr>
      <w:r>
        <w:rPr>
          <w:b/>
          <w:iCs/>
        </w:rPr>
        <w:t>Bipartibilis</w:t>
      </w:r>
      <w:r>
        <w:rPr>
          <w:iCs/>
        </w:rPr>
        <w:tab/>
      </w:r>
      <w:r>
        <w:t>bipartible</w:t>
      </w:r>
    </w:p>
    <w:p w14:paraId="194C93CC" w14:textId="77777777" w:rsidR="00067E2E" w:rsidRDefault="00A0702C">
      <w:pPr>
        <w:pStyle w:val="effectus"/>
      </w:pPr>
      <w:r>
        <w:rPr>
          <w:b/>
          <w:iCs/>
        </w:rPr>
        <w:t>Bipartilobatus</w:t>
      </w:r>
      <w:r>
        <w:rPr>
          <w:iCs/>
        </w:rPr>
        <w:tab/>
      </w:r>
      <w:r>
        <w:t>bipartilobé</w:t>
      </w:r>
    </w:p>
    <w:p w14:paraId="29CEBFC5" w14:textId="77777777" w:rsidR="00067E2E" w:rsidRDefault="00A0702C">
      <w:pPr>
        <w:pStyle w:val="effectus"/>
      </w:pPr>
      <w:r>
        <w:rPr>
          <w:b/>
          <w:iCs/>
        </w:rPr>
        <w:t>Bipes</w:t>
      </w:r>
      <w:r>
        <w:rPr>
          <w:iCs/>
        </w:rPr>
        <w:tab/>
      </w:r>
      <w:r>
        <w:t>bipède</w:t>
      </w:r>
    </w:p>
    <w:p w14:paraId="7B9FA70E" w14:textId="77777777" w:rsidR="00067E2E" w:rsidRDefault="00A0702C">
      <w:pPr>
        <w:pStyle w:val="effectus"/>
      </w:pPr>
      <w:r>
        <w:rPr>
          <w:b/>
          <w:iCs/>
        </w:rPr>
        <w:t>Bipinnitafidus</w:t>
      </w:r>
      <w:r>
        <w:rPr>
          <w:iCs/>
        </w:rPr>
        <w:tab/>
      </w:r>
      <w:r>
        <w:t>bipinnatifide</w:t>
      </w:r>
    </w:p>
    <w:p w14:paraId="36D8B0A8" w14:textId="77777777" w:rsidR="00067E2E" w:rsidRDefault="00A0702C">
      <w:pPr>
        <w:pStyle w:val="effectus"/>
      </w:pPr>
      <w:r>
        <w:rPr>
          <w:b/>
          <w:iCs/>
        </w:rPr>
        <w:t>Bipinnatus</w:t>
      </w:r>
      <w:r>
        <w:rPr>
          <w:b/>
          <w:iCs/>
        </w:rPr>
        <w:tab/>
      </w:r>
      <w:r>
        <w:t>bipinné</w:t>
      </w:r>
    </w:p>
    <w:p w14:paraId="31FDFE84" w14:textId="77777777" w:rsidR="00067E2E" w:rsidRDefault="00A0702C">
      <w:pPr>
        <w:pStyle w:val="effectus"/>
      </w:pPr>
      <w:r>
        <w:rPr>
          <w:b/>
          <w:iCs/>
        </w:rPr>
        <w:t>Biscoctus</w:t>
      </w:r>
      <w:r>
        <w:rPr>
          <w:iCs/>
        </w:rPr>
        <w:tab/>
      </w:r>
      <w:r>
        <w:t>biscuit</w:t>
      </w:r>
    </w:p>
    <w:p w14:paraId="7819CD7D" w14:textId="77777777" w:rsidR="00067E2E" w:rsidRDefault="00A0702C">
      <w:pPr>
        <w:pStyle w:val="effectus"/>
      </w:pPr>
      <w:r>
        <w:rPr>
          <w:b/>
          <w:iCs/>
        </w:rPr>
        <w:t>Bisexuinus</w:t>
      </w:r>
      <w:r>
        <w:tab/>
        <w:t>bisexe</w:t>
      </w:r>
    </w:p>
    <w:p w14:paraId="10ED35D1" w14:textId="77777777" w:rsidR="00067E2E" w:rsidRDefault="00A0702C">
      <w:pPr>
        <w:pStyle w:val="effectus"/>
      </w:pPr>
      <w:r>
        <w:rPr>
          <w:b/>
          <w:iCs/>
        </w:rPr>
        <w:t>Bisulcus</w:t>
      </w:r>
      <w:r>
        <w:rPr>
          <w:iCs/>
        </w:rPr>
        <w:tab/>
      </w:r>
      <w:r>
        <w:t>bisulque</w:t>
      </w:r>
    </w:p>
    <w:p w14:paraId="77363AB6" w14:textId="77777777" w:rsidR="00067E2E" w:rsidRDefault="00A0702C">
      <w:pPr>
        <w:pStyle w:val="effectus"/>
      </w:pPr>
      <w:r>
        <w:rPr>
          <w:b/>
          <w:iCs/>
        </w:rPr>
        <w:t>Biternatus</w:t>
      </w:r>
      <w:r>
        <w:rPr>
          <w:iCs/>
        </w:rPr>
        <w:tab/>
      </w:r>
      <w:r>
        <w:t>biterné</w:t>
      </w:r>
    </w:p>
    <w:p w14:paraId="76774343" w14:textId="77777777" w:rsidR="00067E2E" w:rsidRDefault="00A0702C">
      <w:pPr>
        <w:pStyle w:val="effectus"/>
      </w:pPr>
      <w:r>
        <w:rPr>
          <w:b/>
          <w:iCs/>
        </w:rPr>
        <w:t>Bitumen</w:t>
      </w:r>
      <w:r>
        <w:rPr>
          <w:iCs/>
        </w:rPr>
        <w:tab/>
      </w:r>
      <w:r>
        <w:t>bitume</w:t>
      </w:r>
    </w:p>
    <w:p w14:paraId="585C57F3" w14:textId="77777777" w:rsidR="00067E2E" w:rsidRDefault="00A0702C">
      <w:pPr>
        <w:pStyle w:val="effectus"/>
      </w:pPr>
      <w:r>
        <w:rPr>
          <w:b/>
          <w:iCs/>
        </w:rPr>
        <w:t>Bituminosus</w:t>
      </w:r>
      <w:r>
        <w:tab/>
        <w:t>bitumineux</w:t>
      </w:r>
    </w:p>
    <w:p w14:paraId="69A6F3CB" w14:textId="77777777" w:rsidR="00067E2E" w:rsidRDefault="00A0702C">
      <w:pPr>
        <w:pStyle w:val="effectus"/>
      </w:pPr>
      <w:r>
        <w:rPr>
          <w:b/>
          <w:iCs/>
        </w:rPr>
        <w:t>Biv</w:t>
      </w:r>
      <w:r>
        <w:rPr>
          <w:b/>
          <w:iCs/>
        </w:rPr>
        <w:t>alvulus</w:t>
      </w:r>
      <w:r>
        <w:tab/>
        <w:t>bivalve</w:t>
      </w:r>
    </w:p>
    <w:p w14:paraId="44E3AFE0" w14:textId="77777777" w:rsidR="00067E2E" w:rsidRDefault="00A0702C">
      <w:pPr>
        <w:pStyle w:val="effectus"/>
      </w:pPr>
      <w:r>
        <w:rPr>
          <w:b/>
          <w:iCs/>
        </w:rPr>
        <w:t>Bivalvus</w:t>
      </w:r>
      <w:r>
        <w:rPr>
          <w:iCs/>
        </w:rPr>
        <w:tab/>
      </w:r>
      <w:r>
        <w:t>bivalve</w:t>
      </w:r>
    </w:p>
    <w:p w14:paraId="6DDF0B40" w14:textId="77777777" w:rsidR="00067E2E" w:rsidRDefault="00A0702C">
      <w:pPr>
        <w:pStyle w:val="effectus"/>
      </w:pPr>
      <w:r>
        <w:rPr>
          <w:b/>
          <w:iCs/>
        </w:rPr>
        <w:t>Biventer</w:t>
      </w:r>
      <w:r>
        <w:rPr>
          <w:iCs/>
        </w:rPr>
        <w:tab/>
        <w:t>d</w:t>
      </w:r>
      <w:r>
        <w:t>igastrique</w:t>
      </w:r>
    </w:p>
    <w:p w14:paraId="20BF7F27" w14:textId="77777777" w:rsidR="00067E2E" w:rsidRDefault="00A0702C">
      <w:pPr>
        <w:pStyle w:val="effectus"/>
      </w:pPr>
      <w:r>
        <w:rPr>
          <w:b/>
          <w:iCs/>
        </w:rPr>
        <w:t>Blennorrhagia</w:t>
      </w:r>
      <w:r>
        <w:tab/>
        <w:t>blennorrhagie</w:t>
      </w:r>
    </w:p>
    <w:p w14:paraId="6D7DBA08" w14:textId="77777777" w:rsidR="00067E2E" w:rsidRDefault="00A0702C">
      <w:pPr>
        <w:pStyle w:val="effectus"/>
      </w:pPr>
      <w:r>
        <w:rPr>
          <w:b/>
          <w:iCs/>
        </w:rPr>
        <w:t>Blennorrhœa</w:t>
      </w:r>
      <w:r>
        <w:rPr>
          <w:iCs/>
        </w:rPr>
        <w:tab/>
      </w:r>
      <w:r>
        <w:t>blennorrhée</w:t>
      </w:r>
    </w:p>
    <w:p w14:paraId="0B56ADF6" w14:textId="77777777" w:rsidR="00067E2E" w:rsidRDefault="00A0702C">
      <w:pPr>
        <w:pStyle w:val="effectus"/>
      </w:pPr>
      <w:r>
        <w:rPr>
          <w:b/>
          <w:iCs/>
        </w:rPr>
        <w:t>Blepharoptosis</w:t>
      </w:r>
      <w:r>
        <w:rPr>
          <w:b/>
          <w:iCs/>
        </w:rPr>
        <w:tab/>
        <w:t>blepharoptosis</w:t>
      </w:r>
    </w:p>
    <w:p w14:paraId="175C5CF5" w14:textId="77777777" w:rsidR="00067E2E" w:rsidRDefault="00A0702C">
      <w:pPr>
        <w:pStyle w:val="effectus"/>
      </w:pPr>
      <w:r>
        <w:rPr>
          <w:b/>
          <w:iCs/>
        </w:rPr>
        <w:t>Blepharotis</w:t>
      </w:r>
      <w:r>
        <w:rPr>
          <w:b/>
          <w:iCs/>
        </w:rPr>
        <w:tab/>
        <w:t>blepharotis</w:t>
      </w:r>
    </w:p>
    <w:p w14:paraId="4D66EB62" w14:textId="77777777" w:rsidR="00067E2E" w:rsidRDefault="00A0702C">
      <w:pPr>
        <w:pStyle w:val="effectus"/>
      </w:pPr>
      <w:r>
        <w:rPr>
          <w:b/>
          <w:iCs/>
        </w:rPr>
        <w:t>Blesitas</w:t>
      </w:r>
      <w:r>
        <w:rPr>
          <w:iCs/>
        </w:rPr>
        <w:tab/>
      </w:r>
      <w:r>
        <w:t>bégaiement</w:t>
      </w:r>
    </w:p>
    <w:p w14:paraId="0060FA47" w14:textId="77777777" w:rsidR="00067E2E" w:rsidRDefault="00A0702C">
      <w:pPr>
        <w:pStyle w:val="effectus"/>
      </w:pPr>
      <w:r>
        <w:rPr>
          <w:b/>
          <w:iCs/>
        </w:rPr>
        <w:t>Boback</w:t>
      </w:r>
      <w:r>
        <w:rPr>
          <w:b/>
          <w:iCs/>
        </w:rPr>
        <w:tab/>
      </w:r>
      <w:r>
        <w:rPr>
          <w:iCs/>
        </w:rPr>
        <w:t>boback</w:t>
      </w:r>
    </w:p>
    <w:p w14:paraId="236E29F2" w14:textId="77777777" w:rsidR="00067E2E" w:rsidRDefault="00A0702C">
      <w:pPr>
        <w:pStyle w:val="effectus"/>
      </w:pPr>
      <w:r>
        <w:rPr>
          <w:b/>
          <w:iCs/>
        </w:rPr>
        <w:t>Bochetum</w:t>
      </w:r>
      <w:r>
        <w:rPr>
          <w:iCs/>
        </w:rPr>
        <w:tab/>
      </w:r>
      <w:r>
        <w:t>bochet</w:t>
      </w:r>
    </w:p>
    <w:p w14:paraId="544BEC93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375]</w:t>
      </w:r>
    </w:p>
    <w:p w14:paraId="7FBFAC73" w14:textId="77777777" w:rsidR="00067E2E" w:rsidRDefault="00A0702C">
      <w:pPr>
        <w:pStyle w:val="effectus"/>
      </w:pPr>
      <w:r>
        <w:rPr>
          <w:b/>
          <w:iCs/>
        </w:rPr>
        <w:t>Bolides</w:t>
      </w:r>
      <w:r>
        <w:rPr>
          <w:iCs/>
        </w:rPr>
        <w:tab/>
      </w:r>
      <w:r>
        <w:t>bolide</w:t>
      </w:r>
    </w:p>
    <w:p w14:paraId="7747AAF0" w14:textId="77777777" w:rsidR="00067E2E" w:rsidRDefault="00A0702C">
      <w:pPr>
        <w:pStyle w:val="effectus"/>
      </w:pPr>
      <w:r>
        <w:rPr>
          <w:b/>
          <w:iCs/>
        </w:rPr>
        <w:t>Bolus</w:t>
      </w:r>
      <w:r>
        <w:tab/>
        <w:t>bol</w:t>
      </w:r>
    </w:p>
    <w:p w14:paraId="1375C070" w14:textId="77777777" w:rsidR="00067E2E" w:rsidRDefault="00A0702C">
      <w:pPr>
        <w:pStyle w:val="effectus"/>
      </w:pPr>
      <w:r>
        <w:rPr>
          <w:b/>
          <w:iCs/>
        </w:rPr>
        <w:t>Bombus</w:t>
      </w:r>
      <w:r>
        <w:rPr>
          <w:iCs/>
        </w:rPr>
        <w:tab/>
      </w:r>
      <w:r>
        <w:t>teintement d'oreille</w:t>
      </w:r>
    </w:p>
    <w:p w14:paraId="276436EC" w14:textId="77777777" w:rsidR="00067E2E" w:rsidRDefault="00A0702C">
      <w:pPr>
        <w:pStyle w:val="effectus"/>
      </w:pPr>
      <w:r>
        <w:rPr>
          <w:b/>
          <w:iCs/>
        </w:rPr>
        <w:t>Bombyas</w:t>
      </w:r>
      <w:r>
        <w:tab/>
      </w:r>
      <w:commentRangeStart w:id="13"/>
      <w:r>
        <w:t>bombyate</w:t>
      </w:r>
      <w:commentRangeEnd w:id="13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3"/>
      </w:r>
    </w:p>
    <w:p w14:paraId="4A9BB1FB" w14:textId="77777777" w:rsidR="00067E2E" w:rsidRDefault="00A0702C">
      <w:pPr>
        <w:pStyle w:val="effectus"/>
      </w:pPr>
      <w:r>
        <w:rPr>
          <w:b/>
          <w:iCs/>
        </w:rPr>
        <w:t>Bomhyce</w:t>
      </w:r>
      <w:r>
        <w:rPr>
          <w:b/>
          <w:iCs/>
        </w:rPr>
        <w:tab/>
      </w:r>
      <w:r>
        <w:t>bombice</w:t>
      </w:r>
    </w:p>
    <w:p w14:paraId="5207D781" w14:textId="77777777" w:rsidR="00067E2E" w:rsidRDefault="00A0702C">
      <w:pPr>
        <w:pStyle w:val="effectus"/>
      </w:pPr>
      <w:r>
        <w:rPr>
          <w:b/>
          <w:iCs/>
        </w:rPr>
        <w:t>Bombycus</w:t>
      </w:r>
      <w:r>
        <w:rPr>
          <w:iCs/>
        </w:rPr>
        <w:tab/>
      </w:r>
      <w:r>
        <w:t>bombique</w:t>
      </w:r>
    </w:p>
    <w:p w14:paraId="11E34A3B" w14:textId="77777777" w:rsidR="00067E2E" w:rsidRDefault="00A0702C">
      <w:pPr>
        <w:pStyle w:val="effectus"/>
      </w:pPr>
      <w:r>
        <w:rPr>
          <w:b/>
          <w:iCs/>
        </w:rPr>
        <w:t>Bootes</w:t>
      </w:r>
      <w:r>
        <w:rPr>
          <w:b/>
          <w:iCs/>
        </w:rPr>
        <w:tab/>
      </w:r>
      <w:r>
        <w:rPr>
          <w:iCs/>
        </w:rPr>
        <w:t>bootès</w:t>
      </w:r>
    </w:p>
    <w:p w14:paraId="57A36F28" w14:textId="77777777" w:rsidR="00067E2E" w:rsidRDefault="00A0702C">
      <w:pPr>
        <w:pStyle w:val="effectus"/>
      </w:pPr>
      <w:r>
        <w:rPr>
          <w:b/>
          <w:iCs/>
        </w:rPr>
        <w:t>Boracicus</w:t>
      </w:r>
      <w:r>
        <w:tab/>
        <w:t>boracique</w:t>
      </w:r>
    </w:p>
    <w:p w14:paraId="33EC3470" w14:textId="77777777" w:rsidR="00067E2E" w:rsidRDefault="00A0702C">
      <w:pPr>
        <w:pStyle w:val="effectus"/>
      </w:pPr>
      <w:r>
        <w:rPr>
          <w:b/>
          <w:iCs/>
        </w:rPr>
        <w:t>Boras</w:t>
      </w:r>
      <w:r>
        <w:tab/>
        <w:t>borate</w:t>
      </w:r>
    </w:p>
    <w:p w14:paraId="07A47D8A" w14:textId="77777777" w:rsidR="00067E2E" w:rsidRDefault="00A0702C">
      <w:pPr>
        <w:pStyle w:val="effectus"/>
      </w:pPr>
      <w:r>
        <w:rPr>
          <w:b/>
          <w:iCs/>
        </w:rPr>
        <w:t>Borax</w:t>
      </w:r>
      <w:r>
        <w:rPr>
          <w:b/>
          <w:iCs/>
        </w:rPr>
        <w:tab/>
      </w:r>
      <w:r>
        <w:rPr>
          <w:iCs/>
        </w:rPr>
        <w:t>borax</w:t>
      </w:r>
    </w:p>
    <w:p w14:paraId="4C70CA3C" w14:textId="77777777" w:rsidR="00067E2E" w:rsidRDefault="00A0702C">
      <w:pPr>
        <w:pStyle w:val="effectus"/>
      </w:pPr>
      <w:r>
        <w:rPr>
          <w:b/>
          <w:iCs/>
        </w:rPr>
        <w:t>Borborygmus</w:t>
      </w:r>
      <w:r>
        <w:rPr>
          <w:iCs/>
        </w:rPr>
        <w:tab/>
      </w:r>
      <w:r>
        <w:t>borborygme</w:t>
      </w:r>
    </w:p>
    <w:p w14:paraId="1E0B34FE" w14:textId="77777777" w:rsidR="00067E2E" w:rsidRDefault="00A0702C">
      <w:pPr>
        <w:pStyle w:val="effectus"/>
      </w:pPr>
      <w:r>
        <w:rPr>
          <w:b/>
          <w:iCs/>
        </w:rPr>
        <w:t>Bostrychites</w:t>
      </w:r>
      <w:r>
        <w:rPr>
          <w:iCs/>
        </w:rPr>
        <w:tab/>
      </w:r>
      <w:r>
        <w:t>bostrychite</w:t>
      </w:r>
    </w:p>
    <w:p w14:paraId="2EFCBBE8" w14:textId="77777777" w:rsidR="00067E2E" w:rsidRDefault="00A0702C">
      <w:pPr>
        <w:pStyle w:val="effectus"/>
      </w:pPr>
      <w:r>
        <w:rPr>
          <w:b/>
          <w:iCs/>
        </w:rPr>
        <w:t>Botane</w:t>
      </w:r>
      <w:r>
        <w:tab/>
        <w:t>herbe</w:t>
      </w:r>
    </w:p>
    <w:p w14:paraId="30C17FA2" w14:textId="77777777" w:rsidR="00067E2E" w:rsidRDefault="00A0702C">
      <w:pPr>
        <w:pStyle w:val="effectus"/>
      </w:pPr>
      <w:r>
        <w:rPr>
          <w:b/>
          <w:iCs/>
        </w:rPr>
        <w:t>Botanica</w:t>
      </w:r>
      <w:r>
        <w:rPr>
          <w:iCs/>
        </w:rPr>
        <w:tab/>
      </w:r>
      <w:r>
        <w:t>botanique</w:t>
      </w:r>
    </w:p>
    <w:p w14:paraId="0A4A4737" w14:textId="77777777" w:rsidR="00067E2E" w:rsidRDefault="00A0702C">
      <w:pPr>
        <w:pStyle w:val="effectus"/>
      </w:pPr>
      <w:r>
        <w:rPr>
          <w:b/>
          <w:iCs/>
        </w:rPr>
        <w:t>Botanicus</w:t>
      </w:r>
      <w:r>
        <w:rPr>
          <w:iCs/>
        </w:rPr>
        <w:tab/>
      </w:r>
      <w:r>
        <w:t>botaniste</w:t>
      </w:r>
    </w:p>
    <w:p w14:paraId="5E9AC8E5" w14:textId="77777777" w:rsidR="00067E2E" w:rsidRDefault="00A0702C">
      <w:pPr>
        <w:pStyle w:val="effectus"/>
      </w:pPr>
      <w:r>
        <w:rPr>
          <w:b/>
          <w:iCs/>
        </w:rPr>
        <w:t>Botanolo</w:t>
      </w:r>
      <w:r>
        <w:rPr>
          <w:b/>
          <w:iCs/>
        </w:rPr>
        <w:t>gia</w:t>
      </w:r>
      <w:r>
        <w:rPr>
          <w:iCs/>
        </w:rPr>
        <w:tab/>
      </w:r>
      <w:r>
        <w:t>botanologie</w:t>
      </w:r>
    </w:p>
    <w:p w14:paraId="7319D0B4" w14:textId="77777777" w:rsidR="00067E2E" w:rsidRDefault="00A0702C">
      <w:pPr>
        <w:pStyle w:val="effectus"/>
      </w:pPr>
      <w:r>
        <w:rPr>
          <w:b/>
          <w:iCs/>
        </w:rPr>
        <w:t>Bothryon</w:t>
      </w:r>
      <w:r>
        <w:rPr>
          <w:b/>
          <w:iCs/>
        </w:rPr>
        <w:tab/>
      </w:r>
      <w:commentRangeStart w:id="14"/>
      <w:r>
        <w:rPr>
          <w:iCs/>
        </w:rPr>
        <w:t>bothryon</w:t>
      </w:r>
      <w:commentRangeEnd w:id="14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4"/>
      </w:r>
    </w:p>
    <w:p w14:paraId="40688F96" w14:textId="77777777" w:rsidR="00067E2E" w:rsidRDefault="00A0702C">
      <w:pPr>
        <w:pStyle w:val="effectus"/>
      </w:pPr>
      <w:r>
        <w:rPr>
          <w:b/>
          <w:iCs/>
        </w:rPr>
        <w:t>Botrytes</w:t>
      </w:r>
      <w:r>
        <w:rPr>
          <w:iCs/>
        </w:rPr>
        <w:tab/>
      </w:r>
      <w:r>
        <w:t>botryte</w:t>
      </w:r>
    </w:p>
    <w:p w14:paraId="065953A0" w14:textId="77777777" w:rsidR="00067E2E" w:rsidRDefault="00A0702C">
      <w:pPr>
        <w:pStyle w:val="effectus"/>
      </w:pPr>
      <w:r>
        <w:rPr>
          <w:b/>
          <w:iCs/>
        </w:rPr>
        <w:t>Boulimia</w:t>
      </w:r>
      <w:r>
        <w:rPr>
          <w:iCs/>
        </w:rPr>
        <w:tab/>
      </w:r>
      <w:r>
        <w:t>boulimie</w:t>
      </w:r>
    </w:p>
    <w:p w14:paraId="2BE9C458" w14:textId="77777777" w:rsidR="00067E2E" w:rsidRDefault="00A0702C">
      <w:pPr>
        <w:pStyle w:val="effectus"/>
      </w:pPr>
      <w:r>
        <w:rPr>
          <w:b/>
          <w:iCs/>
        </w:rPr>
        <w:t>Boulimus</w:t>
      </w:r>
      <w:r>
        <w:tab/>
        <w:t>boulimie</w:t>
      </w:r>
    </w:p>
    <w:p w14:paraId="421E25AE" w14:textId="77777777" w:rsidR="00067E2E" w:rsidRDefault="00A0702C">
      <w:pPr>
        <w:pStyle w:val="effectus"/>
      </w:pPr>
      <w:r>
        <w:rPr>
          <w:b/>
          <w:iCs/>
        </w:rPr>
        <w:t>Bracherium</w:t>
      </w:r>
      <w:r>
        <w:tab/>
        <w:t>brayer</w:t>
      </w:r>
    </w:p>
    <w:p w14:paraId="19986984" w14:textId="77777777" w:rsidR="00067E2E" w:rsidRDefault="00A0702C">
      <w:pPr>
        <w:pStyle w:val="effectus"/>
      </w:pPr>
      <w:r>
        <w:rPr>
          <w:b/>
          <w:iCs/>
        </w:rPr>
        <w:t>Brachialis</w:t>
      </w:r>
      <w:r>
        <w:rPr>
          <w:iCs/>
        </w:rPr>
        <w:tab/>
      </w:r>
      <w:r>
        <w:t>brachial</w:t>
      </w:r>
    </w:p>
    <w:p w14:paraId="0714B69D" w14:textId="77777777" w:rsidR="00067E2E" w:rsidRDefault="00A0702C">
      <w:pPr>
        <w:pStyle w:val="effectus"/>
      </w:pPr>
      <w:r>
        <w:rPr>
          <w:b/>
          <w:iCs/>
        </w:rPr>
        <w:t>Brachicatalepticus</w:t>
      </w:r>
      <w:r>
        <w:rPr>
          <w:iCs/>
        </w:rPr>
        <w:tab/>
      </w:r>
      <w:r>
        <w:t>brachicataleptique</w:t>
      </w:r>
    </w:p>
    <w:p w14:paraId="40AE475A" w14:textId="77777777" w:rsidR="00067E2E" w:rsidRDefault="00A0702C">
      <w:pPr>
        <w:pStyle w:val="effectus"/>
      </w:pPr>
      <w:r>
        <w:rPr>
          <w:b/>
          <w:iCs/>
        </w:rPr>
        <w:t>Brachium</w:t>
      </w:r>
      <w:r>
        <w:tab/>
        <w:t>bras</w:t>
      </w:r>
    </w:p>
    <w:p w14:paraId="78F428E0" w14:textId="77777777" w:rsidR="00067E2E" w:rsidRDefault="00A0702C">
      <w:pPr>
        <w:pStyle w:val="effectus"/>
      </w:pPr>
      <w:r>
        <w:rPr>
          <w:b/>
          <w:iCs/>
        </w:rPr>
        <w:t>Brachylogia</w:t>
      </w:r>
      <w:r>
        <w:rPr>
          <w:iCs/>
        </w:rPr>
        <w:tab/>
      </w:r>
      <w:r>
        <w:t>brachylogie</w:t>
      </w:r>
    </w:p>
    <w:p w14:paraId="49D109C4" w14:textId="77777777" w:rsidR="00067E2E" w:rsidRDefault="00A0702C">
      <w:pPr>
        <w:pStyle w:val="effectus"/>
      </w:pPr>
      <w:r>
        <w:rPr>
          <w:b/>
          <w:iCs/>
        </w:rPr>
        <w:t>Brachypnœa</w:t>
      </w:r>
      <w:r>
        <w:tab/>
        <w:t>brachypnée</w:t>
      </w:r>
    </w:p>
    <w:p w14:paraId="73708FB9" w14:textId="77777777" w:rsidR="00067E2E" w:rsidRDefault="00A0702C">
      <w:pPr>
        <w:pStyle w:val="effectus"/>
      </w:pPr>
      <w:r>
        <w:rPr>
          <w:b/>
          <w:iCs/>
        </w:rPr>
        <w:t>Brachypota</w:t>
      </w:r>
      <w:r>
        <w:tab/>
      </w:r>
      <w:r>
        <w:t>brachypote</w:t>
      </w:r>
    </w:p>
    <w:p w14:paraId="40469F26" w14:textId="77777777" w:rsidR="00067E2E" w:rsidRDefault="00A0702C">
      <w:pPr>
        <w:pStyle w:val="effectus"/>
      </w:pPr>
      <w:r>
        <w:rPr>
          <w:b/>
          <w:iCs/>
        </w:rPr>
        <w:t>Brachypotus</w:t>
      </w:r>
      <w:r>
        <w:rPr>
          <w:iCs/>
        </w:rPr>
        <w:tab/>
      </w:r>
      <w:r>
        <w:t>brachypote</w:t>
      </w:r>
    </w:p>
    <w:p w14:paraId="705440DB" w14:textId="77777777" w:rsidR="00067E2E" w:rsidRDefault="00A0702C">
      <w:pPr>
        <w:pStyle w:val="effectus"/>
      </w:pPr>
      <w:r>
        <w:rPr>
          <w:b/>
          <w:iCs/>
        </w:rPr>
        <w:t>Brachypterus</w:t>
      </w:r>
      <w:r>
        <w:rPr>
          <w:iCs/>
        </w:rPr>
        <w:tab/>
      </w:r>
      <w:r>
        <w:t>brachyptère</w:t>
      </w:r>
    </w:p>
    <w:p w14:paraId="6B48F968" w14:textId="77777777" w:rsidR="00067E2E" w:rsidRDefault="00A0702C">
      <w:pPr>
        <w:pStyle w:val="effectus"/>
      </w:pPr>
      <w:r>
        <w:rPr>
          <w:b/>
          <w:iCs/>
        </w:rPr>
        <w:t>Brachystochronis</w:t>
      </w:r>
      <w:r>
        <w:rPr>
          <w:iCs/>
        </w:rPr>
        <w:tab/>
        <w:t>brachystochrone</w:t>
      </w:r>
    </w:p>
    <w:p w14:paraId="699501B1" w14:textId="77777777" w:rsidR="00067E2E" w:rsidRDefault="00A0702C">
      <w:pPr>
        <w:pStyle w:val="effectus"/>
      </w:pPr>
      <w:r>
        <w:rPr>
          <w:b/>
          <w:iCs/>
        </w:rPr>
        <w:t>Bractea</w:t>
      </w:r>
      <w:r>
        <w:rPr>
          <w:iCs/>
        </w:rPr>
        <w:tab/>
      </w:r>
      <w:r>
        <w:t>bractée</w:t>
      </w:r>
    </w:p>
    <w:p w14:paraId="146EC755" w14:textId="77777777" w:rsidR="00067E2E" w:rsidRDefault="00A0702C">
      <w:pPr>
        <w:pStyle w:val="effectus"/>
      </w:pPr>
      <w:r>
        <w:rPr>
          <w:b/>
          <w:iCs/>
        </w:rPr>
        <w:t>Bracteatus</w:t>
      </w:r>
      <w:r>
        <w:rPr>
          <w:iCs/>
        </w:rPr>
        <w:tab/>
      </w:r>
      <w:r>
        <w:t>bracteté</w:t>
      </w:r>
    </w:p>
    <w:p w14:paraId="78E1CE29" w14:textId="77777777" w:rsidR="00067E2E" w:rsidRDefault="00A0702C">
      <w:pPr>
        <w:pStyle w:val="effectus"/>
      </w:pPr>
      <w:r>
        <w:rPr>
          <w:b/>
          <w:iCs/>
        </w:rPr>
        <w:t>Bracteifer</w:t>
      </w:r>
      <w:r>
        <w:rPr>
          <w:iCs/>
        </w:rPr>
        <w:tab/>
      </w:r>
      <w:r>
        <w:t>bractéifère</w:t>
      </w:r>
    </w:p>
    <w:p w14:paraId="09AEE346" w14:textId="77777777" w:rsidR="00067E2E" w:rsidRDefault="00A0702C">
      <w:pPr>
        <w:pStyle w:val="effectus"/>
      </w:pPr>
      <w:r>
        <w:rPr>
          <w:b/>
          <w:iCs/>
        </w:rPr>
        <w:t>Bradypepsia</w:t>
      </w:r>
      <w:r>
        <w:rPr>
          <w:iCs/>
        </w:rPr>
        <w:tab/>
      </w:r>
      <w:r>
        <w:t>bradypepsie</w:t>
      </w:r>
    </w:p>
    <w:p w14:paraId="1551A8F5" w14:textId="77777777" w:rsidR="00067E2E" w:rsidRDefault="00A0702C">
      <w:pPr>
        <w:pStyle w:val="effectus"/>
      </w:pPr>
      <w:r>
        <w:rPr>
          <w:b/>
          <w:iCs/>
        </w:rPr>
        <w:t>Branchiœ</w:t>
      </w:r>
      <w:r>
        <w:rPr>
          <w:iCs/>
        </w:rPr>
        <w:tab/>
      </w:r>
      <w:r>
        <w:t>branchies</w:t>
      </w:r>
    </w:p>
    <w:p w14:paraId="78CB7F24" w14:textId="77777777" w:rsidR="00067E2E" w:rsidRDefault="00A0702C">
      <w:pPr>
        <w:pStyle w:val="effectus"/>
      </w:pPr>
      <w:r>
        <w:rPr>
          <w:b/>
          <w:iCs/>
        </w:rPr>
        <w:t>Bregma</w:t>
      </w:r>
      <w:r>
        <w:rPr>
          <w:b/>
          <w:iCs/>
        </w:rPr>
        <w:tab/>
      </w:r>
      <w:r>
        <w:rPr>
          <w:iCs/>
        </w:rPr>
        <w:t>bregma</w:t>
      </w:r>
    </w:p>
    <w:p w14:paraId="31D97480" w14:textId="77777777" w:rsidR="00067E2E" w:rsidRDefault="00A0702C">
      <w:pPr>
        <w:pStyle w:val="effectus"/>
      </w:pPr>
      <w:r>
        <w:rPr>
          <w:b/>
          <w:iCs/>
        </w:rPr>
        <w:t>Bromographia</w:t>
      </w:r>
      <w:r>
        <w:rPr>
          <w:iCs/>
        </w:rPr>
        <w:tab/>
      </w:r>
      <w:r>
        <w:t>bromographie</w:t>
      </w:r>
    </w:p>
    <w:p w14:paraId="7E57260B" w14:textId="77777777" w:rsidR="00067E2E" w:rsidRDefault="00A0702C">
      <w:pPr>
        <w:pStyle w:val="effectus"/>
      </w:pPr>
      <w:r>
        <w:rPr>
          <w:b/>
          <w:iCs/>
        </w:rPr>
        <w:t>Bronchia</w:t>
      </w:r>
      <w:r>
        <w:rPr>
          <w:iCs/>
        </w:rPr>
        <w:tab/>
      </w:r>
      <w:r>
        <w:t>bronches</w:t>
      </w:r>
    </w:p>
    <w:p w14:paraId="705B6223" w14:textId="77777777" w:rsidR="00067E2E" w:rsidRDefault="00A0702C">
      <w:pPr>
        <w:pStyle w:val="effectus"/>
      </w:pPr>
      <w:r>
        <w:rPr>
          <w:b/>
          <w:iCs/>
        </w:rPr>
        <w:t>BroI</w:t>
      </w:r>
      <w:r>
        <w:rPr>
          <w:b/>
          <w:iCs/>
        </w:rPr>
        <w:t>Ichialis</w:t>
      </w:r>
      <w:r>
        <w:rPr>
          <w:iCs/>
        </w:rPr>
        <w:tab/>
      </w:r>
      <w:r>
        <w:t>bronchial</w:t>
      </w:r>
    </w:p>
    <w:p w14:paraId="7CD0D983" w14:textId="77777777" w:rsidR="00067E2E" w:rsidRDefault="00A0702C">
      <w:pPr>
        <w:pStyle w:val="effectus"/>
      </w:pPr>
      <w:r>
        <w:rPr>
          <w:b/>
          <w:iCs/>
        </w:rPr>
        <w:t>Bronchocele</w:t>
      </w:r>
      <w:r>
        <w:rPr>
          <w:iCs/>
        </w:rPr>
        <w:tab/>
      </w:r>
      <w:r>
        <w:t>bronchocèle</w:t>
      </w:r>
    </w:p>
    <w:p w14:paraId="73358015" w14:textId="77777777" w:rsidR="00067E2E" w:rsidRDefault="00A0702C">
      <w:pPr>
        <w:pStyle w:val="effectus"/>
      </w:pPr>
      <w:r>
        <w:rPr>
          <w:b/>
          <w:iCs/>
        </w:rPr>
        <w:t>Bronchotomia</w:t>
      </w:r>
      <w:r>
        <w:rPr>
          <w:iCs/>
        </w:rPr>
        <w:tab/>
      </w:r>
      <w:r>
        <w:t>bronchotomie</w:t>
      </w:r>
    </w:p>
    <w:p w14:paraId="667F8B74" w14:textId="77777777" w:rsidR="00067E2E" w:rsidRDefault="00A0702C">
      <w:pPr>
        <w:pStyle w:val="effectus"/>
      </w:pPr>
      <w:r>
        <w:rPr>
          <w:b/>
          <w:iCs/>
        </w:rPr>
        <w:t>Brontias</w:t>
      </w:r>
      <w:r>
        <w:rPr>
          <w:b/>
          <w:iCs/>
        </w:rPr>
        <w:tab/>
      </w:r>
      <w:r>
        <w:rPr>
          <w:iCs/>
        </w:rPr>
        <w:t>brontias</w:t>
      </w:r>
    </w:p>
    <w:p w14:paraId="4615DBA6" w14:textId="77777777" w:rsidR="00067E2E" w:rsidRDefault="00A0702C">
      <w:pPr>
        <w:pStyle w:val="effectus"/>
      </w:pPr>
      <w:r>
        <w:rPr>
          <w:b/>
          <w:iCs/>
        </w:rPr>
        <w:t>Brutum</w:t>
      </w:r>
      <w:r>
        <w:tab/>
        <w:t>brute</w:t>
      </w:r>
    </w:p>
    <w:p w14:paraId="4F984878" w14:textId="77777777" w:rsidR="00067E2E" w:rsidRDefault="00A0702C">
      <w:pPr>
        <w:pStyle w:val="effectus"/>
      </w:pPr>
      <w:r>
        <w:rPr>
          <w:b/>
          <w:iCs/>
        </w:rPr>
        <w:t>Bubo</w:t>
      </w:r>
      <w:r>
        <w:rPr>
          <w:iCs/>
        </w:rPr>
        <w:tab/>
      </w:r>
      <w:r>
        <w:t>bubon</w:t>
      </w:r>
    </w:p>
    <w:p w14:paraId="20210348" w14:textId="77777777" w:rsidR="00067E2E" w:rsidRDefault="00A0702C">
      <w:pPr>
        <w:pStyle w:val="effectus"/>
      </w:pPr>
      <w:r>
        <w:rPr>
          <w:b/>
          <w:iCs/>
        </w:rPr>
        <w:t>Bubo venereus</w:t>
      </w:r>
      <w:r>
        <w:rPr>
          <w:iCs/>
        </w:rPr>
        <w:tab/>
      </w:r>
      <w:r>
        <w:t>poulain</w:t>
      </w:r>
    </w:p>
    <w:p w14:paraId="2D8792E9" w14:textId="77777777" w:rsidR="00067E2E" w:rsidRDefault="00A0702C">
      <w:pPr>
        <w:pStyle w:val="effectus"/>
      </w:pPr>
      <w:r>
        <w:rPr>
          <w:b/>
          <w:iCs/>
        </w:rPr>
        <w:t>Bubonocele</w:t>
      </w:r>
      <w:r>
        <w:rPr>
          <w:iCs/>
        </w:rPr>
        <w:tab/>
      </w:r>
      <w:r>
        <w:t>bubonocèle</w:t>
      </w:r>
    </w:p>
    <w:p w14:paraId="451BBF7F" w14:textId="77777777" w:rsidR="00067E2E" w:rsidRDefault="00A0702C">
      <w:pPr>
        <w:pStyle w:val="effectus"/>
      </w:pPr>
      <w:r>
        <w:rPr>
          <w:b/>
          <w:iCs/>
        </w:rPr>
        <w:t>Bucca</w:t>
      </w:r>
      <w:r>
        <w:tab/>
        <w:t>bouche</w:t>
      </w:r>
    </w:p>
    <w:p w14:paraId="548E5695" w14:textId="77777777" w:rsidR="00067E2E" w:rsidRDefault="00A0702C">
      <w:pPr>
        <w:pStyle w:val="effectus"/>
      </w:pPr>
      <w:r>
        <w:rPr>
          <w:b/>
          <w:iCs/>
        </w:rPr>
        <w:t>Buccalis</w:t>
      </w:r>
      <w:r>
        <w:rPr>
          <w:iCs/>
        </w:rPr>
        <w:tab/>
      </w:r>
      <w:r>
        <w:t>buccal</w:t>
      </w:r>
    </w:p>
    <w:p w14:paraId="739C7E19" w14:textId="77777777" w:rsidR="00067E2E" w:rsidRDefault="00A0702C">
      <w:pPr>
        <w:pStyle w:val="effectus"/>
      </w:pPr>
      <w:r>
        <w:rPr>
          <w:b/>
          <w:iCs/>
        </w:rPr>
        <w:t>Buccella</w:t>
      </w:r>
      <w:r>
        <w:rPr>
          <w:iCs/>
        </w:rPr>
        <w:tab/>
      </w:r>
      <w:r>
        <w:t>bol</w:t>
      </w:r>
    </w:p>
    <w:p w14:paraId="559E7B78" w14:textId="77777777" w:rsidR="00067E2E" w:rsidRDefault="00A0702C">
      <w:pPr>
        <w:pStyle w:val="effectus"/>
      </w:pPr>
      <w:r>
        <w:rPr>
          <w:b/>
          <w:iCs/>
        </w:rPr>
        <w:t>Buccinator</w:t>
      </w:r>
      <w:r>
        <w:tab/>
        <w:t>buccinateur</w:t>
      </w:r>
    </w:p>
    <w:p w14:paraId="3BF38422" w14:textId="77777777" w:rsidR="00067E2E" w:rsidRDefault="00A0702C">
      <w:pPr>
        <w:pStyle w:val="effectus"/>
      </w:pPr>
      <w:r>
        <w:rPr>
          <w:b/>
          <w:iCs/>
        </w:rPr>
        <w:t>Buffo</w:t>
      </w:r>
      <w:r>
        <w:rPr>
          <w:iCs/>
        </w:rPr>
        <w:tab/>
      </w:r>
      <w:r>
        <w:t>crapaud</w:t>
      </w:r>
    </w:p>
    <w:p w14:paraId="0820E884" w14:textId="77777777" w:rsidR="00067E2E" w:rsidRDefault="00A0702C">
      <w:pPr>
        <w:pStyle w:val="effectus"/>
      </w:pPr>
      <w:r>
        <w:rPr>
          <w:b/>
          <w:iCs/>
        </w:rPr>
        <w:t>Buffonites</w:t>
      </w:r>
      <w:r>
        <w:tab/>
      </w:r>
      <w:commentRangeStart w:id="15"/>
      <w:r>
        <w:t>buffonite</w:t>
      </w:r>
      <w:commentRangeEnd w:id="15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5"/>
      </w:r>
    </w:p>
    <w:p w14:paraId="7184D376" w14:textId="77777777" w:rsidR="00067E2E" w:rsidRDefault="00A0702C">
      <w:pPr>
        <w:pStyle w:val="effectus"/>
      </w:pPr>
      <w:r>
        <w:rPr>
          <w:b/>
          <w:iCs/>
        </w:rPr>
        <w:t>Buganüa</w:t>
      </w:r>
      <w:r>
        <w:tab/>
        <w:t>engelure</w:t>
      </w:r>
    </w:p>
    <w:p w14:paraId="0FB148F6" w14:textId="77777777" w:rsidR="00067E2E" w:rsidRDefault="00A0702C">
      <w:pPr>
        <w:pStyle w:val="effectus"/>
      </w:pPr>
      <w:r>
        <w:rPr>
          <w:b/>
          <w:iCs/>
        </w:rPr>
        <w:t>Buibijer</w:t>
      </w:r>
      <w:r>
        <w:rPr>
          <w:iCs/>
        </w:rPr>
        <w:tab/>
      </w:r>
      <w:r>
        <w:t>bulbifère</w:t>
      </w:r>
    </w:p>
    <w:p w14:paraId="1F48B8D8" w14:textId="77777777" w:rsidR="00067E2E" w:rsidRDefault="00A0702C">
      <w:pPr>
        <w:pStyle w:val="effectus"/>
      </w:pPr>
      <w:r>
        <w:rPr>
          <w:b/>
          <w:iCs/>
        </w:rPr>
        <w:t>Bulbiformis</w:t>
      </w:r>
      <w:r>
        <w:rPr>
          <w:iCs/>
        </w:rPr>
        <w:tab/>
        <w:t>b</w:t>
      </w:r>
      <w:r>
        <w:t>ulbiforme</w:t>
      </w:r>
    </w:p>
    <w:p w14:paraId="43E80824" w14:textId="77777777" w:rsidR="00067E2E" w:rsidRDefault="00A0702C">
      <w:pPr>
        <w:pStyle w:val="effectus"/>
      </w:pPr>
      <w:r>
        <w:rPr>
          <w:b/>
          <w:iCs/>
        </w:rPr>
        <w:t>Bulbosus</w:t>
      </w:r>
      <w:r>
        <w:rPr>
          <w:iCs/>
        </w:rPr>
        <w:tab/>
      </w:r>
      <w:r>
        <w:t>bulbeux</w:t>
      </w:r>
    </w:p>
    <w:p w14:paraId="378D2678" w14:textId="77777777" w:rsidR="00067E2E" w:rsidRDefault="00A0702C">
      <w:pPr>
        <w:pStyle w:val="effectus"/>
      </w:pPr>
      <w:r>
        <w:rPr>
          <w:b/>
          <w:iCs/>
        </w:rPr>
        <w:t>Bulbus</w:t>
      </w:r>
      <w:r>
        <w:tab/>
        <w:t>bulbe</w:t>
      </w:r>
    </w:p>
    <w:p w14:paraId="3D0997D2" w14:textId="77777777" w:rsidR="00067E2E" w:rsidRDefault="00A0702C">
      <w:pPr>
        <w:pStyle w:val="effectus"/>
      </w:pPr>
      <w:r>
        <w:rPr>
          <w:b/>
          <w:bCs/>
          <w:iCs/>
        </w:rPr>
        <w:lastRenderedPageBreak/>
        <w:t>Bulimia</w:t>
      </w:r>
      <w:r>
        <w:rPr>
          <w:b/>
          <w:bCs/>
          <w:iCs/>
        </w:rPr>
        <w:tab/>
      </w:r>
      <w:r>
        <w:rPr>
          <w:bCs/>
        </w:rPr>
        <w:t>boulimie</w:t>
      </w:r>
    </w:p>
    <w:p w14:paraId="34121F0B" w14:textId="77777777" w:rsidR="00067E2E" w:rsidRDefault="00A0702C">
      <w:pPr>
        <w:pStyle w:val="effectus"/>
      </w:pPr>
      <w:r>
        <w:rPr>
          <w:b/>
          <w:iCs/>
        </w:rPr>
        <w:t>Bulimiasis</w:t>
      </w:r>
      <w:r>
        <w:rPr>
          <w:iCs/>
        </w:rPr>
        <w:tab/>
      </w:r>
      <w:r>
        <w:t>boulimie</w:t>
      </w:r>
    </w:p>
    <w:p w14:paraId="363DB4F9" w14:textId="77777777" w:rsidR="00067E2E" w:rsidRDefault="00A0702C">
      <w:pPr>
        <w:pStyle w:val="effectus"/>
      </w:pPr>
      <w:r>
        <w:rPr>
          <w:b/>
          <w:iCs/>
        </w:rPr>
        <w:t>Bulismus</w:t>
      </w:r>
      <w:r>
        <w:rPr>
          <w:iCs/>
        </w:rPr>
        <w:tab/>
      </w:r>
      <w:r>
        <w:t>boulimie</w:t>
      </w:r>
    </w:p>
    <w:p w14:paraId="78549556" w14:textId="77777777" w:rsidR="00067E2E" w:rsidRDefault="00A0702C">
      <w:pPr>
        <w:pStyle w:val="effectus"/>
      </w:pPr>
      <w:r>
        <w:rPr>
          <w:b/>
          <w:iCs/>
        </w:rPr>
        <w:t>Bulla</w:t>
      </w:r>
      <w:r>
        <w:rPr>
          <w:iCs/>
        </w:rPr>
        <w:tab/>
      </w:r>
      <w:r>
        <w:t>bulle</w:t>
      </w:r>
      <w:r>
        <w:tab/>
        <w:t>ampoule</w:t>
      </w:r>
    </w:p>
    <w:p w14:paraId="5FF1FF1F" w14:textId="77777777" w:rsidR="00067E2E" w:rsidRDefault="00A0702C">
      <w:pPr>
        <w:pStyle w:val="effectus"/>
      </w:pPr>
      <w:r>
        <w:rPr>
          <w:b/>
          <w:iCs/>
        </w:rPr>
        <w:t>Bullatus</w:t>
      </w:r>
      <w:r>
        <w:rPr>
          <w:iCs/>
        </w:rPr>
        <w:tab/>
      </w:r>
      <w:r>
        <w:t>bullé</w:t>
      </w:r>
    </w:p>
    <w:p w14:paraId="61D54444" w14:textId="77777777" w:rsidR="00067E2E" w:rsidRDefault="00A0702C">
      <w:pPr>
        <w:pStyle w:val="effectus"/>
      </w:pPr>
      <w:r>
        <w:rPr>
          <w:b/>
          <w:iCs/>
        </w:rPr>
        <w:t>Buphthalmia</w:t>
      </w:r>
      <w:r>
        <w:rPr>
          <w:iCs/>
        </w:rPr>
        <w:tab/>
      </w:r>
      <w:r>
        <w:t>buphthalmie</w:t>
      </w:r>
    </w:p>
    <w:p w14:paraId="4DA8D625" w14:textId="77777777" w:rsidR="00067E2E" w:rsidRDefault="00A0702C">
      <w:pPr>
        <w:pStyle w:val="effectus"/>
      </w:pPr>
      <w:r>
        <w:rPr>
          <w:b/>
          <w:iCs/>
        </w:rPr>
        <w:t>Butyrosus</w:t>
      </w:r>
      <w:r>
        <w:tab/>
        <w:t>butyreux</w:t>
      </w:r>
    </w:p>
    <w:p w14:paraId="612C236E" w14:textId="77777777" w:rsidR="00067E2E" w:rsidRDefault="00A0702C">
      <w:pPr>
        <w:pStyle w:val="effectus"/>
      </w:pPr>
      <w:r>
        <w:rPr>
          <w:b/>
          <w:iCs/>
        </w:rPr>
        <w:t>Butyrum</w:t>
      </w:r>
      <w:r>
        <w:rPr>
          <w:iCs/>
        </w:rPr>
        <w:tab/>
      </w:r>
      <w:r>
        <w:t>beurre</w:t>
      </w:r>
    </w:p>
    <w:p w14:paraId="75581291" w14:textId="77777777" w:rsidR="00067E2E" w:rsidRDefault="00A0702C">
      <w:pPr>
        <w:pStyle w:val="effectus"/>
      </w:pPr>
      <w:r>
        <w:rPr>
          <w:b/>
          <w:iCs/>
        </w:rPr>
        <w:t>Byrethrum</w:t>
      </w:r>
      <w:r>
        <w:rPr>
          <w:iCs/>
        </w:rPr>
        <w:tab/>
      </w:r>
      <w:r>
        <w:t>cucuphe</w:t>
      </w:r>
    </w:p>
    <w:p w14:paraId="4ECD3C30" w14:textId="77777777" w:rsidR="00067E2E" w:rsidRDefault="00A0702C">
      <w:pPr>
        <w:pStyle w:val="effectus"/>
      </w:pPr>
      <w:r>
        <w:rPr>
          <w:b/>
          <w:iCs/>
        </w:rPr>
        <w:t>Byrethus</w:t>
      </w:r>
      <w:r>
        <w:rPr>
          <w:iCs/>
        </w:rPr>
        <w:tab/>
      </w:r>
      <w:r>
        <w:t>cucuphe</w:t>
      </w:r>
    </w:p>
    <w:p w14:paraId="328ACC7D" w14:textId="77777777" w:rsidR="00067E2E" w:rsidRDefault="00A0702C">
      <w:pPr>
        <w:pStyle w:val="effectus"/>
        <w:numPr>
          <w:ilvl w:val="0"/>
          <w:numId w:val="3"/>
        </w:numPr>
      </w:pPr>
      <w:r>
        <w:t>C</w:t>
      </w:r>
    </w:p>
    <w:p w14:paraId="11D3A317" w14:textId="77777777" w:rsidR="00067E2E" w:rsidRDefault="00A0702C">
      <w:pPr>
        <w:pStyle w:val="effectus"/>
      </w:pPr>
      <w:r>
        <w:rPr>
          <w:smallCaps/>
          <w:lang w:eastAsia="el-GR" w:bidi="el-GR"/>
        </w:rPr>
        <w:t>Cαβαla</w:t>
      </w:r>
      <w:r>
        <w:rPr>
          <w:smallCaps/>
          <w:lang w:eastAsia="el-GR" w:bidi="el-GR"/>
        </w:rPr>
        <w:tab/>
      </w:r>
      <w:r>
        <w:t>cabale</w:t>
      </w:r>
    </w:p>
    <w:p w14:paraId="7F246E5C" w14:textId="77777777" w:rsidR="00067E2E" w:rsidRDefault="00A0702C">
      <w:pPr>
        <w:pStyle w:val="effectus"/>
      </w:pPr>
      <w:r>
        <w:rPr>
          <w:b/>
          <w:iCs/>
        </w:rPr>
        <w:t>Cachecticus</w:t>
      </w:r>
      <w:r>
        <w:rPr>
          <w:iCs/>
        </w:rPr>
        <w:tab/>
      </w:r>
      <w:r>
        <w:t>cachectique</w:t>
      </w:r>
    </w:p>
    <w:p w14:paraId="33AACACA" w14:textId="77777777" w:rsidR="00067E2E" w:rsidRDefault="00A0702C">
      <w:pPr>
        <w:pStyle w:val="effectus"/>
      </w:pPr>
      <w:r>
        <w:rPr>
          <w:b/>
          <w:iCs/>
        </w:rPr>
        <w:t>Cachexia</w:t>
      </w:r>
      <w:r>
        <w:rPr>
          <w:iCs/>
        </w:rPr>
        <w:tab/>
      </w:r>
      <w:r>
        <w:t>cachexie</w:t>
      </w:r>
    </w:p>
    <w:p w14:paraId="3A327B87" w14:textId="77777777" w:rsidR="00067E2E" w:rsidRDefault="00A0702C">
      <w:pPr>
        <w:pStyle w:val="effectus"/>
      </w:pPr>
      <w:r>
        <w:rPr>
          <w:b/>
          <w:iCs/>
        </w:rPr>
        <w:t>Cacocholia</w:t>
      </w:r>
      <w:r>
        <w:rPr>
          <w:iCs/>
        </w:rPr>
        <w:tab/>
      </w:r>
      <w:r>
        <w:t>cacocholie</w:t>
      </w:r>
    </w:p>
    <w:p w14:paraId="3DB9C335" w14:textId="77777777" w:rsidR="00067E2E" w:rsidRDefault="00A0702C">
      <w:pPr>
        <w:pStyle w:val="effectus"/>
      </w:pPr>
      <w:r>
        <w:rPr>
          <w:b/>
          <w:iCs/>
        </w:rPr>
        <w:t>Cacochylia</w:t>
      </w:r>
      <w:r>
        <w:rPr>
          <w:iCs/>
        </w:rPr>
        <w:tab/>
      </w:r>
      <w:r>
        <w:t>cacochylie</w:t>
      </w:r>
    </w:p>
    <w:p w14:paraId="1A82A7F1" w14:textId="77777777" w:rsidR="00067E2E" w:rsidRDefault="00A0702C">
      <w:pPr>
        <w:pStyle w:val="effectus"/>
      </w:pPr>
      <w:r>
        <w:rPr>
          <w:b/>
          <w:iCs/>
        </w:rPr>
        <w:t>Cacochymia</w:t>
      </w:r>
      <w:r>
        <w:rPr>
          <w:iCs/>
        </w:rPr>
        <w:tab/>
      </w:r>
      <w:r>
        <w:t>cacochymie</w:t>
      </w:r>
    </w:p>
    <w:p w14:paraId="21717A4E" w14:textId="77777777" w:rsidR="00067E2E" w:rsidRDefault="00A0702C">
      <w:pPr>
        <w:pStyle w:val="effectus"/>
      </w:pPr>
      <w:r>
        <w:rPr>
          <w:b/>
          <w:iCs/>
        </w:rPr>
        <w:t>Cacochymus</w:t>
      </w:r>
      <w:r>
        <w:rPr>
          <w:iCs/>
        </w:rPr>
        <w:tab/>
      </w:r>
      <w:r>
        <w:t>cacochyme</w:t>
      </w:r>
    </w:p>
    <w:p w14:paraId="196DCD31" w14:textId="77777777" w:rsidR="00067E2E" w:rsidRDefault="00A0702C">
      <w:pPr>
        <w:pStyle w:val="effectus"/>
      </w:pPr>
      <w:r>
        <w:rPr>
          <w:b/>
          <w:iCs/>
        </w:rPr>
        <w:t>Cacoethes</w:t>
      </w:r>
      <w:r>
        <w:rPr>
          <w:iCs/>
        </w:rPr>
        <w:tab/>
      </w:r>
      <w:r>
        <w:t>cacoèthe</w:t>
      </w:r>
    </w:p>
    <w:p w14:paraId="246595E3" w14:textId="77777777" w:rsidR="00067E2E" w:rsidRDefault="00A0702C">
      <w:pPr>
        <w:pStyle w:val="effectus"/>
      </w:pPr>
      <w:r>
        <w:rPr>
          <w:b/>
          <w:iCs/>
        </w:rPr>
        <w:t>Cacopathia</w:t>
      </w:r>
      <w:r>
        <w:rPr>
          <w:iCs/>
        </w:rPr>
        <w:tab/>
      </w:r>
      <w:r>
        <w:t>cacopathie</w:t>
      </w:r>
    </w:p>
    <w:p w14:paraId="6833EB12" w14:textId="77777777" w:rsidR="00067E2E" w:rsidRDefault="00A0702C">
      <w:pPr>
        <w:pStyle w:val="effectus"/>
      </w:pPr>
      <w:r>
        <w:rPr>
          <w:b/>
          <w:iCs/>
        </w:rPr>
        <w:t>Cacophonia</w:t>
      </w:r>
      <w:r>
        <w:rPr>
          <w:iCs/>
        </w:rPr>
        <w:tab/>
      </w:r>
      <w:r>
        <w:t>cacophonie</w:t>
      </w:r>
    </w:p>
    <w:p w14:paraId="2ACE07ED" w14:textId="77777777" w:rsidR="00067E2E" w:rsidRDefault="00A0702C">
      <w:pPr>
        <w:pStyle w:val="effectus"/>
      </w:pPr>
      <w:r>
        <w:rPr>
          <w:b/>
          <w:iCs/>
        </w:rPr>
        <w:t>Cacopragia</w:t>
      </w:r>
      <w:r>
        <w:rPr>
          <w:iCs/>
        </w:rPr>
        <w:tab/>
      </w:r>
      <w:r>
        <w:t>cacopragie</w:t>
      </w:r>
    </w:p>
    <w:p w14:paraId="3D12E8A3" w14:textId="77777777" w:rsidR="00067E2E" w:rsidRDefault="00A0702C">
      <w:pPr>
        <w:pStyle w:val="effectus"/>
      </w:pPr>
      <w:r>
        <w:rPr>
          <w:b/>
          <w:iCs/>
        </w:rPr>
        <w:t>Cacositia</w:t>
      </w:r>
      <w:r>
        <w:rPr>
          <w:iCs/>
        </w:rPr>
        <w:tab/>
      </w:r>
      <w:r>
        <w:t>cacositie</w:t>
      </w:r>
    </w:p>
    <w:p w14:paraId="19739161" w14:textId="77777777" w:rsidR="00067E2E" w:rsidRDefault="00A0702C">
      <w:pPr>
        <w:pStyle w:val="effectus"/>
      </w:pPr>
      <w:r>
        <w:rPr>
          <w:b/>
          <w:iCs/>
        </w:rPr>
        <w:t>Cacothymia</w:t>
      </w:r>
      <w:r>
        <w:rPr>
          <w:iCs/>
        </w:rPr>
        <w:tab/>
      </w:r>
      <w:r>
        <w:t>cacothymie</w:t>
      </w:r>
    </w:p>
    <w:p w14:paraId="019CF9C1" w14:textId="77777777" w:rsidR="00067E2E" w:rsidRDefault="00A0702C">
      <w:pPr>
        <w:pStyle w:val="effectus"/>
      </w:pPr>
      <w:r>
        <w:rPr>
          <w:b/>
          <w:iCs/>
        </w:rPr>
        <w:t>Cacotrophia</w:t>
      </w:r>
      <w:r>
        <w:rPr>
          <w:iCs/>
        </w:rPr>
        <w:tab/>
      </w:r>
      <w:r>
        <w:t>cacotrophie</w:t>
      </w:r>
    </w:p>
    <w:p w14:paraId="7E260779" w14:textId="77777777" w:rsidR="00067E2E" w:rsidRDefault="00A0702C">
      <w:pPr>
        <w:pStyle w:val="effectus"/>
      </w:pPr>
      <w:r>
        <w:rPr>
          <w:b/>
          <w:iCs/>
        </w:rPr>
        <w:t>Cadaver</w:t>
      </w:r>
      <w:r>
        <w:rPr>
          <w:iCs/>
        </w:rPr>
        <w:tab/>
      </w:r>
      <w:r>
        <w:t>cadavre</w:t>
      </w:r>
    </w:p>
    <w:p w14:paraId="13F9AD2A" w14:textId="77777777" w:rsidR="00067E2E" w:rsidRDefault="00A0702C">
      <w:pPr>
        <w:pStyle w:val="effectus"/>
      </w:pPr>
      <w:r>
        <w:rPr>
          <w:b/>
          <w:iCs/>
        </w:rPr>
        <w:t>Cadaverosus</w:t>
      </w:r>
      <w:r>
        <w:rPr>
          <w:iCs/>
        </w:rPr>
        <w:tab/>
      </w:r>
      <w:r>
        <w:t>cadavéreux</w:t>
      </w:r>
    </w:p>
    <w:p w14:paraId="6C74DB2E" w14:textId="77777777" w:rsidR="00067E2E" w:rsidRDefault="00A0702C">
      <w:pPr>
        <w:pStyle w:val="effectus"/>
      </w:pPr>
      <w:r>
        <w:rPr>
          <w:b/>
          <w:iCs/>
        </w:rPr>
        <w:t>Cadmia</w:t>
      </w:r>
      <w:r>
        <w:rPr>
          <w:iCs/>
        </w:rPr>
        <w:tab/>
      </w:r>
      <w:r>
        <w:t>cadmie</w:t>
      </w:r>
    </w:p>
    <w:p w14:paraId="5A095305" w14:textId="77777777" w:rsidR="00067E2E" w:rsidRDefault="00A0702C">
      <w:pPr>
        <w:pStyle w:val="effectus"/>
      </w:pPr>
      <w:r>
        <w:rPr>
          <w:b/>
          <w:iCs/>
        </w:rPr>
        <w:t>Cadmea terra</w:t>
      </w:r>
      <w:r>
        <w:rPr>
          <w:iCs/>
        </w:rPr>
        <w:tab/>
      </w:r>
      <w:r>
        <w:t>calamine</w:t>
      </w:r>
    </w:p>
    <w:p w14:paraId="32C2C274" w14:textId="77777777" w:rsidR="00067E2E" w:rsidRDefault="00A0702C">
      <w:pPr>
        <w:pStyle w:val="effectus"/>
      </w:pPr>
      <w:r>
        <w:rPr>
          <w:b/>
          <w:iCs/>
        </w:rPr>
        <w:t>Caducus</w:t>
      </w:r>
      <w:r>
        <w:rPr>
          <w:iCs/>
        </w:rPr>
        <w:tab/>
      </w:r>
      <w:r>
        <w:t>caduc</w:t>
      </w:r>
    </w:p>
    <w:p w14:paraId="74AABB99" w14:textId="77777777" w:rsidR="00067E2E" w:rsidRDefault="00A0702C">
      <w:pPr>
        <w:pStyle w:val="effectus"/>
      </w:pPr>
      <w:commentRangeStart w:id="16"/>
      <w:r>
        <w:rPr>
          <w:b/>
          <w:iCs/>
        </w:rPr>
        <w:t>C</w:t>
      </w:r>
      <w:r>
        <w:rPr>
          <w:b/>
          <w:iCs/>
          <w:shd w:val="clear" w:color="auto" w:fill="00FF00"/>
        </w:rPr>
        <w:t>œ</w:t>
      </w:r>
      <w:r>
        <w:rPr>
          <w:b/>
          <w:iCs/>
        </w:rPr>
        <w:t>citas</w:t>
      </w:r>
      <w:commentRangeEnd w:id="16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6"/>
      </w:r>
      <w:r>
        <w:rPr>
          <w:iCs/>
        </w:rPr>
        <w:tab/>
      </w:r>
      <w:r>
        <w:t>cécité</w:t>
      </w:r>
    </w:p>
    <w:p w14:paraId="54EBC628" w14:textId="77777777" w:rsidR="00067E2E" w:rsidRDefault="00A0702C">
      <w:pPr>
        <w:pStyle w:val="effectus"/>
      </w:pPr>
      <w:commentRangeStart w:id="17"/>
      <w:r>
        <w:rPr>
          <w:b/>
          <w:iCs/>
          <w:shd w:val="clear" w:color="auto" w:fill="00FF00"/>
        </w:rPr>
        <w:t>Cœcum</w:t>
      </w:r>
      <w:commentRangeEnd w:id="17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7"/>
      </w:r>
      <w:r>
        <w:rPr>
          <w:b/>
          <w:iCs/>
          <w:shd w:val="clear" w:color="auto" w:fill="00FF00"/>
        </w:rPr>
        <w:tab/>
      </w:r>
      <w:commentRangeStart w:id="18"/>
      <w:r>
        <w:rPr>
          <w:iCs/>
          <w:shd w:val="clear" w:color="auto" w:fill="00FF00"/>
        </w:rPr>
        <w:t>cœcum</w:t>
      </w:r>
      <w:commentRangeEnd w:id="18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8"/>
      </w:r>
    </w:p>
    <w:p w14:paraId="741DC3D2" w14:textId="77777777" w:rsidR="00067E2E" w:rsidRDefault="00A0702C">
      <w:pPr>
        <w:pStyle w:val="effectus"/>
      </w:pPr>
      <w:commentRangeStart w:id="19"/>
      <w:r>
        <w:rPr>
          <w:b/>
          <w:iCs/>
        </w:rPr>
        <w:t>C</w:t>
      </w:r>
      <w:r>
        <w:rPr>
          <w:b/>
          <w:iCs/>
          <w:shd w:val="clear" w:color="auto" w:fill="00FF00"/>
        </w:rPr>
        <w:t>œ</w:t>
      </w:r>
      <w:r>
        <w:rPr>
          <w:b/>
          <w:iCs/>
        </w:rPr>
        <w:t>cus</w:t>
      </w:r>
      <w:commentRangeEnd w:id="19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19"/>
      </w:r>
      <w:r>
        <w:rPr>
          <w:iCs/>
        </w:rPr>
        <w:tab/>
      </w:r>
      <w:r>
        <w:t>aveugle</w:t>
      </w:r>
    </w:p>
    <w:p w14:paraId="34EE4095" w14:textId="77777777" w:rsidR="00067E2E" w:rsidRDefault="00A0702C">
      <w:pPr>
        <w:pStyle w:val="effectus"/>
      </w:pPr>
      <w:commentRangeStart w:id="20"/>
      <w:r>
        <w:rPr>
          <w:b/>
          <w:iCs/>
        </w:rPr>
        <w:t>Cœmentatio</w:t>
      </w:r>
      <w:commentRangeEnd w:id="20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0"/>
      </w:r>
      <w:r>
        <w:rPr>
          <w:iCs/>
        </w:rPr>
        <w:tab/>
      </w:r>
      <w:r>
        <w:t>cémentation</w:t>
      </w:r>
    </w:p>
    <w:p w14:paraId="3330602F" w14:textId="77777777" w:rsidR="00067E2E" w:rsidRDefault="00A0702C">
      <w:pPr>
        <w:pStyle w:val="effectus"/>
      </w:pPr>
      <w:commentRangeStart w:id="21"/>
      <w:r>
        <w:rPr>
          <w:b/>
          <w:iCs/>
        </w:rPr>
        <w:t xml:space="preserve">Cœsaria </w:t>
      </w:r>
      <w:commentRangeEnd w:id="21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1"/>
      </w:r>
      <w:r>
        <w:rPr>
          <w:b/>
          <w:iCs/>
        </w:rPr>
        <w:t>sectio</w:t>
      </w:r>
      <w:r>
        <w:rPr>
          <w:iCs/>
        </w:rPr>
        <w:tab/>
      </w:r>
      <w:r>
        <w:t>section césarienne</w:t>
      </w:r>
    </w:p>
    <w:p w14:paraId="61E6AC8F" w14:textId="77777777" w:rsidR="00067E2E" w:rsidRDefault="00A0702C">
      <w:pPr>
        <w:pStyle w:val="effectus"/>
      </w:pPr>
      <w:commentRangeStart w:id="22"/>
      <w:r>
        <w:rPr>
          <w:b/>
          <w:iCs/>
        </w:rPr>
        <w:t>Cœsio</w:t>
      </w:r>
      <w:commentRangeEnd w:id="22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2"/>
      </w:r>
      <w:r>
        <w:rPr>
          <w:iCs/>
        </w:rPr>
        <w:tab/>
      </w:r>
      <w:r>
        <w:t>incision</w:t>
      </w:r>
    </w:p>
    <w:p w14:paraId="6976E0B5" w14:textId="77777777" w:rsidR="00067E2E" w:rsidRDefault="00A0702C">
      <w:pPr>
        <w:pStyle w:val="effectus"/>
      </w:pPr>
      <w:commentRangeStart w:id="23"/>
      <w:r>
        <w:rPr>
          <w:b/>
          <w:iCs/>
        </w:rPr>
        <w:t>Coeso</w:t>
      </w:r>
      <w:commentRangeEnd w:id="23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3"/>
      </w:r>
      <w:r>
        <w:rPr>
          <w:iCs/>
        </w:rPr>
        <w:tab/>
      </w:r>
      <w:r>
        <w:t>né par l'opération césarienne</w:t>
      </w:r>
    </w:p>
    <w:p w14:paraId="10977C23" w14:textId="77777777" w:rsidR="00067E2E" w:rsidRDefault="00A0702C">
      <w:pPr>
        <w:pStyle w:val="effectus"/>
      </w:pPr>
      <w:commentRangeStart w:id="24"/>
      <w:r>
        <w:rPr>
          <w:b/>
          <w:iCs/>
        </w:rPr>
        <w:t>Cœsura</w:t>
      </w:r>
      <w:commentRangeEnd w:id="24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4"/>
      </w:r>
      <w:r>
        <w:rPr>
          <w:iCs/>
        </w:rPr>
        <w:tab/>
      </w:r>
      <w:r>
        <w:t>coupure</w:t>
      </w:r>
    </w:p>
    <w:p w14:paraId="1E821246" w14:textId="77777777" w:rsidR="00067E2E" w:rsidRDefault="00A0702C">
      <w:pPr>
        <w:pStyle w:val="effectus"/>
      </w:pPr>
      <w:r>
        <w:rPr>
          <w:b/>
          <w:iCs/>
          <w:shd w:val="clear" w:color="auto" w:fill="FF00FF"/>
        </w:rPr>
        <w:t>Cafœum</w:t>
      </w:r>
      <w:r>
        <w:rPr>
          <w:iCs/>
        </w:rPr>
        <w:tab/>
      </w:r>
      <w:r>
        <w:t>café</w:t>
      </w:r>
    </w:p>
    <w:p w14:paraId="7F03CCCF" w14:textId="77777777" w:rsidR="00067E2E" w:rsidRDefault="00A0702C">
      <w:pPr>
        <w:pStyle w:val="effectus"/>
      </w:pPr>
      <w:r>
        <w:rPr>
          <w:b/>
          <w:iCs/>
        </w:rPr>
        <w:t>Calamedon</w:t>
      </w:r>
      <w:r>
        <w:rPr>
          <w:iCs/>
        </w:rPr>
        <w:tab/>
      </w:r>
      <w:r>
        <w:t>fracture en fente</w:t>
      </w:r>
    </w:p>
    <w:p w14:paraId="4FD5290B" w14:textId="77777777" w:rsidR="00067E2E" w:rsidRDefault="00A0702C">
      <w:pPr>
        <w:pStyle w:val="effectus"/>
      </w:pPr>
      <w:r>
        <w:rPr>
          <w:b/>
          <w:iCs/>
        </w:rPr>
        <w:t>Calcaneum</w:t>
      </w:r>
      <w:r>
        <w:rPr>
          <w:b/>
          <w:iCs/>
        </w:rPr>
        <w:tab/>
      </w:r>
      <w:r>
        <w:rPr>
          <w:iCs/>
        </w:rPr>
        <w:t>calcanéum</w:t>
      </w:r>
    </w:p>
    <w:p w14:paraId="3F9470F9" w14:textId="77777777" w:rsidR="00067E2E" w:rsidRDefault="00A0702C">
      <w:pPr>
        <w:pStyle w:val="effectus"/>
      </w:pPr>
      <w:r>
        <w:rPr>
          <w:b/>
          <w:iCs/>
        </w:rPr>
        <w:t>Calcarius</w:t>
      </w:r>
      <w:r>
        <w:tab/>
        <w:t>calcaire</w:t>
      </w:r>
    </w:p>
    <w:p w14:paraId="3CBEE277" w14:textId="77777777" w:rsidR="00067E2E" w:rsidRDefault="00A0702C">
      <w:pPr>
        <w:pStyle w:val="effectus"/>
      </w:pPr>
      <w:r>
        <w:rPr>
          <w:b/>
          <w:iCs/>
        </w:rPr>
        <w:t>Calcedonins</w:t>
      </w:r>
      <w:r>
        <w:rPr>
          <w:iCs/>
        </w:rPr>
        <w:tab/>
      </w:r>
      <w:r>
        <w:t>de calcédoine</w:t>
      </w:r>
    </w:p>
    <w:p w14:paraId="0202B930" w14:textId="77777777" w:rsidR="00067E2E" w:rsidRDefault="00A0702C">
      <w:pPr>
        <w:pStyle w:val="effectus"/>
      </w:pPr>
      <w:r>
        <w:rPr>
          <w:b/>
          <w:iCs/>
        </w:rPr>
        <w:t>Calcinatio</w:t>
      </w:r>
      <w:r>
        <w:rPr>
          <w:iCs/>
        </w:rPr>
        <w:tab/>
      </w:r>
      <w:r>
        <w:t>calcination</w:t>
      </w:r>
    </w:p>
    <w:p w14:paraId="3D8724A1" w14:textId="77777777" w:rsidR="00067E2E" w:rsidRDefault="00A0702C">
      <w:pPr>
        <w:pStyle w:val="effectus"/>
      </w:pPr>
      <w:r>
        <w:rPr>
          <w:b/>
          <w:iCs/>
        </w:rPr>
        <w:t>Calculifragus</w:t>
      </w:r>
      <w:r>
        <w:rPr>
          <w:iCs/>
        </w:rPr>
        <w:tab/>
      </w:r>
      <w:r>
        <w:t>calculifrage</w:t>
      </w:r>
    </w:p>
    <w:p w14:paraId="04950531" w14:textId="77777777" w:rsidR="00067E2E" w:rsidRDefault="00A0702C">
      <w:pPr>
        <w:pStyle w:val="effectus"/>
      </w:pPr>
      <w:r>
        <w:rPr>
          <w:b/>
          <w:iCs/>
        </w:rPr>
        <w:t>Calculosus</w:t>
      </w:r>
      <w:r>
        <w:rPr>
          <w:iCs/>
        </w:rPr>
        <w:tab/>
      </w:r>
      <w:r>
        <w:t>calculeux</w:t>
      </w:r>
      <w:r>
        <w:tab/>
        <w:t>pierreux</w:t>
      </w:r>
    </w:p>
    <w:p w14:paraId="63F4E4F7" w14:textId="77777777" w:rsidR="00067E2E" w:rsidRDefault="00A0702C">
      <w:pPr>
        <w:pStyle w:val="effectus"/>
      </w:pPr>
      <w:r>
        <w:rPr>
          <w:b/>
          <w:iCs/>
        </w:rPr>
        <w:t>Calculosus morbus</w:t>
      </w:r>
      <w:r>
        <w:rPr>
          <w:iCs/>
        </w:rPr>
        <w:tab/>
      </w:r>
      <w:r>
        <w:t>calcul</w:t>
      </w:r>
    </w:p>
    <w:p w14:paraId="4500D277" w14:textId="77777777" w:rsidR="00067E2E" w:rsidRDefault="00A0702C">
      <w:pPr>
        <w:pStyle w:val="effectus"/>
      </w:pPr>
      <w:r>
        <w:rPr>
          <w:b/>
          <w:iCs/>
        </w:rPr>
        <w:t>Calculus</w:t>
      </w:r>
      <w:r>
        <w:rPr>
          <w:iCs/>
        </w:rPr>
        <w:tab/>
      </w:r>
      <w:r>
        <w:t>calcul</w:t>
      </w:r>
      <w:r>
        <w:tab/>
        <w:t>gravelle</w:t>
      </w:r>
      <w:r>
        <w:tab/>
        <w:t>pierre</w:t>
      </w:r>
    </w:p>
    <w:p w14:paraId="4B96E6F0" w14:textId="77777777" w:rsidR="00067E2E" w:rsidRDefault="00A0702C">
      <w:pPr>
        <w:pStyle w:val="effectus"/>
      </w:pPr>
      <w:r>
        <w:rPr>
          <w:b/>
          <w:iCs/>
        </w:rPr>
        <w:t>Calefactio</w:t>
      </w:r>
      <w:r>
        <w:tab/>
        <w:t>échaufement</w:t>
      </w:r>
    </w:p>
    <w:p w14:paraId="77265881" w14:textId="77777777" w:rsidR="00067E2E" w:rsidRDefault="00A0702C">
      <w:pPr>
        <w:pStyle w:val="effectus"/>
      </w:pPr>
      <w:r>
        <w:rPr>
          <w:b/>
          <w:iCs/>
        </w:rPr>
        <w:t>Calentura</w:t>
      </w:r>
      <w:r>
        <w:tab/>
        <w:t>calenture</w:t>
      </w:r>
    </w:p>
    <w:p w14:paraId="151E4C78" w14:textId="77777777" w:rsidR="00067E2E" w:rsidRDefault="00A0702C">
      <w:pPr>
        <w:pStyle w:val="effectus"/>
      </w:pPr>
      <w:r>
        <w:rPr>
          <w:b/>
          <w:iCs/>
        </w:rPr>
        <w:t>Caliculus</w:t>
      </w:r>
      <w:r>
        <w:tab/>
        <w:t>bassinet</w:t>
      </w:r>
    </w:p>
    <w:p w14:paraId="466857F5" w14:textId="77777777" w:rsidR="00067E2E" w:rsidRDefault="00A0702C">
      <w:pPr>
        <w:pStyle w:val="effectus"/>
      </w:pPr>
      <w:r>
        <w:rPr>
          <w:b/>
          <w:iCs/>
        </w:rPr>
        <w:t>Caligo</w:t>
      </w:r>
      <w:r>
        <w:rPr>
          <w:iCs/>
        </w:rPr>
        <w:tab/>
      </w:r>
      <w:r>
        <w:t>amblyopie</w:t>
      </w:r>
    </w:p>
    <w:p w14:paraId="2C032CF8" w14:textId="77777777" w:rsidR="00067E2E" w:rsidRDefault="00A0702C">
      <w:pPr>
        <w:pStyle w:val="effectus"/>
      </w:pPr>
      <w:r>
        <w:rPr>
          <w:b/>
          <w:iCs/>
        </w:rPr>
        <w:t>Calix</w:t>
      </w:r>
      <w:r>
        <w:rPr>
          <w:iCs/>
        </w:rPr>
        <w:tab/>
      </w:r>
      <w:r>
        <w:t>calice</w:t>
      </w:r>
    </w:p>
    <w:p w14:paraId="10E0ED34" w14:textId="77777777" w:rsidR="00067E2E" w:rsidRDefault="00A0702C">
      <w:pPr>
        <w:pStyle w:val="effectus"/>
      </w:pPr>
      <w:r>
        <w:rPr>
          <w:b/>
          <w:iCs/>
        </w:rPr>
        <w:t>Callus</w:t>
      </w:r>
      <w:r>
        <w:tab/>
        <w:t>durillon</w:t>
      </w:r>
    </w:p>
    <w:p w14:paraId="1FF8A5D4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376]</w:t>
      </w:r>
    </w:p>
    <w:p w14:paraId="20FE89DD" w14:textId="77777777" w:rsidR="00067E2E" w:rsidRDefault="00A0702C">
      <w:pPr>
        <w:pStyle w:val="effectus"/>
      </w:pPr>
      <w:r>
        <w:rPr>
          <w:b/>
          <w:iCs/>
        </w:rPr>
        <w:t>Callipœdia</w:t>
      </w:r>
      <w:r>
        <w:rPr>
          <w:iCs/>
        </w:rPr>
        <w:tab/>
      </w:r>
      <w:r>
        <w:t>callipédie</w:t>
      </w:r>
    </w:p>
    <w:p w14:paraId="5FFBA093" w14:textId="77777777" w:rsidR="00067E2E" w:rsidRDefault="00A0702C">
      <w:pPr>
        <w:pStyle w:val="effectus"/>
      </w:pPr>
      <w:r>
        <w:rPr>
          <w:b/>
          <w:iCs/>
        </w:rPr>
        <w:t>Calyculus</w:t>
      </w:r>
      <w:r>
        <w:tab/>
        <w:t>calicule</w:t>
      </w:r>
    </w:p>
    <w:p w14:paraId="534C1792" w14:textId="77777777" w:rsidR="00067E2E" w:rsidRDefault="00A0702C">
      <w:pPr>
        <w:pStyle w:val="effectus"/>
      </w:pPr>
      <w:r>
        <w:rPr>
          <w:b/>
          <w:iCs/>
        </w:rPr>
        <w:t>Caloricitas</w:t>
      </w:r>
      <w:r>
        <w:rPr>
          <w:iCs/>
        </w:rPr>
        <w:tab/>
      </w:r>
      <w:r>
        <w:t>caloricité</w:t>
      </w:r>
    </w:p>
    <w:p w14:paraId="293112A8" w14:textId="77777777" w:rsidR="00067E2E" w:rsidRDefault="00A0702C">
      <w:pPr>
        <w:pStyle w:val="effectus"/>
      </w:pPr>
      <w:r>
        <w:rPr>
          <w:b/>
          <w:iCs/>
        </w:rPr>
        <w:t>Caloricum</w:t>
      </w:r>
      <w:r>
        <w:rPr>
          <w:iCs/>
        </w:rPr>
        <w:tab/>
      </w:r>
      <w:r>
        <w:t>calorique</w:t>
      </w:r>
    </w:p>
    <w:p w14:paraId="5AA58FF8" w14:textId="77777777" w:rsidR="00067E2E" w:rsidRDefault="00A0702C">
      <w:pPr>
        <w:pStyle w:val="effectus"/>
      </w:pPr>
      <w:r>
        <w:rPr>
          <w:b/>
          <w:iCs/>
        </w:rPr>
        <w:t>Callositas</w:t>
      </w:r>
      <w:r>
        <w:tab/>
        <w:t>callosité</w:t>
      </w:r>
    </w:p>
    <w:p w14:paraId="1C910E3D" w14:textId="77777777" w:rsidR="00067E2E" w:rsidRDefault="00A0702C">
      <w:pPr>
        <w:pStyle w:val="effectus"/>
      </w:pPr>
      <w:r>
        <w:rPr>
          <w:b/>
          <w:iCs/>
        </w:rPr>
        <w:t>Callosus</w:t>
      </w:r>
      <w:r>
        <w:rPr>
          <w:iCs/>
        </w:rPr>
        <w:tab/>
      </w:r>
      <w:r>
        <w:t>calleux</w:t>
      </w:r>
    </w:p>
    <w:p w14:paraId="03DBF848" w14:textId="77777777" w:rsidR="00067E2E" w:rsidRDefault="00A0702C">
      <w:pPr>
        <w:pStyle w:val="effectus"/>
      </w:pPr>
      <w:r>
        <w:rPr>
          <w:b/>
          <w:iCs/>
        </w:rPr>
        <w:t>Callum</w:t>
      </w:r>
      <w:r>
        <w:rPr>
          <w:b/>
          <w:iCs/>
        </w:rPr>
        <w:tab/>
      </w:r>
      <w:r>
        <w:t>cal</w:t>
      </w:r>
      <w:r>
        <w:tab/>
        <w:t>calus</w:t>
      </w:r>
    </w:p>
    <w:p w14:paraId="28D08586" w14:textId="77777777" w:rsidR="00067E2E" w:rsidRDefault="00A0702C">
      <w:pPr>
        <w:pStyle w:val="effectus"/>
      </w:pPr>
      <w:r>
        <w:rPr>
          <w:b/>
          <w:iCs/>
        </w:rPr>
        <w:t>Calomelas</w:t>
      </w:r>
      <w:r>
        <w:rPr>
          <w:b/>
          <w:iCs/>
        </w:rPr>
        <w:tab/>
      </w:r>
      <w:r>
        <w:rPr>
          <w:iCs/>
        </w:rPr>
        <w:t>calomélas</w:t>
      </w:r>
    </w:p>
    <w:p w14:paraId="629F3554" w14:textId="77777777" w:rsidR="00067E2E" w:rsidRDefault="00A0702C">
      <w:pPr>
        <w:pStyle w:val="effectus"/>
      </w:pPr>
      <w:r>
        <w:rPr>
          <w:b/>
          <w:iCs/>
        </w:rPr>
        <w:t>Calor</w:t>
      </w:r>
      <w:r>
        <w:rPr>
          <w:iCs/>
        </w:rPr>
        <w:tab/>
      </w:r>
      <w:r>
        <w:t>chaleur</w:t>
      </w:r>
    </w:p>
    <w:p w14:paraId="10CDB494" w14:textId="77777777" w:rsidR="00067E2E" w:rsidRDefault="00A0702C">
      <w:pPr>
        <w:pStyle w:val="effectus"/>
      </w:pPr>
      <w:r>
        <w:rPr>
          <w:b/>
          <w:iCs/>
        </w:rPr>
        <w:t>Calorimetrum</w:t>
      </w:r>
      <w:r>
        <w:rPr>
          <w:iCs/>
        </w:rPr>
        <w:tab/>
      </w:r>
      <w:r>
        <w:t>calorimètre</w:t>
      </w:r>
    </w:p>
    <w:p w14:paraId="3E955C2B" w14:textId="77777777" w:rsidR="00067E2E" w:rsidRDefault="00A0702C">
      <w:pPr>
        <w:pStyle w:val="effectus"/>
      </w:pPr>
      <w:r>
        <w:rPr>
          <w:b/>
          <w:iCs/>
        </w:rPr>
        <w:t>Calvaria</w:t>
      </w:r>
      <w:r>
        <w:rPr>
          <w:iCs/>
        </w:rPr>
        <w:tab/>
      </w:r>
      <w:r>
        <w:t>crâne</w:t>
      </w:r>
    </w:p>
    <w:p w14:paraId="02FDC5A0" w14:textId="77777777" w:rsidR="00067E2E" w:rsidRDefault="00A0702C">
      <w:pPr>
        <w:pStyle w:val="effectus"/>
      </w:pPr>
      <w:r>
        <w:rPr>
          <w:b/>
          <w:iCs/>
        </w:rPr>
        <w:t>Calvities</w:t>
      </w:r>
      <w:r>
        <w:rPr>
          <w:iCs/>
        </w:rPr>
        <w:tab/>
      </w:r>
      <w:r>
        <w:t>calvitie</w:t>
      </w:r>
    </w:p>
    <w:p w14:paraId="5C934318" w14:textId="77777777" w:rsidR="00067E2E" w:rsidRDefault="00A0702C">
      <w:pPr>
        <w:pStyle w:val="effectus"/>
      </w:pPr>
      <w:r>
        <w:rPr>
          <w:b/>
          <w:iCs/>
        </w:rPr>
        <w:t>Calvitium</w:t>
      </w:r>
      <w:r>
        <w:rPr>
          <w:iCs/>
        </w:rPr>
        <w:tab/>
      </w:r>
      <w:r>
        <w:t>calvitie</w:t>
      </w:r>
    </w:p>
    <w:p w14:paraId="1881E3DD" w14:textId="77777777" w:rsidR="00067E2E" w:rsidRDefault="00A0702C">
      <w:pPr>
        <w:pStyle w:val="effectus"/>
      </w:pPr>
      <w:r>
        <w:rPr>
          <w:b/>
          <w:iCs/>
        </w:rPr>
        <w:t>Calvus</w:t>
      </w:r>
      <w:r>
        <w:rPr>
          <w:iCs/>
        </w:rPr>
        <w:tab/>
      </w:r>
      <w:r>
        <w:t>chauve</w:t>
      </w:r>
    </w:p>
    <w:p w14:paraId="4A0F4E3B" w14:textId="77777777" w:rsidR="00067E2E" w:rsidRDefault="00A0702C">
      <w:pPr>
        <w:pStyle w:val="effectus"/>
      </w:pPr>
      <w:r>
        <w:rPr>
          <w:b/>
          <w:iCs/>
        </w:rPr>
        <w:t>Calx</w:t>
      </w:r>
      <w:r>
        <w:rPr>
          <w:iCs/>
        </w:rPr>
        <w:tab/>
      </w:r>
      <w:r>
        <w:t>chaux</w:t>
      </w:r>
    </w:p>
    <w:p w14:paraId="48390912" w14:textId="77777777" w:rsidR="00067E2E" w:rsidRDefault="00A0702C">
      <w:pPr>
        <w:pStyle w:val="effectus"/>
      </w:pPr>
      <w:r>
        <w:rPr>
          <w:b/>
          <w:iCs/>
        </w:rPr>
        <w:t>Calyptratus</w:t>
      </w:r>
      <w:r>
        <w:rPr>
          <w:iCs/>
        </w:rPr>
        <w:tab/>
      </w:r>
      <w:r>
        <w:t>calyptré</w:t>
      </w:r>
    </w:p>
    <w:p w14:paraId="4F1DD6FF" w14:textId="77777777" w:rsidR="00067E2E" w:rsidRDefault="00A0702C">
      <w:pPr>
        <w:pStyle w:val="effectus"/>
      </w:pPr>
      <w:r>
        <w:rPr>
          <w:b/>
          <w:iCs/>
        </w:rPr>
        <w:t>Camarosis</w:t>
      </w:r>
      <w:r>
        <w:rPr>
          <w:iCs/>
        </w:rPr>
        <w:tab/>
      </w:r>
      <w:r>
        <w:t>fracture du crâne</w:t>
      </w:r>
    </w:p>
    <w:p w14:paraId="46CDDE36" w14:textId="77777777" w:rsidR="00067E2E" w:rsidRDefault="00A0702C">
      <w:pPr>
        <w:pStyle w:val="effectus"/>
      </w:pPr>
      <w:r>
        <w:rPr>
          <w:b/>
          <w:iCs/>
        </w:rPr>
        <w:t>Cameratus</w:t>
      </w:r>
      <w:r>
        <w:rPr>
          <w:iCs/>
        </w:rPr>
        <w:tab/>
      </w:r>
      <w:r>
        <w:t>cambré</w:t>
      </w:r>
    </w:p>
    <w:p w14:paraId="62D294D5" w14:textId="77777777" w:rsidR="00067E2E" w:rsidRDefault="00A0702C">
      <w:pPr>
        <w:pStyle w:val="effectus"/>
      </w:pPr>
      <w:r>
        <w:rPr>
          <w:b/>
          <w:iCs/>
        </w:rPr>
        <w:t>Cameleon</w:t>
      </w:r>
      <w:r>
        <w:rPr>
          <w:b/>
          <w:iCs/>
        </w:rPr>
        <w:tab/>
      </w:r>
      <w:r>
        <w:rPr>
          <w:iCs/>
        </w:rPr>
        <w:t>caméléon</w:t>
      </w:r>
    </w:p>
    <w:p w14:paraId="43A499B4" w14:textId="77777777" w:rsidR="00067E2E" w:rsidRDefault="00A0702C">
      <w:pPr>
        <w:pStyle w:val="effectus"/>
      </w:pPr>
      <w:r>
        <w:rPr>
          <w:b/>
          <w:iCs/>
        </w:rPr>
        <w:t>Caminus</w:t>
      </w:r>
      <w:r>
        <w:rPr>
          <w:iCs/>
        </w:rPr>
        <w:tab/>
      </w:r>
      <w:r>
        <w:t>fourneau</w:t>
      </w:r>
    </w:p>
    <w:p w14:paraId="1CA95E91" w14:textId="77777777" w:rsidR="00067E2E" w:rsidRDefault="00A0702C">
      <w:pPr>
        <w:pStyle w:val="effectus"/>
      </w:pPr>
      <w:r>
        <w:rPr>
          <w:b/>
          <w:iCs/>
        </w:rPr>
        <w:t>Campana</w:t>
      </w:r>
      <w:r>
        <w:rPr>
          <w:iCs/>
        </w:rPr>
        <w:tab/>
      </w:r>
      <w:r>
        <w:t>cloche</w:t>
      </w:r>
      <w:r>
        <w:tab/>
        <w:t>campane</w:t>
      </w:r>
    </w:p>
    <w:p w14:paraId="289DA1CA" w14:textId="77777777" w:rsidR="00067E2E" w:rsidRDefault="00A0702C">
      <w:pPr>
        <w:pStyle w:val="effectus"/>
      </w:pPr>
      <w:r>
        <w:rPr>
          <w:b/>
          <w:iCs/>
        </w:rPr>
        <w:t>Campaniformis</w:t>
      </w:r>
      <w:r>
        <w:rPr>
          <w:b/>
          <w:iCs/>
        </w:rPr>
        <w:tab/>
      </w:r>
      <w:r>
        <w:t>campaniforme</w:t>
      </w:r>
    </w:p>
    <w:p w14:paraId="4254964D" w14:textId="77777777" w:rsidR="00067E2E" w:rsidRDefault="00A0702C">
      <w:pPr>
        <w:pStyle w:val="effectus"/>
      </w:pPr>
      <w:r>
        <w:rPr>
          <w:b/>
          <w:iCs/>
        </w:rPr>
        <w:t>Campanulatus</w:t>
      </w:r>
      <w:r>
        <w:rPr>
          <w:iCs/>
        </w:rPr>
        <w:tab/>
      </w:r>
      <w:r>
        <w:t>campanulé</w:t>
      </w:r>
    </w:p>
    <w:p w14:paraId="4216F299" w14:textId="77777777" w:rsidR="00067E2E" w:rsidRDefault="00A0702C">
      <w:pPr>
        <w:pStyle w:val="effectus"/>
      </w:pPr>
      <w:r>
        <w:rPr>
          <w:b/>
          <w:iCs/>
        </w:rPr>
        <w:t>Camphora</w:t>
      </w:r>
      <w:r>
        <w:rPr>
          <w:b/>
          <w:iCs/>
        </w:rPr>
        <w:tab/>
      </w:r>
      <w:r>
        <w:t>camphre</w:t>
      </w:r>
    </w:p>
    <w:p w14:paraId="05659D45" w14:textId="77777777" w:rsidR="00067E2E" w:rsidRDefault="00A0702C">
      <w:pPr>
        <w:pStyle w:val="effectus"/>
      </w:pPr>
      <w:r>
        <w:rPr>
          <w:b/>
          <w:iCs/>
        </w:rPr>
        <w:t>Camphoras</w:t>
      </w:r>
      <w:r>
        <w:rPr>
          <w:iCs/>
        </w:rPr>
        <w:tab/>
      </w:r>
      <w:r>
        <w:t>camphorate</w:t>
      </w:r>
    </w:p>
    <w:p w14:paraId="264F10B2" w14:textId="77777777" w:rsidR="00067E2E" w:rsidRDefault="00A0702C">
      <w:pPr>
        <w:pStyle w:val="effectus"/>
      </w:pPr>
      <w:r>
        <w:rPr>
          <w:b/>
          <w:iCs/>
        </w:rPr>
        <w:t>Camphoricus</w:t>
      </w:r>
      <w:r>
        <w:rPr>
          <w:iCs/>
        </w:rPr>
        <w:tab/>
      </w:r>
      <w:r>
        <w:t>camphor</w:t>
      </w:r>
      <w:r>
        <w:t>ique</w:t>
      </w:r>
    </w:p>
    <w:p w14:paraId="42405215" w14:textId="77777777" w:rsidR="00067E2E" w:rsidRDefault="00A0702C">
      <w:pPr>
        <w:pStyle w:val="effectus"/>
      </w:pPr>
      <w:r>
        <w:rPr>
          <w:b/>
          <w:iCs/>
        </w:rPr>
        <w:t>Camphoratus</w:t>
      </w:r>
      <w:r>
        <w:rPr>
          <w:iCs/>
        </w:rPr>
        <w:tab/>
      </w:r>
      <w:r>
        <w:t>camphré</w:t>
      </w:r>
    </w:p>
    <w:p w14:paraId="3899CC2B" w14:textId="77777777" w:rsidR="00067E2E" w:rsidRDefault="00A0702C">
      <w:pPr>
        <w:pStyle w:val="effectus"/>
      </w:pPr>
      <w:r>
        <w:rPr>
          <w:b/>
          <w:iCs/>
        </w:rPr>
        <w:t>Canaliculatus</w:t>
      </w:r>
      <w:r>
        <w:rPr>
          <w:iCs/>
        </w:rPr>
        <w:tab/>
      </w:r>
      <w:r>
        <w:t>canaliculé</w:t>
      </w:r>
    </w:p>
    <w:p w14:paraId="7F3A4D9B" w14:textId="77777777" w:rsidR="00067E2E" w:rsidRDefault="00A0702C">
      <w:pPr>
        <w:pStyle w:val="effectus"/>
      </w:pPr>
      <w:r>
        <w:rPr>
          <w:b/>
          <w:iCs/>
        </w:rPr>
        <w:t>Canalis</w:t>
      </w:r>
      <w:r>
        <w:rPr>
          <w:iCs/>
        </w:rPr>
        <w:tab/>
      </w:r>
      <w:r>
        <w:t>canal</w:t>
      </w:r>
      <w:r>
        <w:tab/>
        <w:t>gorgeret</w:t>
      </w:r>
    </w:p>
    <w:p w14:paraId="7AC03827" w14:textId="77777777" w:rsidR="00067E2E" w:rsidRDefault="00A0702C">
      <w:pPr>
        <w:pStyle w:val="effectus"/>
      </w:pPr>
      <w:r>
        <w:rPr>
          <w:b/>
          <w:iCs/>
        </w:rPr>
        <w:t>Cancer</w:t>
      </w:r>
      <w:r>
        <w:rPr>
          <w:b/>
          <w:iCs/>
        </w:rPr>
        <w:tab/>
      </w:r>
      <w:r>
        <w:rPr>
          <w:iCs/>
        </w:rPr>
        <w:t>cancer</w:t>
      </w:r>
      <w:r>
        <w:rPr>
          <w:iCs/>
        </w:rPr>
        <w:tab/>
        <w:t>chancre</w:t>
      </w:r>
    </w:p>
    <w:p w14:paraId="3B373252" w14:textId="77777777" w:rsidR="00067E2E" w:rsidRDefault="00A0702C">
      <w:pPr>
        <w:pStyle w:val="effectus"/>
      </w:pPr>
      <w:r>
        <w:rPr>
          <w:b/>
          <w:iCs/>
        </w:rPr>
        <w:t>Candela</w:t>
      </w:r>
      <w:r>
        <w:rPr>
          <w:b/>
          <w:iCs/>
        </w:rPr>
        <w:tab/>
      </w:r>
      <w:r>
        <w:t>bougie</w:t>
      </w:r>
    </w:p>
    <w:p w14:paraId="4F923AE5" w14:textId="77777777" w:rsidR="00067E2E" w:rsidRDefault="00A0702C">
      <w:pPr>
        <w:pStyle w:val="effectus"/>
      </w:pPr>
      <w:r>
        <w:rPr>
          <w:b/>
          <w:iCs/>
        </w:rPr>
        <w:t>Candelula</w:t>
      </w:r>
      <w:r>
        <w:rPr>
          <w:iCs/>
        </w:rPr>
        <w:tab/>
      </w:r>
      <w:r>
        <w:t>petite bougie</w:t>
      </w:r>
    </w:p>
    <w:p w14:paraId="37EA4B7E" w14:textId="77777777" w:rsidR="00067E2E" w:rsidRDefault="00A0702C">
      <w:pPr>
        <w:pStyle w:val="effectus"/>
      </w:pPr>
      <w:r>
        <w:rPr>
          <w:b/>
          <w:iCs/>
        </w:rPr>
        <w:t>Canicula</w:t>
      </w:r>
      <w:r>
        <w:rPr>
          <w:iCs/>
        </w:rPr>
        <w:tab/>
      </w:r>
      <w:r>
        <w:t>canicule</w:t>
      </w:r>
    </w:p>
    <w:p w14:paraId="325EF49F" w14:textId="77777777" w:rsidR="00067E2E" w:rsidRDefault="00A0702C">
      <w:pPr>
        <w:pStyle w:val="effectus"/>
      </w:pPr>
      <w:r>
        <w:rPr>
          <w:b/>
          <w:iCs/>
        </w:rPr>
        <w:t>Canicularis</w:t>
      </w:r>
      <w:r>
        <w:rPr>
          <w:iCs/>
        </w:rPr>
        <w:tab/>
      </w:r>
      <w:r>
        <w:t>caniculaire</w:t>
      </w:r>
    </w:p>
    <w:p w14:paraId="7FDB350D" w14:textId="77777777" w:rsidR="00067E2E" w:rsidRDefault="00A0702C">
      <w:pPr>
        <w:pStyle w:val="effectus"/>
      </w:pPr>
      <w:r>
        <w:rPr>
          <w:b/>
          <w:iCs/>
        </w:rPr>
        <w:t>Caninus</w:t>
      </w:r>
      <w:r>
        <w:rPr>
          <w:iCs/>
        </w:rPr>
        <w:tab/>
      </w:r>
      <w:r>
        <w:t>canin</w:t>
      </w:r>
    </w:p>
    <w:p w14:paraId="178F23E5" w14:textId="77777777" w:rsidR="00067E2E" w:rsidRDefault="00A0702C">
      <w:pPr>
        <w:pStyle w:val="effectus"/>
      </w:pPr>
      <w:r>
        <w:rPr>
          <w:b/>
          <w:iCs/>
        </w:rPr>
        <w:t>Canna minop</w:t>
      </w:r>
      <w:r>
        <w:rPr>
          <w:iCs/>
        </w:rPr>
        <w:tab/>
      </w:r>
      <w:r>
        <w:t>péroné</w:t>
      </w:r>
    </w:p>
    <w:p w14:paraId="6960B885" w14:textId="77777777" w:rsidR="00067E2E" w:rsidRDefault="00A0702C">
      <w:pPr>
        <w:pStyle w:val="effectus"/>
      </w:pPr>
      <w:r>
        <w:rPr>
          <w:b/>
          <w:iCs/>
        </w:rPr>
        <w:t>Cannula</w:t>
      </w:r>
      <w:r>
        <w:rPr>
          <w:b/>
          <w:iCs/>
        </w:rPr>
        <w:tab/>
      </w:r>
      <w:commentRangeStart w:id="25"/>
      <w:r>
        <w:t>cannule</w:t>
      </w:r>
      <w:commentRangeEnd w:id="25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5"/>
      </w:r>
    </w:p>
    <w:p w14:paraId="3E93A63A" w14:textId="77777777" w:rsidR="00067E2E" w:rsidRDefault="00A0702C">
      <w:pPr>
        <w:pStyle w:val="effectus"/>
      </w:pPr>
      <w:r>
        <w:rPr>
          <w:b/>
          <w:iCs/>
        </w:rPr>
        <w:t>Cantharis</w:t>
      </w:r>
      <w:r>
        <w:rPr>
          <w:iCs/>
        </w:rPr>
        <w:tab/>
      </w:r>
      <w:r>
        <w:t>cantharide</w:t>
      </w:r>
    </w:p>
    <w:p w14:paraId="415CC5BA" w14:textId="77777777" w:rsidR="00067E2E" w:rsidRDefault="00A0702C">
      <w:pPr>
        <w:pStyle w:val="effectus"/>
      </w:pPr>
      <w:r>
        <w:rPr>
          <w:b/>
          <w:iCs/>
        </w:rPr>
        <w:t>Canthus</w:t>
      </w:r>
      <w:r>
        <w:rPr>
          <w:b/>
          <w:iCs/>
        </w:rPr>
        <w:tab/>
      </w:r>
      <w:r>
        <w:rPr>
          <w:iCs/>
        </w:rPr>
        <w:t>canthus</w:t>
      </w:r>
    </w:p>
    <w:p w14:paraId="1F1A556D" w14:textId="77777777" w:rsidR="00067E2E" w:rsidRDefault="00A0702C">
      <w:pPr>
        <w:pStyle w:val="effectus"/>
      </w:pPr>
      <w:r>
        <w:rPr>
          <w:b/>
          <w:iCs/>
        </w:rPr>
        <w:t>Capacitas</w:t>
      </w:r>
      <w:r>
        <w:rPr>
          <w:iCs/>
        </w:rPr>
        <w:tab/>
      </w:r>
      <w:r>
        <w:t>capacité</w:t>
      </w:r>
    </w:p>
    <w:p w14:paraId="504BFCCE" w14:textId="77777777" w:rsidR="00067E2E" w:rsidRDefault="00A0702C">
      <w:pPr>
        <w:pStyle w:val="effectus"/>
      </w:pPr>
      <w:r>
        <w:rPr>
          <w:b/>
          <w:iCs/>
        </w:rPr>
        <w:t>Capella</w:t>
      </w:r>
      <w:r>
        <w:rPr>
          <w:iCs/>
        </w:rPr>
        <w:tab/>
      </w:r>
      <w:r>
        <w:t>coupelle</w:t>
      </w:r>
    </w:p>
    <w:p w14:paraId="0E2E4C3F" w14:textId="77777777" w:rsidR="00067E2E" w:rsidRDefault="00A0702C">
      <w:pPr>
        <w:pStyle w:val="effectus"/>
      </w:pPr>
      <w:r>
        <w:rPr>
          <w:b/>
          <w:iCs/>
        </w:rPr>
        <w:t>Capillaceus</w:t>
      </w:r>
      <w:r>
        <w:tab/>
        <w:t>capillacé</w:t>
      </w:r>
    </w:p>
    <w:p w14:paraId="212FC576" w14:textId="77777777" w:rsidR="00067E2E" w:rsidRDefault="00A0702C">
      <w:pPr>
        <w:pStyle w:val="effectus"/>
      </w:pPr>
      <w:r>
        <w:rPr>
          <w:b/>
          <w:iCs/>
        </w:rPr>
        <w:t>Capillamenta</w:t>
      </w:r>
      <w:r>
        <w:tab/>
        <w:t>étamines</w:t>
      </w:r>
    </w:p>
    <w:p w14:paraId="40B6F8AA" w14:textId="77777777" w:rsidR="00067E2E" w:rsidRDefault="00A0702C">
      <w:pPr>
        <w:pStyle w:val="effectus"/>
      </w:pPr>
      <w:r>
        <w:rPr>
          <w:b/>
          <w:iCs/>
        </w:rPr>
        <w:t>Capillamentum</w:t>
      </w:r>
      <w:r>
        <w:rPr>
          <w:iCs/>
        </w:rPr>
        <w:tab/>
      </w:r>
      <w:r>
        <w:t>capillament</w:t>
      </w:r>
    </w:p>
    <w:p w14:paraId="466E5F75" w14:textId="77777777" w:rsidR="00067E2E" w:rsidRDefault="00A0702C">
      <w:pPr>
        <w:pStyle w:val="effectus"/>
      </w:pPr>
      <w:r>
        <w:rPr>
          <w:b/>
          <w:iCs/>
        </w:rPr>
        <w:t>Capillaris</w:t>
      </w:r>
      <w:r>
        <w:rPr>
          <w:iCs/>
        </w:rPr>
        <w:tab/>
      </w:r>
      <w:r>
        <w:t>capillaire</w:t>
      </w:r>
    </w:p>
    <w:p w14:paraId="1350F335" w14:textId="77777777" w:rsidR="00067E2E" w:rsidRDefault="00A0702C">
      <w:pPr>
        <w:pStyle w:val="effectus"/>
      </w:pPr>
      <w:r>
        <w:rPr>
          <w:b/>
          <w:iCs/>
        </w:rPr>
        <w:t>Capillatus</w:t>
      </w:r>
      <w:r>
        <w:tab/>
        <w:t>chevelu</w:t>
      </w:r>
    </w:p>
    <w:p w14:paraId="238EFAB8" w14:textId="77777777" w:rsidR="00067E2E" w:rsidRDefault="00A0702C">
      <w:pPr>
        <w:pStyle w:val="effectus"/>
      </w:pPr>
      <w:r>
        <w:rPr>
          <w:b/>
          <w:iCs/>
        </w:rPr>
        <w:t>Capillitium</w:t>
      </w:r>
      <w:r>
        <w:rPr>
          <w:iCs/>
        </w:rPr>
        <w:tab/>
      </w:r>
      <w:r>
        <w:t>capillament</w:t>
      </w:r>
    </w:p>
    <w:p w14:paraId="3F351CBE" w14:textId="77777777" w:rsidR="00067E2E" w:rsidRDefault="00A0702C">
      <w:pPr>
        <w:pStyle w:val="effectus"/>
      </w:pPr>
      <w:r>
        <w:rPr>
          <w:b/>
          <w:iCs/>
        </w:rPr>
        <w:t>Capillus</w:t>
      </w:r>
      <w:r>
        <w:rPr>
          <w:iCs/>
        </w:rPr>
        <w:tab/>
      </w:r>
      <w:r>
        <w:t>cheveu</w:t>
      </w:r>
    </w:p>
    <w:p w14:paraId="739C6BD4" w14:textId="77777777" w:rsidR="00067E2E" w:rsidRDefault="00A0702C">
      <w:pPr>
        <w:pStyle w:val="effectus"/>
      </w:pPr>
      <w:r>
        <w:rPr>
          <w:b/>
          <w:iCs/>
        </w:rPr>
        <w:t>Capistratio</w:t>
      </w:r>
      <w:r>
        <w:rPr>
          <w:iCs/>
        </w:rPr>
        <w:tab/>
      </w:r>
      <w:r>
        <w:t>phimosis</w:t>
      </w:r>
    </w:p>
    <w:p w14:paraId="52E196CE" w14:textId="77777777" w:rsidR="00067E2E" w:rsidRDefault="00A0702C">
      <w:pPr>
        <w:pStyle w:val="effectus"/>
      </w:pPr>
      <w:r>
        <w:rPr>
          <w:b/>
          <w:iCs/>
        </w:rPr>
        <w:t>Capistrum</w:t>
      </w:r>
      <w:r>
        <w:rPr>
          <w:iCs/>
        </w:rPr>
        <w:tab/>
        <w:t>c</w:t>
      </w:r>
      <w:r>
        <w:t>hevêtre</w:t>
      </w:r>
    </w:p>
    <w:p w14:paraId="3363412A" w14:textId="77777777" w:rsidR="00067E2E" w:rsidRDefault="00A0702C">
      <w:pPr>
        <w:pStyle w:val="effectus"/>
      </w:pPr>
      <w:r>
        <w:rPr>
          <w:b/>
          <w:iCs/>
        </w:rPr>
        <w:t>Capitatus</w:t>
      </w:r>
      <w:r>
        <w:rPr>
          <w:iCs/>
        </w:rPr>
        <w:tab/>
      </w:r>
      <w:r>
        <w:t>capitule</w:t>
      </w:r>
    </w:p>
    <w:p w14:paraId="01C7CA6B" w14:textId="77777777" w:rsidR="00067E2E" w:rsidRDefault="00A0702C">
      <w:pPr>
        <w:pStyle w:val="effectus"/>
      </w:pPr>
      <w:r>
        <w:rPr>
          <w:b/>
          <w:iCs/>
        </w:rPr>
        <w:t>Capitulum</w:t>
      </w:r>
      <w:r>
        <w:tab/>
        <w:t>capitule</w:t>
      </w:r>
    </w:p>
    <w:p w14:paraId="68AD1C66" w14:textId="77777777" w:rsidR="00067E2E" w:rsidRDefault="00A0702C">
      <w:pPr>
        <w:pStyle w:val="effectus"/>
      </w:pPr>
      <w:r>
        <w:rPr>
          <w:b/>
          <w:iCs/>
        </w:rPr>
        <w:t>Capreolus</w:t>
      </w:r>
      <w:r>
        <w:rPr>
          <w:iCs/>
        </w:rPr>
        <w:tab/>
      </w:r>
      <w:r>
        <w:t>main</w:t>
      </w:r>
      <w:r>
        <w:tab/>
        <w:t>vrille</w:t>
      </w:r>
    </w:p>
    <w:p w14:paraId="5427515E" w14:textId="77777777" w:rsidR="00067E2E" w:rsidRDefault="00A0702C">
      <w:pPr>
        <w:pStyle w:val="effectus"/>
      </w:pPr>
      <w:r>
        <w:rPr>
          <w:b/>
          <w:iCs/>
        </w:rPr>
        <w:t>Caprolus</w:t>
      </w:r>
      <w:r>
        <w:rPr>
          <w:iCs/>
        </w:rPr>
        <w:tab/>
      </w:r>
      <w:r>
        <w:t>capricorne</w:t>
      </w:r>
    </w:p>
    <w:p w14:paraId="03696B9A" w14:textId="77777777" w:rsidR="00067E2E" w:rsidRDefault="00A0702C">
      <w:pPr>
        <w:pStyle w:val="effectus"/>
      </w:pPr>
      <w:r>
        <w:rPr>
          <w:b/>
          <w:iCs/>
        </w:rPr>
        <w:t>Caprisus</w:t>
      </w:r>
      <w:r>
        <w:rPr>
          <w:iCs/>
        </w:rPr>
        <w:tab/>
      </w:r>
      <w:r>
        <w:t>caprisant</w:t>
      </w:r>
    </w:p>
    <w:p w14:paraId="7E51AE5C" w14:textId="77777777" w:rsidR="00067E2E" w:rsidRDefault="00A0702C">
      <w:pPr>
        <w:pStyle w:val="effectus"/>
      </w:pPr>
      <w:r>
        <w:rPr>
          <w:b/>
          <w:iCs/>
        </w:rPr>
        <w:t>Capsa</w:t>
      </w:r>
      <w:r>
        <w:rPr>
          <w:iCs/>
        </w:rPr>
        <w:tab/>
      </w:r>
      <w:r>
        <w:t>caisse</w:t>
      </w:r>
    </w:p>
    <w:p w14:paraId="1E9B0133" w14:textId="77777777" w:rsidR="00067E2E" w:rsidRDefault="00A0702C">
      <w:pPr>
        <w:pStyle w:val="effectus"/>
      </w:pPr>
      <w:r>
        <w:rPr>
          <w:b/>
          <w:iCs/>
        </w:rPr>
        <w:t>Capsula</w:t>
      </w:r>
      <w:r>
        <w:tab/>
        <w:t>capsule</w:t>
      </w:r>
    </w:p>
    <w:p w14:paraId="3B89CC15" w14:textId="77777777" w:rsidR="00067E2E" w:rsidRDefault="00A0702C">
      <w:pPr>
        <w:pStyle w:val="effectus"/>
      </w:pPr>
      <w:r>
        <w:rPr>
          <w:b/>
          <w:iCs/>
        </w:rPr>
        <w:lastRenderedPageBreak/>
        <w:t>Caput</w:t>
      </w:r>
      <w:r>
        <w:rPr>
          <w:iCs/>
        </w:rPr>
        <w:tab/>
      </w:r>
      <w:r>
        <w:t>tête</w:t>
      </w:r>
    </w:p>
    <w:p w14:paraId="30671134" w14:textId="77777777" w:rsidR="00067E2E" w:rsidRDefault="00A0702C">
      <w:pPr>
        <w:pStyle w:val="effectus"/>
      </w:pPr>
      <w:r>
        <w:rPr>
          <w:b/>
          <w:iCs/>
        </w:rPr>
        <w:t>Caput mortuum</w:t>
      </w:r>
      <w:r>
        <w:rPr>
          <w:iCs/>
        </w:rPr>
        <w:tab/>
      </w:r>
      <w:r>
        <w:t>tête</w:t>
      </w:r>
      <w:r>
        <w:tab/>
        <w:t>morte</w:t>
      </w:r>
    </w:p>
    <w:p w14:paraId="7D0BCDFB" w14:textId="77777777" w:rsidR="00067E2E" w:rsidRDefault="00A0702C">
      <w:pPr>
        <w:pStyle w:val="effectus"/>
      </w:pPr>
      <w:r>
        <w:rPr>
          <w:b/>
          <w:iCs/>
        </w:rPr>
        <w:t>Carabe citrinum</w:t>
      </w:r>
      <w:r>
        <w:rPr>
          <w:iCs/>
        </w:rPr>
        <w:tab/>
      </w:r>
      <w:r>
        <w:t>carabé</w:t>
      </w:r>
    </w:p>
    <w:p w14:paraId="48EA0B12" w14:textId="77777777" w:rsidR="00067E2E" w:rsidRDefault="00A0702C">
      <w:pPr>
        <w:pStyle w:val="effectus"/>
      </w:pPr>
      <w:r>
        <w:rPr>
          <w:b/>
          <w:iCs/>
        </w:rPr>
        <w:t>Carabus</w:t>
      </w:r>
      <w:r>
        <w:rPr>
          <w:iCs/>
        </w:rPr>
        <w:tab/>
      </w:r>
      <w:r>
        <w:t>crabe</w:t>
      </w:r>
    </w:p>
    <w:p w14:paraId="55B7992A" w14:textId="77777777" w:rsidR="00067E2E" w:rsidRDefault="00A0702C">
      <w:pPr>
        <w:pStyle w:val="effectus"/>
      </w:pPr>
      <w:r>
        <w:rPr>
          <w:b/>
          <w:iCs/>
        </w:rPr>
        <w:t>Carbasus</w:t>
      </w:r>
      <w:r>
        <w:rPr>
          <w:iCs/>
        </w:rPr>
        <w:tab/>
      </w:r>
      <w:r>
        <w:t>charpie</w:t>
      </w:r>
    </w:p>
    <w:p w14:paraId="7F7BC21C" w14:textId="77777777" w:rsidR="00067E2E" w:rsidRDefault="00A0702C">
      <w:pPr>
        <w:pStyle w:val="effectus"/>
      </w:pPr>
      <w:r>
        <w:rPr>
          <w:b/>
          <w:iCs/>
        </w:rPr>
        <w:t>Carbo</w:t>
      </w:r>
      <w:r>
        <w:rPr>
          <w:iCs/>
        </w:rPr>
        <w:tab/>
      </w:r>
      <w:r>
        <w:t>charbon</w:t>
      </w:r>
      <w:r>
        <w:tab/>
        <w:t>carbone</w:t>
      </w:r>
    </w:p>
    <w:p w14:paraId="49D2B4EA" w14:textId="77777777" w:rsidR="00067E2E" w:rsidRDefault="00A0702C">
      <w:pPr>
        <w:pStyle w:val="effectus"/>
      </w:pPr>
      <w:r>
        <w:rPr>
          <w:b/>
          <w:iCs/>
        </w:rPr>
        <w:t>Carbo fossilis</w:t>
      </w:r>
      <w:r>
        <w:rPr>
          <w:b/>
          <w:iCs/>
        </w:rPr>
        <w:tab/>
      </w:r>
      <w:r>
        <w:rPr>
          <w:iCs/>
        </w:rPr>
        <w:t>houille</w:t>
      </w:r>
    </w:p>
    <w:p w14:paraId="337361E1" w14:textId="77777777" w:rsidR="00067E2E" w:rsidRDefault="00A0702C">
      <w:pPr>
        <w:pStyle w:val="effectus"/>
      </w:pPr>
      <w:r>
        <w:rPr>
          <w:b/>
          <w:iCs/>
        </w:rPr>
        <w:t>Carbonas</w:t>
      </w:r>
      <w:r>
        <w:rPr>
          <w:iCs/>
        </w:rPr>
        <w:tab/>
      </w:r>
      <w:r>
        <w:t>carbonate</w:t>
      </w:r>
    </w:p>
    <w:p w14:paraId="6C7ECBA7" w14:textId="77777777" w:rsidR="00067E2E" w:rsidRDefault="00A0702C">
      <w:pPr>
        <w:pStyle w:val="effectus"/>
      </w:pPr>
      <w:r>
        <w:rPr>
          <w:b/>
          <w:iCs/>
        </w:rPr>
        <w:t>Carbonicus</w:t>
      </w:r>
      <w:r>
        <w:rPr>
          <w:iCs/>
        </w:rPr>
        <w:tab/>
      </w:r>
      <w:r>
        <w:t>carbonique</w:t>
      </w:r>
    </w:p>
    <w:p w14:paraId="5757BA7B" w14:textId="77777777" w:rsidR="00067E2E" w:rsidRDefault="00A0702C">
      <w:pPr>
        <w:pStyle w:val="effectus"/>
      </w:pPr>
      <w:r>
        <w:rPr>
          <w:b/>
          <w:iCs/>
        </w:rPr>
        <w:t>Carbonisatio</w:t>
      </w:r>
      <w:r>
        <w:rPr>
          <w:iCs/>
        </w:rPr>
        <w:tab/>
        <w:t>c</w:t>
      </w:r>
      <w:r>
        <w:t>arbonisation</w:t>
      </w:r>
    </w:p>
    <w:p w14:paraId="5B99E16A" w14:textId="77777777" w:rsidR="00067E2E" w:rsidRDefault="00A0702C">
      <w:pPr>
        <w:pStyle w:val="effectus"/>
      </w:pPr>
      <w:r>
        <w:rPr>
          <w:b/>
          <w:iCs/>
        </w:rPr>
        <w:t>Carbunculus</w:t>
      </w:r>
      <w:r>
        <w:rPr>
          <w:iCs/>
        </w:rPr>
        <w:tab/>
      </w:r>
      <w:r>
        <w:t>charbon</w:t>
      </w:r>
    </w:p>
    <w:p w14:paraId="39698C74" w14:textId="77777777" w:rsidR="00067E2E" w:rsidRDefault="00A0702C">
      <w:pPr>
        <w:pStyle w:val="effectus"/>
      </w:pPr>
      <w:r>
        <w:rPr>
          <w:b/>
          <w:iCs/>
        </w:rPr>
        <w:t>Carburetum</w:t>
      </w:r>
      <w:r>
        <w:rPr>
          <w:iCs/>
        </w:rPr>
        <w:tab/>
      </w:r>
      <w:r>
        <w:t>carbure</w:t>
      </w:r>
    </w:p>
    <w:p w14:paraId="213E1C07" w14:textId="77777777" w:rsidR="00067E2E" w:rsidRDefault="00A0702C">
      <w:pPr>
        <w:pStyle w:val="effectus"/>
      </w:pPr>
      <w:r>
        <w:rPr>
          <w:b/>
          <w:iCs/>
        </w:rPr>
        <w:t>Carcinodes</w:t>
      </w:r>
      <w:r>
        <w:rPr>
          <w:iCs/>
        </w:rPr>
        <w:tab/>
      </w:r>
      <w:r>
        <w:t>carcinomateux</w:t>
      </w:r>
    </w:p>
    <w:p w14:paraId="66C602DF" w14:textId="77777777" w:rsidR="00067E2E" w:rsidRDefault="00A0702C">
      <w:pPr>
        <w:pStyle w:val="effectus"/>
      </w:pPr>
      <w:r>
        <w:rPr>
          <w:b/>
          <w:iCs/>
        </w:rPr>
        <w:t>Carcinoma</w:t>
      </w:r>
      <w:r>
        <w:rPr>
          <w:iCs/>
        </w:rPr>
        <w:tab/>
        <w:t>carcinome</w:t>
      </w:r>
      <w:r>
        <w:tab/>
        <w:t>cancer</w:t>
      </w:r>
    </w:p>
    <w:p w14:paraId="5569060B" w14:textId="77777777" w:rsidR="00067E2E" w:rsidRDefault="00A0702C">
      <w:pPr>
        <w:pStyle w:val="effectus"/>
      </w:pPr>
      <w:r>
        <w:rPr>
          <w:b/>
          <w:iCs/>
        </w:rPr>
        <w:t>Carcinos</w:t>
      </w:r>
      <w:r>
        <w:rPr>
          <w:iCs/>
        </w:rPr>
        <w:tab/>
      </w:r>
      <w:r>
        <w:t>carcinome</w:t>
      </w:r>
    </w:p>
    <w:p w14:paraId="3919B674" w14:textId="77777777" w:rsidR="00067E2E" w:rsidRDefault="00A0702C">
      <w:pPr>
        <w:pStyle w:val="effectus"/>
      </w:pPr>
      <w:r>
        <w:rPr>
          <w:b/>
          <w:iCs/>
        </w:rPr>
        <w:t>Cardia</w:t>
      </w:r>
      <w:r>
        <w:rPr>
          <w:iCs/>
        </w:rPr>
        <w:tab/>
      </w:r>
      <w:r>
        <w:t>cardia</w:t>
      </w:r>
    </w:p>
    <w:p w14:paraId="2A794D8B" w14:textId="77777777" w:rsidR="00067E2E" w:rsidRDefault="00A0702C">
      <w:pPr>
        <w:pStyle w:val="effectus"/>
      </w:pPr>
      <w:r>
        <w:rPr>
          <w:b/>
          <w:iCs/>
        </w:rPr>
        <w:t>Cardiacus</w:t>
      </w:r>
      <w:r>
        <w:tab/>
        <w:t>cardiaque</w:t>
      </w:r>
    </w:p>
    <w:p w14:paraId="0AA09954" w14:textId="77777777" w:rsidR="00067E2E" w:rsidRDefault="00A0702C">
      <w:pPr>
        <w:pStyle w:val="effectus"/>
      </w:pPr>
      <w:r>
        <w:rPr>
          <w:b/>
          <w:iCs/>
        </w:rPr>
        <w:t>Cardiagraphia</w:t>
      </w:r>
      <w:r>
        <w:rPr>
          <w:iCs/>
        </w:rPr>
        <w:tab/>
      </w:r>
      <w:r>
        <w:t>cardiagraphie</w:t>
      </w:r>
    </w:p>
    <w:p w14:paraId="4E26D819" w14:textId="77777777" w:rsidR="00067E2E" w:rsidRDefault="00A0702C">
      <w:pPr>
        <w:pStyle w:val="effectus"/>
      </w:pPr>
      <w:r>
        <w:rPr>
          <w:b/>
          <w:iCs/>
        </w:rPr>
        <w:t>Cardialgia</w:t>
      </w:r>
      <w:r>
        <w:rPr>
          <w:iCs/>
        </w:rPr>
        <w:tab/>
        <w:t>c</w:t>
      </w:r>
      <w:r>
        <w:t>ardialgie</w:t>
      </w:r>
    </w:p>
    <w:p w14:paraId="433D13D8" w14:textId="77777777" w:rsidR="00067E2E" w:rsidRDefault="00A0702C">
      <w:pPr>
        <w:pStyle w:val="effectus"/>
      </w:pPr>
      <w:r>
        <w:rPr>
          <w:b/>
          <w:iCs/>
        </w:rPr>
        <w:t>Cardialogia</w:t>
      </w:r>
      <w:r>
        <w:tab/>
        <w:t>cardialogie</w:t>
      </w:r>
    </w:p>
    <w:p w14:paraId="192F1A5D" w14:textId="77777777" w:rsidR="00067E2E" w:rsidRDefault="00A0702C">
      <w:pPr>
        <w:pStyle w:val="effectus"/>
      </w:pPr>
      <w:r>
        <w:rPr>
          <w:b/>
          <w:iCs/>
        </w:rPr>
        <w:t>Cardiatomia</w:t>
      </w:r>
      <w:r>
        <w:rPr>
          <w:iCs/>
        </w:rPr>
        <w:tab/>
      </w:r>
      <w:r>
        <w:t>cardiatomie</w:t>
      </w:r>
    </w:p>
    <w:p w14:paraId="3F1333E8" w14:textId="77777777" w:rsidR="00067E2E" w:rsidRDefault="00A0702C">
      <w:pPr>
        <w:pStyle w:val="effectus"/>
      </w:pPr>
      <w:r>
        <w:rPr>
          <w:b/>
          <w:iCs/>
        </w:rPr>
        <w:t>Cardinalis</w:t>
      </w:r>
      <w:r>
        <w:tab/>
        <w:t>cardinal</w:t>
      </w:r>
    </w:p>
    <w:p w14:paraId="5EBB281E" w14:textId="77777777" w:rsidR="00067E2E" w:rsidRDefault="00A0702C">
      <w:pPr>
        <w:pStyle w:val="effectus"/>
      </w:pPr>
      <w:r>
        <w:rPr>
          <w:b/>
          <w:iCs/>
        </w:rPr>
        <w:t>Cardinamenta</w:t>
      </w:r>
      <w:r>
        <w:rPr>
          <w:iCs/>
        </w:rPr>
        <w:tab/>
      </w:r>
      <w:r>
        <w:t>gomphose</w:t>
      </w:r>
    </w:p>
    <w:p w14:paraId="4CFEE2C3" w14:textId="77777777" w:rsidR="00067E2E" w:rsidRDefault="00A0702C">
      <w:pPr>
        <w:pStyle w:val="effectus"/>
      </w:pPr>
      <w:r>
        <w:rPr>
          <w:b/>
          <w:iCs/>
        </w:rPr>
        <w:t>Cardiogmus</w:t>
      </w:r>
      <w:r>
        <w:rPr>
          <w:iCs/>
        </w:rPr>
        <w:tab/>
      </w:r>
      <w:r>
        <w:t>cardiogme</w:t>
      </w:r>
    </w:p>
    <w:p w14:paraId="694E20D7" w14:textId="77777777" w:rsidR="00067E2E" w:rsidRDefault="00A0702C">
      <w:pPr>
        <w:pStyle w:val="effectus"/>
      </w:pPr>
      <w:r>
        <w:rPr>
          <w:b/>
          <w:iCs/>
        </w:rPr>
        <w:t>Carditis</w:t>
      </w:r>
      <w:r>
        <w:rPr>
          <w:iCs/>
        </w:rPr>
        <w:tab/>
      </w:r>
      <w:r>
        <w:t>cardite</w:t>
      </w:r>
    </w:p>
    <w:p w14:paraId="754EB550" w14:textId="77777777" w:rsidR="00067E2E" w:rsidRDefault="00A0702C">
      <w:pPr>
        <w:pStyle w:val="effectus"/>
      </w:pPr>
      <w:r>
        <w:rPr>
          <w:b/>
          <w:iCs/>
        </w:rPr>
        <w:t>Cardo</w:t>
      </w:r>
      <w:r>
        <w:rPr>
          <w:iCs/>
        </w:rPr>
        <w:tab/>
      </w:r>
      <w:r>
        <w:t>pivot</w:t>
      </w:r>
    </w:p>
    <w:p w14:paraId="678EBCC4" w14:textId="77777777" w:rsidR="00067E2E" w:rsidRDefault="00A0702C">
      <w:pPr>
        <w:pStyle w:val="effectus"/>
      </w:pPr>
      <w:r>
        <w:rPr>
          <w:b/>
          <w:iCs/>
        </w:rPr>
        <w:t>Carebaria</w:t>
      </w:r>
      <w:r>
        <w:rPr>
          <w:iCs/>
        </w:rPr>
        <w:tab/>
      </w:r>
      <w:r>
        <w:t>pesanteur de tête</w:t>
      </w:r>
    </w:p>
    <w:p w14:paraId="69EC8B09" w14:textId="77777777" w:rsidR="00067E2E" w:rsidRDefault="00A0702C">
      <w:pPr>
        <w:pStyle w:val="effectus"/>
      </w:pPr>
      <w:r>
        <w:rPr>
          <w:b/>
          <w:iCs/>
        </w:rPr>
        <w:t>Caries</w:t>
      </w:r>
      <w:r>
        <w:rPr>
          <w:iCs/>
        </w:rPr>
        <w:tab/>
      </w:r>
      <w:r>
        <w:t>carie</w:t>
      </w:r>
    </w:p>
    <w:p w14:paraId="329EBE53" w14:textId="77777777" w:rsidR="00067E2E" w:rsidRDefault="00A0702C">
      <w:pPr>
        <w:pStyle w:val="effectus"/>
      </w:pPr>
      <w:r>
        <w:rPr>
          <w:b/>
          <w:iCs/>
        </w:rPr>
        <w:t>Carina</w:t>
      </w:r>
      <w:r>
        <w:tab/>
        <w:t>carène</w:t>
      </w:r>
    </w:p>
    <w:p w14:paraId="0EF838C4" w14:textId="77777777" w:rsidR="00067E2E" w:rsidRDefault="00A0702C">
      <w:pPr>
        <w:pStyle w:val="effectus"/>
      </w:pPr>
      <w:r>
        <w:rPr>
          <w:b/>
          <w:iCs/>
        </w:rPr>
        <w:t>Carinatus</w:t>
      </w:r>
      <w:r>
        <w:rPr>
          <w:iCs/>
        </w:rPr>
        <w:tab/>
      </w:r>
      <w:r>
        <w:t>caréné</w:t>
      </w:r>
    </w:p>
    <w:p w14:paraId="63A67D09" w14:textId="77777777" w:rsidR="00067E2E" w:rsidRDefault="00A0702C">
      <w:pPr>
        <w:pStyle w:val="effectus"/>
      </w:pPr>
      <w:r>
        <w:rPr>
          <w:b/>
          <w:iCs/>
        </w:rPr>
        <w:t>Carminantia</w:t>
      </w:r>
      <w:r>
        <w:rPr>
          <w:iCs/>
        </w:rPr>
        <w:tab/>
      </w:r>
      <w:r>
        <w:t>carminatifs</w:t>
      </w:r>
    </w:p>
    <w:p w14:paraId="0517A734" w14:textId="77777777" w:rsidR="00067E2E" w:rsidRDefault="00A0702C">
      <w:pPr>
        <w:pStyle w:val="effectus"/>
      </w:pPr>
      <w:r>
        <w:rPr>
          <w:b/>
          <w:iCs/>
        </w:rPr>
        <w:t>Carminativus</w:t>
      </w:r>
      <w:r>
        <w:rPr>
          <w:iCs/>
        </w:rPr>
        <w:tab/>
      </w:r>
      <w:r>
        <w:t>carminatif</w:t>
      </w:r>
    </w:p>
    <w:p w14:paraId="77761CB3" w14:textId="77777777" w:rsidR="00067E2E" w:rsidRDefault="00A0702C">
      <w:pPr>
        <w:pStyle w:val="effectus"/>
      </w:pPr>
      <w:r>
        <w:rPr>
          <w:b/>
          <w:iCs/>
        </w:rPr>
        <w:t>Carnificatio</w:t>
      </w:r>
      <w:r>
        <w:rPr>
          <w:iCs/>
        </w:rPr>
        <w:tab/>
      </w:r>
      <w:r>
        <w:t>carnification</w:t>
      </w:r>
    </w:p>
    <w:p w14:paraId="093802AE" w14:textId="77777777" w:rsidR="00067E2E" w:rsidRDefault="00A0702C">
      <w:pPr>
        <w:pStyle w:val="effectus"/>
      </w:pPr>
      <w:r>
        <w:rPr>
          <w:b/>
          <w:iCs/>
        </w:rPr>
        <w:t>Carnivorus</w:t>
      </w:r>
      <w:r>
        <w:rPr>
          <w:iCs/>
        </w:rPr>
        <w:tab/>
      </w:r>
      <w:r>
        <w:t>carnivore</w:t>
      </w:r>
      <w:r>
        <w:tab/>
        <w:t>carnassier</w:t>
      </w:r>
    </w:p>
    <w:p w14:paraId="44CB863B" w14:textId="77777777" w:rsidR="00067E2E" w:rsidRDefault="00A0702C">
      <w:pPr>
        <w:pStyle w:val="effectus"/>
      </w:pPr>
      <w:r>
        <w:rPr>
          <w:b/>
          <w:iCs/>
        </w:rPr>
        <w:t>Carnosus</w:t>
      </w:r>
      <w:r>
        <w:rPr>
          <w:iCs/>
        </w:rPr>
        <w:tab/>
      </w:r>
      <w:r>
        <w:t>charnu</w:t>
      </w:r>
    </w:p>
    <w:p w14:paraId="4EE9680A" w14:textId="77777777" w:rsidR="00067E2E" w:rsidRDefault="00A0702C">
      <w:pPr>
        <w:pStyle w:val="effectus"/>
      </w:pPr>
      <w:r>
        <w:rPr>
          <w:b/>
          <w:iCs/>
        </w:rPr>
        <w:t>Caro</w:t>
      </w:r>
      <w:r>
        <w:rPr>
          <w:iCs/>
        </w:rPr>
        <w:tab/>
      </w:r>
      <w:r>
        <w:t>chair</w:t>
      </w:r>
    </w:p>
    <w:p w14:paraId="6B4922F8" w14:textId="77777777" w:rsidR="00067E2E" w:rsidRDefault="00A0702C">
      <w:pPr>
        <w:pStyle w:val="effectus"/>
      </w:pPr>
      <w:r>
        <w:rPr>
          <w:b/>
          <w:iCs/>
        </w:rPr>
        <w:t>Caros</w:t>
      </w:r>
      <w:r>
        <w:rPr>
          <w:iCs/>
        </w:rPr>
        <w:tab/>
        <w:t>c</w:t>
      </w:r>
      <w:r>
        <w:t>arus</w:t>
      </w:r>
    </w:p>
    <w:p w14:paraId="6FCF6E0A" w14:textId="77777777" w:rsidR="00067E2E" w:rsidRDefault="00A0702C">
      <w:pPr>
        <w:pStyle w:val="effectus"/>
      </w:pPr>
      <w:r>
        <w:rPr>
          <w:b/>
          <w:iCs/>
        </w:rPr>
        <w:t>Caroticus</w:t>
      </w:r>
      <w:r>
        <w:rPr>
          <w:iCs/>
        </w:rPr>
        <w:tab/>
      </w:r>
      <w:r>
        <w:t>carotique</w:t>
      </w:r>
    </w:p>
    <w:p w14:paraId="03BD6FD8" w14:textId="77777777" w:rsidR="00067E2E" w:rsidRDefault="00A0702C">
      <w:pPr>
        <w:pStyle w:val="effectus"/>
      </w:pPr>
      <w:r>
        <w:rPr>
          <w:b/>
          <w:iCs/>
        </w:rPr>
        <w:t>Carotides</w:t>
      </w:r>
      <w:r>
        <w:rPr>
          <w:iCs/>
        </w:rPr>
        <w:tab/>
      </w:r>
      <w:r>
        <w:t>carotides</w:t>
      </w:r>
    </w:p>
    <w:p w14:paraId="15786ED7" w14:textId="77777777" w:rsidR="00067E2E" w:rsidRDefault="00A0702C">
      <w:pPr>
        <w:pStyle w:val="effectus"/>
      </w:pPr>
      <w:r>
        <w:rPr>
          <w:b/>
          <w:iCs/>
        </w:rPr>
        <w:t>Carphologia</w:t>
      </w:r>
      <w:r>
        <w:rPr>
          <w:iCs/>
        </w:rPr>
        <w:tab/>
      </w:r>
      <w:r>
        <w:t>carphologie</w:t>
      </w:r>
    </w:p>
    <w:p w14:paraId="4840D884" w14:textId="77777777" w:rsidR="00067E2E" w:rsidRDefault="00A0702C">
      <w:pPr>
        <w:pStyle w:val="effectus"/>
      </w:pPr>
      <w:r>
        <w:rPr>
          <w:b/>
          <w:iCs/>
        </w:rPr>
        <w:t>Carpo balsamum</w:t>
      </w:r>
      <w:r>
        <w:rPr>
          <w:b/>
          <w:iCs/>
        </w:rPr>
        <w:tab/>
      </w:r>
      <w:r>
        <w:rPr>
          <w:iCs/>
        </w:rPr>
        <w:t>carpo-balsamum</w:t>
      </w:r>
    </w:p>
    <w:p w14:paraId="7ABF1272" w14:textId="77777777" w:rsidR="00067E2E" w:rsidRDefault="00A0702C">
      <w:pPr>
        <w:pStyle w:val="effectus"/>
      </w:pPr>
      <w:r>
        <w:rPr>
          <w:b/>
          <w:iCs/>
        </w:rPr>
        <w:t>Carthesianismus</w:t>
      </w:r>
      <w:r>
        <w:rPr>
          <w:iCs/>
        </w:rPr>
        <w:tab/>
      </w:r>
      <w:r>
        <w:t>cartésianism</w:t>
      </w:r>
      <w:r>
        <w:t>e</w:t>
      </w:r>
    </w:p>
    <w:p w14:paraId="0F339F18" w14:textId="77777777" w:rsidR="00067E2E" w:rsidRDefault="00A0702C">
      <w:pPr>
        <w:pStyle w:val="effectus"/>
      </w:pPr>
      <w:r>
        <w:rPr>
          <w:b/>
          <w:iCs/>
        </w:rPr>
        <w:t>Carthesianus</w:t>
      </w:r>
      <w:r>
        <w:tab/>
        <w:t>cartésien</w:t>
      </w:r>
    </w:p>
    <w:p w14:paraId="4A6B22FA" w14:textId="77777777" w:rsidR="00067E2E" w:rsidRDefault="00A0702C">
      <w:pPr>
        <w:pStyle w:val="effectus"/>
      </w:pPr>
      <w:r>
        <w:rPr>
          <w:b/>
          <w:iCs/>
        </w:rPr>
        <w:t>Caryocostinus</w:t>
      </w:r>
      <w:r>
        <w:rPr>
          <w:iCs/>
        </w:rPr>
        <w:tab/>
      </w:r>
      <w:r>
        <w:t>caryocostin</w:t>
      </w:r>
    </w:p>
    <w:p w14:paraId="0B29A0B3" w14:textId="77777777" w:rsidR="00067E2E" w:rsidRDefault="00A0702C">
      <w:pPr>
        <w:pStyle w:val="effectus"/>
      </w:pPr>
      <w:r>
        <w:rPr>
          <w:b/>
          <w:iCs/>
        </w:rPr>
        <w:t>Carpus</w:t>
      </w:r>
      <w:r>
        <w:rPr>
          <w:iCs/>
        </w:rPr>
        <w:tab/>
      </w:r>
      <w:r>
        <w:t>carpe</w:t>
      </w:r>
      <w:r>
        <w:tab/>
        <w:t>poignet</w:t>
      </w:r>
    </w:p>
    <w:p w14:paraId="57069844" w14:textId="77777777" w:rsidR="00067E2E" w:rsidRDefault="00A0702C">
      <w:pPr>
        <w:pStyle w:val="effectus"/>
      </w:pPr>
      <w:r>
        <w:rPr>
          <w:b/>
          <w:iCs/>
        </w:rPr>
        <w:t>Cartilaginosus</w:t>
      </w:r>
      <w:r>
        <w:rPr>
          <w:b/>
          <w:iCs/>
        </w:rPr>
        <w:tab/>
      </w:r>
      <w:r>
        <w:t>cartilagineux</w:t>
      </w:r>
    </w:p>
    <w:p w14:paraId="330C4D1C" w14:textId="77777777" w:rsidR="00067E2E" w:rsidRDefault="00A0702C">
      <w:pPr>
        <w:pStyle w:val="effectus"/>
      </w:pPr>
      <w:r>
        <w:rPr>
          <w:b/>
          <w:iCs/>
        </w:rPr>
        <w:t>Cartilago</w:t>
      </w:r>
      <w:r>
        <w:rPr>
          <w:iCs/>
        </w:rPr>
        <w:tab/>
      </w:r>
      <w:r>
        <w:t>cartilage</w:t>
      </w:r>
    </w:p>
    <w:p w14:paraId="79F6EDEE" w14:textId="77777777" w:rsidR="00067E2E" w:rsidRDefault="00A0702C">
      <w:pPr>
        <w:pStyle w:val="effectus"/>
      </w:pPr>
      <w:r>
        <w:rPr>
          <w:b/>
          <w:iCs/>
        </w:rPr>
        <w:t>Caruncula</w:t>
      </w:r>
      <w:r>
        <w:rPr>
          <w:iCs/>
        </w:rPr>
        <w:tab/>
      </w:r>
      <w:r>
        <w:t>caroncule</w:t>
      </w:r>
    </w:p>
    <w:p w14:paraId="1112BD99" w14:textId="77777777" w:rsidR="00067E2E" w:rsidRDefault="00A0702C">
      <w:pPr>
        <w:pStyle w:val="effectus"/>
      </w:pPr>
      <w:r>
        <w:rPr>
          <w:b/>
          <w:iCs/>
        </w:rPr>
        <w:t>Carus</w:t>
      </w:r>
      <w:r>
        <w:rPr>
          <w:b/>
          <w:iCs/>
        </w:rPr>
        <w:tab/>
      </w:r>
      <w:r>
        <w:rPr>
          <w:iCs/>
        </w:rPr>
        <w:t>carus</w:t>
      </w:r>
    </w:p>
    <w:p w14:paraId="17004D0F" w14:textId="77777777" w:rsidR="00067E2E" w:rsidRDefault="00A0702C">
      <w:pPr>
        <w:pStyle w:val="effectus"/>
      </w:pPr>
      <w:r>
        <w:rPr>
          <w:b/>
          <w:iCs/>
        </w:rPr>
        <w:t>Caryophylloïdes</w:t>
      </w:r>
      <w:r>
        <w:tab/>
        <w:t>caryophylloïde</w:t>
      </w:r>
    </w:p>
    <w:p w14:paraId="0198EDF4" w14:textId="77777777" w:rsidR="00067E2E" w:rsidRDefault="00A0702C">
      <w:pPr>
        <w:pStyle w:val="effectus"/>
      </w:pPr>
      <w:r>
        <w:rPr>
          <w:b/>
          <w:iCs/>
        </w:rPr>
        <w:t>Caseatio</w:t>
      </w:r>
      <w:r>
        <w:rPr>
          <w:iCs/>
        </w:rPr>
        <w:tab/>
      </w:r>
      <w:r>
        <w:t>caséation</w:t>
      </w:r>
    </w:p>
    <w:p w14:paraId="62ED5147" w14:textId="77777777" w:rsidR="00067E2E" w:rsidRDefault="00A0702C">
      <w:pPr>
        <w:pStyle w:val="effectus"/>
      </w:pPr>
      <w:r>
        <w:rPr>
          <w:b/>
          <w:iCs/>
        </w:rPr>
        <w:t>Casearius</w:t>
      </w:r>
      <w:r>
        <w:rPr>
          <w:iCs/>
        </w:rPr>
        <w:tab/>
      </w:r>
      <w:r>
        <w:t>caséeux</w:t>
      </w:r>
    </w:p>
    <w:p w14:paraId="4553EE01" w14:textId="77777777" w:rsidR="00067E2E" w:rsidRDefault="00A0702C">
      <w:pPr>
        <w:pStyle w:val="effectus"/>
      </w:pPr>
      <w:r>
        <w:rPr>
          <w:b/>
          <w:iCs/>
        </w:rPr>
        <w:t>Caseus</w:t>
      </w:r>
      <w:r>
        <w:rPr>
          <w:iCs/>
        </w:rPr>
        <w:tab/>
      </w:r>
      <w:r>
        <w:t>fromage</w:t>
      </w:r>
    </w:p>
    <w:p w14:paraId="3FDE802B" w14:textId="77777777" w:rsidR="00067E2E" w:rsidRDefault="00A0702C">
      <w:pPr>
        <w:pStyle w:val="effectus"/>
      </w:pPr>
      <w:r>
        <w:rPr>
          <w:b/>
          <w:iCs/>
        </w:rPr>
        <w:t>Cassia</w:t>
      </w:r>
      <w:r>
        <w:rPr>
          <w:iCs/>
        </w:rPr>
        <w:tab/>
      </w:r>
      <w:r>
        <w:t>casse</w:t>
      </w:r>
    </w:p>
    <w:p w14:paraId="55E7C95C" w14:textId="77777777" w:rsidR="00067E2E" w:rsidRDefault="00A0702C">
      <w:pPr>
        <w:pStyle w:val="effectus"/>
      </w:pPr>
      <w:r>
        <w:rPr>
          <w:b/>
          <w:iCs/>
        </w:rPr>
        <w:t>Cassis</w:t>
      </w:r>
      <w:r>
        <w:rPr>
          <w:b/>
          <w:iCs/>
        </w:rPr>
        <w:tab/>
      </w:r>
      <w:r>
        <w:t>casque</w:t>
      </w:r>
    </w:p>
    <w:p w14:paraId="3824C329" w14:textId="77777777" w:rsidR="00067E2E" w:rsidRDefault="00A0702C">
      <w:pPr>
        <w:pStyle w:val="effectus"/>
      </w:pPr>
      <w:r>
        <w:rPr>
          <w:b/>
          <w:iCs/>
        </w:rPr>
        <w:t>Castanites</w:t>
      </w:r>
      <w:r>
        <w:rPr>
          <w:iCs/>
        </w:rPr>
        <w:tab/>
      </w:r>
      <w:r>
        <w:t>castanite</w:t>
      </w:r>
    </w:p>
    <w:p w14:paraId="755FD595" w14:textId="77777777" w:rsidR="00067E2E" w:rsidRDefault="00A0702C">
      <w:pPr>
        <w:pStyle w:val="effectus"/>
      </w:pPr>
      <w:r>
        <w:rPr>
          <w:b/>
          <w:iCs/>
        </w:rPr>
        <w:t>Castoreum</w:t>
      </w:r>
      <w:r>
        <w:rPr>
          <w:b/>
          <w:iCs/>
        </w:rPr>
        <w:tab/>
      </w:r>
      <w:r>
        <w:rPr>
          <w:iCs/>
        </w:rPr>
        <w:t>castoréum</w:t>
      </w:r>
    </w:p>
    <w:p w14:paraId="78919F39" w14:textId="77777777" w:rsidR="00067E2E" w:rsidRDefault="00A0702C">
      <w:pPr>
        <w:pStyle w:val="effectus"/>
      </w:pPr>
      <w:r>
        <w:rPr>
          <w:b/>
          <w:iCs/>
        </w:rPr>
        <w:t>Casus</w:t>
      </w:r>
      <w:r>
        <w:rPr>
          <w:b/>
          <w:iCs/>
        </w:rPr>
        <w:tab/>
      </w:r>
      <w:r>
        <w:rPr>
          <w:iCs/>
        </w:rPr>
        <w:t>chute</w:t>
      </w:r>
      <w:r>
        <w:tab/>
        <w:t>accident</w:t>
      </w:r>
    </w:p>
    <w:p w14:paraId="059655B5" w14:textId="77777777" w:rsidR="00067E2E" w:rsidRDefault="00A0702C">
      <w:pPr>
        <w:pStyle w:val="effectus"/>
      </w:pPr>
      <w:r>
        <w:rPr>
          <w:b/>
          <w:iCs/>
        </w:rPr>
        <w:lastRenderedPageBreak/>
        <w:t>Catacaustica</w:t>
      </w:r>
      <w:r>
        <w:rPr>
          <w:iCs/>
        </w:rPr>
        <w:tab/>
      </w:r>
      <w:r>
        <w:t>catacaustique</w:t>
      </w:r>
    </w:p>
    <w:p w14:paraId="7362A7F0" w14:textId="77777777" w:rsidR="00067E2E" w:rsidRDefault="00A0702C">
      <w:pPr>
        <w:pStyle w:val="effectus"/>
      </w:pPr>
      <w:r>
        <w:rPr>
          <w:b/>
          <w:iCs/>
        </w:rPr>
        <w:t>Catachasmos</w:t>
      </w:r>
      <w:r>
        <w:rPr>
          <w:b/>
          <w:iCs/>
        </w:rPr>
        <w:tab/>
      </w:r>
      <w:r>
        <w:rPr>
          <w:iCs/>
        </w:rPr>
        <w:t>catachasmos</w:t>
      </w:r>
    </w:p>
    <w:p w14:paraId="2AD1A251" w14:textId="77777777" w:rsidR="00067E2E" w:rsidRDefault="00A0702C">
      <w:pPr>
        <w:pStyle w:val="effectus"/>
      </w:pPr>
      <w:r>
        <w:rPr>
          <w:b/>
          <w:iCs/>
        </w:rPr>
        <w:t>Catacoustica</w:t>
      </w:r>
      <w:r>
        <w:tab/>
        <w:t>catacoustique</w:t>
      </w:r>
    </w:p>
    <w:p w14:paraId="474CC847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377]</w:t>
      </w:r>
    </w:p>
    <w:p w14:paraId="67AC373D" w14:textId="77777777" w:rsidR="00067E2E" w:rsidRDefault="00A0702C">
      <w:pPr>
        <w:pStyle w:val="effectus"/>
      </w:pPr>
      <w:r>
        <w:rPr>
          <w:b/>
          <w:iCs/>
        </w:rPr>
        <w:t>Castratio</w:t>
      </w:r>
      <w:r>
        <w:rPr>
          <w:iCs/>
        </w:rPr>
        <w:tab/>
      </w:r>
      <w:r>
        <w:t>castration</w:t>
      </w:r>
    </w:p>
    <w:p w14:paraId="54D00B22" w14:textId="77777777" w:rsidR="00067E2E" w:rsidRDefault="00A0702C">
      <w:pPr>
        <w:pStyle w:val="effectus"/>
      </w:pPr>
      <w:r>
        <w:rPr>
          <w:b/>
          <w:iCs/>
        </w:rPr>
        <w:t>Cataclysmus</w:t>
      </w:r>
      <w:r>
        <w:rPr>
          <w:iCs/>
        </w:rPr>
        <w:tab/>
      </w:r>
      <w:r>
        <w:t>douche</w:t>
      </w:r>
    </w:p>
    <w:p w14:paraId="4C47E760" w14:textId="77777777" w:rsidR="00067E2E" w:rsidRDefault="00A0702C">
      <w:pPr>
        <w:pStyle w:val="effectus"/>
      </w:pPr>
      <w:r>
        <w:rPr>
          <w:b/>
          <w:iCs/>
        </w:rPr>
        <w:t>Catadioptica</w:t>
      </w:r>
      <w:r>
        <w:rPr>
          <w:iCs/>
        </w:rPr>
        <w:tab/>
      </w:r>
      <w:r>
        <w:t>catadioptrique</w:t>
      </w:r>
    </w:p>
    <w:p w14:paraId="7D842769" w14:textId="77777777" w:rsidR="00067E2E" w:rsidRDefault="00A0702C">
      <w:pPr>
        <w:pStyle w:val="effectus"/>
      </w:pPr>
      <w:r>
        <w:rPr>
          <w:b/>
          <w:iCs/>
        </w:rPr>
        <w:t>Catagma</w:t>
      </w:r>
      <w:r>
        <w:rPr>
          <w:iCs/>
        </w:rPr>
        <w:tab/>
      </w:r>
      <w:r>
        <w:t>fracture</w:t>
      </w:r>
    </w:p>
    <w:p w14:paraId="51E8E9AB" w14:textId="77777777" w:rsidR="00067E2E" w:rsidRDefault="00A0702C">
      <w:pPr>
        <w:pStyle w:val="effectus"/>
      </w:pPr>
      <w:r>
        <w:rPr>
          <w:b/>
          <w:iCs/>
        </w:rPr>
        <w:t>Catagmaticus</w:t>
      </w:r>
      <w:r>
        <w:rPr>
          <w:iCs/>
        </w:rPr>
        <w:tab/>
      </w:r>
      <w:r>
        <w:t>catagmatique</w:t>
      </w:r>
    </w:p>
    <w:p w14:paraId="6F592F24" w14:textId="77777777" w:rsidR="00067E2E" w:rsidRDefault="00A0702C">
      <w:pPr>
        <w:pStyle w:val="effectus"/>
      </w:pPr>
      <w:r>
        <w:rPr>
          <w:b/>
          <w:iCs/>
        </w:rPr>
        <w:t>Cataixpsia</w:t>
      </w:r>
      <w:r>
        <w:rPr>
          <w:iCs/>
        </w:rPr>
        <w:tab/>
      </w:r>
      <w:r>
        <w:t>catalepsie</w:t>
      </w:r>
    </w:p>
    <w:p w14:paraId="4B72791B" w14:textId="77777777" w:rsidR="00067E2E" w:rsidRDefault="00A0702C">
      <w:pPr>
        <w:pStyle w:val="effectus"/>
      </w:pPr>
      <w:r>
        <w:rPr>
          <w:b/>
          <w:iCs/>
        </w:rPr>
        <w:t>Catalepticus</w:t>
      </w:r>
      <w:r>
        <w:rPr>
          <w:iCs/>
        </w:rPr>
        <w:tab/>
      </w:r>
      <w:r>
        <w:t>cataleptique</w:t>
      </w:r>
    </w:p>
    <w:p w14:paraId="019CD28F" w14:textId="77777777" w:rsidR="00067E2E" w:rsidRDefault="00A0702C">
      <w:pPr>
        <w:pStyle w:val="effectus"/>
      </w:pPr>
      <w:r>
        <w:rPr>
          <w:b/>
          <w:iCs/>
        </w:rPr>
        <w:t>Catalogus</w:t>
      </w:r>
      <w:r>
        <w:rPr>
          <w:iCs/>
        </w:rPr>
        <w:tab/>
      </w:r>
      <w:r>
        <w:t>catalogue</w:t>
      </w:r>
    </w:p>
    <w:p w14:paraId="784671F1" w14:textId="77777777" w:rsidR="00067E2E" w:rsidRDefault="00A0702C">
      <w:pPr>
        <w:pStyle w:val="effectus"/>
      </w:pPr>
      <w:r>
        <w:rPr>
          <w:b/>
          <w:iCs/>
        </w:rPr>
        <w:t>Cataloticus</w:t>
      </w:r>
      <w:r>
        <w:rPr>
          <w:iCs/>
        </w:rPr>
        <w:tab/>
      </w:r>
      <w:r>
        <w:t>catalotique</w:t>
      </w:r>
    </w:p>
    <w:p w14:paraId="418E1B05" w14:textId="77777777" w:rsidR="00067E2E" w:rsidRDefault="00A0702C">
      <w:pPr>
        <w:pStyle w:val="effectus"/>
      </w:pPr>
      <w:r>
        <w:rPr>
          <w:b/>
          <w:iCs/>
        </w:rPr>
        <w:t>Catamenia</w:t>
      </w:r>
      <w:r>
        <w:rPr>
          <w:iCs/>
        </w:rPr>
        <w:tab/>
      </w:r>
      <w:r>
        <w:t>menstrues</w:t>
      </w:r>
      <w:r>
        <w:tab/>
        <w:t>fleurs</w:t>
      </w:r>
    </w:p>
    <w:p w14:paraId="03AF6690" w14:textId="77777777" w:rsidR="00067E2E" w:rsidRDefault="00A0702C">
      <w:pPr>
        <w:pStyle w:val="effectus"/>
      </w:pPr>
      <w:r>
        <w:rPr>
          <w:b/>
          <w:iCs/>
        </w:rPr>
        <w:t>Catapasma</w:t>
      </w:r>
      <w:r>
        <w:rPr>
          <w:iCs/>
        </w:rPr>
        <w:tab/>
      </w:r>
      <w:r>
        <w:t>catapasme</w:t>
      </w:r>
    </w:p>
    <w:p w14:paraId="7AFE4A52" w14:textId="77777777" w:rsidR="00067E2E" w:rsidRDefault="00A0702C">
      <w:pPr>
        <w:pStyle w:val="effectus"/>
      </w:pPr>
      <w:r>
        <w:rPr>
          <w:b/>
          <w:iCs/>
        </w:rPr>
        <w:t>Cataphora</w:t>
      </w:r>
      <w:r>
        <w:rPr>
          <w:b/>
          <w:iCs/>
        </w:rPr>
        <w:tab/>
        <w:t>cataphora</w:t>
      </w:r>
    </w:p>
    <w:p w14:paraId="08762BD8" w14:textId="77777777" w:rsidR="00067E2E" w:rsidRDefault="00A0702C">
      <w:pPr>
        <w:pStyle w:val="effectus"/>
      </w:pPr>
      <w:r>
        <w:rPr>
          <w:b/>
          <w:iCs/>
        </w:rPr>
        <w:t>Cataplasma</w:t>
      </w:r>
      <w:r>
        <w:rPr>
          <w:iCs/>
        </w:rPr>
        <w:tab/>
      </w:r>
      <w:r>
        <w:t>cataplasme</w:t>
      </w:r>
    </w:p>
    <w:p w14:paraId="387CC148" w14:textId="77777777" w:rsidR="00067E2E" w:rsidRDefault="00A0702C">
      <w:pPr>
        <w:pStyle w:val="effectus"/>
      </w:pPr>
      <w:r>
        <w:rPr>
          <w:b/>
          <w:iCs/>
        </w:rPr>
        <w:t>Cataplexis</w:t>
      </w:r>
      <w:r>
        <w:rPr>
          <w:iCs/>
        </w:rPr>
        <w:tab/>
      </w:r>
      <w:r>
        <w:t>cataplexie</w:t>
      </w:r>
    </w:p>
    <w:p w14:paraId="250FA965" w14:textId="77777777" w:rsidR="00067E2E" w:rsidRDefault="00A0702C">
      <w:pPr>
        <w:pStyle w:val="effectus"/>
      </w:pPr>
      <w:r>
        <w:rPr>
          <w:b/>
          <w:iCs/>
        </w:rPr>
        <w:t>Cataracta</w:t>
      </w:r>
      <w:r>
        <w:rPr>
          <w:iCs/>
        </w:rPr>
        <w:tab/>
      </w:r>
      <w:r>
        <w:t>cataracte</w:t>
      </w:r>
    </w:p>
    <w:p w14:paraId="64E2510B" w14:textId="77777777" w:rsidR="00067E2E" w:rsidRDefault="00A0702C">
      <w:pPr>
        <w:pStyle w:val="effectus"/>
      </w:pPr>
      <w:r>
        <w:rPr>
          <w:b/>
          <w:iCs/>
        </w:rPr>
        <w:t>Catarrhalis</w:t>
      </w:r>
      <w:r>
        <w:rPr>
          <w:iCs/>
        </w:rPr>
        <w:tab/>
      </w:r>
      <w:r>
        <w:t>catarrhal</w:t>
      </w:r>
    </w:p>
    <w:p w14:paraId="594C0C87" w14:textId="77777777" w:rsidR="00067E2E" w:rsidRDefault="00A0702C">
      <w:pPr>
        <w:pStyle w:val="effectus"/>
      </w:pPr>
      <w:r>
        <w:rPr>
          <w:b/>
          <w:iCs/>
        </w:rPr>
        <w:t>Catarrhosus</w:t>
      </w:r>
      <w:r>
        <w:tab/>
        <w:t>catarrheux</w:t>
      </w:r>
    </w:p>
    <w:p w14:paraId="558988B5" w14:textId="77777777" w:rsidR="00067E2E" w:rsidRDefault="00A0702C">
      <w:pPr>
        <w:pStyle w:val="effectus"/>
      </w:pPr>
      <w:r>
        <w:rPr>
          <w:b/>
          <w:iCs/>
        </w:rPr>
        <w:t>Catarrhus</w:t>
      </w:r>
      <w:r>
        <w:rPr>
          <w:iCs/>
        </w:rPr>
        <w:tab/>
      </w:r>
      <w:r>
        <w:t>catarrhe</w:t>
      </w:r>
    </w:p>
    <w:p w14:paraId="184E76A7" w14:textId="77777777" w:rsidR="00067E2E" w:rsidRDefault="00A0702C">
      <w:pPr>
        <w:pStyle w:val="effectus"/>
      </w:pPr>
      <w:r>
        <w:rPr>
          <w:b/>
          <w:iCs/>
        </w:rPr>
        <w:t>Catarrhus ad nares</w:t>
      </w:r>
      <w:r>
        <w:rPr>
          <w:iCs/>
        </w:rPr>
        <w:tab/>
      </w:r>
      <w:r>
        <w:t>coryza</w:t>
      </w:r>
    </w:p>
    <w:p w14:paraId="152A918E" w14:textId="77777777" w:rsidR="00067E2E" w:rsidRDefault="00A0702C">
      <w:pPr>
        <w:pStyle w:val="effectus"/>
      </w:pPr>
      <w:r>
        <w:rPr>
          <w:b/>
          <w:iCs/>
        </w:rPr>
        <w:t>Catastalticus</w:t>
      </w:r>
      <w:r>
        <w:rPr>
          <w:iCs/>
        </w:rPr>
        <w:tab/>
      </w:r>
      <w:r>
        <w:t>catastaltique</w:t>
      </w:r>
    </w:p>
    <w:p w14:paraId="1D1EA07F" w14:textId="77777777" w:rsidR="00067E2E" w:rsidRDefault="00A0702C">
      <w:pPr>
        <w:pStyle w:val="effectus"/>
      </w:pPr>
      <w:r>
        <w:rPr>
          <w:b/>
          <w:iCs/>
        </w:rPr>
        <w:t>Catastasis</w:t>
      </w:r>
      <w:r>
        <w:rPr>
          <w:iCs/>
        </w:rPr>
        <w:tab/>
      </w:r>
      <w:r>
        <w:t>habitude</w:t>
      </w:r>
    </w:p>
    <w:p w14:paraId="3AFFEC8C" w14:textId="77777777" w:rsidR="00067E2E" w:rsidRDefault="00A0702C">
      <w:pPr>
        <w:pStyle w:val="effectus"/>
      </w:pPr>
      <w:r>
        <w:rPr>
          <w:b/>
          <w:iCs/>
        </w:rPr>
        <w:t>Catechu</w:t>
      </w:r>
      <w:r>
        <w:rPr>
          <w:iCs/>
        </w:rPr>
        <w:tab/>
      </w:r>
      <w:r>
        <w:t>cachou</w:t>
      </w:r>
    </w:p>
    <w:p w14:paraId="07228A7C" w14:textId="77777777" w:rsidR="00067E2E" w:rsidRDefault="00A0702C">
      <w:pPr>
        <w:pStyle w:val="effectus"/>
      </w:pPr>
      <w:r>
        <w:rPr>
          <w:b/>
          <w:iCs/>
        </w:rPr>
        <w:t>Categoria</w:t>
      </w:r>
      <w:r>
        <w:rPr>
          <w:iCs/>
        </w:rPr>
        <w:tab/>
      </w:r>
      <w:r>
        <w:t>catégorie</w:t>
      </w:r>
    </w:p>
    <w:p w14:paraId="53275F6F" w14:textId="77777777" w:rsidR="00067E2E" w:rsidRDefault="00A0702C">
      <w:pPr>
        <w:pStyle w:val="effectus"/>
      </w:pPr>
      <w:r>
        <w:rPr>
          <w:b/>
          <w:iCs/>
        </w:rPr>
        <w:t>Cathetus</w:t>
      </w:r>
      <w:r>
        <w:rPr>
          <w:iCs/>
        </w:rPr>
        <w:tab/>
      </w:r>
      <w:r>
        <w:t>cathète</w:t>
      </w:r>
    </w:p>
    <w:p w14:paraId="2884FB7E" w14:textId="77777777" w:rsidR="00067E2E" w:rsidRDefault="00A0702C">
      <w:pPr>
        <w:pStyle w:val="effectus"/>
      </w:pPr>
      <w:r>
        <w:rPr>
          <w:b/>
          <w:iCs/>
        </w:rPr>
        <w:t>Cathœresis</w:t>
      </w:r>
      <w:r>
        <w:rPr>
          <w:iCs/>
        </w:rPr>
        <w:tab/>
      </w:r>
      <w:r>
        <w:t>cathérèse</w:t>
      </w:r>
    </w:p>
    <w:p w14:paraId="10B0E645" w14:textId="77777777" w:rsidR="00067E2E" w:rsidRDefault="00A0702C">
      <w:pPr>
        <w:pStyle w:val="effectus"/>
      </w:pPr>
      <w:r>
        <w:rPr>
          <w:b/>
          <w:iCs/>
        </w:rPr>
        <w:t>Cathœreticus</w:t>
      </w:r>
      <w:r>
        <w:rPr>
          <w:iCs/>
        </w:rPr>
        <w:tab/>
      </w:r>
      <w:r>
        <w:t>cathérétique</w:t>
      </w:r>
    </w:p>
    <w:p w14:paraId="6D7EA235" w14:textId="77777777" w:rsidR="00067E2E" w:rsidRDefault="00A0702C">
      <w:pPr>
        <w:pStyle w:val="effectus"/>
      </w:pPr>
      <w:r>
        <w:rPr>
          <w:b/>
          <w:iCs/>
        </w:rPr>
        <w:t>Catharsis</w:t>
      </w:r>
      <w:r>
        <w:rPr>
          <w:iCs/>
        </w:rPr>
        <w:tab/>
      </w:r>
      <w:r>
        <w:t>purgation</w:t>
      </w:r>
    </w:p>
    <w:p w14:paraId="2E21AD7C" w14:textId="77777777" w:rsidR="00067E2E" w:rsidRDefault="00A0702C">
      <w:pPr>
        <w:pStyle w:val="effectus"/>
      </w:pPr>
      <w:r>
        <w:rPr>
          <w:b/>
          <w:iCs/>
        </w:rPr>
        <w:t>Catharticus</w:t>
      </w:r>
      <w:r>
        <w:rPr>
          <w:iCs/>
        </w:rPr>
        <w:tab/>
      </w:r>
      <w:r>
        <w:t>cathartique</w:t>
      </w:r>
      <w:r>
        <w:tab/>
        <w:t>purgatif</w:t>
      </w:r>
    </w:p>
    <w:p w14:paraId="5D094CFB" w14:textId="77777777" w:rsidR="00067E2E" w:rsidRDefault="00A0702C">
      <w:pPr>
        <w:pStyle w:val="effectus"/>
      </w:pPr>
      <w:r>
        <w:rPr>
          <w:b/>
          <w:iCs/>
        </w:rPr>
        <w:t>Catheter</w:t>
      </w:r>
      <w:r>
        <w:rPr>
          <w:b/>
          <w:iCs/>
        </w:rPr>
        <w:tab/>
      </w:r>
      <w:r>
        <w:rPr>
          <w:bCs/>
          <w:iCs/>
        </w:rPr>
        <w:t>cathéter</w:t>
      </w:r>
    </w:p>
    <w:p w14:paraId="48DB1858" w14:textId="77777777" w:rsidR="00067E2E" w:rsidRDefault="00A0702C">
      <w:pPr>
        <w:pStyle w:val="effectus"/>
      </w:pPr>
      <w:r>
        <w:rPr>
          <w:b/>
          <w:iCs/>
        </w:rPr>
        <w:t>Catheterismus</w:t>
      </w:r>
      <w:r>
        <w:rPr>
          <w:iCs/>
        </w:rPr>
        <w:tab/>
      </w:r>
      <w:r>
        <w:t>cathétérisme</w:t>
      </w:r>
    </w:p>
    <w:p w14:paraId="1841B5AC" w14:textId="77777777" w:rsidR="00067E2E" w:rsidRDefault="00A0702C">
      <w:pPr>
        <w:pStyle w:val="effectus"/>
      </w:pPr>
      <w:r>
        <w:rPr>
          <w:b/>
          <w:iCs/>
        </w:rPr>
        <w:t>Catholicus</w:t>
      </w:r>
      <w:r>
        <w:tab/>
        <w:t>catholique</w:t>
      </w:r>
    </w:p>
    <w:p w14:paraId="2BE348D3" w14:textId="77777777" w:rsidR="00067E2E" w:rsidRDefault="00A0702C">
      <w:pPr>
        <w:pStyle w:val="effectus"/>
      </w:pPr>
      <w:r>
        <w:rPr>
          <w:b/>
          <w:iCs/>
        </w:rPr>
        <w:t>Catinus fusorius</w:t>
      </w:r>
      <w:r>
        <w:rPr>
          <w:b/>
          <w:iCs/>
        </w:rPr>
        <w:tab/>
      </w:r>
      <w:r>
        <w:t>creuset</w:t>
      </w:r>
    </w:p>
    <w:p w14:paraId="496D891D" w14:textId="77777777" w:rsidR="00067E2E" w:rsidRDefault="00A0702C">
      <w:pPr>
        <w:pStyle w:val="effectus"/>
      </w:pPr>
      <w:r>
        <w:rPr>
          <w:b/>
          <w:iCs/>
        </w:rPr>
        <w:t>Catochus</w:t>
      </w:r>
      <w:r>
        <w:rPr>
          <w:iCs/>
        </w:rPr>
        <w:tab/>
      </w:r>
      <w:r>
        <w:t>catoche</w:t>
      </w:r>
    </w:p>
    <w:p w14:paraId="0A31FBCC" w14:textId="77777777" w:rsidR="00067E2E" w:rsidRDefault="00A0702C">
      <w:pPr>
        <w:pStyle w:val="effectus"/>
      </w:pPr>
      <w:r>
        <w:rPr>
          <w:b/>
          <w:iCs/>
        </w:rPr>
        <w:t>Catopotium</w:t>
      </w:r>
      <w:r>
        <w:tab/>
        <w:t>pilule</w:t>
      </w:r>
    </w:p>
    <w:p w14:paraId="3A9587EB" w14:textId="77777777" w:rsidR="00067E2E" w:rsidRDefault="00A0702C">
      <w:pPr>
        <w:pStyle w:val="effectus"/>
      </w:pPr>
      <w:r>
        <w:rPr>
          <w:b/>
          <w:iCs/>
        </w:rPr>
        <w:t>Catoptricus</w:t>
      </w:r>
      <w:r>
        <w:rPr>
          <w:iCs/>
        </w:rPr>
        <w:tab/>
      </w:r>
      <w:r>
        <w:t>catoptrique</w:t>
      </w:r>
    </w:p>
    <w:p w14:paraId="158C0ECD" w14:textId="77777777" w:rsidR="00067E2E" w:rsidRDefault="00A0702C">
      <w:pPr>
        <w:pStyle w:val="effectus"/>
      </w:pPr>
      <w:r>
        <w:rPr>
          <w:b/>
          <w:iCs/>
        </w:rPr>
        <w:t>Catotericus</w:t>
      </w:r>
      <w:r>
        <w:tab/>
        <w:t>catotérique</w:t>
      </w:r>
    </w:p>
    <w:p w14:paraId="39208C70" w14:textId="77777777" w:rsidR="00067E2E" w:rsidRDefault="00A0702C">
      <w:pPr>
        <w:pStyle w:val="effectus"/>
      </w:pPr>
      <w:r>
        <w:rPr>
          <w:b/>
          <w:iCs/>
        </w:rPr>
        <w:t>Catuloticus</w:t>
      </w:r>
      <w:r>
        <w:rPr>
          <w:iCs/>
        </w:rPr>
        <w:tab/>
      </w:r>
      <w:r>
        <w:t>catulotique</w:t>
      </w:r>
    </w:p>
    <w:p w14:paraId="30B886D8" w14:textId="77777777" w:rsidR="00067E2E" w:rsidRDefault="00A0702C">
      <w:pPr>
        <w:pStyle w:val="effectus"/>
      </w:pPr>
      <w:r>
        <w:rPr>
          <w:b/>
          <w:iCs/>
        </w:rPr>
        <w:t>Catulus</w:t>
      </w:r>
      <w:r>
        <w:tab/>
        <w:t>chaton</w:t>
      </w:r>
    </w:p>
    <w:p w14:paraId="3219E45C" w14:textId="77777777" w:rsidR="00067E2E" w:rsidRDefault="00A0702C">
      <w:pPr>
        <w:pStyle w:val="effectus"/>
      </w:pPr>
      <w:r>
        <w:rPr>
          <w:b/>
          <w:iCs/>
        </w:rPr>
        <w:t>Caudatus</w:t>
      </w:r>
      <w:r>
        <w:tab/>
        <w:t>caudé</w:t>
      </w:r>
    </w:p>
    <w:p w14:paraId="265A79BC" w14:textId="77777777" w:rsidR="00067E2E" w:rsidRDefault="00A0702C">
      <w:pPr>
        <w:pStyle w:val="effectus"/>
      </w:pPr>
      <w:r>
        <w:rPr>
          <w:b/>
          <w:iCs/>
        </w:rPr>
        <w:t>Caudex</w:t>
      </w:r>
      <w:r>
        <w:tab/>
        <w:t>tronc</w:t>
      </w:r>
    </w:p>
    <w:p w14:paraId="77FCF2BE" w14:textId="77777777" w:rsidR="00067E2E" w:rsidRDefault="00A0702C">
      <w:pPr>
        <w:pStyle w:val="effectus"/>
      </w:pPr>
      <w:r>
        <w:rPr>
          <w:b/>
          <w:iCs/>
        </w:rPr>
        <w:t>Cavernosus</w:t>
      </w:r>
      <w:r>
        <w:rPr>
          <w:iCs/>
        </w:rPr>
        <w:tab/>
      </w:r>
      <w:r>
        <w:t>caverneux</w:t>
      </w:r>
    </w:p>
    <w:p w14:paraId="3DF94DDF" w14:textId="77777777" w:rsidR="00067E2E" w:rsidRDefault="00A0702C">
      <w:pPr>
        <w:pStyle w:val="effectus"/>
      </w:pPr>
      <w:r>
        <w:rPr>
          <w:b/>
          <w:iCs/>
        </w:rPr>
        <w:t>Cauledon</w:t>
      </w:r>
      <w:r>
        <w:tab/>
        <w:t>fracture en tige</w:t>
      </w:r>
    </w:p>
    <w:p w14:paraId="202D3EC1" w14:textId="77777777" w:rsidR="00067E2E" w:rsidRDefault="00A0702C">
      <w:pPr>
        <w:pStyle w:val="effectus"/>
      </w:pPr>
      <w:r>
        <w:rPr>
          <w:b/>
          <w:iCs/>
        </w:rPr>
        <w:t>Caulescems</w:t>
      </w:r>
      <w:r>
        <w:rPr>
          <w:iCs/>
        </w:rPr>
        <w:tab/>
      </w:r>
      <w:r>
        <w:t>caulescente (plante)</w:t>
      </w:r>
    </w:p>
    <w:p w14:paraId="02CD2452" w14:textId="77777777" w:rsidR="00067E2E" w:rsidRDefault="00A0702C">
      <w:pPr>
        <w:pStyle w:val="effectus"/>
      </w:pPr>
      <w:r>
        <w:rPr>
          <w:b/>
          <w:iCs/>
        </w:rPr>
        <w:t>Caulinus</w:t>
      </w:r>
      <w:r>
        <w:rPr>
          <w:iCs/>
        </w:rPr>
        <w:tab/>
      </w:r>
      <w:r>
        <w:t>caulinaire</w:t>
      </w:r>
    </w:p>
    <w:p w14:paraId="12F705BB" w14:textId="77777777" w:rsidR="00067E2E" w:rsidRDefault="00A0702C">
      <w:pPr>
        <w:pStyle w:val="effectus"/>
      </w:pPr>
      <w:r>
        <w:rPr>
          <w:b/>
          <w:iCs/>
        </w:rPr>
        <w:t>Caulis</w:t>
      </w:r>
      <w:r>
        <w:rPr>
          <w:iCs/>
        </w:rPr>
        <w:tab/>
      </w:r>
      <w:r>
        <w:t>tige</w:t>
      </w:r>
    </w:p>
    <w:p w14:paraId="29A3834C" w14:textId="77777777" w:rsidR="00067E2E" w:rsidRDefault="00A0702C">
      <w:pPr>
        <w:pStyle w:val="effectus"/>
      </w:pPr>
      <w:r>
        <w:rPr>
          <w:b/>
          <w:iCs/>
        </w:rPr>
        <w:t>Causa</w:t>
      </w:r>
      <w:r>
        <w:rPr>
          <w:iCs/>
        </w:rPr>
        <w:tab/>
      </w:r>
      <w:r>
        <w:t>cause</w:t>
      </w:r>
    </w:p>
    <w:p w14:paraId="00F0B31C" w14:textId="77777777" w:rsidR="00067E2E" w:rsidRDefault="00A0702C">
      <w:pPr>
        <w:pStyle w:val="effectus"/>
      </w:pPr>
      <w:r>
        <w:rPr>
          <w:b/>
          <w:iCs/>
        </w:rPr>
        <w:t>Causodes febris</w:t>
      </w:r>
      <w:r>
        <w:rPr>
          <w:iCs/>
        </w:rPr>
        <w:tab/>
      </w:r>
      <w:r>
        <w:t>causus</w:t>
      </w:r>
    </w:p>
    <w:p w14:paraId="2D13EB00" w14:textId="77777777" w:rsidR="00067E2E" w:rsidRDefault="00A0702C">
      <w:pPr>
        <w:pStyle w:val="effectus"/>
      </w:pPr>
      <w:r>
        <w:rPr>
          <w:b/>
          <w:iCs/>
        </w:rPr>
        <w:t>Causticus</w:t>
      </w:r>
      <w:r>
        <w:rPr>
          <w:iCs/>
        </w:rPr>
        <w:tab/>
      </w:r>
      <w:r>
        <w:t>caustique</w:t>
      </w:r>
    </w:p>
    <w:p w14:paraId="702B30D2" w14:textId="77777777" w:rsidR="00067E2E" w:rsidRDefault="00A0702C">
      <w:pPr>
        <w:pStyle w:val="effectus"/>
      </w:pPr>
      <w:r>
        <w:rPr>
          <w:b/>
          <w:iCs/>
        </w:rPr>
        <w:t>Causus</w:t>
      </w:r>
      <w:r>
        <w:rPr>
          <w:b/>
          <w:iCs/>
        </w:rPr>
        <w:tab/>
      </w:r>
      <w:r>
        <w:rPr>
          <w:iCs/>
        </w:rPr>
        <w:t>causus</w:t>
      </w:r>
    </w:p>
    <w:p w14:paraId="43FCDB1E" w14:textId="77777777" w:rsidR="00067E2E" w:rsidRDefault="00A0702C">
      <w:pPr>
        <w:pStyle w:val="effectus"/>
      </w:pPr>
      <w:r>
        <w:rPr>
          <w:b/>
          <w:iCs/>
        </w:rPr>
        <w:t>Cauterium</w:t>
      </w:r>
      <w:r>
        <w:rPr>
          <w:iCs/>
        </w:rPr>
        <w:tab/>
      </w:r>
      <w:r>
        <w:t>cautère</w:t>
      </w:r>
    </w:p>
    <w:p w14:paraId="566EE2A4" w14:textId="77777777" w:rsidR="00067E2E" w:rsidRDefault="00A0702C">
      <w:pPr>
        <w:pStyle w:val="effectus"/>
      </w:pPr>
      <w:r>
        <w:rPr>
          <w:b/>
          <w:iCs/>
        </w:rPr>
        <w:t>Cauterius</w:t>
      </w:r>
      <w:r>
        <w:rPr>
          <w:iCs/>
        </w:rPr>
        <w:tab/>
      </w:r>
      <w:r>
        <w:t>cautérétique</w:t>
      </w:r>
    </w:p>
    <w:p w14:paraId="76F99820" w14:textId="77777777" w:rsidR="00067E2E" w:rsidRDefault="00A0702C">
      <w:pPr>
        <w:pStyle w:val="effectus"/>
      </w:pPr>
      <w:r>
        <w:rPr>
          <w:b/>
          <w:iCs/>
        </w:rPr>
        <w:t>Celeritas</w:t>
      </w:r>
      <w:r>
        <w:rPr>
          <w:iCs/>
        </w:rPr>
        <w:tab/>
      </w:r>
      <w:r>
        <w:t>célérité</w:t>
      </w:r>
      <w:r>
        <w:tab/>
        <w:t>vél</w:t>
      </w:r>
      <w:r>
        <w:t>ocité</w:t>
      </w:r>
    </w:p>
    <w:p w14:paraId="604DE8B4" w14:textId="77777777" w:rsidR="00067E2E" w:rsidRDefault="00A0702C">
      <w:pPr>
        <w:pStyle w:val="effectus"/>
      </w:pPr>
      <w:r>
        <w:rPr>
          <w:b/>
          <w:iCs/>
        </w:rPr>
        <w:t>Cellula</w:t>
      </w:r>
      <w:r>
        <w:rPr>
          <w:iCs/>
        </w:rPr>
        <w:tab/>
      </w:r>
      <w:r>
        <w:t>cellule</w:t>
      </w:r>
    </w:p>
    <w:p w14:paraId="27E51C95" w14:textId="77777777" w:rsidR="00067E2E" w:rsidRDefault="00A0702C">
      <w:pPr>
        <w:pStyle w:val="effectus"/>
      </w:pPr>
      <w:r>
        <w:rPr>
          <w:b/>
          <w:iCs/>
        </w:rPr>
        <w:t>Cellularis</w:t>
      </w:r>
      <w:r>
        <w:rPr>
          <w:iCs/>
        </w:rPr>
        <w:tab/>
      </w:r>
      <w:r>
        <w:t>cellulaire</w:t>
      </w:r>
    </w:p>
    <w:p w14:paraId="1B8635C8" w14:textId="77777777" w:rsidR="00067E2E" w:rsidRDefault="00A0702C">
      <w:pPr>
        <w:pStyle w:val="effectus"/>
      </w:pPr>
      <w:r>
        <w:rPr>
          <w:b/>
          <w:iCs/>
        </w:rPr>
        <w:t>Cellulosus</w:t>
      </w:r>
      <w:r>
        <w:rPr>
          <w:iCs/>
        </w:rPr>
        <w:tab/>
      </w:r>
      <w:r>
        <w:t>cellulaire</w:t>
      </w:r>
      <w:r>
        <w:tab/>
        <w:t>celluleux</w:t>
      </w:r>
    </w:p>
    <w:p w14:paraId="06C9EF3C" w14:textId="77777777" w:rsidR="00067E2E" w:rsidRDefault="00A0702C">
      <w:pPr>
        <w:pStyle w:val="effectus"/>
      </w:pPr>
      <w:r>
        <w:rPr>
          <w:b/>
          <w:iCs/>
        </w:rPr>
        <w:t>Celotomia</w:t>
      </w:r>
      <w:r>
        <w:tab/>
        <w:t>célotomie</w:t>
      </w:r>
    </w:p>
    <w:p w14:paraId="0BEB7F68" w14:textId="77777777" w:rsidR="00067E2E" w:rsidRDefault="00A0702C">
      <w:pPr>
        <w:pStyle w:val="effectus"/>
      </w:pPr>
      <w:r>
        <w:rPr>
          <w:b/>
          <w:iCs/>
        </w:rPr>
        <w:t>Cenchrites</w:t>
      </w:r>
      <w:r>
        <w:rPr>
          <w:iCs/>
        </w:rPr>
        <w:tab/>
      </w:r>
      <w:r>
        <w:t>cenchrite</w:t>
      </w:r>
    </w:p>
    <w:p w14:paraId="64836B81" w14:textId="77777777" w:rsidR="00067E2E" w:rsidRDefault="00A0702C">
      <w:pPr>
        <w:pStyle w:val="effectus"/>
      </w:pPr>
      <w:r>
        <w:rPr>
          <w:b/>
          <w:iCs/>
        </w:rPr>
        <w:lastRenderedPageBreak/>
        <w:t>Cenosis</w:t>
      </w:r>
      <w:r>
        <w:rPr>
          <w:iCs/>
        </w:rPr>
        <w:tab/>
      </w:r>
      <w:r>
        <w:t>inanition</w:t>
      </w:r>
    </w:p>
    <w:p w14:paraId="20C032F2" w14:textId="77777777" w:rsidR="00067E2E" w:rsidRDefault="00A0702C">
      <w:pPr>
        <w:pStyle w:val="effectus"/>
      </w:pPr>
      <w:r>
        <w:rPr>
          <w:b/>
          <w:iCs/>
        </w:rPr>
        <w:t>Centesima librœ pars</w:t>
      </w:r>
      <w:r>
        <w:rPr>
          <w:iCs/>
        </w:rPr>
        <w:tab/>
      </w:r>
      <w:r>
        <w:rPr>
          <w:bCs/>
        </w:rPr>
        <w:t>centime</w:t>
      </w:r>
    </w:p>
    <w:p w14:paraId="086F23CB" w14:textId="77777777" w:rsidR="00067E2E" w:rsidRDefault="00A0702C">
      <w:pPr>
        <w:pStyle w:val="effectus"/>
      </w:pPr>
      <w:r>
        <w:rPr>
          <w:b/>
          <w:iCs/>
          <w:shd w:val="clear" w:color="auto" w:fill="FF00FF"/>
        </w:rPr>
        <w:t>CentiartIm</w:t>
      </w:r>
      <w:r>
        <w:rPr>
          <w:iCs/>
        </w:rPr>
        <w:tab/>
      </w:r>
      <w:r>
        <w:t>centiare</w:t>
      </w:r>
    </w:p>
    <w:p w14:paraId="2ABCC6DD" w14:textId="77777777" w:rsidR="00067E2E" w:rsidRDefault="00A0702C">
      <w:pPr>
        <w:pStyle w:val="effectus"/>
      </w:pPr>
      <w:r>
        <w:rPr>
          <w:b/>
          <w:iCs/>
        </w:rPr>
        <w:t>Centigramma</w:t>
      </w:r>
      <w:r>
        <w:rPr>
          <w:iCs/>
        </w:rPr>
        <w:tab/>
      </w:r>
      <w:r>
        <w:t>centigramme</w:t>
      </w:r>
    </w:p>
    <w:p w14:paraId="2725D4E4" w14:textId="77777777" w:rsidR="00067E2E" w:rsidRDefault="00A0702C">
      <w:pPr>
        <w:pStyle w:val="effectus"/>
      </w:pPr>
      <w:r>
        <w:rPr>
          <w:b/>
          <w:iCs/>
        </w:rPr>
        <w:t>Centimetrum</w:t>
      </w:r>
      <w:r>
        <w:rPr>
          <w:iCs/>
        </w:rPr>
        <w:tab/>
      </w:r>
      <w:r>
        <w:t>centimètre</w:t>
      </w:r>
    </w:p>
    <w:p w14:paraId="7165090A" w14:textId="77777777" w:rsidR="00067E2E" w:rsidRDefault="00A0702C">
      <w:pPr>
        <w:pStyle w:val="effectus"/>
      </w:pPr>
      <w:r>
        <w:rPr>
          <w:b/>
          <w:iCs/>
        </w:rPr>
        <w:t>Centrifugus</w:t>
      </w:r>
      <w:r>
        <w:rPr>
          <w:iCs/>
        </w:rPr>
        <w:tab/>
      </w:r>
      <w:r>
        <w:t>centrifuge</w:t>
      </w:r>
    </w:p>
    <w:p w14:paraId="4C18B925" w14:textId="77777777" w:rsidR="00067E2E" w:rsidRDefault="00A0702C">
      <w:pPr>
        <w:pStyle w:val="effectus"/>
      </w:pPr>
      <w:r>
        <w:rPr>
          <w:b/>
          <w:iCs/>
        </w:rPr>
        <w:t>Centripetus</w:t>
      </w:r>
      <w:r>
        <w:rPr>
          <w:iCs/>
        </w:rPr>
        <w:tab/>
      </w:r>
      <w:r>
        <w:t>centripète</w:t>
      </w:r>
    </w:p>
    <w:p w14:paraId="6B83ABA9" w14:textId="77777777" w:rsidR="00067E2E" w:rsidRDefault="00A0702C">
      <w:pPr>
        <w:pStyle w:val="effectus"/>
      </w:pPr>
      <w:r>
        <w:rPr>
          <w:b/>
          <w:iCs/>
        </w:rPr>
        <w:t>Centrobaricus</w:t>
      </w:r>
      <w:r>
        <w:rPr>
          <w:iCs/>
        </w:rPr>
        <w:tab/>
      </w:r>
      <w:r>
        <w:t>centrobarique</w:t>
      </w:r>
    </w:p>
    <w:p w14:paraId="355D6FD3" w14:textId="77777777" w:rsidR="00067E2E" w:rsidRDefault="00A0702C">
      <w:pPr>
        <w:pStyle w:val="effectus"/>
      </w:pPr>
      <w:r>
        <w:rPr>
          <w:b/>
          <w:iCs/>
        </w:rPr>
        <w:t>Centrum</w:t>
      </w:r>
      <w:r>
        <w:rPr>
          <w:iCs/>
        </w:rPr>
        <w:tab/>
      </w:r>
      <w:r>
        <w:t>centre</w:t>
      </w:r>
    </w:p>
    <w:p w14:paraId="5C97CE30" w14:textId="77777777" w:rsidR="00067E2E" w:rsidRDefault="00A0702C">
      <w:pPr>
        <w:pStyle w:val="effectus"/>
      </w:pPr>
      <w:r>
        <w:rPr>
          <w:b/>
          <w:iCs/>
        </w:rPr>
        <w:t>Centroscopium</w:t>
      </w:r>
      <w:r>
        <w:tab/>
        <w:t>centroscope</w:t>
      </w:r>
    </w:p>
    <w:p w14:paraId="46CDEDCA" w14:textId="77777777" w:rsidR="00067E2E" w:rsidRDefault="00A0702C">
      <w:pPr>
        <w:pStyle w:val="effectus"/>
      </w:pPr>
      <w:r>
        <w:rPr>
          <w:b/>
          <w:iCs/>
        </w:rPr>
        <w:t>Cephalœa</w:t>
      </w:r>
      <w:r>
        <w:rPr>
          <w:iCs/>
        </w:rPr>
        <w:tab/>
      </w:r>
      <w:r>
        <w:t>céphalée</w:t>
      </w:r>
    </w:p>
    <w:p w14:paraId="65283CDE" w14:textId="77777777" w:rsidR="00067E2E" w:rsidRDefault="00A0702C">
      <w:pPr>
        <w:pStyle w:val="effectus"/>
      </w:pPr>
      <w:r>
        <w:rPr>
          <w:b/>
          <w:iCs/>
        </w:rPr>
        <w:t>Cephalagraphia</w:t>
      </w:r>
      <w:r>
        <w:rPr>
          <w:iCs/>
        </w:rPr>
        <w:tab/>
      </w:r>
      <w:r>
        <w:t>céphalagraphie</w:t>
      </w:r>
    </w:p>
    <w:p w14:paraId="53B3EC5C" w14:textId="77777777" w:rsidR="00067E2E" w:rsidRDefault="00A0702C">
      <w:pPr>
        <w:pStyle w:val="effectus"/>
      </w:pPr>
      <w:r>
        <w:rPr>
          <w:b/>
          <w:iCs/>
        </w:rPr>
        <w:t>Cephalalgia</w:t>
      </w:r>
      <w:r>
        <w:rPr>
          <w:iCs/>
        </w:rPr>
        <w:tab/>
      </w:r>
      <w:r>
        <w:t>céphalalgie</w:t>
      </w:r>
    </w:p>
    <w:p w14:paraId="387F6BDA" w14:textId="77777777" w:rsidR="00067E2E" w:rsidRDefault="00A0702C">
      <w:pPr>
        <w:pStyle w:val="effectus"/>
      </w:pPr>
      <w:r>
        <w:rPr>
          <w:b/>
          <w:iCs/>
        </w:rPr>
        <w:t>Cephalalogia</w:t>
      </w:r>
      <w:r>
        <w:rPr>
          <w:iCs/>
        </w:rPr>
        <w:tab/>
      </w:r>
      <w:r>
        <w:t>céphalalogie</w:t>
      </w:r>
    </w:p>
    <w:p w14:paraId="0B59494A" w14:textId="77777777" w:rsidR="00067E2E" w:rsidRDefault="00A0702C">
      <w:pPr>
        <w:pStyle w:val="effectus"/>
      </w:pPr>
      <w:r>
        <w:rPr>
          <w:b/>
          <w:iCs/>
        </w:rPr>
        <w:t>Cephalarticus</w:t>
      </w:r>
      <w:r>
        <w:rPr>
          <w:iCs/>
        </w:rPr>
        <w:tab/>
      </w:r>
      <w:r>
        <w:t>céphalartique</w:t>
      </w:r>
    </w:p>
    <w:p w14:paraId="7B5D4D1B" w14:textId="77777777" w:rsidR="00067E2E" w:rsidRDefault="00A0702C">
      <w:pPr>
        <w:pStyle w:val="effectus"/>
      </w:pPr>
      <w:r>
        <w:rPr>
          <w:b/>
          <w:iCs/>
        </w:rPr>
        <w:t>Cephalitis</w:t>
      </w:r>
      <w:r>
        <w:rPr>
          <w:iCs/>
        </w:rPr>
        <w:tab/>
      </w:r>
      <w:r>
        <w:t>céphalite</w:t>
      </w:r>
    </w:p>
    <w:p w14:paraId="456411F9" w14:textId="77777777" w:rsidR="00067E2E" w:rsidRDefault="00A0702C">
      <w:pPr>
        <w:pStyle w:val="effectus"/>
      </w:pPr>
      <w:r>
        <w:rPr>
          <w:b/>
          <w:iCs/>
        </w:rPr>
        <w:t>Cephalatomia</w:t>
      </w:r>
      <w:r>
        <w:rPr>
          <w:iCs/>
        </w:rPr>
        <w:tab/>
      </w:r>
      <w:r>
        <w:t>céph</w:t>
      </w:r>
      <w:r>
        <w:t>alatomie</w:t>
      </w:r>
    </w:p>
    <w:p w14:paraId="2B125F64" w14:textId="77777777" w:rsidR="00067E2E" w:rsidRDefault="00A0702C">
      <w:pPr>
        <w:pStyle w:val="effectus"/>
      </w:pPr>
      <w:r>
        <w:rPr>
          <w:b/>
          <w:iCs/>
        </w:rPr>
        <w:t>Cephalicus</w:t>
      </w:r>
      <w:r>
        <w:rPr>
          <w:iCs/>
        </w:rPr>
        <w:tab/>
      </w:r>
      <w:r>
        <w:t>céphalique</w:t>
      </w:r>
    </w:p>
    <w:p w14:paraId="7AE24250" w14:textId="77777777" w:rsidR="00067E2E" w:rsidRDefault="00A0702C">
      <w:pPr>
        <w:pStyle w:val="effectus"/>
      </w:pPr>
      <w:r>
        <w:rPr>
          <w:b/>
          <w:iCs/>
        </w:rPr>
        <w:t>Cephaloides</w:t>
      </w:r>
      <w:r>
        <w:rPr>
          <w:iCs/>
        </w:rPr>
        <w:tab/>
      </w:r>
      <w:r>
        <w:t>céphaloïde</w:t>
      </w:r>
    </w:p>
    <w:p w14:paraId="5516DFBD" w14:textId="77777777" w:rsidR="00067E2E" w:rsidRDefault="00A0702C">
      <w:pPr>
        <w:pStyle w:val="effectus"/>
      </w:pPr>
      <w:r>
        <w:rPr>
          <w:b/>
          <w:iCs/>
        </w:rPr>
        <w:t>Cephalo pharyngeus</w:t>
      </w:r>
      <w:r>
        <w:rPr>
          <w:iCs/>
        </w:rPr>
        <w:tab/>
      </w:r>
      <w:r>
        <w:t>céphalo-pharyngien</w:t>
      </w:r>
    </w:p>
    <w:p w14:paraId="6992260E" w14:textId="77777777" w:rsidR="00067E2E" w:rsidRDefault="00A0702C">
      <w:pPr>
        <w:pStyle w:val="effectus"/>
      </w:pPr>
      <w:r>
        <w:rPr>
          <w:b/>
          <w:iCs/>
        </w:rPr>
        <w:t>Cephalopodes</w:t>
      </w:r>
      <w:r>
        <w:rPr>
          <w:iCs/>
        </w:rPr>
        <w:tab/>
      </w:r>
      <w:r>
        <w:t>céphalopode</w:t>
      </w:r>
    </w:p>
    <w:p w14:paraId="26CAE378" w14:textId="77777777" w:rsidR="00067E2E" w:rsidRDefault="00A0702C">
      <w:pPr>
        <w:pStyle w:val="effectus"/>
      </w:pPr>
      <w:r>
        <w:rPr>
          <w:b/>
          <w:iCs/>
        </w:rPr>
        <w:t>Cephaloponia</w:t>
      </w:r>
      <w:r>
        <w:rPr>
          <w:iCs/>
        </w:rPr>
        <w:tab/>
      </w:r>
      <w:r>
        <w:t>céphaloponie</w:t>
      </w:r>
    </w:p>
    <w:p w14:paraId="50853A26" w14:textId="77777777" w:rsidR="00067E2E" w:rsidRDefault="00A0702C">
      <w:pPr>
        <w:pStyle w:val="effectus"/>
      </w:pPr>
      <w:r>
        <w:rPr>
          <w:b/>
          <w:iCs/>
        </w:rPr>
        <w:t>Cera</w:t>
      </w:r>
      <w:r>
        <w:rPr>
          <w:iCs/>
        </w:rPr>
        <w:tab/>
      </w:r>
      <w:r>
        <w:t>cire</w:t>
      </w:r>
    </w:p>
    <w:p w14:paraId="2214AF8E" w14:textId="77777777" w:rsidR="00067E2E" w:rsidRDefault="00A0702C">
      <w:pPr>
        <w:pStyle w:val="effectus"/>
      </w:pPr>
      <w:r>
        <w:rPr>
          <w:b/>
          <w:iCs/>
        </w:rPr>
        <w:t>Cerastus</w:t>
      </w:r>
      <w:r>
        <w:rPr>
          <w:iCs/>
        </w:rPr>
        <w:tab/>
      </w:r>
      <w:r>
        <w:t>céraste</w:t>
      </w:r>
    </w:p>
    <w:p w14:paraId="0E9F95B5" w14:textId="77777777" w:rsidR="00067E2E" w:rsidRDefault="00A0702C">
      <w:pPr>
        <w:pStyle w:val="effectus"/>
      </w:pPr>
      <w:r>
        <w:rPr>
          <w:b/>
          <w:iCs/>
        </w:rPr>
        <w:t>Ceratio</w:t>
      </w:r>
      <w:r>
        <w:rPr>
          <w:iCs/>
        </w:rPr>
        <w:tab/>
      </w:r>
      <w:r>
        <w:t>cération</w:t>
      </w:r>
    </w:p>
    <w:p w14:paraId="1B3F004C" w14:textId="77777777" w:rsidR="00067E2E" w:rsidRDefault="00A0702C">
      <w:pPr>
        <w:pStyle w:val="effectus"/>
      </w:pPr>
      <w:r>
        <w:rPr>
          <w:b/>
          <w:iCs/>
        </w:rPr>
        <w:t>Ceratoglossus</w:t>
      </w:r>
      <w:r>
        <w:rPr>
          <w:iCs/>
        </w:rPr>
        <w:tab/>
      </w:r>
      <w:r>
        <w:t>cératoglosse</w:t>
      </w:r>
    </w:p>
    <w:p w14:paraId="5AFB1848" w14:textId="77777777" w:rsidR="00067E2E" w:rsidRDefault="00A0702C">
      <w:pPr>
        <w:pStyle w:val="effectus"/>
      </w:pPr>
      <w:r>
        <w:rPr>
          <w:b/>
          <w:iCs/>
        </w:rPr>
        <w:t>Ceratoides</w:t>
      </w:r>
      <w:r>
        <w:rPr>
          <w:iCs/>
        </w:rPr>
        <w:tab/>
      </w:r>
      <w:r>
        <w:t>cératoïde</w:t>
      </w:r>
    </w:p>
    <w:p w14:paraId="6DDF7698" w14:textId="77777777" w:rsidR="00067E2E" w:rsidRDefault="00A0702C">
      <w:pPr>
        <w:pStyle w:val="effectus"/>
      </w:pPr>
      <w:r>
        <w:rPr>
          <w:b/>
          <w:iCs/>
        </w:rPr>
        <w:t>Ceratophytus</w:t>
      </w:r>
      <w:r>
        <w:rPr>
          <w:iCs/>
        </w:rPr>
        <w:tab/>
      </w:r>
      <w:r>
        <w:t>cératophyte</w:t>
      </w:r>
    </w:p>
    <w:p w14:paraId="30D58966" w14:textId="77777777" w:rsidR="00067E2E" w:rsidRDefault="00A0702C">
      <w:pPr>
        <w:pStyle w:val="effectus"/>
      </w:pPr>
      <w:r>
        <w:rPr>
          <w:b/>
          <w:iCs/>
        </w:rPr>
        <w:t>Ceratostaphylinus</w:t>
      </w:r>
      <w:r>
        <w:rPr>
          <w:b/>
          <w:iCs/>
        </w:rPr>
        <w:tab/>
      </w:r>
      <w:r>
        <w:t>cératostaphylin</w:t>
      </w:r>
    </w:p>
    <w:p w14:paraId="0B04E25A" w14:textId="77777777" w:rsidR="00067E2E" w:rsidRDefault="00A0702C">
      <w:pPr>
        <w:pStyle w:val="effectus"/>
      </w:pPr>
      <w:r>
        <w:rPr>
          <w:b/>
          <w:iCs/>
        </w:rPr>
        <w:t>Cératum</w:t>
      </w:r>
      <w:r>
        <w:tab/>
        <w:t>cérat</w:t>
      </w:r>
    </w:p>
    <w:p w14:paraId="556C576F" w14:textId="77777777" w:rsidR="00067E2E" w:rsidRDefault="00A0702C">
      <w:pPr>
        <w:pStyle w:val="effectus"/>
      </w:pPr>
      <w:r>
        <w:rPr>
          <w:b/>
          <w:iCs/>
        </w:rPr>
        <w:t>Ceraunochryson</w:t>
      </w:r>
      <w:r>
        <w:rPr>
          <w:b/>
          <w:iCs/>
        </w:rPr>
        <w:tab/>
      </w:r>
      <w:r>
        <w:rPr>
          <w:iCs/>
        </w:rPr>
        <w:t>céraunochryson</w:t>
      </w:r>
    </w:p>
    <w:p w14:paraId="386314C4" w14:textId="77777777" w:rsidR="00067E2E" w:rsidRDefault="00A0702C">
      <w:pPr>
        <w:pStyle w:val="effectus"/>
      </w:pPr>
      <w:r>
        <w:rPr>
          <w:b/>
          <w:iCs/>
        </w:rPr>
        <w:t>Cercosis</w:t>
      </w:r>
      <w:r>
        <w:rPr>
          <w:b/>
          <w:iCs/>
        </w:rPr>
        <w:tab/>
      </w:r>
      <w:r>
        <w:rPr>
          <w:iCs/>
        </w:rPr>
        <w:t>cercosis</w:t>
      </w:r>
    </w:p>
    <w:p w14:paraId="4C207C11" w14:textId="77777777" w:rsidR="00067E2E" w:rsidRDefault="00A0702C">
      <w:pPr>
        <w:pStyle w:val="effectus"/>
      </w:pPr>
      <w:r>
        <w:rPr>
          <w:b/>
          <w:iCs/>
        </w:rPr>
        <w:t>Cerebellum</w:t>
      </w:r>
      <w:r>
        <w:rPr>
          <w:iCs/>
        </w:rPr>
        <w:tab/>
      </w:r>
      <w:r>
        <w:t>cervelet</w:t>
      </w:r>
    </w:p>
    <w:p w14:paraId="1544825A" w14:textId="77777777" w:rsidR="00067E2E" w:rsidRDefault="00A0702C">
      <w:pPr>
        <w:pStyle w:val="effectus"/>
      </w:pPr>
      <w:r>
        <w:rPr>
          <w:b/>
          <w:iCs/>
        </w:rPr>
        <w:t>Cerebralis</w:t>
      </w:r>
      <w:r>
        <w:rPr>
          <w:iCs/>
        </w:rPr>
        <w:tab/>
      </w:r>
      <w:r>
        <w:t>cérébral</w:t>
      </w:r>
    </w:p>
    <w:p w14:paraId="004978F0" w14:textId="77777777" w:rsidR="00067E2E" w:rsidRDefault="00A0702C">
      <w:pPr>
        <w:pStyle w:val="effectus"/>
      </w:pPr>
      <w:r>
        <w:rPr>
          <w:b/>
          <w:iCs/>
        </w:rPr>
        <w:t>Cerebrum</w:t>
      </w:r>
      <w:r>
        <w:rPr>
          <w:iCs/>
        </w:rPr>
        <w:tab/>
      </w:r>
      <w:r>
        <w:t>cerveau</w:t>
      </w:r>
    </w:p>
    <w:p w14:paraId="1DB1322E" w14:textId="77777777" w:rsidR="00067E2E" w:rsidRDefault="00A0702C">
      <w:pPr>
        <w:pStyle w:val="effectus"/>
      </w:pPr>
      <w:r>
        <w:rPr>
          <w:b/>
          <w:iCs/>
        </w:rPr>
        <w:t>Cerefactio</w:t>
      </w:r>
      <w:r>
        <w:rPr>
          <w:iCs/>
        </w:rPr>
        <w:tab/>
      </w:r>
      <w:r>
        <w:rPr>
          <w:b/>
          <w:iCs/>
        </w:rPr>
        <w:t>Cerificatio</w:t>
      </w:r>
      <w:r>
        <w:rPr>
          <w:iCs/>
        </w:rPr>
        <w:tab/>
      </w:r>
      <w:r>
        <w:t>cération</w:t>
      </w:r>
    </w:p>
    <w:p w14:paraId="31DEE1E2" w14:textId="77777777" w:rsidR="00067E2E" w:rsidRDefault="00A0702C">
      <w:pPr>
        <w:pStyle w:val="effectus"/>
      </w:pPr>
      <w:r>
        <w:rPr>
          <w:b/>
          <w:iCs/>
        </w:rPr>
        <w:t>Cerio</w:t>
      </w:r>
      <w:r>
        <w:rPr>
          <w:iCs/>
        </w:rPr>
        <w:tab/>
      </w:r>
      <w:r>
        <w:t>achore</w:t>
      </w:r>
    </w:p>
    <w:p w14:paraId="4E8C74CA" w14:textId="77777777" w:rsidR="00067E2E" w:rsidRDefault="00A0702C">
      <w:pPr>
        <w:pStyle w:val="effectus"/>
      </w:pPr>
      <w:r>
        <w:rPr>
          <w:b/>
          <w:iCs/>
        </w:rPr>
        <w:t>Cerium</w:t>
      </w:r>
      <w:r>
        <w:rPr>
          <w:b/>
          <w:iCs/>
        </w:rPr>
        <w:tab/>
      </w:r>
      <w:r>
        <w:rPr>
          <w:iCs/>
        </w:rPr>
        <w:t>cérium</w:t>
      </w:r>
    </w:p>
    <w:p w14:paraId="7D69537A" w14:textId="77777777" w:rsidR="00067E2E" w:rsidRDefault="00A0702C">
      <w:pPr>
        <w:pStyle w:val="effectus"/>
      </w:pPr>
      <w:r>
        <w:rPr>
          <w:b/>
          <w:iCs/>
        </w:rPr>
        <w:t>Ceroneum</w:t>
      </w:r>
      <w:r>
        <w:tab/>
        <w:t>céroène</w:t>
      </w:r>
    </w:p>
    <w:p w14:paraId="4CB47751" w14:textId="77777777" w:rsidR="00067E2E" w:rsidRDefault="00A0702C">
      <w:pPr>
        <w:pStyle w:val="effectus"/>
      </w:pPr>
      <w:r>
        <w:rPr>
          <w:b/>
          <w:iCs/>
        </w:rPr>
        <w:t>Ceropissa</w:t>
      </w:r>
      <w:r>
        <w:rPr>
          <w:iCs/>
        </w:rPr>
        <w:tab/>
      </w:r>
      <w:r>
        <w:t>cérop</w:t>
      </w:r>
      <w:r>
        <w:t>isse</w:t>
      </w:r>
    </w:p>
    <w:p w14:paraId="42522BFA" w14:textId="77777777" w:rsidR="00067E2E" w:rsidRDefault="00A0702C">
      <w:pPr>
        <w:pStyle w:val="effectus"/>
      </w:pPr>
      <w:r>
        <w:rPr>
          <w:b/>
          <w:iCs/>
        </w:rPr>
        <w:t>Cerumen</w:t>
      </w:r>
      <w:r>
        <w:tab/>
        <w:t>cire des oreilles</w:t>
      </w:r>
      <w:r>
        <w:tab/>
        <w:t>cérumen</w:t>
      </w:r>
    </w:p>
    <w:p w14:paraId="656DEF95" w14:textId="77777777" w:rsidR="00067E2E" w:rsidRDefault="00A0702C">
      <w:pPr>
        <w:pStyle w:val="effectus"/>
      </w:pPr>
      <w:r>
        <w:rPr>
          <w:b/>
          <w:iCs/>
        </w:rPr>
        <w:t>Ceruminosus</w:t>
      </w:r>
      <w:r>
        <w:rPr>
          <w:iCs/>
        </w:rPr>
        <w:tab/>
      </w:r>
      <w:r>
        <w:t>cérumineux</w:t>
      </w:r>
    </w:p>
    <w:p w14:paraId="458D1832" w14:textId="77777777" w:rsidR="00067E2E" w:rsidRDefault="00A0702C">
      <w:pPr>
        <w:pStyle w:val="effectus"/>
      </w:pPr>
      <w:r>
        <w:rPr>
          <w:b/>
          <w:iCs/>
        </w:rPr>
        <w:t>Cerussa</w:t>
      </w:r>
      <w:r>
        <w:rPr>
          <w:iCs/>
        </w:rPr>
        <w:tab/>
      </w:r>
      <w:r>
        <w:t>céruse</w:t>
      </w:r>
    </w:p>
    <w:p w14:paraId="50E613AD" w14:textId="77777777" w:rsidR="00067E2E" w:rsidRDefault="00A0702C">
      <w:pPr>
        <w:pStyle w:val="effectus"/>
      </w:pPr>
      <w:r>
        <w:rPr>
          <w:b/>
          <w:iCs/>
        </w:rPr>
        <w:t>Cervicalis</w:t>
      </w:r>
      <w:r>
        <w:rPr>
          <w:iCs/>
        </w:rPr>
        <w:tab/>
      </w:r>
      <w:r>
        <w:t>cervical</w:t>
      </w:r>
    </w:p>
    <w:p w14:paraId="258DA1B3" w14:textId="77777777" w:rsidR="00067E2E" w:rsidRDefault="00A0702C">
      <w:pPr>
        <w:pStyle w:val="effectus"/>
      </w:pPr>
      <w:r>
        <w:rPr>
          <w:b/>
          <w:iCs/>
        </w:rPr>
        <w:t>Cervix</w:t>
      </w:r>
      <w:r>
        <w:rPr>
          <w:iCs/>
        </w:rPr>
        <w:tab/>
      </w:r>
      <w:r>
        <w:t>cou</w:t>
      </w:r>
    </w:p>
    <w:p w14:paraId="45811F4D" w14:textId="77777777" w:rsidR="00067E2E" w:rsidRDefault="00A0702C">
      <w:pPr>
        <w:pStyle w:val="effectus"/>
      </w:pPr>
      <w:r>
        <w:rPr>
          <w:b/>
          <w:iCs/>
        </w:rPr>
        <w:t>Cetaceus</w:t>
      </w:r>
      <w:r>
        <w:tab/>
        <w:t>cétacé</w:t>
      </w:r>
    </w:p>
    <w:p w14:paraId="059AAD8F" w14:textId="77777777" w:rsidR="00067E2E" w:rsidRDefault="00A0702C">
      <w:pPr>
        <w:pStyle w:val="effectus"/>
      </w:pPr>
      <w:r>
        <w:rPr>
          <w:b/>
          <w:iCs/>
        </w:rPr>
        <w:t>Chalcitis</w:t>
      </w:r>
      <w:r>
        <w:rPr>
          <w:iCs/>
        </w:rPr>
        <w:tab/>
      </w:r>
      <w:r>
        <w:t>chalcite</w:t>
      </w:r>
    </w:p>
    <w:p w14:paraId="1A00FF99" w14:textId="77777777" w:rsidR="00067E2E" w:rsidRDefault="00A0702C">
      <w:pPr>
        <w:pStyle w:val="effectus"/>
      </w:pPr>
      <w:r>
        <w:rPr>
          <w:b/>
          <w:iCs/>
        </w:rPr>
        <w:t>Chalasi</w:t>
      </w:r>
      <w:r>
        <w:rPr>
          <w:iCs/>
        </w:rPr>
        <w:tab/>
      </w:r>
      <w:r>
        <w:t>chalasie</w:t>
      </w:r>
    </w:p>
    <w:p w14:paraId="335A5059" w14:textId="77777777" w:rsidR="00067E2E" w:rsidRDefault="00A0702C">
      <w:pPr>
        <w:pStyle w:val="effectus"/>
      </w:pPr>
      <w:r>
        <w:rPr>
          <w:b/>
          <w:iCs/>
        </w:rPr>
        <w:t>Chalasticus</w:t>
      </w:r>
      <w:r>
        <w:rPr>
          <w:iCs/>
        </w:rPr>
        <w:tab/>
      </w:r>
      <w:r>
        <w:t>chalastique</w:t>
      </w:r>
    </w:p>
    <w:p w14:paraId="2AC92FEA" w14:textId="77777777" w:rsidR="00067E2E" w:rsidRDefault="00A0702C">
      <w:pPr>
        <w:pStyle w:val="effectus"/>
      </w:pPr>
      <w:r>
        <w:rPr>
          <w:b/>
          <w:iCs/>
        </w:rPr>
        <w:t>Chalcanthinus</w:t>
      </w:r>
      <w:r>
        <w:rPr>
          <w:iCs/>
        </w:rPr>
        <w:tab/>
      </w:r>
      <w:r>
        <w:t>vitriolique</w:t>
      </w:r>
    </w:p>
    <w:p w14:paraId="033FE5B9" w14:textId="77777777" w:rsidR="00067E2E" w:rsidRDefault="00A0702C">
      <w:pPr>
        <w:pStyle w:val="effectus"/>
      </w:pPr>
      <w:r>
        <w:rPr>
          <w:b/>
          <w:iCs/>
        </w:rPr>
        <w:t>Chalcopyrites</w:t>
      </w:r>
      <w:r>
        <w:rPr>
          <w:iCs/>
        </w:rPr>
        <w:tab/>
      </w:r>
      <w:r>
        <w:t>chalcopyrite</w:t>
      </w:r>
    </w:p>
    <w:p w14:paraId="455CA926" w14:textId="77777777" w:rsidR="00067E2E" w:rsidRDefault="00A0702C">
      <w:pPr>
        <w:pStyle w:val="effectus"/>
      </w:pPr>
      <w:r>
        <w:rPr>
          <w:b/>
          <w:iCs/>
        </w:rPr>
        <w:t>Chalybeatus</w:t>
      </w:r>
      <w:r>
        <w:rPr>
          <w:iCs/>
        </w:rPr>
        <w:tab/>
      </w:r>
      <w:r>
        <w:t>chalybé</w:t>
      </w:r>
    </w:p>
    <w:p w14:paraId="0ED1E077" w14:textId="77777777" w:rsidR="00067E2E" w:rsidRDefault="00A0702C">
      <w:pPr>
        <w:pStyle w:val="effectus"/>
      </w:pPr>
      <w:commentRangeStart w:id="26"/>
      <w:r>
        <w:rPr>
          <w:b/>
          <w:iCs/>
        </w:rPr>
        <w:t>Chamæcerasus</w:t>
      </w:r>
      <w:commentRangeEnd w:id="26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6"/>
      </w:r>
      <w:r>
        <w:rPr>
          <w:b/>
          <w:iCs/>
        </w:rPr>
        <w:tab/>
      </w:r>
      <w:commentRangeStart w:id="28"/>
      <w:r>
        <w:rPr>
          <w:iCs/>
        </w:rPr>
        <w:t>chamæcerasus</w:t>
      </w:r>
      <w:commentRangeEnd w:id="28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8"/>
      </w:r>
    </w:p>
    <w:p w14:paraId="249CEE8D" w14:textId="77777777" w:rsidR="00067E2E" w:rsidRDefault="00A0702C">
      <w:pPr>
        <w:pStyle w:val="effectus"/>
      </w:pPr>
      <w:commentRangeStart w:id="29"/>
      <w:r>
        <w:rPr>
          <w:b/>
          <w:iCs/>
        </w:rPr>
        <w:t>Chamœcissa</w:t>
      </w:r>
      <w:commentRangeEnd w:id="29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29"/>
      </w:r>
      <w:r>
        <w:tab/>
        <w:t>chamécisse</w:t>
      </w:r>
    </w:p>
    <w:p w14:paraId="33786F57" w14:textId="77777777" w:rsidR="00067E2E" w:rsidRDefault="00A0702C">
      <w:pPr>
        <w:pStyle w:val="effectus"/>
      </w:pPr>
      <w:r>
        <w:rPr>
          <w:b/>
          <w:iCs/>
        </w:rPr>
        <w:t>Chamedrys</w:t>
      </w:r>
      <w:r>
        <w:rPr>
          <w:b/>
          <w:iCs/>
        </w:rPr>
        <w:tab/>
      </w:r>
      <w:r>
        <w:rPr>
          <w:iCs/>
        </w:rPr>
        <w:t>chamédrys</w:t>
      </w:r>
    </w:p>
    <w:p w14:paraId="2E542776" w14:textId="77777777" w:rsidR="00067E2E" w:rsidRDefault="00A0702C">
      <w:pPr>
        <w:pStyle w:val="effectus"/>
      </w:pPr>
      <w:r>
        <w:rPr>
          <w:b/>
          <w:iCs/>
        </w:rPr>
        <w:t>Character</w:t>
      </w:r>
      <w:r>
        <w:rPr>
          <w:iCs/>
        </w:rPr>
        <w:tab/>
      </w:r>
      <w:r>
        <w:t>caractère</w:t>
      </w:r>
    </w:p>
    <w:p w14:paraId="6D7A9EF3" w14:textId="77777777" w:rsidR="00067E2E" w:rsidRDefault="00A0702C">
      <w:pPr>
        <w:pStyle w:val="effectus"/>
      </w:pPr>
      <w:r>
        <w:rPr>
          <w:b/>
          <w:iCs/>
        </w:rPr>
        <w:t>Characteristicus</w:t>
      </w:r>
      <w:r>
        <w:rPr>
          <w:b/>
          <w:iCs/>
        </w:rPr>
        <w:tab/>
      </w:r>
      <w:r>
        <w:t>caractéristique</w:t>
      </w:r>
    </w:p>
    <w:p w14:paraId="1430BC41" w14:textId="77777777" w:rsidR="00067E2E" w:rsidRDefault="00A0702C">
      <w:pPr>
        <w:pStyle w:val="effectus"/>
      </w:pPr>
      <w:r>
        <w:rPr>
          <w:b/>
          <w:iCs/>
        </w:rPr>
        <w:t>Cheiropterus</w:t>
      </w:r>
      <w:r>
        <w:rPr>
          <w:iCs/>
        </w:rPr>
        <w:tab/>
      </w:r>
      <w:r>
        <w:t>chéiroptère</w:t>
      </w:r>
    </w:p>
    <w:p w14:paraId="2CB2B35A" w14:textId="77777777" w:rsidR="00067E2E" w:rsidRDefault="00A0702C">
      <w:pPr>
        <w:pStyle w:val="effectus"/>
      </w:pPr>
      <w:r>
        <w:rPr>
          <w:b/>
          <w:iCs/>
        </w:rPr>
        <w:lastRenderedPageBreak/>
        <w:t>Chelidonium</w:t>
      </w:r>
      <w:r>
        <w:rPr>
          <w:iCs/>
        </w:rPr>
        <w:tab/>
      </w:r>
      <w:r>
        <w:t>chélidoine</w:t>
      </w:r>
    </w:p>
    <w:p w14:paraId="5E973DD7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378]</w:t>
      </w:r>
    </w:p>
    <w:p w14:paraId="6B2C3925" w14:textId="77777777" w:rsidR="00067E2E" w:rsidRDefault="00A0702C">
      <w:pPr>
        <w:pStyle w:val="effectus"/>
      </w:pPr>
      <w:r>
        <w:rPr>
          <w:b/>
          <w:iCs/>
        </w:rPr>
        <w:t>Chelonii</w:t>
      </w:r>
      <w:r>
        <w:rPr>
          <w:iCs/>
        </w:rPr>
        <w:tab/>
      </w:r>
      <w:r>
        <w:t>chélonien</w:t>
      </w:r>
      <w:r>
        <w:t>s</w:t>
      </w:r>
    </w:p>
    <w:p w14:paraId="1A992AB1" w14:textId="77777777" w:rsidR="00067E2E" w:rsidRDefault="00A0702C">
      <w:pPr>
        <w:pStyle w:val="effectus"/>
      </w:pPr>
      <w:r>
        <w:rPr>
          <w:b/>
          <w:iCs/>
        </w:rPr>
        <w:t>Chelonites</w:t>
      </w:r>
      <w:r>
        <w:rPr>
          <w:iCs/>
        </w:rPr>
        <w:tab/>
      </w:r>
      <w:r>
        <w:t>chélonite</w:t>
      </w:r>
    </w:p>
    <w:p w14:paraId="010791A9" w14:textId="77777777" w:rsidR="00067E2E" w:rsidRDefault="00A0702C">
      <w:pPr>
        <w:pStyle w:val="effectus"/>
      </w:pPr>
      <w:r>
        <w:rPr>
          <w:b/>
          <w:iCs/>
        </w:rPr>
        <w:t>Chemia</w:t>
      </w:r>
      <w:r>
        <w:tab/>
        <w:t>chimie</w:t>
      </w:r>
    </w:p>
    <w:p w14:paraId="1A6BAD34" w14:textId="77777777" w:rsidR="00067E2E" w:rsidRDefault="00A0702C">
      <w:pPr>
        <w:pStyle w:val="effectus"/>
      </w:pPr>
      <w:r>
        <w:rPr>
          <w:b/>
          <w:iCs/>
        </w:rPr>
        <w:t>Chemosis</w:t>
      </w:r>
      <w:r>
        <w:rPr>
          <w:iCs/>
        </w:rPr>
        <w:tab/>
        <w:t>chémosis</w:t>
      </w:r>
    </w:p>
    <w:p w14:paraId="2FE06F32" w14:textId="77777777" w:rsidR="00067E2E" w:rsidRDefault="00A0702C">
      <w:pPr>
        <w:pStyle w:val="effectus"/>
      </w:pPr>
      <w:r>
        <w:rPr>
          <w:b/>
          <w:iCs/>
        </w:rPr>
        <w:t>Chersydrus</w:t>
      </w:r>
      <w:r>
        <w:tab/>
        <w:t>chersydre</w:t>
      </w:r>
    </w:p>
    <w:p w14:paraId="5016A532" w14:textId="77777777" w:rsidR="00067E2E" w:rsidRDefault="00A0702C">
      <w:pPr>
        <w:pStyle w:val="effectus"/>
      </w:pPr>
      <w:r>
        <w:rPr>
          <w:b/>
          <w:iCs/>
        </w:rPr>
        <w:t>Chetodones</w:t>
      </w:r>
      <w:r>
        <w:rPr>
          <w:iCs/>
        </w:rPr>
        <w:tab/>
      </w:r>
      <w:r>
        <w:t>chétodons</w:t>
      </w:r>
    </w:p>
    <w:p w14:paraId="0FCC5110" w14:textId="77777777" w:rsidR="00067E2E" w:rsidRDefault="00A0702C">
      <w:pPr>
        <w:pStyle w:val="effectus"/>
      </w:pPr>
      <w:r>
        <w:rPr>
          <w:b/>
          <w:iCs/>
        </w:rPr>
        <w:t>Chiliogonus</w:t>
      </w:r>
      <w:r>
        <w:tab/>
        <w:t>chiligone</w:t>
      </w:r>
    </w:p>
    <w:p w14:paraId="2C4E7F2C" w14:textId="77777777" w:rsidR="00067E2E" w:rsidRDefault="00A0702C">
      <w:pPr>
        <w:pStyle w:val="effectus"/>
      </w:pPr>
      <w:r>
        <w:rPr>
          <w:b/>
          <w:iCs/>
        </w:rPr>
        <w:t>Chiragra</w:t>
      </w:r>
      <w:r>
        <w:tab/>
        <w:t>chiragre</w:t>
      </w:r>
    </w:p>
    <w:p w14:paraId="5A7182D7" w14:textId="77777777" w:rsidR="00067E2E" w:rsidRDefault="00A0702C">
      <w:pPr>
        <w:pStyle w:val="effectus"/>
      </w:pPr>
      <w:r>
        <w:rPr>
          <w:b/>
          <w:iCs/>
        </w:rPr>
        <w:t>Chiromantia</w:t>
      </w:r>
      <w:r>
        <w:rPr>
          <w:iCs/>
        </w:rPr>
        <w:tab/>
      </w:r>
      <w:r>
        <w:t>chiromancie</w:t>
      </w:r>
    </w:p>
    <w:p w14:paraId="4FB5535D" w14:textId="77777777" w:rsidR="00067E2E" w:rsidRDefault="00A0702C">
      <w:pPr>
        <w:pStyle w:val="effectus"/>
      </w:pPr>
      <w:r>
        <w:rPr>
          <w:b/>
          <w:iCs/>
        </w:rPr>
        <w:t>Chironius</w:t>
      </w:r>
      <w:r>
        <w:rPr>
          <w:iCs/>
        </w:rPr>
        <w:tab/>
      </w:r>
      <w:r>
        <w:t>chironien</w:t>
      </w:r>
    </w:p>
    <w:p w14:paraId="7A4BE7C8" w14:textId="77777777" w:rsidR="00067E2E" w:rsidRDefault="00A0702C">
      <w:pPr>
        <w:pStyle w:val="effectus"/>
      </w:pPr>
      <w:r>
        <w:rPr>
          <w:b/>
          <w:iCs/>
        </w:rPr>
        <w:t>Chirurgia</w:t>
      </w:r>
      <w:r>
        <w:rPr>
          <w:iCs/>
        </w:rPr>
        <w:tab/>
      </w:r>
      <w:r>
        <w:t>chirurgie</w:t>
      </w:r>
    </w:p>
    <w:p w14:paraId="4D07CB0F" w14:textId="77777777" w:rsidR="00067E2E" w:rsidRDefault="00A0702C">
      <w:pPr>
        <w:pStyle w:val="effectus"/>
      </w:pPr>
      <w:r>
        <w:rPr>
          <w:b/>
          <w:iCs/>
        </w:rPr>
        <w:t>Chirurgicus</w:t>
      </w:r>
      <w:r>
        <w:rPr>
          <w:iCs/>
        </w:rPr>
        <w:tab/>
      </w:r>
      <w:r>
        <w:t>chirurgical</w:t>
      </w:r>
      <w:r>
        <w:tab/>
        <w:t>chirurgique</w:t>
      </w:r>
    </w:p>
    <w:p w14:paraId="3F05CB67" w14:textId="77777777" w:rsidR="00067E2E" w:rsidRDefault="00A0702C">
      <w:pPr>
        <w:pStyle w:val="effectus"/>
      </w:pPr>
      <w:r>
        <w:rPr>
          <w:b/>
          <w:iCs/>
        </w:rPr>
        <w:t>Chirurgus</w:t>
      </w:r>
      <w:r>
        <w:rPr>
          <w:iCs/>
        </w:rPr>
        <w:tab/>
      </w:r>
      <w:r>
        <w:t>chirurgien</w:t>
      </w:r>
    </w:p>
    <w:p w14:paraId="5C58F6CC" w14:textId="77777777" w:rsidR="00067E2E" w:rsidRDefault="00A0702C">
      <w:pPr>
        <w:pStyle w:val="effectus"/>
      </w:pPr>
      <w:r>
        <w:rPr>
          <w:b/>
          <w:iCs/>
        </w:rPr>
        <w:t>Chlorosis</w:t>
      </w:r>
      <w:r>
        <w:rPr>
          <w:iCs/>
        </w:rPr>
        <w:tab/>
      </w:r>
      <w:r>
        <w:t>chlorose</w:t>
      </w:r>
    </w:p>
    <w:p w14:paraId="5C00DBC8" w14:textId="77777777" w:rsidR="00067E2E" w:rsidRDefault="00A0702C">
      <w:pPr>
        <w:pStyle w:val="effectus"/>
      </w:pPr>
      <w:r>
        <w:rPr>
          <w:b/>
          <w:iCs/>
        </w:rPr>
        <w:t>Chocolatum</w:t>
      </w:r>
      <w:r>
        <w:rPr>
          <w:iCs/>
        </w:rPr>
        <w:tab/>
      </w:r>
      <w:r>
        <w:t>chocolat</w:t>
      </w:r>
    </w:p>
    <w:p w14:paraId="27FC622C" w14:textId="77777777" w:rsidR="00067E2E" w:rsidRDefault="00A0702C">
      <w:pPr>
        <w:pStyle w:val="effectus"/>
      </w:pPr>
      <w:r>
        <w:rPr>
          <w:b/>
          <w:iCs/>
        </w:rPr>
        <w:t>Cholagogus</w:t>
      </w:r>
      <w:r>
        <w:rPr>
          <w:iCs/>
        </w:rPr>
        <w:tab/>
      </w:r>
      <w:r>
        <w:t>cholagogue</w:t>
      </w:r>
    </w:p>
    <w:p w14:paraId="184EF5A6" w14:textId="77777777" w:rsidR="00067E2E" w:rsidRDefault="00A0702C">
      <w:pPr>
        <w:pStyle w:val="effectus"/>
      </w:pPr>
      <w:r>
        <w:rPr>
          <w:b/>
          <w:iCs/>
        </w:rPr>
        <w:t>Chole</w:t>
      </w:r>
      <w:r>
        <w:rPr>
          <w:iCs/>
        </w:rPr>
        <w:tab/>
      </w:r>
      <w:r>
        <w:t>bile</w:t>
      </w:r>
    </w:p>
    <w:p w14:paraId="2832959B" w14:textId="77777777" w:rsidR="00067E2E" w:rsidRDefault="00A0702C">
      <w:pPr>
        <w:pStyle w:val="effectus"/>
      </w:pPr>
      <w:r>
        <w:rPr>
          <w:b/>
          <w:iCs/>
        </w:rPr>
        <w:t>Choledocus</w:t>
      </w:r>
      <w:r>
        <w:rPr>
          <w:iCs/>
        </w:rPr>
        <w:tab/>
      </w:r>
      <w:r>
        <w:t>cholédoque</w:t>
      </w:r>
    </w:p>
    <w:p w14:paraId="37A22CE8" w14:textId="77777777" w:rsidR="00067E2E" w:rsidRDefault="00A0702C">
      <w:pPr>
        <w:pStyle w:val="effectus"/>
      </w:pPr>
      <w:r>
        <w:rPr>
          <w:b/>
          <w:iCs/>
        </w:rPr>
        <w:t>Choledographia</w:t>
      </w:r>
      <w:r>
        <w:tab/>
        <w:t>cholédographie</w:t>
      </w:r>
    </w:p>
    <w:p w14:paraId="63A192B3" w14:textId="77777777" w:rsidR="00067E2E" w:rsidRDefault="00A0702C">
      <w:pPr>
        <w:pStyle w:val="effectus"/>
      </w:pPr>
      <w:r>
        <w:rPr>
          <w:b/>
          <w:iCs/>
        </w:rPr>
        <w:t>Choledologia</w:t>
      </w:r>
      <w:r>
        <w:rPr>
          <w:iCs/>
        </w:rPr>
        <w:tab/>
      </w:r>
      <w:r>
        <w:t>cholédologie</w:t>
      </w:r>
    </w:p>
    <w:p w14:paraId="4885D5BD" w14:textId="77777777" w:rsidR="00067E2E" w:rsidRDefault="00A0702C">
      <w:pPr>
        <w:pStyle w:val="effectus"/>
      </w:pPr>
      <w:r>
        <w:rPr>
          <w:b/>
          <w:iCs/>
        </w:rPr>
        <w:t>Cholera-morbus</w:t>
      </w:r>
      <w:r>
        <w:rPr>
          <w:b/>
          <w:iCs/>
        </w:rPr>
        <w:tab/>
      </w:r>
      <w:r>
        <w:rPr>
          <w:iCs/>
        </w:rPr>
        <w:t>cholera-morbus</w:t>
      </w:r>
    </w:p>
    <w:p w14:paraId="51657F0A" w14:textId="77777777" w:rsidR="00067E2E" w:rsidRDefault="00A0702C">
      <w:pPr>
        <w:pStyle w:val="effectus"/>
      </w:pPr>
      <w:r>
        <w:rPr>
          <w:b/>
          <w:iCs/>
        </w:rPr>
        <w:t>Cholericus</w:t>
      </w:r>
      <w:r>
        <w:rPr>
          <w:iCs/>
        </w:rPr>
        <w:tab/>
      </w:r>
      <w:r>
        <w:t>cholérique</w:t>
      </w:r>
    </w:p>
    <w:p w14:paraId="3DC77222" w14:textId="77777777" w:rsidR="00067E2E" w:rsidRDefault="00A0702C">
      <w:pPr>
        <w:pStyle w:val="effectus"/>
      </w:pPr>
      <w:r>
        <w:rPr>
          <w:b/>
          <w:iCs/>
        </w:rPr>
        <w:t>Cholopoieticus</w:t>
      </w:r>
      <w:r>
        <w:rPr>
          <w:b/>
          <w:iCs/>
        </w:rPr>
        <w:tab/>
      </w:r>
      <w:r>
        <w:t>qui forme la bile</w:t>
      </w:r>
    </w:p>
    <w:p w14:paraId="2772517A" w14:textId="77777777" w:rsidR="00067E2E" w:rsidRDefault="00A0702C">
      <w:pPr>
        <w:pStyle w:val="effectus"/>
      </w:pPr>
      <w:r>
        <w:rPr>
          <w:b/>
          <w:iCs/>
        </w:rPr>
        <w:t>Chondrographia</w:t>
      </w:r>
      <w:r>
        <w:rPr>
          <w:b/>
          <w:iCs/>
        </w:rPr>
        <w:tab/>
      </w:r>
      <w:r>
        <w:t>chondrographie</w:t>
      </w:r>
    </w:p>
    <w:p w14:paraId="67AC87F7" w14:textId="77777777" w:rsidR="00067E2E" w:rsidRDefault="00A0702C">
      <w:pPr>
        <w:pStyle w:val="effectus"/>
      </w:pPr>
      <w:r>
        <w:rPr>
          <w:b/>
          <w:iCs/>
        </w:rPr>
        <w:t>Chondrologia</w:t>
      </w:r>
      <w:r>
        <w:rPr>
          <w:b/>
          <w:iCs/>
        </w:rPr>
        <w:tab/>
      </w:r>
      <w:r>
        <w:t>chondrologie</w:t>
      </w:r>
    </w:p>
    <w:p w14:paraId="60E8F5FB" w14:textId="77777777" w:rsidR="00067E2E" w:rsidRDefault="00A0702C">
      <w:pPr>
        <w:pStyle w:val="effectus"/>
      </w:pPr>
      <w:r>
        <w:rPr>
          <w:b/>
          <w:iCs/>
        </w:rPr>
        <w:t>Chondropterigœus</w:t>
      </w:r>
      <w:r>
        <w:rPr>
          <w:iCs/>
        </w:rPr>
        <w:tab/>
      </w:r>
      <w:commentRangeStart w:id="30"/>
      <w:r>
        <w:t>chondroptérigien</w:t>
      </w:r>
      <w:commentRangeEnd w:id="30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30"/>
      </w:r>
    </w:p>
    <w:p w14:paraId="6431838F" w14:textId="77777777" w:rsidR="00067E2E" w:rsidRDefault="00A0702C">
      <w:pPr>
        <w:pStyle w:val="effectus"/>
      </w:pPr>
      <w:r>
        <w:rPr>
          <w:b/>
          <w:iCs/>
        </w:rPr>
        <w:t>Chondros</w:t>
      </w:r>
      <w:r>
        <w:rPr>
          <w:iCs/>
        </w:rPr>
        <w:tab/>
      </w:r>
      <w:r>
        <w:t>cartilage</w:t>
      </w:r>
    </w:p>
    <w:p w14:paraId="5A90FBEF" w14:textId="77777777" w:rsidR="00067E2E" w:rsidRDefault="00A0702C">
      <w:pPr>
        <w:pStyle w:val="effectus"/>
      </w:pPr>
      <w:r>
        <w:rPr>
          <w:b/>
          <w:iCs/>
        </w:rPr>
        <w:t>Chondrotomia</w:t>
      </w:r>
      <w:r>
        <w:rPr>
          <w:iCs/>
        </w:rPr>
        <w:tab/>
      </w:r>
      <w:r>
        <w:t>chondrotomie</w:t>
      </w:r>
    </w:p>
    <w:p w14:paraId="071DEAC0" w14:textId="77777777" w:rsidR="00067E2E" w:rsidRDefault="00A0702C">
      <w:pPr>
        <w:pStyle w:val="effectus"/>
      </w:pPr>
      <w:r>
        <w:rPr>
          <w:b/>
          <w:iCs/>
        </w:rPr>
        <w:t>Chordapsus</w:t>
      </w:r>
      <w:r>
        <w:rPr>
          <w:b/>
          <w:iCs/>
        </w:rPr>
        <w:tab/>
      </w:r>
      <w:r>
        <w:t>chordapse</w:t>
      </w:r>
    </w:p>
    <w:p w14:paraId="21C382F2" w14:textId="77777777" w:rsidR="00067E2E" w:rsidRDefault="00A0702C">
      <w:pPr>
        <w:pStyle w:val="effectus"/>
      </w:pPr>
      <w:r>
        <w:rPr>
          <w:b/>
          <w:iCs/>
        </w:rPr>
        <w:t>Chorea Sancti Witi</w:t>
      </w:r>
      <w:r>
        <w:rPr>
          <w:b/>
          <w:iCs/>
        </w:rPr>
        <w:tab/>
      </w:r>
      <w:r>
        <w:t>danse de St-With</w:t>
      </w:r>
    </w:p>
    <w:p w14:paraId="6483446B" w14:textId="77777777" w:rsidR="00067E2E" w:rsidRDefault="00A0702C">
      <w:pPr>
        <w:pStyle w:val="effectus"/>
      </w:pPr>
      <w:r>
        <w:rPr>
          <w:b/>
          <w:iCs/>
        </w:rPr>
        <w:t>Chorion</w:t>
      </w:r>
      <w:r>
        <w:rPr>
          <w:b/>
          <w:iCs/>
        </w:rPr>
        <w:tab/>
      </w:r>
      <w:r>
        <w:t>chorion</w:t>
      </w:r>
    </w:p>
    <w:p w14:paraId="1AE4BA27" w14:textId="77777777" w:rsidR="00067E2E" w:rsidRDefault="00A0702C">
      <w:pPr>
        <w:pStyle w:val="effectus"/>
      </w:pPr>
      <w:r>
        <w:rPr>
          <w:b/>
          <w:iCs/>
        </w:rPr>
        <w:t>Choroideus</w:t>
      </w:r>
      <w:r>
        <w:tab/>
        <w:t>choroïde</w:t>
      </w:r>
    </w:p>
    <w:p w14:paraId="53C6389E" w14:textId="77777777" w:rsidR="00067E2E" w:rsidRDefault="00A0702C">
      <w:pPr>
        <w:pStyle w:val="effectus"/>
      </w:pPr>
      <w:r>
        <w:rPr>
          <w:b/>
          <w:iCs/>
        </w:rPr>
        <w:t>Chroma</w:t>
      </w:r>
      <w:r>
        <w:rPr>
          <w:iCs/>
        </w:rPr>
        <w:tab/>
      </w:r>
      <w:r>
        <w:t>chrome</w:t>
      </w:r>
    </w:p>
    <w:p w14:paraId="7676E60E" w14:textId="77777777" w:rsidR="00067E2E" w:rsidRDefault="00A0702C">
      <w:pPr>
        <w:pStyle w:val="effectus"/>
      </w:pPr>
      <w:r>
        <w:rPr>
          <w:b/>
          <w:iCs/>
        </w:rPr>
        <w:t>Chromas</w:t>
      </w:r>
      <w:r>
        <w:rPr>
          <w:iCs/>
        </w:rPr>
        <w:tab/>
      </w:r>
      <w:r>
        <w:t>chromate</w:t>
      </w:r>
    </w:p>
    <w:p w14:paraId="4A648D10" w14:textId="77777777" w:rsidR="00067E2E" w:rsidRDefault="00A0702C">
      <w:pPr>
        <w:pStyle w:val="effectus"/>
      </w:pPr>
      <w:r>
        <w:rPr>
          <w:b/>
          <w:iCs/>
        </w:rPr>
        <w:t>Chromicus</w:t>
      </w:r>
      <w:r>
        <w:rPr>
          <w:iCs/>
        </w:rPr>
        <w:tab/>
      </w:r>
      <w:r>
        <w:t>chromique</w:t>
      </w:r>
    </w:p>
    <w:p w14:paraId="0E8480E6" w14:textId="77777777" w:rsidR="00067E2E" w:rsidRDefault="00A0702C">
      <w:pPr>
        <w:pStyle w:val="effectus"/>
      </w:pPr>
      <w:r>
        <w:rPr>
          <w:b/>
          <w:iCs/>
        </w:rPr>
        <w:t>Chronicus</w:t>
      </w:r>
      <w:r>
        <w:tab/>
        <w:t>chronique</w:t>
      </w:r>
    </w:p>
    <w:p w14:paraId="0C51A21E" w14:textId="77777777" w:rsidR="00067E2E" w:rsidRDefault="00A0702C">
      <w:pPr>
        <w:pStyle w:val="effectus"/>
      </w:pPr>
      <w:r>
        <w:rPr>
          <w:b/>
          <w:iCs/>
        </w:rPr>
        <w:t>Chronogunea</w:t>
      </w:r>
      <w:r>
        <w:rPr>
          <w:iCs/>
        </w:rPr>
        <w:tab/>
      </w:r>
      <w:r>
        <w:t>chronogunée</w:t>
      </w:r>
    </w:p>
    <w:p w14:paraId="32C512F8" w14:textId="77777777" w:rsidR="00067E2E" w:rsidRDefault="00A0702C">
      <w:pPr>
        <w:pStyle w:val="effectus"/>
      </w:pPr>
      <w:r>
        <w:rPr>
          <w:b/>
          <w:iCs/>
        </w:rPr>
        <w:t>Chronometrum</w:t>
      </w:r>
      <w:r>
        <w:rPr>
          <w:iCs/>
        </w:rPr>
        <w:tab/>
      </w:r>
      <w:r>
        <w:t>chronomètre</w:t>
      </w:r>
    </w:p>
    <w:p w14:paraId="4D75852A" w14:textId="77777777" w:rsidR="00067E2E" w:rsidRDefault="00A0702C">
      <w:pPr>
        <w:pStyle w:val="effectus"/>
      </w:pPr>
      <w:r>
        <w:rPr>
          <w:b/>
          <w:iCs/>
        </w:rPr>
        <w:t>Chronoscopium</w:t>
      </w:r>
      <w:r>
        <w:rPr>
          <w:iCs/>
        </w:rPr>
        <w:tab/>
      </w:r>
      <w:r>
        <w:t>chronoscope</w:t>
      </w:r>
    </w:p>
    <w:p w14:paraId="30828AA1" w14:textId="77777777" w:rsidR="00067E2E" w:rsidRDefault="00A0702C">
      <w:pPr>
        <w:pStyle w:val="effectus"/>
      </w:pPr>
      <w:r>
        <w:rPr>
          <w:b/>
          <w:iCs/>
        </w:rPr>
        <w:t>Chrysalis</w:t>
      </w:r>
      <w:r>
        <w:rPr>
          <w:iCs/>
        </w:rPr>
        <w:tab/>
      </w:r>
      <w:r>
        <w:t>chrysalide</w:t>
      </w:r>
      <w:r>
        <w:tab/>
        <w:t>aurélie</w:t>
      </w:r>
    </w:p>
    <w:p w14:paraId="1B0D0B52" w14:textId="77777777" w:rsidR="00067E2E" w:rsidRDefault="00A0702C">
      <w:pPr>
        <w:pStyle w:val="effectus"/>
      </w:pPr>
      <w:r>
        <w:rPr>
          <w:b/>
          <w:iCs/>
        </w:rPr>
        <w:t>Chrysides</w:t>
      </w:r>
      <w:r>
        <w:rPr>
          <w:iCs/>
        </w:rPr>
        <w:tab/>
      </w:r>
      <w:r>
        <w:t>chrysides</w:t>
      </w:r>
    </w:p>
    <w:p w14:paraId="5E78118B" w14:textId="77777777" w:rsidR="00067E2E" w:rsidRDefault="00A0702C">
      <w:pPr>
        <w:pStyle w:val="effectus"/>
      </w:pPr>
      <w:r>
        <w:rPr>
          <w:b/>
          <w:iCs/>
        </w:rPr>
        <w:t>Chrysites</w:t>
      </w:r>
      <w:r>
        <w:rPr>
          <w:iCs/>
        </w:rPr>
        <w:tab/>
      </w:r>
      <w:r>
        <w:t>chrysites</w:t>
      </w:r>
    </w:p>
    <w:p w14:paraId="3F45E9A6" w14:textId="77777777" w:rsidR="00067E2E" w:rsidRDefault="00A0702C">
      <w:pPr>
        <w:pStyle w:val="effectus"/>
      </w:pPr>
      <w:r>
        <w:rPr>
          <w:b/>
          <w:iCs/>
        </w:rPr>
        <w:t>Chrysopœa</w:t>
      </w:r>
      <w:r>
        <w:rPr>
          <w:iCs/>
        </w:rPr>
        <w:tab/>
      </w:r>
      <w:r>
        <w:t>chrysopée</w:t>
      </w:r>
    </w:p>
    <w:p w14:paraId="78214B36" w14:textId="77777777" w:rsidR="00067E2E" w:rsidRDefault="00A0702C">
      <w:pPr>
        <w:pStyle w:val="effectus"/>
      </w:pPr>
      <w:r>
        <w:rPr>
          <w:b/>
          <w:iCs/>
        </w:rPr>
        <w:t>Chrysochloris</w:t>
      </w:r>
      <w:r>
        <w:rPr>
          <w:iCs/>
        </w:rPr>
        <w:tab/>
      </w:r>
      <w:r>
        <w:t>chrysochlore</w:t>
      </w:r>
    </w:p>
    <w:p w14:paraId="304F4284" w14:textId="77777777" w:rsidR="00067E2E" w:rsidRDefault="00A0702C">
      <w:pPr>
        <w:pStyle w:val="effectus"/>
      </w:pPr>
      <w:r>
        <w:rPr>
          <w:b/>
          <w:iCs/>
        </w:rPr>
        <w:t>Chrysocolla</w:t>
      </w:r>
      <w:r>
        <w:rPr>
          <w:iCs/>
        </w:rPr>
        <w:tab/>
      </w:r>
      <w:r>
        <w:t>chrysocolle</w:t>
      </w:r>
    </w:p>
    <w:p w14:paraId="6BB78B02" w14:textId="77777777" w:rsidR="00067E2E" w:rsidRDefault="00A0702C">
      <w:pPr>
        <w:pStyle w:val="effectus"/>
      </w:pPr>
      <w:r>
        <w:rPr>
          <w:b/>
          <w:iCs/>
        </w:rPr>
        <w:t>Chrysocoma</w:t>
      </w:r>
      <w:r>
        <w:rPr>
          <w:iCs/>
        </w:rPr>
        <w:tab/>
      </w:r>
      <w:r>
        <w:t>chrysocome</w:t>
      </w:r>
    </w:p>
    <w:p w14:paraId="7B5CA962" w14:textId="77777777" w:rsidR="00067E2E" w:rsidRDefault="00A0702C">
      <w:pPr>
        <w:pStyle w:val="effectus"/>
      </w:pPr>
      <w:r>
        <w:rPr>
          <w:b/>
          <w:iCs/>
        </w:rPr>
        <w:t>Chrysolitus</w:t>
      </w:r>
      <w:r>
        <w:rPr>
          <w:iCs/>
        </w:rPr>
        <w:tab/>
      </w:r>
      <w:r>
        <w:t>chrysolithe</w:t>
      </w:r>
    </w:p>
    <w:p w14:paraId="2CDB16E7" w14:textId="77777777" w:rsidR="00067E2E" w:rsidRDefault="00A0702C">
      <w:pPr>
        <w:pStyle w:val="effectus"/>
      </w:pPr>
      <w:commentRangeStart w:id="31"/>
      <w:r>
        <w:rPr>
          <w:b/>
          <w:iCs/>
        </w:rPr>
        <w:t>Chrysomelæ</w:t>
      </w:r>
      <w:commentRangeEnd w:id="31"/>
      <w:r>
        <w:rPr>
          <w:rStyle w:val="Marquedecommentaire"/>
          <w:rFonts w:ascii="Microsoft Sans Serif" w:eastAsia="Microsoft Sans Serif" w:hAnsi="Microsoft Sans Serif" w:cs="Microsoft Sans Serif"/>
          <w:color w:val="auto"/>
        </w:rPr>
        <w:commentReference w:id="31"/>
      </w:r>
      <w:r>
        <w:rPr>
          <w:iCs/>
        </w:rPr>
        <w:tab/>
      </w:r>
      <w:r>
        <w:t>chrysomèles</w:t>
      </w:r>
    </w:p>
    <w:p w14:paraId="6C0A70F6" w14:textId="77777777" w:rsidR="00067E2E" w:rsidRDefault="00A0702C">
      <w:pPr>
        <w:pStyle w:val="effectus"/>
      </w:pPr>
      <w:r>
        <w:rPr>
          <w:b/>
          <w:iCs/>
        </w:rPr>
        <w:t>Chrysoprasus</w:t>
      </w:r>
      <w:r>
        <w:tab/>
        <w:t>chrysoprase</w:t>
      </w:r>
    </w:p>
    <w:p w14:paraId="679C6D6C" w14:textId="77777777" w:rsidR="00067E2E" w:rsidRDefault="00A0702C">
      <w:pPr>
        <w:pStyle w:val="effectus"/>
      </w:pPr>
      <w:r>
        <w:rPr>
          <w:b/>
          <w:iCs/>
        </w:rPr>
        <w:t>Chrysulea</w:t>
      </w:r>
      <w:r>
        <w:rPr>
          <w:iCs/>
        </w:rPr>
        <w:tab/>
      </w:r>
      <w:r>
        <w:t>chrysulée</w:t>
      </w:r>
    </w:p>
    <w:p w14:paraId="771EC357" w14:textId="77777777" w:rsidR="00067E2E" w:rsidRDefault="00A0702C">
      <w:pPr>
        <w:pStyle w:val="effectus"/>
      </w:pPr>
      <w:r>
        <w:rPr>
          <w:b/>
          <w:iCs/>
        </w:rPr>
        <w:t>Chylifer</w:t>
      </w:r>
      <w:r>
        <w:rPr>
          <w:iCs/>
        </w:rPr>
        <w:tab/>
      </w:r>
      <w:r>
        <w:t>chylifère</w:t>
      </w:r>
    </w:p>
    <w:p w14:paraId="7238CB27" w14:textId="77777777" w:rsidR="00067E2E" w:rsidRDefault="00A0702C">
      <w:pPr>
        <w:pStyle w:val="effectus"/>
      </w:pPr>
      <w:r>
        <w:rPr>
          <w:b/>
          <w:iCs/>
        </w:rPr>
        <w:t>Chylificatio</w:t>
      </w:r>
      <w:r>
        <w:rPr>
          <w:iCs/>
        </w:rPr>
        <w:tab/>
      </w:r>
      <w:r>
        <w:t>chylification</w:t>
      </w:r>
      <w:r>
        <w:tab/>
        <w:t>chylose</w:t>
      </w:r>
    </w:p>
    <w:p w14:paraId="07D67C66" w14:textId="77777777" w:rsidR="00067E2E" w:rsidRDefault="00A0702C">
      <w:pPr>
        <w:pStyle w:val="effectus"/>
      </w:pPr>
      <w:r>
        <w:rPr>
          <w:b/>
          <w:iCs/>
        </w:rPr>
        <w:t>Chylopœsis</w:t>
      </w:r>
      <w:r>
        <w:rPr>
          <w:iCs/>
        </w:rPr>
        <w:tab/>
      </w:r>
      <w:r>
        <w:t>chylification</w:t>
      </w:r>
      <w:r>
        <w:tab/>
        <w:t>chylose</w:t>
      </w:r>
    </w:p>
    <w:p w14:paraId="4A6F17D1" w14:textId="77777777" w:rsidR="00067E2E" w:rsidRDefault="00A0702C">
      <w:pPr>
        <w:pStyle w:val="effectus"/>
      </w:pPr>
      <w:r>
        <w:rPr>
          <w:b/>
          <w:iCs/>
        </w:rPr>
        <w:t>Chyiosis</w:t>
      </w:r>
      <w:r>
        <w:rPr>
          <w:iCs/>
        </w:rPr>
        <w:tab/>
      </w:r>
      <w:r>
        <w:t>chylification</w:t>
      </w:r>
      <w:r>
        <w:tab/>
        <w:t>chylose</w:t>
      </w:r>
      <w:r>
        <w:tab/>
        <w:t>digestion</w:t>
      </w:r>
    </w:p>
    <w:p w14:paraId="22F180B3" w14:textId="77777777" w:rsidR="00067E2E" w:rsidRDefault="00A0702C">
      <w:pPr>
        <w:pStyle w:val="effectus"/>
      </w:pPr>
      <w:r>
        <w:rPr>
          <w:b/>
          <w:iCs/>
        </w:rPr>
        <w:t>Chylosus</w:t>
      </w:r>
      <w:r>
        <w:rPr>
          <w:iCs/>
        </w:rPr>
        <w:tab/>
      </w:r>
      <w:r>
        <w:t>chyleux</w:t>
      </w:r>
    </w:p>
    <w:p w14:paraId="25E3095A" w14:textId="77777777" w:rsidR="00067E2E" w:rsidRDefault="00A0702C">
      <w:pPr>
        <w:pStyle w:val="effectus"/>
      </w:pPr>
      <w:r>
        <w:rPr>
          <w:b/>
          <w:iCs/>
        </w:rPr>
        <w:t>Chylus</w:t>
      </w:r>
      <w:r>
        <w:rPr>
          <w:iCs/>
        </w:rPr>
        <w:tab/>
      </w:r>
      <w:r>
        <w:t>chyle</w:t>
      </w:r>
    </w:p>
    <w:p w14:paraId="11EA8FA0" w14:textId="77777777" w:rsidR="00067E2E" w:rsidRDefault="00A0702C">
      <w:pPr>
        <w:pStyle w:val="effectus"/>
      </w:pPr>
      <w:r>
        <w:rPr>
          <w:b/>
          <w:iCs/>
        </w:rPr>
        <w:t>Chymia</w:t>
      </w:r>
      <w:r>
        <w:rPr>
          <w:b/>
          <w:iCs/>
        </w:rPr>
        <w:tab/>
      </w:r>
      <w:r>
        <w:t>chimie</w:t>
      </w:r>
    </w:p>
    <w:p w14:paraId="6E949D00" w14:textId="77777777" w:rsidR="00067E2E" w:rsidRDefault="00A0702C">
      <w:pPr>
        <w:pStyle w:val="effectus"/>
      </w:pPr>
      <w:r>
        <w:rPr>
          <w:b/>
          <w:iCs/>
        </w:rPr>
        <w:lastRenderedPageBreak/>
        <w:t>Chymiater</w:t>
      </w:r>
      <w:r>
        <w:rPr>
          <w:iCs/>
        </w:rPr>
        <w:tab/>
      </w:r>
      <w:r>
        <w:t>chimiatre</w:t>
      </w:r>
    </w:p>
    <w:p w14:paraId="56580BD3" w14:textId="77777777" w:rsidR="00067E2E" w:rsidRDefault="00A0702C">
      <w:pPr>
        <w:pStyle w:val="effectus"/>
      </w:pPr>
      <w:r>
        <w:rPr>
          <w:b/>
          <w:iCs/>
        </w:rPr>
        <w:t>Chymiatria</w:t>
      </w:r>
      <w:r>
        <w:rPr>
          <w:iCs/>
        </w:rPr>
        <w:tab/>
      </w:r>
      <w:r>
        <w:t>chimiatrie</w:t>
      </w:r>
    </w:p>
    <w:p w14:paraId="0ACA7D31" w14:textId="77777777" w:rsidR="00067E2E" w:rsidRDefault="00A0702C">
      <w:pPr>
        <w:pStyle w:val="effectus"/>
      </w:pPr>
      <w:r>
        <w:rPr>
          <w:b/>
          <w:iCs/>
        </w:rPr>
        <w:t>Chymicus</w:t>
      </w:r>
      <w:r>
        <w:rPr>
          <w:iCs/>
        </w:rPr>
        <w:tab/>
      </w:r>
      <w:r>
        <w:t>chimiste</w:t>
      </w:r>
      <w:r>
        <w:tab/>
        <w:t>chimique</w:t>
      </w:r>
    </w:p>
    <w:p w14:paraId="1531649F" w14:textId="77777777" w:rsidR="00067E2E" w:rsidRDefault="00A0702C">
      <w:pPr>
        <w:pStyle w:val="effectus"/>
      </w:pPr>
      <w:r>
        <w:rPr>
          <w:b/>
          <w:iCs/>
        </w:rPr>
        <w:t>Cibatio</w:t>
      </w:r>
      <w:r>
        <w:rPr>
          <w:iCs/>
        </w:rPr>
        <w:tab/>
      </w:r>
      <w:r>
        <w:t>cibation</w:t>
      </w:r>
    </w:p>
    <w:p w14:paraId="22EDD47F" w14:textId="77777777" w:rsidR="00067E2E" w:rsidRDefault="00A0702C">
      <w:pPr>
        <w:pStyle w:val="effectus"/>
      </w:pPr>
      <w:r>
        <w:rPr>
          <w:b/>
          <w:iCs/>
        </w:rPr>
        <w:t>Cibi fa</w:t>
      </w:r>
      <w:r>
        <w:rPr>
          <w:b/>
          <w:iCs/>
        </w:rPr>
        <w:t>stidium</w:t>
      </w:r>
      <w:r>
        <w:rPr>
          <w:b/>
          <w:iCs/>
        </w:rPr>
        <w:tab/>
      </w:r>
      <w:r>
        <w:t>dégoût</w:t>
      </w:r>
    </w:p>
    <w:p w14:paraId="18FDD079" w14:textId="77777777" w:rsidR="00067E2E" w:rsidRDefault="00A0702C">
      <w:pPr>
        <w:pStyle w:val="effectus"/>
      </w:pPr>
      <w:r>
        <w:rPr>
          <w:b/>
          <w:iCs/>
        </w:rPr>
        <w:t>Cibus</w:t>
      </w:r>
      <w:r>
        <w:rPr>
          <w:iCs/>
        </w:rPr>
        <w:tab/>
      </w:r>
      <w:r>
        <w:t>nourriture</w:t>
      </w:r>
    </w:p>
    <w:p w14:paraId="5C337E9B" w14:textId="77777777" w:rsidR="00067E2E" w:rsidRDefault="00A0702C">
      <w:pPr>
        <w:pStyle w:val="effectus"/>
      </w:pPr>
      <w:r>
        <w:rPr>
          <w:b/>
          <w:iCs/>
        </w:rPr>
        <w:t>Cicatricare</w:t>
      </w:r>
      <w:r>
        <w:rPr>
          <w:iCs/>
        </w:rPr>
        <w:tab/>
      </w:r>
      <w:r>
        <w:t>cicatriser</w:t>
      </w:r>
    </w:p>
    <w:p w14:paraId="3E8CF98B" w14:textId="77777777" w:rsidR="00067E2E" w:rsidRDefault="00A0702C">
      <w:pPr>
        <w:pStyle w:val="effectus"/>
      </w:pPr>
      <w:r>
        <w:rPr>
          <w:b/>
          <w:iCs/>
        </w:rPr>
        <w:t>Cicatricula</w:t>
      </w:r>
      <w:r>
        <w:rPr>
          <w:iCs/>
        </w:rPr>
        <w:tab/>
      </w:r>
      <w:r>
        <w:t>cicatricule</w:t>
      </w:r>
    </w:p>
    <w:p w14:paraId="414E1F4A" w14:textId="77777777" w:rsidR="00067E2E" w:rsidRDefault="00A0702C">
      <w:pPr>
        <w:pStyle w:val="effectus"/>
      </w:pPr>
      <w:r>
        <w:rPr>
          <w:b/>
          <w:iCs/>
        </w:rPr>
        <w:t>Cicatrisans</w:t>
      </w:r>
      <w:r>
        <w:rPr>
          <w:iCs/>
        </w:rPr>
        <w:tab/>
      </w:r>
      <w:r>
        <w:t>cicatrisant</w:t>
      </w:r>
    </w:p>
    <w:p w14:paraId="6D1332E5" w14:textId="77777777" w:rsidR="00067E2E" w:rsidRDefault="00A0702C">
      <w:pPr>
        <w:pStyle w:val="effectus"/>
      </w:pPr>
      <w:r>
        <w:rPr>
          <w:b/>
          <w:iCs/>
        </w:rPr>
        <w:t>Cicatrix</w:t>
      </w:r>
      <w:r>
        <w:rPr>
          <w:iCs/>
        </w:rPr>
        <w:tab/>
      </w:r>
      <w:r>
        <w:t>cicatrice</w:t>
      </w:r>
    </w:p>
    <w:p w14:paraId="1494734E" w14:textId="77777777" w:rsidR="00067E2E" w:rsidRDefault="00A0702C">
      <w:pPr>
        <w:pStyle w:val="effectus"/>
      </w:pPr>
      <w:r>
        <w:rPr>
          <w:b/>
          <w:iCs/>
        </w:rPr>
        <w:t>Ciliaris</w:t>
      </w:r>
      <w:r>
        <w:rPr>
          <w:iCs/>
        </w:rPr>
        <w:tab/>
      </w:r>
      <w:r>
        <w:t>ciliaire</w:t>
      </w:r>
    </w:p>
    <w:p w14:paraId="1E183168" w14:textId="77777777" w:rsidR="00067E2E" w:rsidRDefault="00A0702C">
      <w:pPr>
        <w:pStyle w:val="effectus"/>
      </w:pPr>
      <w:r>
        <w:rPr>
          <w:b/>
          <w:iCs/>
        </w:rPr>
        <w:t>Cilium</w:t>
      </w:r>
      <w:r>
        <w:rPr>
          <w:iCs/>
        </w:rPr>
        <w:tab/>
      </w:r>
      <w:r>
        <w:t>cil</w:t>
      </w:r>
    </w:p>
    <w:p w14:paraId="212C33DB" w14:textId="77777777" w:rsidR="00067E2E" w:rsidRDefault="00A0702C">
      <w:pPr>
        <w:pStyle w:val="effectus"/>
      </w:pPr>
      <w:r>
        <w:rPr>
          <w:b/>
          <w:iCs/>
        </w:rPr>
        <w:t>Cimolia terra</w:t>
      </w:r>
      <w:r>
        <w:rPr>
          <w:iCs/>
        </w:rPr>
        <w:tab/>
      </w:r>
      <w:r>
        <w:t>cimolée</w:t>
      </w:r>
    </w:p>
    <w:p w14:paraId="37CE2091" w14:textId="77777777" w:rsidR="00067E2E" w:rsidRDefault="00A0702C">
      <w:pPr>
        <w:pStyle w:val="effectus"/>
      </w:pPr>
      <w:r>
        <w:rPr>
          <w:b/>
          <w:iCs/>
        </w:rPr>
        <w:t>Cinefactio</w:t>
      </w:r>
      <w:r>
        <w:rPr>
          <w:iCs/>
        </w:rPr>
        <w:tab/>
      </w:r>
      <w:r>
        <w:t>cinéfaction</w:t>
      </w:r>
      <w:r>
        <w:tab/>
        <w:t>cinération</w:t>
      </w:r>
    </w:p>
    <w:p w14:paraId="79C42381" w14:textId="77777777" w:rsidR="00067E2E" w:rsidRDefault="00A0702C">
      <w:pPr>
        <w:pStyle w:val="effectus"/>
      </w:pPr>
      <w:r>
        <w:rPr>
          <w:b/>
          <w:iCs/>
        </w:rPr>
        <w:t>Cinis</w:t>
      </w:r>
      <w:r>
        <w:rPr>
          <w:iCs/>
        </w:rPr>
        <w:tab/>
      </w:r>
      <w:r>
        <w:t>cendre</w:t>
      </w:r>
    </w:p>
    <w:p w14:paraId="7492FAFB" w14:textId="77777777" w:rsidR="00067E2E" w:rsidRDefault="00A0702C">
      <w:pPr>
        <w:pStyle w:val="effectus"/>
      </w:pPr>
      <w:r>
        <w:rPr>
          <w:b/>
          <w:iCs/>
        </w:rPr>
        <w:t>Cinnabari</w:t>
      </w:r>
      <w:r>
        <w:rPr>
          <w:iCs/>
        </w:rPr>
        <w:tab/>
      </w:r>
      <w:r>
        <w:t>cinabre</w:t>
      </w:r>
    </w:p>
    <w:p w14:paraId="45B35769" w14:textId="77777777" w:rsidR="00067E2E" w:rsidRDefault="00A0702C">
      <w:pPr>
        <w:pStyle w:val="effectus"/>
      </w:pPr>
      <w:r>
        <w:rPr>
          <w:b/>
          <w:iCs/>
        </w:rPr>
        <w:t>CinnamomunI</w:t>
      </w:r>
      <w:r>
        <w:rPr>
          <w:iCs/>
        </w:rPr>
        <w:tab/>
      </w:r>
      <w:r>
        <w:t>cinnamome</w:t>
      </w:r>
    </w:p>
    <w:p w14:paraId="0C2D2419" w14:textId="77777777" w:rsidR="00067E2E" w:rsidRDefault="00A0702C">
      <w:pPr>
        <w:pStyle w:val="effectus"/>
      </w:pPr>
      <w:r>
        <w:rPr>
          <w:b/>
          <w:iCs/>
        </w:rPr>
        <w:t>Circuitus</w:t>
      </w:r>
      <w:r>
        <w:rPr>
          <w:iCs/>
        </w:rPr>
        <w:tab/>
      </w:r>
      <w:r>
        <w:t>période</w:t>
      </w:r>
    </w:p>
    <w:p w14:paraId="3ACE9B77" w14:textId="77777777" w:rsidR="00067E2E" w:rsidRDefault="00A0702C">
      <w:pPr>
        <w:pStyle w:val="effectus"/>
      </w:pPr>
      <w:r>
        <w:rPr>
          <w:b/>
          <w:iCs/>
        </w:rPr>
        <w:t>Circulatio</w:t>
      </w:r>
      <w:r>
        <w:rPr>
          <w:iCs/>
        </w:rPr>
        <w:tab/>
      </w:r>
      <w:r>
        <w:t>circulation</w:t>
      </w:r>
    </w:p>
    <w:p w14:paraId="232EE98B" w14:textId="77777777" w:rsidR="00067E2E" w:rsidRDefault="00A0702C">
      <w:pPr>
        <w:pStyle w:val="effectus"/>
      </w:pPr>
      <w:r>
        <w:rPr>
          <w:b/>
          <w:iCs/>
        </w:rPr>
        <w:t>Circulatores</w:t>
      </w:r>
      <w:r>
        <w:rPr>
          <w:iCs/>
        </w:rPr>
        <w:tab/>
      </w:r>
      <w:r>
        <w:rPr>
          <w:b/>
          <w:iCs/>
        </w:rPr>
        <w:t>Circumforanei</w:t>
      </w:r>
      <w:r>
        <w:rPr>
          <w:iCs/>
        </w:rPr>
        <w:tab/>
      </w:r>
      <w:r>
        <w:t>charlatans</w:t>
      </w:r>
    </w:p>
    <w:p w14:paraId="59C22DA5" w14:textId="77777777" w:rsidR="00067E2E" w:rsidRDefault="00A0702C">
      <w:pPr>
        <w:pStyle w:val="effectus"/>
      </w:pPr>
      <w:r>
        <w:rPr>
          <w:b/>
          <w:iCs/>
        </w:rPr>
        <w:t>Circumcisio</w:t>
      </w:r>
      <w:r>
        <w:rPr>
          <w:iCs/>
        </w:rPr>
        <w:tab/>
      </w:r>
      <w:r>
        <w:rPr>
          <w:b/>
          <w:iCs/>
        </w:rPr>
        <w:t>Circumcisura</w:t>
      </w:r>
      <w:r>
        <w:rPr>
          <w:iCs/>
        </w:rPr>
        <w:tab/>
      </w:r>
      <w:r>
        <w:t>circoncision</w:t>
      </w:r>
    </w:p>
    <w:p w14:paraId="095DFCF8" w14:textId="77777777" w:rsidR="00067E2E" w:rsidRDefault="00A0702C">
      <w:pPr>
        <w:pStyle w:val="effectus"/>
      </w:pPr>
      <w:r>
        <w:rPr>
          <w:b/>
          <w:iCs/>
        </w:rPr>
        <w:t>Circumcissa</w:t>
      </w:r>
      <w:r>
        <w:rPr>
          <w:iCs/>
        </w:rPr>
        <w:tab/>
      </w:r>
      <w:r>
        <w:t>circoncisse</w:t>
      </w:r>
    </w:p>
    <w:p w14:paraId="75BE6A64" w14:textId="77777777" w:rsidR="00067E2E" w:rsidRDefault="00A0702C">
      <w:pPr>
        <w:pStyle w:val="effectus"/>
      </w:pPr>
      <w:r>
        <w:rPr>
          <w:b/>
          <w:iCs/>
        </w:rPr>
        <w:t>Circumferentia</w:t>
      </w:r>
      <w:r>
        <w:rPr>
          <w:iCs/>
        </w:rPr>
        <w:tab/>
      </w:r>
      <w:r>
        <w:t>circonférence</w:t>
      </w:r>
    </w:p>
    <w:p w14:paraId="2504764A" w14:textId="77777777" w:rsidR="00067E2E" w:rsidRDefault="00A0702C">
      <w:pPr>
        <w:pStyle w:val="effectus"/>
      </w:pPr>
      <w:r>
        <w:rPr>
          <w:b/>
          <w:iCs/>
        </w:rPr>
        <w:t>Circumpolaris</w:t>
      </w:r>
      <w:r>
        <w:rPr>
          <w:iCs/>
        </w:rPr>
        <w:tab/>
      </w:r>
      <w:r>
        <w:t>circompolaire</w:t>
      </w:r>
    </w:p>
    <w:p w14:paraId="373AC761" w14:textId="77777777" w:rsidR="00067E2E" w:rsidRDefault="00A0702C">
      <w:pPr>
        <w:pStyle w:val="effectus"/>
      </w:pPr>
      <w:r>
        <w:rPr>
          <w:b/>
          <w:iCs/>
        </w:rPr>
        <w:t>Circumscribere</w:t>
      </w:r>
      <w:r>
        <w:rPr>
          <w:iCs/>
        </w:rPr>
        <w:tab/>
      </w:r>
      <w:r>
        <w:t>circonscrire</w:t>
      </w:r>
    </w:p>
    <w:p w14:paraId="64FFAD8D" w14:textId="77777777" w:rsidR="00067E2E" w:rsidRDefault="00A0702C">
      <w:pPr>
        <w:pStyle w:val="effectus"/>
      </w:pPr>
      <w:r>
        <w:rPr>
          <w:b/>
          <w:iCs/>
        </w:rPr>
        <w:t>Circumscriptus</w:t>
      </w:r>
      <w:r>
        <w:rPr>
          <w:iCs/>
        </w:rPr>
        <w:tab/>
      </w:r>
      <w:r>
        <w:t>circonscrit</w:t>
      </w:r>
    </w:p>
    <w:p w14:paraId="3FB1E7D8" w14:textId="77777777" w:rsidR="00067E2E" w:rsidRDefault="00A0702C">
      <w:pPr>
        <w:pStyle w:val="effectus"/>
      </w:pPr>
      <w:r>
        <w:rPr>
          <w:b/>
          <w:iCs/>
        </w:rPr>
        <w:t>Circumstantia</w:t>
      </w:r>
      <w:r>
        <w:rPr>
          <w:iCs/>
        </w:rPr>
        <w:tab/>
      </w:r>
      <w:r>
        <w:t>circonstance</w:t>
      </w:r>
    </w:p>
    <w:p w14:paraId="27181958" w14:textId="77777777" w:rsidR="00067E2E" w:rsidRDefault="00A0702C">
      <w:pPr>
        <w:pStyle w:val="effectus"/>
      </w:pPr>
      <w:r>
        <w:rPr>
          <w:b/>
          <w:iCs/>
        </w:rPr>
        <w:t>Ciro</w:t>
      </w:r>
      <w:r>
        <w:rPr>
          <w:iCs/>
        </w:rPr>
        <w:tab/>
      </w:r>
      <w:r>
        <w:t>ciron</w:t>
      </w:r>
    </w:p>
    <w:p w14:paraId="62911092" w14:textId="77777777" w:rsidR="00067E2E" w:rsidRDefault="00A0702C">
      <w:pPr>
        <w:pStyle w:val="effectus"/>
      </w:pPr>
      <w:r>
        <w:rPr>
          <w:b/>
          <w:iCs/>
        </w:rPr>
        <w:t>Cirrhatus</w:t>
      </w:r>
      <w:r>
        <w:rPr>
          <w:iCs/>
        </w:rPr>
        <w:tab/>
      </w:r>
      <w:r>
        <w:t>cirrhé</w:t>
      </w:r>
    </w:p>
    <w:p w14:paraId="72359571" w14:textId="77777777" w:rsidR="00067E2E" w:rsidRDefault="00A0702C">
      <w:pPr>
        <w:pStyle w:val="effectus"/>
      </w:pPr>
      <w:r>
        <w:rPr>
          <w:b/>
          <w:iCs/>
        </w:rPr>
        <w:t>Cirrhiferus</w:t>
      </w:r>
      <w:r>
        <w:tab/>
        <w:t>cirrhifère</w:t>
      </w:r>
    </w:p>
    <w:p w14:paraId="0CB2F92E" w14:textId="77777777" w:rsidR="00067E2E" w:rsidRDefault="00A0702C">
      <w:pPr>
        <w:pStyle w:val="effectus"/>
      </w:pPr>
      <w:r>
        <w:rPr>
          <w:b/>
          <w:iCs/>
        </w:rPr>
        <w:t>Cirrhosus</w:t>
      </w:r>
      <w:r>
        <w:rPr>
          <w:iCs/>
        </w:rPr>
        <w:tab/>
      </w:r>
      <w:r>
        <w:t>cirrheux</w:t>
      </w:r>
    </w:p>
    <w:p w14:paraId="490E0731" w14:textId="77777777" w:rsidR="00067E2E" w:rsidRDefault="00A0702C">
      <w:pPr>
        <w:pStyle w:val="effectus"/>
      </w:pPr>
      <w:r>
        <w:rPr>
          <w:b/>
          <w:iCs/>
        </w:rPr>
        <w:t>Cirsocele</w:t>
      </w:r>
      <w:r>
        <w:rPr>
          <w:iCs/>
        </w:rPr>
        <w:tab/>
      </w:r>
      <w:r>
        <w:t>circocèle</w:t>
      </w:r>
    </w:p>
    <w:p w14:paraId="3A36C675" w14:textId="77777777" w:rsidR="00067E2E" w:rsidRDefault="00A0702C">
      <w:pPr>
        <w:pStyle w:val="effectus"/>
      </w:pPr>
      <w:r>
        <w:rPr>
          <w:b/>
          <w:iCs/>
        </w:rPr>
        <w:t>Cirsoïdes</w:t>
      </w:r>
      <w:r>
        <w:rPr>
          <w:iCs/>
        </w:rPr>
        <w:tab/>
      </w:r>
      <w:r>
        <w:t>cirsoïde</w:t>
      </w:r>
      <w:r>
        <w:tab/>
        <w:t>variqueux</w:t>
      </w:r>
    </w:p>
    <w:p w14:paraId="6268404E" w14:textId="77777777" w:rsidR="00067E2E" w:rsidRDefault="00A0702C">
      <w:pPr>
        <w:pStyle w:val="effectus"/>
      </w:pPr>
      <w:r>
        <w:rPr>
          <w:b/>
          <w:iCs/>
        </w:rPr>
        <w:t>Cirsos</w:t>
      </w:r>
      <w:r>
        <w:rPr>
          <w:iCs/>
        </w:rPr>
        <w:tab/>
      </w:r>
      <w:r>
        <w:t>varice</w:t>
      </w:r>
    </w:p>
    <w:p w14:paraId="5477ED51" w14:textId="77777777" w:rsidR="00067E2E" w:rsidRDefault="00A0702C">
      <w:pPr>
        <w:pStyle w:val="effectus"/>
      </w:pPr>
      <w:r>
        <w:rPr>
          <w:b/>
          <w:iCs/>
        </w:rPr>
        <w:t>Cissites</w:t>
      </w:r>
      <w:r>
        <w:rPr>
          <w:iCs/>
        </w:rPr>
        <w:tab/>
      </w:r>
      <w:r>
        <w:t>cissite</w:t>
      </w:r>
    </w:p>
    <w:p w14:paraId="17D8155E" w14:textId="77777777" w:rsidR="00067E2E" w:rsidRDefault="00A0702C">
      <w:pPr>
        <w:pStyle w:val="effectus"/>
      </w:pPr>
      <w:r>
        <w:rPr>
          <w:b/>
          <w:iCs/>
        </w:rPr>
        <w:t>Cissdïdalis</w:t>
      </w:r>
      <w:r>
        <w:rPr>
          <w:iCs/>
        </w:rPr>
        <w:tab/>
      </w:r>
      <w:r>
        <w:t>cissoïdal</w:t>
      </w:r>
    </w:p>
    <w:p w14:paraId="57B881ED" w14:textId="77777777" w:rsidR="00067E2E" w:rsidRDefault="00A0702C">
      <w:pPr>
        <w:pStyle w:val="effectus"/>
      </w:pPr>
      <w:r>
        <w:rPr>
          <w:b/>
          <w:iCs/>
        </w:rPr>
        <w:t>Cissoïs</w:t>
      </w:r>
      <w:r>
        <w:rPr>
          <w:iCs/>
        </w:rPr>
        <w:tab/>
      </w:r>
      <w:r>
        <w:t>cissoïde</w:t>
      </w:r>
    </w:p>
    <w:p w14:paraId="5C5D4593" w14:textId="77777777" w:rsidR="00067E2E" w:rsidRDefault="00A0702C">
      <w:pPr>
        <w:pStyle w:val="effectus"/>
      </w:pPr>
      <w:r>
        <w:rPr>
          <w:b/>
          <w:iCs/>
        </w:rPr>
        <w:t>Cistus</w:t>
      </w:r>
      <w:r>
        <w:rPr>
          <w:iCs/>
        </w:rPr>
        <w:tab/>
      </w:r>
      <w:r>
        <w:t>ciste</w:t>
      </w:r>
    </w:p>
    <w:p w14:paraId="01430880" w14:textId="77777777" w:rsidR="00067E2E" w:rsidRDefault="00A0702C">
      <w:pPr>
        <w:pStyle w:val="effectus"/>
      </w:pPr>
      <w:r>
        <w:rPr>
          <w:b/>
          <w:iCs/>
        </w:rPr>
        <w:t>Cistifer</w:t>
      </w:r>
      <w:r>
        <w:rPr>
          <w:iCs/>
        </w:rPr>
        <w:tab/>
      </w:r>
      <w:r>
        <w:t>cistop</w:t>
      </w:r>
      <w:r>
        <w:t>hore</w:t>
      </w:r>
    </w:p>
    <w:p w14:paraId="03A9BFCA" w14:textId="77777777" w:rsidR="00067E2E" w:rsidRDefault="00A0702C">
      <w:pPr>
        <w:pStyle w:val="effectus"/>
      </w:pPr>
      <w:r>
        <w:rPr>
          <w:b/>
          <w:iCs/>
        </w:rPr>
        <w:t>Citras</w:t>
      </w:r>
      <w:r>
        <w:rPr>
          <w:iCs/>
        </w:rPr>
        <w:tab/>
      </w:r>
      <w:r>
        <w:t>citrate</w:t>
      </w:r>
    </w:p>
    <w:p w14:paraId="222F5F15" w14:textId="77777777" w:rsidR="00067E2E" w:rsidRDefault="00A0702C">
      <w:pPr>
        <w:pStyle w:val="effectus"/>
      </w:pPr>
      <w:r>
        <w:rPr>
          <w:b/>
          <w:iCs/>
        </w:rPr>
        <w:t>Citricus</w:t>
      </w:r>
      <w:r>
        <w:rPr>
          <w:iCs/>
        </w:rPr>
        <w:tab/>
      </w:r>
      <w:r>
        <w:t>citrique</w:t>
      </w:r>
    </w:p>
    <w:p w14:paraId="0E5F7E88" w14:textId="77777777" w:rsidR="00067E2E" w:rsidRDefault="00A0702C">
      <w:pPr>
        <w:pStyle w:val="effectus"/>
      </w:pPr>
      <w:r>
        <w:rPr>
          <w:b/>
          <w:iCs/>
        </w:rPr>
        <w:t>Citrinus</w:t>
      </w:r>
      <w:r>
        <w:rPr>
          <w:iCs/>
        </w:rPr>
        <w:tab/>
      </w:r>
      <w:r>
        <w:t>citrin</w:t>
      </w:r>
    </w:p>
    <w:p w14:paraId="0085F00E" w14:textId="77777777" w:rsidR="00067E2E" w:rsidRDefault="00A0702C">
      <w:pPr>
        <w:pStyle w:val="effectus"/>
      </w:pPr>
      <w:r>
        <w:rPr>
          <w:b/>
          <w:iCs/>
        </w:rPr>
        <w:t>Claretum</w:t>
      </w:r>
      <w:r>
        <w:rPr>
          <w:iCs/>
        </w:rPr>
        <w:tab/>
      </w:r>
      <w:r>
        <w:t>clairet</w:t>
      </w:r>
    </w:p>
    <w:p w14:paraId="2D56ED3E" w14:textId="77777777" w:rsidR="00067E2E" w:rsidRDefault="00A0702C">
      <w:pPr>
        <w:pStyle w:val="effectus"/>
      </w:pPr>
      <w:r>
        <w:rPr>
          <w:b/>
          <w:iCs/>
        </w:rPr>
        <w:t>Clarificatio</w:t>
      </w:r>
      <w:r>
        <w:rPr>
          <w:iCs/>
        </w:rPr>
        <w:tab/>
      </w:r>
      <w:r>
        <w:t>clarification</w:t>
      </w:r>
    </w:p>
    <w:p w14:paraId="7AD81C6E" w14:textId="77777777" w:rsidR="00067E2E" w:rsidRDefault="00A0702C">
      <w:pPr>
        <w:pStyle w:val="effectus"/>
      </w:pPr>
      <w:r>
        <w:rPr>
          <w:b/>
          <w:iCs/>
        </w:rPr>
        <w:t>Classis</w:t>
      </w:r>
      <w:r>
        <w:rPr>
          <w:iCs/>
        </w:rPr>
        <w:tab/>
      </w:r>
      <w:r>
        <w:t>classe</w:t>
      </w:r>
    </w:p>
    <w:p w14:paraId="4FC79ECC" w14:textId="77777777" w:rsidR="00067E2E" w:rsidRDefault="00A0702C">
      <w:pPr>
        <w:pStyle w:val="effectus"/>
      </w:pPr>
      <w:r>
        <w:rPr>
          <w:b/>
          <w:iCs/>
        </w:rPr>
        <w:t>Claudicare</w:t>
      </w:r>
      <w:r>
        <w:rPr>
          <w:iCs/>
        </w:rPr>
        <w:tab/>
      </w:r>
      <w:r>
        <w:t>boiter</w:t>
      </w:r>
    </w:p>
    <w:p w14:paraId="3823D53F" w14:textId="77777777" w:rsidR="00067E2E" w:rsidRDefault="00A0702C">
      <w:pPr>
        <w:pStyle w:val="effectus"/>
      </w:pPr>
      <w:r>
        <w:rPr>
          <w:b/>
          <w:iCs/>
        </w:rPr>
        <w:t>Claudicatio</w:t>
      </w:r>
      <w:r>
        <w:rPr>
          <w:iCs/>
        </w:rPr>
        <w:tab/>
      </w:r>
      <w:r>
        <w:t>boitement</w:t>
      </w:r>
      <w:r>
        <w:tab/>
        <w:t>claudication</w:t>
      </w:r>
    </w:p>
    <w:p w14:paraId="51B8A342" w14:textId="77777777" w:rsidR="00067E2E" w:rsidRDefault="00A0702C">
      <w:pPr>
        <w:pStyle w:val="effectus"/>
      </w:pPr>
      <w:r>
        <w:rPr>
          <w:b/>
          <w:iCs/>
        </w:rPr>
        <w:t>Claudus</w:t>
      </w:r>
      <w:r>
        <w:rPr>
          <w:iCs/>
        </w:rPr>
        <w:tab/>
      </w:r>
      <w:r>
        <w:t>boiteux</w:t>
      </w:r>
    </w:p>
    <w:p w14:paraId="335BFEDB" w14:textId="77777777" w:rsidR="00067E2E" w:rsidRDefault="00A0702C">
      <w:pPr>
        <w:pStyle w:val="effectus"/>
      </w:pPr>
      <w:r>
        <w:rPr>
          <w:b/>
          <w:iCs/>
        </w:rPr>
        <w:t>Clavatio</w:t>
      </w:r>
      <w:r>
        <w:rPr>
          <w:iCs/>
        </w:rPr>
        <w:tab/>
      </w:r>
      <w:r>
        <w:t>gomphose</w:t>
      </w:r>
    </w:p>
    <w:p w14:paraId="6B4CF644" w14:textId="77777777" w:rsidR="00067E2E" w:rsidRDefault="00A0702C">
      <w:pPr>
        <w:pStyle w:val="effectus"/>
      </w:pPr>
      <w:r>
        <w:rPr>
          <w:b/>
          <w:iCs/>
        </w:rPr>
        <w:t>Clavicula</w:t>
      </w:r>
      <w:r>
        <w:rPr>
          <w:iCs/>
        </w:rPr>
        <w:tab/>
      </w:r>
      <w:r>
        <w:t>clavicule</w:t>
      </w:r>
      <w:r>
        <w:tab/>
        <w:t>main</w:t>
      </w:r>
      <w:r>
        <w:tab/>
        <w:t>vrille</w:t>
      </w:r>
    </w:p>
    <w:p w14:paraId="02907F53" w14:textId="77777777" w:rsidR="00067E2E" w:rsidRDefault="00A0702C">
      <w:pPr>
        <w:pStyle w:val="effectus"/>
      </w:pPr>
      <w:r>
        <w:rPr>
          <w:b/>
          <w:iCs/>
        </w:rPr>
        <w:t>Clavicularis</w:t>
      </w:r>
      <w:r>
        <w:rPr>
          <w:iCs/>
        </w:rPr>
        <w:tab/>
      </w:r>
      <w:r>
        <w:t>claviculaire</w:t>
      </w:r>
    </w:p>
    <w:p w14:paraId="7C7146ED" w14:textId="77777777" w:rsidR="00067E2E" w:rsidRDefault="00A0702C">
      <w:pPr>
        <w:pStyle w:val="effectus"/>
      </w:pPr>
      <w:r>
        <w:rPr>
          <w:b/>
          <w:iCs/>
        </w:rPr>
        <w:t>Claviculus</w:t>
      </w:r>
      <w:r>
        <w:rPr>
          <w:iCs/>
        </w:rPr>
        <w:tab/>
      </w:r>
      <w:r>
        <w:t>main</w:t>
      </w:r>
      <w:r>
        <w:tab/>
        <w:t>vrille</w:t>
      </w:r>
    </w:p>
    <w:p w14:paraId="20BADFA6" w14:textId="77777777" w:rsidR="00067E2E" w:rsidRDefault="00A0702C">
      <w:pPr>
        <w:pStyle w:val="effectus"/>
      </w:pPr>
      <w:r>
        <w:rPr>
          <w:b/>
          <w:iCs/>
        </w:rPr>
        <w:t>Clavus</w:t>
      </w:r>
      <w:r>
        <w:rPr>
          <w:iCs/>
        </w:rPr>
        <w:tab/>
      </w:r>
      <w:r>
        <w:t>cor</w:t>
      </w:r>
      <w:r>
        <w:tab/>
        <w:t>clou</w:t>
      </w:r>
    </w:p>
    <w:p w14:paraId="3C229CED" w14:textId="77777777" w:rsidR="00067E2E" w:rsidRDefault="00A0702C">
      <w:pPr>
        <w:pStyle w:val="effectus"/>
      </w:pPr>
      <w:r>
        <w:rPr>
          <w:b/>
          <w:iCs/>
        </w:rPr>
        <w:t>Cleis</w:t>
      </w:r>
      <w:r>
        <w:rPr>
          <w:b/>
          <w:iCs/>
        </w:rPr>
        <w:tab/>
      </w:r>
      <w:r>
        <w:t>clavicule</w:t>
      </w:r>
    </w:p>
    <w:p w14:paraId="16EAFDBA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379]</w:t>
      </w:r>
    </w:p>
    <w:p w14:paraId="501482F0" w14:textId="77777777" w:rsidR="00067E2E" w:rsidRDefault="00A0702C">
      <w:pPr>
        <w:pStyle w:val="effectus"/>
      </w:pPr>
      <w:r>
        <w:rPr>
          <w:b/>
          <w:iCs/>
          <w:shd w:val="clear" w:color="auto" w:fill="00FFFF"/>
        </w:rPr>
        <w:t>Cleisagra</w:t>
      </w:r>
      <w:r>
        <w:rPr>
          <w:iCs/>
          <w:shd w:val="clear" w:color="auto" w:fill="00FFFF"/>
        </w:rPr>
        <w:tab/>
      </w:r>
      <w:r>
        <w:rPr>
          <w:shd w:val="clear" w:color="auto" w:fill="00FFFF"/>
        </w:rPr>
        <w:t>cléisagre</w:t>
      </w:r>
    </w:p>
    <w:p w14:paraId="3DF01E22" w14:textId="77777777" w:rsidR="00067E2E" w:rsidRDefault="00A0702C">
      <w:pPr>
        <w:pStyle w:val="effectus"/>
      </w:pPr>
      <w:r>
        <w:rPr>
          <w:b/>
          <w:iCs/>
        </w:rPr>
        <w:t>Clepsydra</w:t>
      </w:r>
      <w:r>
        <w:rPr>
          <w:iCs/>
        </w:rPr>
        <w:tab/>
      </w:r>
      <w:r>
        <w:t>clepsydre</w:t>
      </w:r>
    </w:p>
    <w:p w14:paraId="3FC0DC3D" w14:textId="77777777" w:rsidR="00067E2E" w:rsidRDefault="00A0702C">
      <w:pPr>
        <w:pStyle w:val="effectus"/>
      </w:pPr>
      <w:r>
        <w:rPr>
          <w:b/>
          <w:iCs/>
        </w:rPr>
        <w:t>Cleragra</w:t>
      </w:r>
      <w:r>
        <w:rPr>
          <w:iCs/>
        </w:rPr>
        <w:tab/>
      </w:r>
      <w:r>
        <w:t>cléragre</w:t>
      </w:r>
    </w:p>
    <w:p w14:paraId="64CDDA7D" w14:textId="77777777" w:rsidR="00067E2E" w:rsidRDefault="00A0702C">
      <w:pPr>
        <w:pStyle w:val="effectus"/>
      </w:pPr>
      <w:r>
        <w:rPr>
          <w:b/>
          <w:iCs/>
        </w:rPr>
        <w:t>Clima</w:t>
      </w:r>
      <w:r>
        <w:tab/>
        <w:t>climat</w:t>
      </w:r>
    </w:p>
    <w:p w14:paraId="4843CE71" w14:textId="77777777" w:rsidR="00067E2E" w:rsidRDefault="00A0702C">
      <w:pPr>
        <w:pStyle w:val="effectus"/>
      </w:pPr>
      <w:r>
        <w:rPr>
          <w:b/>
          <w:iCs/>
        </w:rPr>
        <w:t>Climacterius</w:t>
      </w:r>
      <w:r>
        <w:tab/>
        <w:t>climactérique</w:t>
      </w:r>
    </w:p>
    <w:p w14:paraId="6C53A781" w14:textId="77777777" w:rsidR="00067E2E" w:rsidRDefault="00A0702C">
      <w:pPr>
        <w:pStyle w:val="effectus"/>
      </w:pPr>
      <w:r>
        <w:rPr>
          <w:b/>
          <w:iCs/>
        </w:rPr>
        <w:t>Clinicus</w:t>
      </w:r>
      <w:r>
        <w:rPr>
          <w:iCs/>
        </w:rPr>
        <w:tab/>
      </w:r>
      <w:r>
        <w:t>clinique</w:t>
      </w:r>
    </w:p>
    <w:p w14:paraId="604DF3A0" w14:textId="77777777" w:rsidR="00067E2E" w:rsidRDefault="00A0702C">
      <w:pPr>
        <w:pStyle w:val="effectus"/>
      </w:pPr>
      <w:r>
        <w:rPr>
          <w:b/>
          <w:iCs/>
        </w:rPr>
        <w:t>Clinoïdes</w:t>
      </w:r>
      <w:r>
        <w:tab/>
        <w:t>clinoïde</w:t>
      </w:r>
    </w:p>
    <w:p w14:paraId="29883364" w14:textId="77777777" w:rsidR="00067E2E" w:rsidRDefault="00A0702C">
      <w:pPr>
        <w:pStyle w:val="effectus"/>
      </w:pPr>
      <w:r>
        <w:rPr>
          <w:b/>
          <w:iCs/>
        </w:rPr>
        <w:t>Clipealis cartilago</w:t>
      </w:r>
      <w:r>
        <w:rPr>
          <w:iCs/>
        </w:rPr>
        <w:tab/>
      </w:r>
      <w:r>
        <w:t>thyroïde</w:t>
      </w:r>
    </w:p>
    <w:p w14:paraId="69285D3D" w14:textId="77777777" w:rsidR="00067E2E" w:rsidRDefault="00A0702C">
      <w:pPr>
        <w:pStyle w:val="effectus"/>
      </w:pPr>
      <w:r>
        <w:rPr>
          <w:b/>
          <w:iCs/>
        </w:rPr>
        <w:t>Clitoris</w:t>
      </w:r>
      <w:r>
        <w:rPr>
          <w:b/>
          <w:iCs/>
        </w:rPr>
        <w:tab/>
      </w:r>
      <w:r>
        <w:rPr>
          <w:iCs/>
        </w:rPr>
        <w:t>clitoris</w:t>
      </w:r>
    </w:p>
    <w:p w14:paraId="4C8DEC2A" w14:textId="77777777" w:rsidR="00067E2E" w:rsidRDefault="00A0702C">
      <w:pPr>
        <w:pStyle w:val="effectus"/>
      </w:pPr>
      <w:r>
        <w:rPr>
          <w:b/>
          <w:iCs/>
        </w:rPr>
        <w:t>Cloaca</w:t>
      </w:r>
      <w:r>
        <w:rPr>
          <w:iCs/>
        </w:rPr>
        <w:tab/>
      </w:r>
      <w:r>
        <w:t>cloaque</w:t>
      </w:r>
    </w:p>
    <w:p w14:paraId="7BA9DC86" w14:textId="77777777" w:rsidR="00067E2E" w:rsidRDefault="00A0702C">
      <w:pPr>
        <w:pStyle w:val="effectus"/>
      </w:pPr>
      <w:r>
        <w:rPr>
          <w:b/>
          <w:iCs/>
        </w:rPr>
        <w:t>Clonodes</w:t>
      </w:r>
      <w:r>
        <w:rPr>
          <w:iCs/>
        </w:rPr>
        <w:tab/>
      </w:r>
      <w:r>
        <w:t>clonique</w:t>
      </w:r>
    </w:p>
    <w:p w14:paraId="3E7DF5A5" w14:textId="77777777" w:rsidR="00067E2E" w:rsidRDefault="00A0702C">
      <w:pPr>
        <w:pStyle w:val="effectus"/>
      </w:pPr>
      <w:r>
        <w:rPr>
          <w:b/>
          <w:iCs/>
        </w:rPr>
        <w:t>Clunes</w:t>
      </w:r>
      <w:r>
        <w:tab/>
        <w:t>fesses</w:t>
      </w:r>
    </w:p>
    <w:p w14:paraId="01458340" w14:textId="77777777" w:rsidR="00067E2E" w:rsidRDefault="00A0702C">
      <w:pPr>
        <w:pStyle w:val="effectus"/>
      </w:pPr>
      <w:r>
        <w:rPr>
          <w:b/>
          <w:iCs/>
        </w:rPr>
        <w:t>Clyssus.</w:t>
      </w:r>
      <w:r>
        <w:rPr>
          <w:b/>
          <w:iCs/>
        </w:rPr>
        <w:tab/>
      </w:r>
      <w:r>
        <w:rPr>
          <w:iCs/>
        </w:rPr>
        <w:t>clyssus</w:t>
      </w:r>
    </w:p>
    <w:p w14:paraId="62C8EC97" w14:textId="77777777" w:rsidR="00067E2E" w:rsidRDefault="00A0702C">
      <w:pPr>
        <w:pStyle w:val="effectus"/>
      </w:pPr>
      <w:r>
        <w:rPr>
          <w:b/>
          <w:iCs/>
        </w:rPr>
        <w:t>Clyster</w:t>
      </w:r>
      <w:r>
        <w:rPr>
          <w:iCs/>
        </w:rPr>
        <w:tab/>
      </w:r>
      <w:r>
        <w:t>clistère</w:t>
      </w:r>
      <w:r>
        <w:tab/>
        <w:t>seringue</w:t>
      </w:r>
    </w:p>
    <w:p w14:paraId="51293B7E" w14:textId="77777777" w:rsidR="00067E2E" w:rsidRDefault="00A0702C">
      <w:pPr>
        <w:pStyle w:val="effectus"/>
      </w:pPr>
      <w:r>
        <w:rPr>
          <w:b/>
          <w:iCs/>
        </w:rPr>
        <w:t>Clysteriuni</w:t>
      </w:r>
      <w:r>
        <w:rPr>
          <w:iCs/>
        </w:rPr>
        <w:tab/>
      </w:r>
      <w:r>
        <w:t>clystère</w:t>
      </w:r>
    </w:p>
    <w:p w14:paraId="35DC1F86" w14:textId="77777777" w:rsidR="00067E2E" w:rsidRDefault="00A0702C">
      <w:pPr>
        <w:pStyle w:val="effectus"/>
      </w:pPr>
      <w:r>
        <w:rPr>
          <w:b/>
          <w:iCs/>
        </w:rPr>
        <w:t>Coagmentatio</w:t>
      </w:r>
      <w:r>
        <w:tab/>
        <w:t>gomphose</w:t>
      </w:r>
    </w:p>
    <w:p w14:paraId="58B22DD9" w14:textId="77777777" w:rsidR="00067E2E" w:rsidRDefault="00A0702C">
      <w:pPr>
        <w:pStyle w:val="effectus"/>
      </w:pPr>
      <w:r>
        <w:rPr>
          <w:b/>
          <w:iCs/>
        </w:rPr>
        <w:t>Coagulantia</w:t>
      </w:r>
      <w:r>
        <w:rPr>
          <w:iCs/>
        </w:rPr>
        <w:tab/>
      </w:r>
      <w:r>
        <w:t>coagulans</w:t>
      </w:r>
    </w:p>
    <w:p w14:paraId="4695B353" w14:textId="77777777" w:rsidR="00067E2E" w:rsidRDefault="00A0702C">
      <w:pPr>
        <w:pStyle w:val="effectus"/>
      </w:pPr>
      <w:r>
        <w:rPr>
          <w:b/>
          <w:iCs/>
        </w:rPr>
        <w:t>Coagulare</w:t>
      </w:r>
      <w:r>
        <w:rPr>
          <w:iCs/>
        </w:rPr>
        <w:tab/>
      </w:r>
      <w:r>
        <w:t>coaguler</w:t>
      </w:r>
    </w:p>
    <w:p w14:paraId="780D5AA7" w14:textId="77777777" w:rsidR="00067E2E" w:rsidRDefault="00A0702C">
      <w:pPr>
        <w:pStyle w:val="effectus"/>
      </w:pPr>
      <w:r>
        <w:rPr>
          <w:b/>
          <w:iCs/>
        </w:rPr>
        <w:t>Coagulatio</w:t>
      </w:r>
      <w:r>
        <w:tab/>
        <w:t>coagulation</w:t>
      </w:r>
    </w:p>
    <w:p w14:paraId="335BC143" w14:textId="77777777" w:rsidR="00067E2E" w:rsidRDefault="00A0702C">
      <w:pPr>
        <w:pStyle w:val="effectus"/>
      </w:pPr>
      <w:r>
        <w:rPr>
          <w:b/>
          <w:iCs/>
        </w:rPr>
        <w:t>Coagulatus</w:t>
      </w:r>
      <w:r>
        <w:rPr>
          <w:iCs/>
        </w:rPr>
        <w:tab/>
      </w:r>
      <w:r>
        <w:t>cailleboté</w:t>
      </w:r>
    </w:p>
    <w:p w14:paraId="62120646" w14:textId="77777777" w:rsidR="00067E2E" w:rsidRDefault="00A0702C">
      <w:pPr>
        <w:pStyle w:val="effectus"/>
      </w:pPr>
      <w:r>
        <w:rPr>
          <w:b/>
          <w:iCs/>
        </w:rPr>
        <w:t>Coagulum</w:t>
      </w:r>
      <w:r>
        <w:rPr>
          <w:b/>
          <w:iCs/>
        </w:rPr>
        <w:tab/>
      </w:r>
      <w:r>
        <w:rPr>
          <w:iCs/>
        </w:rPr>
        <w:t>coagulum</w:t>
      </w:r>
    </w:p>
    <w:p w14:paraId="68878A96" w14:textId="77777777" w:rsidR="00067E2E" w:rsidRDefault="00A0702C">
      <w:pPr>
        <w:pStyle w:val="effectus"/>
      </w:pPr>
      <w:r>
        <w:rPr>
          <w:b/>
          <w:iCs/>
        </w:rPr>
        <w:t>Coalescentia</w:t>
      </w:r>
      <w:r>
        <w:rPr>
          <w:b/>
          <w:iCs/>
        </w:rPr>
        <w:tab/>
      </w:r>
      <w:r>
        <w:t>coalescence</w:t>
      </w:r>
    </w:p>
    <w:p w14:paraId="32DC908F" w14:textId="77777777" w:rsidR="00067E2E" w:rsidRDefault="00A0702C">
      <w:pPr>
        <w:pStyle w:val="effectus"/>
      </w:pPr>
      <w:r>
        <w:rPr>
          <w:b/>
          <w:iCs/>
        </w:rPr>
        <w:t>Coalitio</w:t>
      </w:r>
      <w:r>
        <w:tab/>
        <w:t>coalition</w:t>
      </w:r>
      <w:r>
        <w:tab/>
        <w:t>coalescence</w:t>
      </w:r>
    </w:p>
    <w:p w14:paraId="52A27F49" w14:textId="77777777" w:rsidR="00067E2E" w:rsidRDefault="00A0702C">
      <w:pPr>
        <w:pStyle w:val="effectus"/>
      </w:pPr>
      <w:r>
        <w:rPr>
          <w:b/>
          <w:iCs/>
        </w:rPr>
        <w:t>Coarticulatio</w:t>
      </w:r>
      <w:r>
        <w:rPr>
          <w:iCs/>
        </w:rPr>
        <w:tab/>
      </w:r>
      <w:r>
        <w:t>abarticulation</w:t>
      </w:r>
      <w:r>
        <w:tab/>
        <w:t>diarthrose</w:t>
      </w:r>
    </w:p>
    <w:p w14:paraId="3EF9FC58" w14:textId="77777777" w:rsidR="00067E2E" w:rsidRDefault="00A0702C">
      <w:pPr>
        <w:pStyle w:val="effectus"/>
      </w:pPr>
      <w:r>
        <w:rPr>
          <w:b/>
          <w:iCs/>
        </w:rPr>
        <w:t>Cobaltum</w:t>
      </w:r>
      <w:r>
        <w:rPr>
          <w:iCs/>
        </w:rPr>
        <w:tab/>
      </w:r>
      <w:r>
        <w:t>cobalt</w:t>
      </w:r>
    </w:p>
    <w:p w14:paraId="17529A3B" w14:textId="77777777" w:rsidR="00067E2E" w:rsidRDefault="00A0702C">
      <w:pPr>
        <w:pStyle w:val="effectus"/>
      </w:pPr>
      <w:r>
        <w:rPr>
          <w:b/>
          <w:iCs/>
        </w:rPr>
        <w:t>Coccinilla</w:t>
      </w:r>
      <w:r>
        <w:rPr>
          <w:iCs/>
        </w:rPr>
        <w:tab/>
      </w:r>
      <w:r>
        <w:t>cochenille</w:t>
      </w:r>
    </w:p>
    <w:p w14:paraId="56F3903D" w14:textId="77777777" w:rsidR="00067E2E" w:rsidRDefault="00A0702C">
      <w:pPr>
        <w:pStyle w:val="effectus"/>
      </w:pPr>
      <w:r>
        <w:rPr>
          <w:b/>
          <w:iCs/>
        </w:rPr>
        <w:t>Coccygeus</w:t>
      </w:r>
      <w:r>
        <w:rPr>
          <w:iCs/>
        </w:rPr>
        <w:tab/>
      </w:r>
      <w:r>
        <w:t>coccygien</w:t>
      </w:r>
    </w:p>
    <w:p w14:paraId="58F166F3" w14:textId="77777777" w:rsidR="00067E2E" w:rsidRDefault="00A0702C">
      <w:pPr>
        <w:pStyle w:val="effectus"/>
      </w:pPr>
      <w:r>
        <w:rPr>
          <w:b/>
          <w:iCs/>
        </w:rPr>
        <w:t>Coccyx</w:t>
      </w:r>
      <w:r>
        <w:rPr>
          <w:b/>
          <w:iCs/>
        </w:rPr>
        <w:tab/>
      </w:r>
      <w:r>
        <w:t>coccyx</w:t>
      </w:r>
    </w:p>
    <w:p w14:paraId="40075C9B" w14:textId="77777777" w:rsidR="00067E2E" w:rsidRDefault="00A0702C">
      <w:pPr>
        <w:pStyle w:val="effectus"/>
      </w:pPr>
      <w:r>
        <w:rPr>
          <w:b/>
          <w:iCs/>
        </w:rPr>
        <w:t>Cocchia</w:t>
      </w:r>
      <w:r>
        <w:rPr>
          <w:iCs/>
        </w:rPr>
        <w:tab/>
      </w:r>
      <w:r>
        <w:t>cochée</w:t>
      </w:r>
    </w:p>
    <w:p w14:paraId="75788876" w14:textId="77777777" w:rsidR="00067E2E" w:rsidRDefault="00A0702C">
      <w:pPr>
        <w:pStyle w:val="effectus"/>
      </w:pPr>
      <w:r>
        <w:rPr>
          <w:b/>
          <w:iCs/>
        </w:rPr>
        <w:t>Cochlea</w:t>
      </w:r>
      <w:r>
        <w:rPr>
          <w:iCs/>
        </w:rPr>
        <w:tab/>
      </w:r>
      <w:r>
        <w:t>limaçon</w:t>
      </w:r>
    </w:p>
    <w:p w14:paraId="2C18151F" w14:textId="77777777" w:rsidR="00067E2E" w:rsidRDefault="00A0702C">
      <w:pPr>
        <w:pStyle w:val="effectus"/>
      </w:pPr>
      <w:r>
        <w:rPr>
          <w:b/>
          <w:iCs/>
        </w:rPr>
        <w:t>Cochlearia</w:t>
      </w:r>
      <w:r>
        <w:rPr>
          <w:b/>
          <w:iCs/>
        </w:rPr>
        <w:tab/>
      </w:r>
      <w:r>
        <w:t>cochlearia</w:t>
      </w:r>
    </w:p>
    <w:p w14:paraId="32EF22A6" w14:textId="77777777" w:rsidR="00067E2E" w:rsidRDefault="00A0702C">
      <w:pPr>
        <w:pStyle w:val="effectus"/>
      </w:pPr>
      <w:r>
        <w:rPr>
          <w:b/>
          <w:iCs/>
        </w:rPr>
        <w:t>Cocles</w:t>
      </w:r>
      <w:r>
        <w:rPr>
          <w:iCs/>
        </w:rPr>
        <w:tab/>
      </w:r>
      <w:r>
        <w:t>borgne</w:t>
      </w:r>
    </w:p>
    <w:p w14:paraId="1B1112B9" w14:textId="77777777" w:rsidR="00067E2E" w:rsidRDefault="00A0702C">
      <w:pPr>
        <w:pStyle w:val="effectus"/>
      </w:pPr>
      <w:r>
        <w:rPr>
          <w:b/>
          <w:iCs/>
        </w:rPr>
        <w:t>Coctio</w:t>
      </w:r>
      <w:r>
        <w:tab/>
        <w:t>coction</w:t>
      </w:r>
      <w:r>
        <w:tab/>
        <w:t>digest</w:t>
      </w:r>
      <w:r>
        <w:t>ion</w:t>
      </w:r>
    </w:p>
    <w:p w14:paraId="79080391" w14:textId="77777777" w:rsidR="00067E2E" w:rsidRDefault="00A0702C">
      <w:pPr>
        <w:pStyle w:val="effectus"/>
      </w:pPr>
      <w:r>
        <w:rPr>
          <w:b/>
          <w:iCs/>
        </w:rPr>
        <w:t>Coefficiens</w:t>
      </w:r>
      <w:r>
        <w:rPr>
          <w:iCs/>
        </w:rPr>
        <w:tab/>
      </w:r>
      <w:r>
        <w:t>coefficient</w:t>
      </w:r>
    </w:p>
    <w:p w14:paraId="437DD301" w14:textId="77777777" w:rsidR="00067E2E" w:rsidRDefault="00A0702C">
      <w:pPr>
        <w:pStyle w:val="effectus"/>
      </w:pPr>
      <w:r>
        <w:rPr>
          <w:b/>
          <w:iCs/>
        </w:rPr>
        <w:t>Cœlia</w:t>
      </w:r>
      <w:r>
        <w:rPr>
          <w:iCs/>
        </w:rPr>
        <w:tab/>
      </w:r>
      <w:r>
        <w:rPr>
          <w:b/>
          <w:iCs/>
        </w:rPr>
        <w:t>Cœliaca passio</w:t>
      </w:r>
      <w:r>
        <w:rPr>
          <w:iCs/>
        </w:rPr>
        <w:tab/>
      </w:r>
      <w:r>
        <w:rPr>
          <w:b/>
          <w:iCs/>
        </w:rPr>
        <w:t>Cœliacus</w:t>
      </w:r>
      <w:r>
        <w:rPr>
          <w:b/>
          <w:iCs/>
        </w:rPr>
        <w:tab/>
      </w:r>
      <w:r>
        <w:t>cœliaque</w:t>
      </w:r>
    </w:p>
    <w:p w14:paraId="4D14949F" w14:textId="77777777" w:rsidR="00067E2E" w:rsidRDefault="00A0702C">
      <w:pPr>
        <w:pStyle w:val="effectus"/>
      </w:pPr>
      <w:r>
        <w:rPr>
          <w:b/>
          <w:iCs/>
        </w:rPr>
        <w:t>Cœnologia</w:t>
      </w:r>
      <w:r>
        <w:rPr>
          <w:iCs/>
        </w:rPr>
        <w:tab/>
      </w:r>
      <w:r>
        <w:t>cœnologie</w:t>
      </w:r>
    </w:p>
    <w:p w14:paraId="299667A3" w14:textId="77777777" w:rsidR="00067E2E" w:rsidRDefault="00A0702C">
      <w:pPr>
        <w:pStyle w:val="effectus"/>
      </w:pPr>
      <w:r>
        <w:rPr>
          <w:b/>
          <w:iCs/>
        </w:rPr>
        <w:t>Coercibilis</w:t>
      </w:r>
      <w:r>
        <w:rPr>
          <w:iCs/>
        </w:rPr>
        <w:tab/>
      </w:r>
      <w:r>
        <w:t>coercible</w:t>
      </w:r>
    </w:p>
    <w:p w14:paraId="0A12A3D2" w14:textId="77777777" w:rsidR="00067E2E" w:rsidRDefault="00A0702C">
      <w:pPr>
        <w:pStyle w:val="effectus"/>
      </w:pPr>
      <w:r>
        <w:rPr>
          <w:b/>
          <w:iCs/>
        </w:rPr>
        <w:t>Cohabitatio</w:t>
      </w:r>
      <w:r>
        <w:rPr>
          <w:iCs/>
        </w:rPr>
        <w:tab/>
      </w:r>
      <w:r>
        <w:t>cohabitation</w:t>
      </w:r>
    </w:p>
    <w:p w14:paraId="08236D55" w14:textId="77777777" w:rsidR="00067E2E" w:rsidRDefault="00A0702C">
      <w:pPr>
        <w:pStyle w:val="effectus"/>
      </w:pPr>
      <w:r>
        <w:rPr>
          <w:b/>
          <w:iCs/>
        </w:rPr>
        <w:t>Cohœrentia</w:t>
      </w:r>
      <w:r>
        <w:rPr>
          <w:iCs/>
        </w:rPr>
        <w:tab/>
      </w:r>
      <w:r>
        <w:t>cohésion</w:t>
      </w:r>
      <w:r>
        <w:tab/>
        <w:t>cohérence</w:t>
      </w:r>
    </w:p>
    <w:p w14:paraId="522618A4" w14:textId="77777777" w:rsidR="00067E2E" w:rsidRDefault="00A0702C">
      <w:pPr>
        <w:pStyle w:val="effectus"/>
      </w:pPr>
      <w:r>
        <w:rPr>
          <w:b/>
          <w:iCs/>
        </w:rPr>
        <w:t>Cohœsio</w:t>
      </w:r>
      <w:r>
        <w:tab/>
        <w:t>cohésion</w:t>
      </w:r>
    </w:p>
    <w:p w14:paraId="1A8C1F5A" w14:textId="77777777" w:rsidR="00067E2E" w:rsidRDefault="00A0702C">
      <w:pPr>
        <w:pStyle w:val="effectus"/>
      </w:pPr>
      <w:r>
        <w:rPr>
          <w:b/>
          <w:iCs/>
        </w:rPr>
        <w:t>Cohobatio</w:t>
      </w:r>
      <w:r>
        <w:rPr>
          <w:iCs/>
        </w:rPr>
        <w:tab/>
      </w:r>
      <w:r>
        <w:t>cohobation</w:t>
      </w:r>
    </w:p>
    <w:p w14:paraId="0C9B7606" w14:textId="77777777" w:rsidR="00067E2E" w:rsidRDefault="00A0702C">
      <w:pPr>
        <w:pStyle w:val="effectus"/>
      </w:pPr>
      <w:r>
        <w:rPr>
          <w:b/>
          <w:iCs/>
        </w:rPr>
        <w:t>Coïncidens</w:t>
      </w:r>
      <w:r>
        <w:rPr>
          <w:iCs/>
        </w:rPr>
        <w:tab/>
      </w:r>
      <w:r>
        <w:t>coïcident</w:t>
      </w:r>
    </w:p>
    <w:p w14:paraId="430B6BBE" w14:textId="77777777" w:rsidR="00067E2E" w:rsidRDefault="00A0702C">
      <w:pPr>
        <w:pStyle w:val="effectus"/>
      </w:pPr>
      <w:r>
        <w:rPr>
          <w:b/>
          <w:iCs/>
        </w:rPr>
        <w:t>Coindicatio</w:t>
      </w:r>
      <w:r>
        <w:rPr>
          <w:iCs/>
        </w:rPr>
        <w:tab/>
      </w:r>
      <w:r>
        <w:t>coïndication</w:t>
      </w:r>
    </w:p>
    <w:p w14:paraId="28312E45" w14:textId="77777777" w:rsidR="00067E2E" w:rsidRDefault="00A0702C">
      <w:pPr>
        <w:pStyle w:val="effectus"/>
      </w:pPr>
      <w:r>
        <w:rPr>
          <w:b/>
          <w:iCs/>
        </w:rPr>
        <w:t>Coïtus</w:t>
      </w:r>
      <w:r>
        <w:rPr>
          <w:iCs/>
        </w:rPr>
        <w:tab/>
      </w:r>
      <w:r>
        <w:t>coït</w:t>
      </w:r>
    </w:p>
    <w:p w14:paraId="01C8C32B" w14:textId="77777777" w:rsidR="00067E2E" w:rsidRDefault="00A0702C">
      <w:pPr>
        <w:pStyle w:val="effectus"/>
      </w:pPr>
      <w:r>
        <w:rPr>
          <w:b/>
          <w:iCs/>
        </w:rPr>
        <w:t>Colatura</w:t>
      </w:r>
      <w:r>
        <w:rPr>
          <w:iCs/>
        </w:rPr>
        <w:tab/>
      </w:r>
      <w:r>
        <w:t>colature</w:t>
      </w:r>
    </w:p>
    <w:p w14:paraId="0DF401A5" w14:textId="77777777" w:rsidR="00067E2E" w:rsidRDefault="00A0702C">
      <w:pPr>
        <w:pStyle w:val="effectus"/>
      </w:pPr>
      <w:r>
        <w:rPr>
          <w:b/>
          <w:iCs/>
        </w:rPr>
        <w:t>Colcotar</w:t>
      </w:r>
      <w:r>
        <w:rPr>
          <w:b/>
          <w:iCs/>
        </w:rPr>
        <w:tab/>
      </w:r>
      <w:r>
        <w:t>colcotar</w:t>
      </w:r>
    </w:p>
    <w:p w14:paraId="64EFD32F" w14:textId="77777777" w:rsidR="00067E2E" w:rsidRDefault="00A0702C">
      <w:pPr>
        <w:pStyle w:val="effectus"/>
      </w:pPr>
      <w:r>
        <w:rPr>
          <w:b/>
          <w:iCs/>
        </w:rPr>
        <w:t>Coleopterus</w:t>
      </w:r>
      <w:r>
        <w:rPr>
          <w:iCs/>
        </w:rPr>
        <w:tab/>
      </w:r>
      <w:r>
        <w:t>coléoptère</w:t>
      </w:r>
    </w:p>
    <w:p w14:paraId="5F85A46A" w14:textId="77777777" w:rsidR="00067E2E" w:rsidRDefault="00A0702C">
      <w:pPr>
        <w:pStyle w:val="effectus"/>
      </w:pPr>
      <w:r>
        <w:rPr>
          <w:b/>
          <w:iCs/>
        </w:rPr>
        <w:t>Coles</w:t>
      </w:r>
      <w:r>
        <w:rPr>
          <w:iCs/>
        </w:rPr>
        <w:tab/>
      </w:r>
      <w:r>
        <w:t>verge</w:t>
      </w:r>
    </w:p>
    <w:p w14:paraId="25015764" w14:textId="77777777" w:rsidR="00067E2E" w:rsidRDefault="00A0702C">
      <w:pPr>
        <w:pStyle w:val="effectus"/>
      </w:pPr>
      <w:r>
        <w:rPr>
          <w:b/>
          <w:iCs/>
        </w:rPr>
        <w:t>Colica</w:t>
      </w:r>
      <w:r>
        <w:rPr>
          <w:iCs/>
        </w:rPr>
        <w:tab/>
      </w:r>
      <w:r>
        <w:rPr>
          <w:b/>
          <w:iCs/>
        </w:rPr>
        <w:t>dolor Colicus</w:t>
      </w:r>
      <w:r>
        <w:tab/>
        <w:t>colique</w:t>
      </w:r>
    </w:p>
    <w:p w14:paraId="3F826BD9" w14:textId="77777777" w:rsidR="00067E2E" w:rsidRDefault="00A0702C">
      <w:pPr>
        <w:pStyle w:val="effectus"/>
      </w:pPr>
      <w:r>
        <w:rPr>
          <w:b/>
          <w:iCs/>
        </w:rPr>
        <w:t>Collare</w:t>
      </w:r>
      <w:r>
        <w:rPr>
          <w:iCs/>
        </w:rPr>
        <w:tab/>
      </w:r>
      <w:r>
        <w:t>collet</w:t>
      </w:r>
    </w:p>
    <w:p w14:paraId="0970397B" w14:textId="77777777" w:rsidR="00067E2E" w:rsidRDefault="00A0702C">
      <w:pPr>
        <w:pStyle w:val="effectus"/>
      </w:pPr>
      <w:r>
        <w:rPr>
          <w:b/>
          <w:iCs/>
        </w:rPr>
        <w:t>Collapsus</w:t>
      </w:r>
      <w:r>
        <w:rPr>
          <w:b/>
          <w:iCs/>
        </w:rPr>
        <w:tab/>
      </w:r>
      <w:r>
        <w:t>collapsus</w:t>
      </w:r>
    </w:p>
    <w:p w14:paraId="3159C866" w14:textId="77777777" w:rsidR="00067E2E" w:rsidRDefault="00A0702C">
      <w:pPr>
        <w:pStyle w:val="effectus"/>
      </w:pPr>
      <w:r>
        <w:rPr>
          <w:b/>
          <w:iCs/>
        </w:rPr>
        <w:t>Colleticus</w:t>
      </w:r>
      <w:r>
        <w:tab/>
        <w:t>collétique</w:t>
      </w:r>
    </w:p>
    <w:p w14:paraId="5C69CB0B" w14:textId="77777777" w:rsidR="00067E2E" w:rsidRDefault="00A0702C">
      <w:pPr>
        <w:pStyle w:val="effectus"/>
      </w:pPr>
      <w:r>
        <w:rPr>
          <w:b/>
          <w:iCs/>
        </w:rPr>
        <w:t>Colliquans</w:t>
      </w:r>
      <w:r>
        <w:rPr>
          <w:iCs/>
        </w:rPr>
        <w:tab/>
      </w:r>
      <w:r>
        <w:rPr>
          <w:b/>
          <w:iCs/>
        </w:rPr>
        <w:t>Colliauativus</w:t>
      </w:r>
      <w:r>
        <w:rPr>
          <w:iCs/>
        </w:rPr>
        <w:tab/>
      </w:r>
      <w:r>
        <w:rPr>
          <w:b/>
          <w:iCs/>
        </w:rPr>
        <w:t>Colliquefaciens</w:t>
      </w:r>
      <w:r>
        <w:rPr>
          <w:iCs/>
        </w:rPr>
        <w:tab/>
      </w:r>
      <w:r>
        <w:rPr>
          <w:b/>
          <w:iCs/>
        </w:rPr>
        <w:t>Colliquescens</w:t>
      </w:r>
      <w:r>
        <w:rPr>
          <w:iCs/>
        </w:rPr>
        <w:tab/>
      </w:r>
      <w:r>
        <w:t>colliquatif</w:t>
      </w:r>
    </w:p>
    <w:p w14:paraId="619F449A" w14:textId="77777777" w:rsidR="00067E2E" w:rsidRDefault="00A0702C">
      <w:pPr>
        <w:pStyle w:val="effectus"/>
      </w:pPr>
      <w:r>
        <w:rPr>
          <w:b/>
          <w:iCs/>
        </w:rPr>
        <w:t>Colliquatio</w:t>
      </w:r>
      <w:r>
        <w:rPr>
          <w:b/>
          <w:iCs/>
        </w:rPr>
        <w:tab/>
      </w:r>
      <w:r>
        <w:t>colliquation</w:t>
      </w:r>
    </w:p>
    <w:p w14:paraId="3617BF75" w14:textId="77777777" w:rsidR="00067E2E" w:rsidRDefault="00A0702C">
      <w:pPr>
        <w:pStyle w:val="effectus"/>
      </w:pPr>
      <w:r>
        <w:rPr>
          <w:b/>
          <w:iCs/>
        </w:rPr>
        <w:t>Collisio</w:t>
      </w:r>
      <w:r>
        <w:rPr>
          <w:iCs/>
        </w:rPr>
        <w:tab/>
      </w:r>
      <w:r>
        <w:t>collision</w:t>
      </w:r>
    </w:p>
    <w:p w14:paraId="4818BA7A" w14:textId="77777777" w:rsidR="00067E2E" w:rsidRDefault="00A0702C">
      <w:pPr>
        <w:pStyle w:val="effectus"/>
      </w:pPr>
      <w:r>
        <w:rPr>
          <w:b/>
          <w:iCs/>
        </w:rPr>
        <w:t>Collisus</w:t>
      </w:r>
      <w:r>
        <w:rPr>
          <w:iCs/>
        </w:rPr>
        <w:tab/>
      </w:r>
      <w:r>
        <w:t>choc</w:t>
      </w:r>
    </w:p>
    <w:p w14:paraId="77B6C564" w14:textId="77777777" w:rsidR="00067E2E" w:rsidRDefault="00A0702C">
      <w:pPr>
        <w:pStyle w:val="effectus"/>
      </w:pPr>
      <w:r>
        <w:rPr>
          <w:b/>
          <w:iCs/>
        </w:rPr>
        <w:t>Collum</w:t>
      </w:r>
      <w:r>
        <w:rPr>
          <w:iCs/>
        </w:rPr>
        <w:tab/>
      </w:r>
      <w:r>
        <w:t>cou</w:t>
      </w:r>
    </w:p>
    <w:p w14:paraId="39BF7CD2" w14:textId="77777777" w:rsidR="00067E2E" w:rsidRDefault="00A0702C">
      <w:pPr>
        <w:pStyle w:val="effectus"/>
      </w:pPr>
      <w:r>
        <w:rPr>
          <w:b/>
          <w:iCs/>
        </w:rPr>
        <w:lastRenderedPageBreak/>
        <w:t>Collutorium oris</w:t>
      </w:r>
      <w:r>
        <w:rPr>
          <w:iCs/>
        </w:rPr>
        <w:tab/>
      </w:r>
      <w:r>
        <w:t>gargarisme</w:t>
      </w:r>
    </w:p>
    <w:p w14:paraId="022468EC" w14:textId="77777777" w:rsidR="00067E2E" w:rsidRDefault="00A0702C">
      <w:pPr>
        <w:pStyle w:val="effectus"/>
      </w:pPr>
      <w:r>
        <w:rPr>
          <w:b/>
          <w:iCs/>
        </w:rPr>
        <w:t>Collyrium</w:t>
      </w:r>
      <w:r>
        <w:tab/>
        <w:t>collyre</w:t>
      </w:r>
    </w:p>
    <w:p w14:paraId="49D9D709" w14:textId="77777777" w:rsidR="00067E2E" w:rsidRDefault="00A0702C">
      <w:pPr>
        <w:pStyle w:val="effectus"/>
      </w:pPr>
      <w:r>
        <w:rPr>
          <w:b/>
          <w:iCs/>
        </w:rPr>
        <w:t>Colocynthis</w:t>
      </w:r>
      <w:r>
        <w:tab/>
        <w:t>coloquinte</w:t>
      </w:r>
    </w:p>
    <w:p w14:paraId="451B620B" w14:textId="77777777" w:rsidR="00067E2E" w:rsidRDefault="00A0702C">
      <w:pPr>
        <w:pStyle w:val="effectus"/>
      </w:pPr>
      <w:r>
        <w:rPr>
          <w:b/>
          <w:iCs/>
        </w:rPr>
        <w:t>Colon</w:t>
      </w:r>
      <w:r>
        <w:rPr>
          <w:b/>
          <w:iCs/>
        </w:rPr>
        <w:tab/>
      </w:r>
      <w:r>
        <w:t>colon</w:t>
      </w:r>
    </w:p>
    <w:p w14:paraId="468D0E72" w14:textId="77777777" w:rsidR="00067E2E" w:rsidRDefault="00A0702C">
      <w:pPr>
        <w:pStyle w:val="effectus"/>
      </w:pPr>
      <w:r>
        <w:rPr>
          <w:b/>
          <w:iCs/>
        </w:rPr>
        <w:t>Color</w:t>
      </w:r>
      <w:r>
        <w:tab/>
        <w:t>couleur</w:t>
      </w:r>
    </w:p>
    <w:p w14:paraId="2C700C13" w14:textId="77777777" w:rsidR="00067E2E" w:rsidRDefault="00A0702C">
      <w:pPr>
        <w:pStyle w:val="effectus"/>
      </w:pPr>
      <w:r>
        <w:rPr>
          <w:b/>
          <w:iCs/>
        </w:rPr>
        <w:t>Colostratio</w:t>
      </w:r>
      <w:r>
        <w:rPr>
          <w:iCs/>
        </w:rPr>
        <w:tab/>
      </w:r>
      <w:r>
        <w:t>colostration</w:t>
      </w:r>
    </w:p>
    <w:p w14:paraId="618BF484" w14:textId="77777777" w:rsidR="00067E2E" w:rsidRDefault="00A0702C">
      <w:pPr>
        <w:pStyle w:val="effectus"/>
      </w:pPr>
      <w:r>
        <w:rPr>
          <w:b/>
          <w:iCs/>
        </w:rPr>
        <w:t>Colostrum</w:t>
      </w:r>
      <w:r>
        <w:rPr>
          <w:b/>
          <w:iCs/>
        </w:rPr>
        <w:tab/>
      </w:r>
      <w:r>
        <w:t>colostrum</w:t>
      </w:r>
    </w:p>
    <w:p w14:paraId="51304DF5" w14:textId="77777777" w:rsidR="00067E2E" w:rsidRDefault="00A0702C">
      <w:pPr>
        <w:pStyle w:val="effectus"/>
      </w:pPr>
      <w:r>
        <w:rPr>
          <w:b/>
          <w:iCs/>
        </w:rPr>
        <w:t>Colum</w:t>
      </w:r>
      <w:r>
        <w:rPr>
          <w:iCs/>
        </w:rPr>
        <w:tab/>
      </w:r>
      <w:r>
        <w:t>colon</w:t>
      </w:r>
    </w:p>
    <w:p w14:paraId="452BA052" w14:textId="77777777" w:rsidR="00067E2E" w:rsidRDefault="00A0702C">
      <w:pPr>
        <w:pStyle w:val="effectus"/>
      </w:pPr>
      <w:r>
        <w:rPr>
          <w:b/>
          <w:iCs/>
        </w:rPr>
        <w:t>Columbium</w:t>
      </w:r>
      <w:r>
        <w:rPr>
          <w:b/>
          <w:iCs/>
        </w:rPr>
        <w:tab/>
      </w:r>
      <w:r>
        <w:t>columbium</w:t>
      </w:r>
    </w:p>
    <w:p w14:paraId="35B24E58" w14:textId="77777777" w:rsidR="00067E2E" w:rsidRDefault="00A0702C">
      <w:pPr>
        <w:pStyle w:val="effectus"/>
      </w:pPr>
      <w:r>
        <w:rPr>
          <w:b/>
          <w:iCs/>
        </w:rPr>
        <w:t>Columella</w:t>
      </w:r>
      <w:r>
        <w:rPr>
          <w:iCs/>
        </w:rPr>
        <w:tab/>
      </w:r>
      <w:r>
        <w:t>luette</w:t>
      </w:r>
    </w:p>
    <w:p w14:paraId="147456AB" w14:textId="77777777" w:rsidR="00067E2E" w:rsidRDefault="00A0702C">
      <w:pPr>
        <w:pStyle w:val="effectus"/>
      </w:pPr>
      <w:r>
        <w:rPr>
          <w:b/>
          <w:iCs/>
        </w:rPr>
        <w:t>Columellatus</w:t>
      </w:r>
      <w:r>
        <w:rPr>
          <w:iCs/>
        </w:rPr>
        <w:tab/>
      </w:r>
      <w:r>
        <w:t>columellé</w:t>
      </w:r>
    </w:p>
    <w:p w14:paraId="4E2DA9A6" w14:textId="77777777" w:rsidR="00067E2E" w:rsidRDefault="00A0702C">
      <w:pPr>
        <w:pStyle w:val="effectus"/>
      </w:pPr>
      <w:r>
        <w:rPr>
          <w:b/>
          <w:iCs/>
        </w:rPr>
        <w:t>Coluri</w:t>
      </w:r>
      <w:r>
        <w:rPr>
          <w:iCs/>
        </w:rPr>
        <w:tab/>
      </w:r>
      <w:r>
        <w:t>colures</w:t>
      </w:r>
    </w:p>
    <w:p w14:paraId="48D222BD" w14:textId="77777777" w:rsidR="00067E2E" w:rsidRDefault="00A0702C">
      <w:pPr>
        <w:pStyle w:val="effectus"/>
      </w:pPr>
      <w:r>
        <w:rPr>
          <w:b/>
          <w:iCs/>
        </w:rPr>
        <w:t>Coma</w:t>
      </w:r>
      <w:r>
        <w:rPr>
          <w:b/>
          <w:iCs/>
        </w:rPr>
        <w:tab/>
      </w:r>
      <w:r>
        <w:t>coma</w:t>
      </w:r>
    </w:p>
    <w:p w14:paraId="408B99E8" w14:textId="77777777" w:rsidR="00067E2E" w:rsidRDefault="00A0702C">
      <w:pPr>
        <w:pStyle w:val="effectus"/>
      </w:pPr>
      <w:r>
        <w:rPr>
          <w:b/>
          <w:iCs/>
        </w:rPr>
        <w:t>Comatodes</w:t>
      </w:r>
      <w:r>
        <w:tab/>
        <w:t>comateux</w:t>
      </w:r>
    </w:p>
    <w:p w14:paraId="469C2CAD" w14:textId="77777777" w:rsidR="00067E2E" w:rsidRDefault="00A0702C">
      <w:pPr>
        <w:pStyle w:val="effectus"/>
      </w:pPr>
      <w:r>
        <w:rPr>
          <w:b/>
          <w:iCs/>
        </w:rPr>
        <w:t>Combustio</w:t>
      </w:r>
      <w:r>
        <w:rPr>
          <w:iCs/>
        </w:rPr>
        <w:tab/>
      </w:r>
      <w:r>
        <w:t>combustion</w:t>
      </w:r>
      <w:r>
        <w:tab/>
        <w:t>brûlure</w:t>
      </w:r>
    </w:p>
    <w:p w14:paraId="706AC90E" w14:textId="77777777" w:rsidR="00067E2E" w:rsidRDefault="00A0702C">
      <w:pPr>
        <w:pStyle w:val="effectus"/>
      </w:pPr>
      <w:r>
        <w:rPr>
          <w:b/>
          <w:iCs/>
        </w:rPr>
        <w:t>Comedones</w:t>
      </w:r>
      <w:r>
        <w:rPr>
          <w:iCs/>
        </w:rPr>
        <w:tab/>
      </w:r>
      <w:r>
        <w:t>draconcules</w:t>
      </w:r>
    </w:p>
    <w:p w14:paraId="4BB0009E" w14:textId="77777777" w:rsidR="00067E2E" w:rsidRDefault="00A0702C">
      <w:pPr>
        <w:pStyle w:val="effectus"/>
      </w:pPr>
      <w:r>
        <w:rPr>
          <w:b/>
          <w:iCs/>
        </w:rPr>
        <w:t>Cometa</w:t>
      </w:r>
      <w:r>
        <w:rPr>
          <w:iCs/>
        </w:rPr>
        <w:tab/>
      </w:r>
      <w:r>
        <w:t>comète</w:t>
      </w:r>
    </w:p>
    <w:p w14:paraId="3A1481D8" w14:textId="77777777" w:rsidR="00067E2E" w:rsidRDefault="00A0702C">
      <w:pPr>
        <w:pStyle w:val="effectus"/>
      </w:pPr>
      <w:r>
        <w:rPr>
          <w:b/>
          <w:iCs/>
        </w:rPr>
        <w:t>Cometographia</w:t>
      </w:r>
      <w:r>
        <w:rPr>
          <w:iCs/>
        </w:rPr>
        <w:tab/>
      </w:r>
      <w:r>
        <w:t>cométographie</w:t>
      </w:r>
    </w:p>
    <w:p w14:paraId="3FC60A25" w14:textId="77777777" w:rsidR="00067E2E" w:rsidRDefault="00A0702C">
      <w:pPr>
        <w:pStyle w:val="effectus"/>
      </w:pPr>
      <w:r>
        <w:rPr>
          <w:b/>
          <w:iCs/>
        </w:rPr>
        <w:t>Commanducatio</w:t>
      </w:r>
      <w:r>
        <w:rPr>
          <w:b/>
          <w:iCs/>
        </w:rPr>
        <w:tab/>
      </w:r>
      <w:r>
        <w:t>manducalion</w:t>
      </w:r>
    </w:p>
    <w:p w14:paraId="2B7FFCA4" w14:textId="77777777" w:rsidR="00067E2E" w:rsidRDefault="00A0702C">
      <w:pPr>
        <w:pStyle w:val="effectus"/>
      </w:pPr>
      <w:r>
        <w:rPr>
          <w:b/>
          <w:iCs/>
        </w:rPr>
        <w:t>Commemorativus</w:t>
      </w:r>
      <w:r>
        <w:rPr>
          <w:iCs/>
        </w:rPr>
        <w:tab/>
      </w:r>
      <w:r>
        <w:t>commémoratif</w:t>
      </w:r>
    </w:p>
    <w:p w14:paraId="680BF931" w14:textId="77777777" w:rsidR="00067E2E" w:rsidRDefault="00A0702C">
      <w:pPr>
        <w:pStyle w:val="effectus"/>
      </w:pPr>
      <w:r>
        <w:rPr>
          <w:b/>
          <w:iCs/>
        </w:rPr>
        <w:t>Commensurabilis</w:t>
      </w:r>
      <w:r>
        <w:rPr>
          <w:iCs/>
        </w:rPr>
        <w:tab/>
      </w:r>
      <w:r>
        <w:t>commensurable</w:t>
      </w:r>
    </w:p>
    <w:p w14:paraId="2E63AFEF" w14:textId="77777777" w:rsidR="00067E2E" w:rsidRDefault="00A0702C">
      <w:pPr>
        <w:pStyle w:val="effectus"/>
      </w:pPr>
      <w:r>
        <w:rPr>
          <w:b/>
          <w:iCs/>
        </w:rPr>
        <w:t>Cammensurabililas</w:t>
      </w:r>
      <w:r>
        <w:rPr>
          <w:iCs/>
        </w:rPr>
        <w:tab/>
      </w:r>
      <w:r>
        <w:t>commensurabilité</w:t>
      </w:r>
    </w:p>
    <w:p w14:paraId="41612337" w14:textId="77777777" w:rsidR="00067E2E" w:rsidRDefault="00A0702C">
      <w:pPr>
        <w:pStyle w:val="effectus"/>
      </w:pPr>
      <w:r>
        <w:rPr>
          <w:b/>
          <w:iCs/>
        </w:rPr>
        <w:t>Comminutio</w:t>
      </w:r>
      <w:r>
        <w:rPr>
          <w:iCs/>
        </w:rPr>
        <w:tab/>
      </w:r>
      <w:r>
        <w:t>comminution</w:t>
      </w:r>
    </w:p>
    <w:p w14:paraId="4690C215" w14:textId="77777777" w:rsidR="00067E2E" w:rsidRDefault="00A0702C">
      <w:pPr>
        <w:pStyle w:val="effectus"/>
      </w:pPr>
      <w:r>
        <w:rPr>
          <w:b/>
          <w:iCs/>
        </w:rPr>
        <w:t>Commissura</w:t>
      </w:r>
      <w:r>
        <w:rPr>
          <w:iCs/>
        </w:rPr>
        <w:tab/>
      </w:r>
      <w:r>
        <w:t>commissure</w:t>
      </w:r>
    </w:p>
    <w:p w14:paraId="3A7275F2" w14:textId="77777777" w:rsidR="00067E2E" w:rsidRDefault="00A0702C">
      <w:pPr>
        <w:pStyle w:val="effectus"/>
      </w:pPr>
      <w:r>
        <w:rPr>
          <w:b/>
          <w:iCs/>
        </w:rPr>
        <w:t>Commotio</w:t>
      </w:r>
      <w:r>
        <w:rPr>
          <w:iCs/>
        </w:rPr>
        <w:tab/>
      </w:r>
      <w:r>
        <w:t>commotion</w:t>
      </w:r>
    </w:p>
    <w:p w14:paraId="5423A858" w14:textId="77777777" w:rsidR="00067E2E" w:rsidRDefault="00A0702C">
      <w:pPr>
        <w:pStyle w:val="effectus"/>
      </w:pPr>
      <w:r>
        <w:rPr>
          <w:b/>
          <w:iCs/>
        </w:rPr>
        <w:t>Compactura</w:t>
      </w:r>
      <w:r>
        <w:rPr>
          <w:iCs/>
        </w:rPr>
        <w:tab/>
      </w:r>
      <w:r>
        <w:t>compacité</w:t>
      </w:r>
    </w:p>
    <w:p w14:paraId="76FE133A" w14:textId="77777777" w:rsidR="00067E2E" w:rsidRDefault="00A0702C">
      <w:pPr>
        <w:pStyle w:val="effectus"/>
      </w:pPr>
      <w:r>
        <w:rPr>
          <w:b/>
          <w:iCs/>
        </w:rPr>
        <w:t>Compactus</w:t>
      </w:r>
      <w:r>
        <w:rPr>
          <w:iCs/>
        </w:rPr>
        <w:tab/>
      </w:r>
      <w:r>
        <w:t>compacte</w:t>
      </w:r>
    </w:p>
    <w:p w14:paraId="0C34A16B" w14:textId="77777777" w:rsidR="00067E2E" w:rsidRDefault="00A0702C">
      <w:pPr>
        <w:pStyle w:val="effectus"/>
      </w:pPr>
      <w:r>
        <w:rPr>
          <w:b/>
          <w:iCs/>
        </w:rPr>
        <w:t>Compassio</w:t>
      </w:r>
      <w:r>
        <w:tab/>
        <w:t>cornpassion</w:t>
      </w:r>
    </w:p>
    <w:p w14:paraId="5A213766" w14:textId="77777777" w:rsidR="00067E2E" w:rsidRDefault="00A0702C">
      <w:pPr>
        <w:pStyle w:val="effectus"/>
      </w:pPr>
      <w:r>
        <w:rPr>
          <w:b/>
          <w:iCs/>
        </w:rPr>
        <w:t>Complementum</w:t>
      </w:r>
      <w:r>
        <w:rPr>
          <w:iCs/>
        </w:rPr>
        <w:tab/>
      </w:r>
      <w:r>
        <w:t>complément</w:t>
      </w:r>
    </w:p>
    <w:p w14:paraId="4757205E" w14:textId="77777777" w:rsidR="00067E2E" w:rsidRDefault="00A0702C">
      <w:pPr>
        <w:pStyle w:val="effectus"/>
      </w:pPr>
      <w:r>
        <w:rPr>
          <w:b/>
          <w:iCs/>
        </w:rPr>
        <w:t>Complexio</w:t>
      </w:r>
      <w:r>
        <w:rPr>
          <w:iCs/>
        </w:rPr>
        <w:tab/>
      </w:r>
      <w:r>
        <w:t>complexion</w:t>
      </w:r>
      <w:r>
        <w:tab/>
        <w:t>tempérament</w:t>
      </w:r>
    </w:p>
    <w:p w14:paraId="74818798" w14:textId="77777777" w:rsidR="00067E2E" w:rsidRDefault="00A0702C">
      <w:pPr>
        <w:pStyle w:val="effectus"/>
      </w:pPr>
      <w:r>
        <w:rPr>
          <w:b/>
          <w:iCs/>
        </w:rPr>
        <w:t>Complexus</w:t>
      </w:r>
      <w:r>
        <w:rPr>
          <w:iCs/>
        </w:rPr>
        <w:tab/>
      </w:r>
      <w:r>
        <w:t>complexe</w:t>
      </w:r>
    </w:p>
    <w:p w14:paraId="283BBD11" w14:textId="77777777" w:rsidR="00067E2E" w:rsidRDefault="00A0702C">
      <w:pPr>
        <w:pStyle w:val="effectus"/>
      </w:pPr>
      <w:r>
        <w:rPr>
          <w:b/>
          <w:iCs/>
        </w:rPr>
        <w:t>Complicatio</w:t>
      </w:r>
      <w:r>
        <w:rPr>
          <w:iCs/>
        </w:rPr>
        <w:tab/>
      </w:r>
      <w:r>
        <w:t>complication</w:t>
      </w:r>
    </w:p>
    <w:p w14:paraId="16D10FEB" w14:textId="77777777" w:rsidR="00067E2E" w:rsidRDefault="00A0702C">
      <w:pPr>
        <w:pStyle w:val="effectus"/>
      </w:pPr>
      <w:r>
        <w:rPr>
          <w:b/>
          <w:iCs/>
        </w:rPr>
        <w:t>Compositum</w:t>
      </w:r>
      <w:r>
        <w:rPr>
          <w:iCs/>
        </w:rPr>
        <w:tab/>
      </w:r>
      <w:r>
        <w:t>composé</w:t>
      </w:r>
    </w:p>
    <w:p w14:paraId="6D5C5C92" w14:textId="77777777" w:rsidR="00067E2E" w:rsidRDefault="00A0702C">
      <w:pPr>
        <w:pStyle w:val="effectus"/>
      </w:pPr>
      <w:r>
        <w:rPr>
          <w:b/>
          <w:iCs/>
        </w:rPr>
        <w:t>Compressibilis</w:t>
      </w:r>
      <w:r>
        <w:rPr>
          <w:iCs/>
        </w:rPr>
        <w:tab/>
      </w:r>
      <w:r>
        <w:t>compressible</w:t>
      </w:r>
    </w:p>
    <w:p w14:paraId="0B5841B5" w14:textId="77777777" w:rsidR="00067E2E" w:rsidRDefault="00A0702C">
      <w:pPr>
        <w:pStyle w:val="effectus"/>
      </w:pPr>
      <w:r>
        <w:rPr>
          <w:b/>
          <w:iCs/>
        </w:rPr>
        <w:t>Compressus</w:t>
      </w:r>
      <w:r>
        <w:tab/>
        <w:t>comprimé</w:t>
      </w:r>
    </w:p>
    <w:p w14:paraId="53DD692F" w14:textId="77777777" w:rsidR="00067E2E" w:rsidRDefault="00A0702C">
      <w:pPr>
        <w:pStyle w:val="effectus"/>
      </w:pPr>
      <w:r>
        <w:rPr>
          <w:b/>
          <w:iCs/>
        </w:rPr>
        <w:t>Conatus</w:t>
      </w:r>
      <w:r>
        <w:tab/>
        <w:t>résistance</w:t>
      </w:r>
    </w:p>
    <w:p w14:paraId="70192542" w14:textId="77777777" w:rsidR="00067E2E" w:rsidRDefault="00A0702C">
      <w:pPr>
        <w:pStyle w:val="effectus"/>
      </w:pPr>
      <w:r>
        <w:rPr>
          <w:b/>
          <w:iCs/>
        </w:rPr>
        <w:t>Concatenatio</w:t>
      </w:r>
      <w:r>
        <w:tab/>
        <w:t>concaténation</w:t>
      </w:r>
    </w:p>
    <w:p w14:paraId="0FB7587B" w14:textId="77777777" w:rsidR="00067E2E" w:rsidRDefault="00A0702C">
      <w:pPr>
        <w:pStyle w:val="effectus"/>
      </w:pPr>
      <w:r>
        <w:rPr>
          <w:b/>
          <w:iCs/>
        </w:rPr>
        <w:t>Concavus</w:t>
      </w:r>
      <w:r>
        <w:rPr>
          <w:iCs/>
        </w:rPr>
        <w:tab/>
      </w:r>
      <w:r>
        <w:t>concave</w:t>
      </w:r>
    </w:p>
    <w:p w14:paraId="07CA11C5" w14:textId="77777777" w:rsidR="00067E2E" w:rsidRDefault="00A0702C">
      <w:pPr>
        <w:pStyle w:val="effectus"/>
      </w:pPr>
      <w:r>
        <w:rPr>
          <w:b/>
          <w:iCs/>
        </w:rPr>
        <w:t>Concentratio</w:t>
      </w:r>
      <w:r>
        <w:rPr>
          <w:iCs/>
        </w:rPr>
        <w:tab/>
      </w:r>
      <w:r>
        <w:t>concentration</w:t>
      </w:r>
    </w:p>
    <w:p w14:paraId="6E18770C" w14:textId="77777777" w:rsidR="00067E2E" w:rsidRDefault="00A0702C">
      <w:pPr>
        <w:pStyle w:val="effectus"/>
      </w:pPr>
      <w:r>
        <w:rPr>
          <w:b/>
          <w:iCs/>
        </w:rPr>
        <w:t>Concentricus</w:t>
      </w:r>
      <w:r>
        <w:tab/>
        <w:t>concentrique</w:t>
      </w:r>
    </w:p>
    <w:p w14:paraId="3B9C0850" w14:textId="77777777" w:rsidR="00067E2E" w:rsidRDefault="00A0702C">
      <w:pPr>
        <w:pStyle w:val="effectus"/>
      </w:pPr>
      <w:r>
        <w:rPr>
          <w:b/>
          <w:iCs/>
        </w:rPr>
        <w:t>Conceptio</w:t>
      </w:r>
      <w:r>
        <w:rPr>
          <w:iCs/>
        </w:rPr>
        <w:tab/>
      </w:r>
      <w:r>
        <w:t>conception</w:t>
      </w:r>
    </w:p>
    <w:p w14:paraId="6BF7AFC3" w14:textId="77777777" w:rsidR="00067E2E" w:rsidRDefault="00A0702C">
      <w:pPr>
        <w:pStyle w:val="effectus"/>
      </w:pPr>
      <w:r>
        <w:rPr>
          <w:b/>
          <w:iCs/>
        </w:rPr>
        <w:t>Conceptus</w:t>
      </w:r>
      <w:r>
        <w:rPr>
          <w:iCs/>
        </w:rPr>
        <w:tab/>
      </w:r>
      <w:r>
        <w:t>géniture</w:t>
      </w:r>
    </w:p>
    <w:p w14:paraId="181ECFB7" w14:textId="77777777" w:rsidR="00067E2E" w:rsidRDefault="00A0702C">
      <w:pPr>
        <w:pStyle w:val="effectus"/>
      </w:pPr>
      <w:r>
        <w:rPr>
          <w:b/>
          <w:iCs/>
        </w:rPr>
        <w:t>Concha</w:t>
      </w:r>
      <w:r>
        <w:tab/>
        <w:t>conque</w:t>
      </w:r>
      <w:r>
        <w:tab/>
        <w:t>coquille</w:t>
      </w:r>
    </w:p>
    <w:p w14:paraId="71136D54" w14:textId="77777777" w:rsidR="00067E2E" w:rsidRDefault="00A0702C">
      <w:pPr>
        <w:pStyle w:val="effectus"/>
      </w:pPr>
      <w:r>
        <w:rPr>
          <w:b/>
          <w:iCs/>
        </w:rPr>
        <w:t>Conchoïdalis</w:t>
      </w:r>
      <w:r>
        <w:rPr>
          <w:iCs/>
        </w:rPr>
        <w:tab/>
      </w:r>
      <w:r>
        <w:t>conchoïdal</w:t>
      </w:r>
    </w:p>
    <w:p w14:paraId="11562528" w14:textId="77777777" w:rsidR="00067E2E" w:rsidRDefault="00A0702C">
      <w:pPr>
        <w:pStyle w:val="effectus"/>
      </w:pPr>
      <w:r>
        <w:rPr>
          <w:b/>
          <w:iCs/>
        </w:rPr>
        <w:t>Conch</w:t>
      </w:r>
      <w:r>
        <w:rPr>
          <w:b/>
          <w:iCs/>
        </w:rPr>
        <w:t>oïs</w:t>
      </w:r>
      <w:r>
        <w:rPr>
          <w:iCs/>
        </w:rPr>
        <w:tab/>
      </w:r>
      <w:r>
        <w:t>conchoïde</w:t>
      </w:r>
    </w:p>
    <w:p w14:paraId="30DC29E7" w14:textId="77777777" w:rsidR="00067E2E" w:rsidRDefault="00A0702C">
      <w:pPr>
        <w:pStyle w:val="effectus"/>
      </w:pPr>
      <w:r>
        <w:rPr>
          <w:b/>
          <w:iCs/>
        </w:rPr>
        <w:t>Conchylia</w:t>
      </w:r>
      <w:r>
        <w:rPr>
          <w:iCs/>
        </w:rPr>
        <w:tab/>
      </w:r>
      <w:r>
        <w:t>coquillages</w:t>
      </w:r>
    </w:p>
    <w:p w14:paraId="09404981" w14:textId="77777777" w:rsidR="00067E2E" w:rsidRDefault="00A0702C">
      <w:pPr>
        <w:pStyle w:val="effectus"/>
      </w:pPr>
      <w:r>
        <w:rPr>
          <w:b/>
          <w:iCs/>
        </w:rPr>
        <w:t>Conchyliologia</w:t>
      </w:r>
      <w:r>
        <w:tab/>
        <w:t>conchyliologie</w:t>
      </w:r>
    </w:p>
    <w:p w14:paraId="02509164" w14:textId="77777777" w:rsidR="00067E2E" w:rsidRDefault="00A0702C">
      <w:pPr>
        <w:pStyle w:val="effectus"/>
      </w:pPr>
      <w:r>
        <w:rPr>
          <w:b/>
          <w:iCs/>
        </w:rPr>
        <w:t>Conchyliotypolites</w:t>
      </w:r>
      <w:r>
        <w:rPr>
          <w:iCs/>
        </w:rPr>
        <w:tab/>
      </w:r>
      <w:r>
        <w:t>conchyliotypolite</w:t>
      </w:r>
    </w:p>
    <w:p w14:paraId="67E64D4B" w14:textId="77777777" w:rsidR="00067E2E" w:rsidRDefault="00A0702C">
      <w:pPr>
        <w:pStyle w:val="effectus"/>
      </w:pPr>
      <w:r>
        <w:rPr>
          <w:b/>
          <w:iCs/>
        </w:rPr>
        <w:t>Concoctio</w:t>
      </w:r>
      <w:r>
        <w:tab/>
        <w:t>concoction</w:t>
      </w:r>
    </w:p>
    <w:p w14:paraId="09301749" w14:textId="77777777" w:rsidR="00067E2E" w:rsidRDefault="00A0702C">
      <w:pPr>
        <w:pStyle w:val="effectus"/>
      </w:pPr>
      <w:r>
        <w:rPr>
          <w:b/>
          <w:iCs/>
        </w:rPr>
        <w:t>Concomitans</w:t>
      </w:r>
      <w:r>
        <w:rPr>
          <w:iCs/>
        </w:rPr>
        <w:tab/>
      </w:r>
      <w:r>
        <w:t>concomitant</w:t>
      </w:r>
    </w:p>
    <w:p w14:paraId="14F9F841" w14:textId="77777777" w:rsidR="00067E2E" w:rsidRDefault="00A0702C">
      <w:pPr>
        <w:pStyle w:val="effectus"/>
      </w:pPr>
      <w:r>
        <w:rPr>
          <w:b/>
          <w:iCs/>
        </w:rPr>
        <w:t>Concretio</w:t>
      </w:r>
      <w:r>
        <w:rPr>
          <w:iCs/>
        </w:rPr>
        <w:tab/>
      </w:r>
      <w:r>
        <w:t>concrétion</w:t>
      </w:r>
    </w:p>
    <w:p w14:paraId="54B599F2" w14:textId="77777777" w:rsidR="00067E2E" w:rsidRDefault="00A0702C">
      <w:pPr>
        <w:pStyle w:val="effectus"/>
      </w:pPr>
      <w:r>
        <w:rPr>
          <w:b/>
          <w:iCs/>
        </w:rPr>
        <w:t>Concretus</w:t>
      </w:r>
      <w:r>
        <w:tab/>
        <w:t>concret</w:t>
      </w:r>
    </w:p>
    <w:p w14:paraId="55DFCBEE" w14:textId="77777777" w:rsidR="00067E2E" w:rsidRDefault="00A0702C">
      <w:pPr>
        <w:pStyle w:val="effectus"/>
      </w:pPr>
      <w:r>
        <w:rPr>
          <w:b/>
          <w:iCs/>
        </w:rPr>
        <w:t>Concursus</w:t>
      </w:r>
      <w:r>
        <w:rPr>
          <w:iCs/>
        </w:rPr>
        <w:tab/>
      </w:r>
      <w:r>
        <w:t>abouchement</w:t>
      </w:r>
    </w:p>
    <w:p w14:paraId="059F3C56" w14:textId="77777777" w:rsidR="00067E2E" w:rsidRDefault="00A0702C">
      <w:pPr>
        <w:pStyle w:val="effectus"/>
      </w:pPr>
      <w:r>
        <w:rPr>
          <w:b/>
          <w:iCs/>
        </w:rPr>
        <w:t>Condensabilis</w:t>
      </w:r>
      <w:r>
        <w:rPr>
          <w:iCs/>
        </w:rPr>
        <w:tab/>
      </w:r>
      <w:r>
        <w:t>condensable</w:t>
      </w:r>
    </w:p>
    <w:p w14:paraId="48DA5EAC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380]</w:t>
      </w:r>
    </w:p>
    <w:p w14:paraId="7C6EC57F" w14:textId="77777777" w:rsidR="00067E2E" w:rsidRDefault="00A0702C">
      <w:pPr>
        <w:pStyle w:val="effectus"/>
      </w:pPr>
      <w:r>
        <w:rPr>
          <w:b/>
          <w:iCs/>
        </w:rPr>
        <w:t>Condensabilitas</w:t>
      </w:r>
      <w:r>
        <w:rPr>
          <w:iCs/>
        </w:rPr>
        <w:tab/>
      </w:r>
      <w:r>
        <w:t>condensabilité</w:t>
      </w:r>
    </w:p>
    <w:p w14:paraId="409B913F" w14:textId="77777777" w:rsidR="00067E2E" w:rsidRDefault="00A0702C">
      <w:pPr>
        <w:pStyle w:val="effectus"/>
      </w:pPr>
      <w:r>
        <w:rPr>
          <w:b/>
          <w:iCs/>
        </w:rPr>
        <w:t>Condensatio</w:t>
      </w:r>
      <w:r>
        <w:rPr>
          <w:iCs/>
        </w:rPr>
        <w:tab/>
      </w:r>
      <w:r>
        <w:t>condensation</w:t>
      </w:r>
    </w:p>
    <w:p w14:paraId="2B1FFE52" w14:textId="77777777" w:rsidR="00067E2E" w:rsidRDefault="00A0702C">
      <w:pPr>
        <w:pStyle w:val="effectus"/>
      </w:pPr>
      <w:r>
        <w:rPr>
          <w:b/>
          <w:iCs/>
        </w:rPr>
        <w:t>Condensator</w:t>
      </w:r>
      <w:r>
        <w:tab/>
        <w:t>condensateur</w:t>
      </w:r>
    </w:p>
    <w:p w14:paraId="056C60DE" w14:textId="77777777" w:rsidR="00067E2E" w:rsidRDefault="00A0702C">
      <w:pPr>
        <w:pStyle w:val="effectus"/>
      </w:pPr>
      <w:r>
        <w:rPr>
          <w:b/>
          <w:iCs/>
        </w:rPr>
        <w:t>Condimentum</w:t>
      </w:r>
      <w:r>
        <w:rPr>
          <w:iCs/>
        </w:rPr>
        <w:tab/>
      </w:r>
      <w:r>
        <w:t>assaisomiement</w:t>
      </w:r>
      <w:r>
        <w:tab/>
        <w:t>condit</w:t>
      </w:r>
    </w:p>
    <w:p w14:paraId="29CCC64B" w14:textId="77777777" w:rsidR="00067E2E" w:rsidRDefault="00A0702C">
      <w:pPr>
        <w:pStyle w:val="effectus"/>
      </w:pPr>
      <w:r>
        <w:rPr>
          <w:b/>
          <w:iCs/>
        </w:rPr>
        <w:t>Condire</w:t>
      </w:r>
      <w:r>
        <w:rPr>
          <w:iCs/>
        </w:rPr>
        <w:tab/>
      </w:r>
      <w:r>
        <w:t>confire</w:t>
      </w:r>
    </w:p>
    <w:p w14:paraId="2FDFF414" w14:textId="77777777" w:rsidR="00067E2E" w:rsidRDefault="00A0702C">
      <w:pPr>
        <w:pStyle w:val="effectus"/>
      </w:pPr>
      <w:r>
        <w:rPr>
          <w:b/>
          <w:iCs/>
        </w:rPr>
        <w:t>Conditio</w:t>
      </w:r>
      <w:r>
        <w:tab/>
        <w:t>condition</w:t>
      </w:r>
    </w:p>
    <w:p w14:paraId="3DA36C05" w14:textId="77777777" w:rsidR="00067E2E" w:rsidRDefault="00A0702C">
      <w:pPr>
        <w:pStyle w:val="effectus"/>
      </w:pPr>
      <w:r>
        <w:rPr>
          <w:b/>
          <w:iCs/>
        </w:rPr>
        <w:t>Conditura</w:t>
      </w:r>
      <w:r>
        <w:rPr>
          <w:iCs/>
        </w:rPr>
        <w:tab/>
      </w:r>
      <w:r>
        <w:t>assaisonnement</w:t>
      </w:r>
    </w:p>
    <w:p w14:paraId="4173E3F8" w14:textId="77777777" w:rsidR="00067E2E" w:rsidRDefault="00A0702C">
      <w:pPr>
        <w:pStyle w:val="effectus"/>
      </w:pPr>
      <w:r>
        <w:rPr>
          <w:b/>
          <w:iCs/>
        </w:rPr>
        <w:t>Conditura cadaverum</w:t>
      </w:r>
      <w:r>
        <w:rPr>
          <w:iCs/>
        </w:rPr>
        <w:tab/>
      </w:r>
      <w:r>
        <w:t>embaumement</w:t>
      </w:r>
    </w:p>
    <w:p w14:paraId="15FD6701" w14:textId="77777777" w:rsidR="00067E2E" w:rsidRDefault="00A0702C">
      <w:pPr>
        <w:pStyle w:val="effectus"/>
      </w:pPr>
      <w:r>
        <w:rPr>
          <w:b/>
          <w:iCs/>
        </w:rPr>
        <w:t>Conditus</w:t>
      </w:r>
      <w:r>
        <w:rPr>
          <w:iCs/>
        </w:rPr>
        <w:tab/>
      </w:r>
      <w:r>
        <w:t>condit</w:t>
      </w:r>
    </w:p>
    <w:p w14:paraId="356556E6" w14:textId="77777777" w:rsidR="00067E2E" w:rsidRDefault="00A0702C">
      <w:pPr>
        <w:pStyle w:val="effectus"/>
      </w:pPr>
      <w:r>
        <w:rPr>
          <w:b/>
          <w:iCs/>
        </w:rPr>
        <w:t>Conductibilitas</w:t>
      </w:r>
      <w:r>
        <w:rPr>
          <w:b/>
          <w:iCs/>
        </w:rPr>
        <w:tab/>
      </w:r>
      <w:r>
        <w:t>conductibilité</w:t>
      </w:r>
    </w:p>
    <w:p w14:paraId="0BC37E9D" w14:textId="77777777" w:rsidR="00067E2E" w:rsidRDefault="00A0702C">
      <w:pPr>
        <w:pStyle w:val="effectus"/>
      </w:pPr>
      <w:r>
        <w:rPr>
          <w:b/>
          <w:iCs/>
        </w:rPr>
        <w:t>Co</w:t>
      </w:r>
      <w:r>
        <w:rPr>
          <w:b/>
          <w:iCs/>
        </w:rPr>
        <w:t>nductor</w:t>
      </w:r>
      <w:r>
        <w:tab/>
        <w:t>conducteur</w:t>
      </w:r>
    </w:p>
    <w:p w14:paraId="65DD0455" w14:textId="77777777" w:rsidR="00067E2E" w:rsidRDefault="00A0702C">
      <w:pPr>
        <w:pStyle w:val="effectus"/>
      </w:pPr>
      <w:r>
        <w:rPr>
          <w:b/>
          <w:iCs/>
        </w:rPr>
        <w:t>Condyloïdeus</w:t>
      </w:r>
      <w:r>
        <w:tab/>
        <w:t>condyloïdien</w:t>
      </w:r>
    </w:p>
    <w:p w14:paraId="6AFC0CAA" w14:textId="77777777" w:rsidR="00067E2E" w:rsidRDefault="00A0702C">
      <w:pPr>
        <w:pStyle w:val="effectus"/>
      </w:pPr>
      <w:r>
        <w:rPr>
          <w:b/>
          <w:iCs/>
        </w:rPr>
        <w:t>Condyloïdes</w:t>
      </w:r>
      <w:r>
        <w:rPr>
          <w:iCs/>
        </w:rPr>
        <w:tab/>
      </w:r>
      <w:r>
        <w:t>condyloïde</w:t>
      </w:r>
    </w:p>
    <w:p w14:paraId="627EC327" w14:textId="77777777" w:rsidR="00067E2E" w:rsidRDefault="00A0702C">
      <w:pPr>
        <w:pStyle w:val="effectus"/>
      </w:pPr>
      <w:r>
        <w:rPr>
          <w:b/>
          <w:iCs/>
        </w:rPr>
        <w:t>Condyloma</w:t>
      </w:r>
      <w:r>
        <w:rPr>
          <w:iCs/>
        </w:rPr>
        <w:tab/>
      </w:r>
      <w:r>
        <w:t>condylome</w:t>
      </w:r>
    </w:p>
    <w:p w14:paraId="34119080" w14:textId="77777777" w:rsidR="00067E2E" w:rsidRDefault="00A0702C">
      <w:pPr>
        <w:pStyle w:val="effectus"/>
      </w:pPr>
      <w:r>
        <w:rPr>
          <w:b/>
          <w:iCs/>
        </w:rPr>
        <w:t>Condylus</w:t>
      </w:r>
      <w:r>
        <w:rPr>
          <w:iCs/>
        </w:rPr>
        <w:tab/>
      </w:r>
      <w:r>
        <w:t>condyle</w:t>
      </w:r>
    </w:p>
    <w:p w14:paraId="20E15678" w14:textId="77777777" w:rsidR="00067E2E" w:rsidRDefault="00A0702C">
      <w:pPr>
        <w:pStyle w:val="effectus"/>
      </w:pPr>
      <w:r>
        <w:rPr>
          <w:b/>
          <w:iCs/>
        </w:rPr>
        <w:t>Confectio</w:t>
      </w:r>
      <w:r>
        <w:rPr>
          <w:iCs/>
        </w:rPr>
        <w:tab/>
      </w:r>
      <w:r>
        <w:t>confection</w:t>
      </w:r>
    </w:p>
    <w:p w14:paraId="7FBEF682" w14:textId="77777777" w:rsidR="00067E2E" w:rsidRDefault="00A0702C">
      <w:pPr>
        <w:pStyle w:val="effectus"/>
      </w:pPr>
      <w:r>
        <w:rPr>
          <w:b/>
          <w:iCs/>
        </w:rPr>
        <w:t>Conflictus</w:t>
      </w:r>
      <w:r>
        <w:rPr>
          <w:iCs/>
        </w:rPr>
        <w:tab/>
      </w:r>
      <w:r>
        <w:t>choc</w:t>
      </w:r>
      <w:r>
        <w:tab/>
        <w:t>cliquetis</w:t>
      </w:r>
    </w:p>
    <w:p w14:paraId="5C03CCEA" w14:textId="77777777" w:rsidR="00067E2E" w:rsidRDefault="00A0702C">
      <w:pPr>
        <w:pStyle w:val="effectus"/>
      </w:pPr>
      <w:r>
        <w:rPr>
          <w:b/>
          <w:iCs/>
        </w:rPr>
        <w:t>Confluens</w:t>
      </w:r>
      <w:r>
        <w:rPr>
          <w:iCs/>
        </w:rPr>
        <w:tab/>
      </w:r>
      <w:r>
        <w:t>confluent</w:t>
      </w:r>
    </w:p>
    <w:p w14:paraId="18D9183C" w14:textId="77777777" w:rsidR="00067E2E" w:rsidRDefault="00A0702C">
      <w:pPr>
        <w:pStyle w:val="effectus"/>
      </w:pPr>
      <w:r>
        <w:rPr>
          <w:b/>
          <w:iCs/>
        </w:rPr>
        <w:t>Conformatio</w:t>
      </w:r>
      <w:r>
        <w:rPr>
          <w:iCs/>
        </w:rPr>
        <w:tab/>
      </w:r>
      <w:r>
        <w:t>conformation</w:t>
      </w:r>
    </w:p>
    <w:p w14:paraId="5B836680" w14:textId="77777777" w:rsidR="00067E2E" w:rsidRDefault="00A0702C">
      <w:pPr>
        <w:pStyle w:val="effectus"/>
      </w:pPr>
      <w:r>
        <w:rPr>
          <w:b/>
          <w:iCs/>
        </w:rPr>
        <w:t>Confortans</w:t>
      </w:r>
      <w:r>
        <w:rPr>
          <w:iCs/>
        </w:rPr>
        <w:tab/>
      </w:r>
      <w:r>
        <w:t>confortatif</w:t>
      </w:r>
    </w:p>
    <w:p w14:paraId="5B0018E3" w14:textId="77777777" w:rsidR="00067E2E" w:rsidRDefault="00A0702C">
      <w:pPr>
        <w:pStyle w:val="effectus"/>
      </w:pPr>
      <w:r>
        <w:rPr>
          <w:b/>
          <w:iCs/>
        </w:rPr>
        <w:t>Confortare</w:t>
      </w:r>
      <w:r>
        <w:rPr>
          <w:iCs/>
        </w:rPr>
        <w:tab/>
      </w:r>
      <w:r>
        <w:t>conforter</w:t>
      </w:r>
    </w:p>
    <w:p w14:paraId="2DC794E2" w14:textId="77777777" w:rsidR="00067E2E" w:rsidRDefault="00A0702C">
      <w:pPr>
        <w:pStyle w:val="effectus"/>
      </w:pPr>
      <w:r>
        <w:rPr>
          <w:b/>
          <w:iCs/>
        </w:rPr>
        <w:t>Confricatio</w:t>
      </w:r>
      <w:r>
        <w:tab/>
      </w:r>
      <w:r>
        <w:t>friction</w:t>
      </w:r>
    </w:p>
    <w:p w14:paraId="5CA76277" w14:textId="77777777" w:rsidR="00067E2E" w:rsidRDefault="00A0702C">
      <w:pPr>
        <w:pStyle w:val="effectus"/>
      </w:pPr>
      <w:r>
        <w:rPr>
          <w:b/>
          <w:iCs/>
        </w:rPr>
        <w:t>Confusio</w:t>
      </w:r>
      <w:r>
        <w:tab/>
        <w:t>confusion</w:t>
      </w:r>
    </w:p>
    <w:p w14:paraId="1C794A32" w14:textId="77777777" w:rsidR="00067E2E" w:rsidRDefault="00A0702C">
      <w:pPr>
        <w:pStyle w:val="effectus"/>
      </w:pPr>
      <w:r>
        <w:rPr>
          <w:b/>
          <w:iCs/>
        </w:rPr>
        <w:t>Congelare</w:t>
      </w:r>
      <w:r>
        <w:rPr>
          <w:iCs/>
        </w:rPr>
        <w:tab/>
      </w:r>
      <w:r>
        <w:t>congeler</w:t>
      </w:r>
    </w:p>
    <w:p w14:paraId="74202745" w14:textId="77777777" w:rsidR="00067E2E" w:rsidRDefault="00A0702C">
      <w:pPr>
        <w:pStyle w:val="effectus"/>
      </w:pPr>
      <w:r>
        <w:rPr>
          <w:b/>
          <w:iCs/>
        </w:rPr>
        <w:t>Congelatio</w:t>
      </w:r>
      <w:r>
        <w:rPr>
          <w:iCs/>
        </w:rPr>
        <w:tab/>
      </w:r>
      <w:r>
        <w:t>congélation</w:t>
      </w:r>
    </w:p>
    <w:p w14:paraId="108F6A5F" w14:textId="77777777" w:rsidR="00067E2E" w:rsidRDefault="00A0702C">
      <w:pPr>
        <w:pStyle w:val="effectus"/>
      </w:pPr>
      <w:r>
        <w:rPr>
          <w:b/>
          <w:iCs/>
        </w:rPr>
        <w:t>Congener</w:t>
      </w:r>
      <w:r>
        <w:tab/>
        <w:t>congénère</w:t>
      </w:r>
    </w:p>
    <w:p w14:paraId="68F06BFE" w14:textId="77777777" w:rsidR="00067E2E" w:rsidRDefault="00A0702C">
      <w:pPr>
        <w:pStyle w:val="effectus"/>
      </w:pPr>
      <w:r>
        <w:rPr>
          <w:b/>
          <w:iCs/>
        </w:rPr>
        <w:t>Congeries</w:t>
      </w:r>
      <w:r>
        <w:rPr>
          <w:iCs/>
        </w:rPr>
        <w:tab/>
      </w:r>
      <w:r>
        <w:t>amas</w:t>
      </w:r>
    </w:p>
    <w:p w14:paraId="6A6BD2ED" w14:textId="77777777" w:rsidR="00067E2E" w:rsidRDefault="00A0702C">
      <w:pPr>
        <w:pStyle w:val="effectus"/>
      </w:pPr>
      <w:r>
        <w:rPr>
          <w:b/>
          <w:iCs/>
        </w:rPr>
        <w:t>Congestio</w:t>
      </w:r>
      <w:r>
        <w:rPr>
          <w:iCs/>
        </w:rPr>
        <w:tab/>
      </w:r>
      <w:r>
        <w:t>congestion</w:t>
      </w:r>
    </w:p>
    <w:p w14:paraId="4587BE44" w14:textId="77777777" w:rsidR="00067E2E" w:rsidRDefault="00A0702C">
      <w:pPr>
        <w:pStyle w:val="effectus"/>
      </w:pPr>
      <w:r>
        <w:rPr>
          <w:b/>
          <w:iCs/>
        </w:rPr>
        <w:t>Conglaciatio</w:t>
      </w:r>
      <w:r>
        <w:rPr>
          <w:iCs/>
        </w:rPr>
        <w:tab/>
      </w:r>
      <w:r>
        <w:t>conglaciation</w:t>
      </w:r>
    </w:p>
    <w:p w14:paraId="039B0D53" w14:textId="77777777" w:rsidR="00067E2E" w:rsidRDefault="00A0702C">
      <w:pPr>
        <w:pStyle w:val="effectus"/>
      </w:pPr>
      <w:r>
        <w:rPr>
          <w:b/>
          <w:iCs/>
        </w:rPr>
        <w:t>Conglobatus</w:t>
      </w:r>
      <w:r>
        <w:rPr>
          <w:iCs/>
        </w:rPr>
        <w:tab/>
      </w:r>
      <w:r>
        <w:t>conglobé</w:t>
      </w:r>
    </w:p>
    <w:p w14:paraId="6E5ADBBA" w14:textId="77777777" w:rsidR="00067E2E" w:rsidRDefault="00A0702C">
      <w:pPr>
        <w:pStyle w:val="effectus"/>
      </w:pPr>
      <w:r>
        <w:rPr>
          <w:b/>
          <w:iCs/>
        </w:rPr>
        <w:t>Conglomeratus</w:t>
      </w:r>
      <w:r>
        <w:rPr>
          <w:iCs/>
        </w:rPr>
        <w:tab/>
      </w:r>
      <w:r>
        <w:t>congloméré</w:t>
      </w:r>
    </w:p>
    <w:p w14:paraId="2EAC5FB7" w14:textId="77777777" w:rsidR="00067E2E" w:rsidRDefault="00A0702C">
      <w:pPr>
        <w:pStyle w:val="effectus"/>
      </w:pPr>
      <w:r>
        <w:rPr>
          <w:b/>
          <w:iCs/>
        </w:rPr>
        <w:t>Conglutinantia</w:t>
      </w:r>
      <w:r>
        <w:rPr>
          <w:iCs/>
        </w:rPr>
        <w:tab/>
      </w:r>
      <w:r>
        <w:t>conglutinans</w:t>
      </w:r>
    </w:p>
    <w:p w14:paraId="25E0ADBF" w14:textId="77777777" w:rsidR="00067E2E" w:rsidRDefault="00A0702C">
      <w:pPr>
        <w:pStyle w:val="effectus"/>
      </w:pPr>
      <w:r>
        <w:rPr>
          <w:b/>
          <w:iCs/>
        </w:rPr>
        <w:t>Conglutinare</w:t>
      </w:r>
      <w:r>
        <w:tab/>
        <w:t>conglutiner</w:t>
      </w:r>
    </w:p>
    <w:p w14:paraId="3776500E" w14:textId="77777777" w:rsidR="00067E2E" w:rsidRDefault="00A0702C">
      <w:pPr>
        <w:pStyle w:val="effectus"/>
      </w:pPr>
      <w:r>
        <w:rPr>
          <w:b/>
          <w:iCs/>
        </w:rPr>
        <w:t>Conglutinatio</w:t>
      </w:r>
      <w:r>
        <w:rPr>
          <w:iCs/>
        </w:rPr>
        <w:tab/>
      </w:r>
      <w:r>
        <w:t>conglutination</w:t>
      </w:r>
      <w:r>
        <w:tab/>
        <w:t>consolidation</w:t>
      </w:r>
    </w:p>
    <w:p w14:paraId="50E9F07E" w14:textId="77777777" w:rsidR="00067E2E" w:rsidRDefault="00A0702C">
      <w:pPr>
        <w:pStyle w:val="effectus"/>
      </w:pPr>
      <w:r>
        <w:rPr>
          <w:b/>
          <w:iCs/>
        </w:rPr>
        <w:t>Congregare</w:t>
      </w:r>
      <w:r>
        <w:rPr>
          <w:iCs/>
        </w:rPr>
        <w:tab/>
      </w:r>
      <w:r>
        <w:t>aggréger</w:t>
      </w:r>
    </w:p>
    <w:p w14:paraId="39BBEF96" w14:textId="77777777" w:rsidR="00067E2E" w:rsidRDefault="00A0702C">
      <w:pPr>
        <w:pStyle w:val="effectus"/>
      </w:pPr>
      <w:r>
        <w:rPr>
          <w:b/>
          <w:iCs/>
        </w:rPr>
        <w:t>Congregatus</w:t>
      </w:r>
      <w:r>
        <w:tab/>
        <w:t>assemblé</w:t>
      </w:r>
    </w:p>
    <w:p w14:paraId="79E310D9" w14:textId="77777777" w:rsidR="00067E2E" w:rsidRDefault="00A0702C">
      <w:pPr>
        <w:pStyle w:val="effectus"/>
      </w:pPr>
      <w:r>
        <w:rPr>
          <w:b/>
          <w:iCs/>
        </w:rPr>
        <w:t>Congressus</w:t>
      </w:r>
      <w:r>
        <w:rPr>
          <w:iCs/>
        </w:rPr>
        <w:tab/>
      </w:r>
      <w:r>
        <w:t>congrès</w:t>
      </w:r>
    </w:p>
    <w:p w14:paraId="170A605A" w14:textId="77777777" w:rsidR="00067E2E" w:rsidRDefault="00A0702C">
      <w:pPr>
        <w:pStyle w:val="effectus"/>
      </w:pPr>
      <w:r>
        <w:rPr>
          <w:b/>
          <w:iCs/>
        </w:rPr>
        <w:t>Conifer</w:t>
      </w:r>
      <w:r>
        <w:rPr>
          <w:iCs/>
        </w:rPr>
        <w:tab/>
      </w:r>
      <w:r>
        <w:rPr>
          <w:b/>
          <w:iCs/>
        </w:rPr>
        <w:t>Coniger</w:t>
      </w:r>
      <w:r>
        <w:rPr>
          <w:iCs/>
        </w:rPr>
        <w:tab/>
      </w:r>
      <w:r>
        <w:t>conifère</w:t>
      </w:r>
    </w:p>
    <w:p w14:paraId="041F1891" w14:textId="77777777" w:rsidR="00067E2E" w:rsidRDefault="00A0702C">
      <w:pPr>
        <w:pStyle w:val="effectus"/>
      </w:pPr>
      <w:r>
        <w:rPr>
          <w:b/>
          <w:iCs/>
        </w:rPr>
        <w:t>Conjugatio</w:t>
      </w:r>
      <w:r>
        <w:tab/>
        <w:t>conjugaison</w:t>
      </w:r>
    </w:p>
    <w:p w14:paraId="37FE2B2C" w14:textId="77777777" w:rsidR="00067E2E" w:rsidRDefault="00A0702C">
      <w:pPr>
        <w:pStyle w:val="effectus"/>
      </w:pPr>
      <w:r>
        <w:rPr>
          <w:b/>
          <w:iCs/>
        </w:rPr>
        <w:t>Conjunctiva</w:t>
      </w:r>
      <w:r>
        <w:rPr>
          <w:iCs/>
        </w:rPr>
        <w:tab/>
      </w:r>
      <w:r>
        <w:t>conjonctive</w:t>
      </w:r>
    </w:p>
    <w:p w14:paraId="2CCB0F2D" w14:textId="77777777" w:rsidR="00067E2E" w:rsidRDefault="00A0702C">
      <w:pPr>
        <w:pStyle w:val="effectus"/>
      </w:pPr>
      <w:r>
        <w:rPr>
          <w:b/>
          <w:iCs/>
        </w:rPr>
        <w:t>Connatus</w:t>
      </w:r>
      <w:r>
        <w:rPr>
          <w:iCs/>
        </w:rPr>
        <w:tab/>
      </w:r>
      <w:r>
        <w:t>conné</w:t>
      </w:r>
    </w:p>
    <w:p w14:paraId="0512032C" w14:textId="77777777" w:rsidR="00067E2E" w:rsidRDefault="00A0702C">
      <w:pPr>
        <w:pStyle w:val="effectus"/>
      </w:pPr>
      <w:r>
        <w:rPr>
          <w:b/>
          <w:iCs/>
        </w:rPr>
        <w:t>Connivens</w:t>
      </w:r>
      <w:r>
        <w:rPr>
          <w:iCs/>
        </w:rPr>
        <w:tab/>
      </w:r>
      <w:r>
        <w:t>connivent</w:t>
      </w:r>
    </w:p>
    <w:p w14:paraId="1F106FF3" w14:textId="77777777" w:rsidR="00067E2E" w:rsidRDefault="00A0702C">
      <w:pPr>
        <w:pStyle w:val="effectus"/>
      </w:pPr>
      <w:r>
        <w:rPr>
          <w:b/>
          <w:iCs/>
        </w:rPr>
        <w:t>Conoïdes</w:t>
      </w:r>
      <w:r>
        <w:tab/>
        <w:t>conoïde</w:t>
      </w:r>
    </w:p>
    <w:p w14:paraId="54A38342" w14:textId="77777777" w:rsidR="00067E2E" w:rsidRDefault="00A0702C">
      <w:pPr>
        <w:pStyle w:val="effectus"/>
      </w:pPr>
      <w:r>
        <w:rPr>
          <w:b/>
          <w:iCs/>
        </w:rPr>
        <w:t>Consensus</w:t>
      </w:r>
      <w:r>
        <w:rPr>
          <w:iCs/>
        </w:rPr>
        <w:tab/>
      </w:r>
      <w:r>
        <w:t>consentement</w:t>
      </w:r>
      <w:r>
        <w:tab/>
        <w:t>sympat</w:t>
      </w:r>
      <w:r>
        <w:t>hie</w:t>
      </w:r>
    </w:p>
    <w:p w14:paraId="1FEF6DD8" w14:textId="77777777" w:rsidR="00067E2E" w:rsidRDefault="00A0702C">
      <w:pPr>
        <w:pStyle w:val="effectus"/>
      </w:pPr>
      <w:r>
        <w:rPr>
          <w:b/>
          <w:iCs/>
        </w:rPr>
        <w:t>Conserva</w:t>
      </w:r>
      <w:r>
        <w:rPr>
          <w:iCs/>
        </w:rPr>
        <w:tab/>
      </w:r>
      <w:r>
        <w:t>conserve</w:t>
      </w:r>
    </w:p>
    <w:p w14:paraId="3F55BC67" w14:textId="77777777" w:rsidR="00067E2E" w:rsidRDefault="00A0702C">
      <w:pPr>
        <w:pStyle w:val="effectus"/>
      </w:pPr>
      <w:r>
        <w:rPr>
          <w:b/>
          <w:iCs/>
        </w:rPr>
        <w:t>Consideratio</w:t>
      </w:r>
      <w:r>
        <w:rPr>
          <w:iCs/>
        </w:rPr>
        <w:tab/>
      </w:r>
      <w:r>
        <w:t>catalepsie</w:t>
      </w:r>
    </w:p>
    <w:p w14:paraId="57299974" w14:textId="77777777" w:rsidR="00067E2E" w:rsidRDefault="00A0702C">
      <w:pPr>
        <w:pStyle w:val="effectus"/>
      </w:pPr>
      <w:r>
        <w:rPr>
          <w:b/>
          <w:iCs/>
        </w:rPr>
        <w:t>Consistentia</w:t>
      </w:r>
      <w:r>
        <w:rPr>
          <w:iCs/>
        </w:rPr>
        <w:tab/>
      </w:r>
      <w:r>
        <w:t>consistance</w:t>
      </w:r>
    </w:p>
    <w:p w14:paraId="71F0CF67" w14:textId="77777777" w:rsidR="00067E2E" w:rsidRDefault="00A0702C">
      <w:pPr>
        <w:pStyle w:val="effectus"/>
      </w:pPr>
      <w:r>
        <w:rPr>
          <w:b/>
          <w:iCs/>
        </w:rPr>
        <w:t>Consolidans</w:t>
      </w:r>
      <w:r>
        <w:rPr>
          <w:iCs/>
        </w:rPr>
        <w:tab/>
      </w:r>
      <w:r>
        <w:t>consolidant</w:t>
      </w:r>
    </w:p>
    <w:p w14:paraId="3E51A192" w14:textId="77777777" w:rsidR="00067E2E" w:rsidRDefault="00A0702C">
      <w:pPr>
        <w:pStyle w:val="effectus"/>
      </w:pPr>
      <w:r>
        <w:rPr>
          <w:b/>
          <w:iCs/>
        </w:rPr>
        <w:t>Consopire</w:t>
      </w:r>
      <w:r>
        <w:rPr>
          <w:iCs/>
        </w:rPr>
        <w:tab/>
      </w:r>
      <w:r>
        <w:t>assoupir</w:t>
      </w:r>
    </w:p>
    <w:p w14:paraId="5CB04151" w14:textId="77777777" w:rsidR="00067E2E" w:rsidRDefault="00A0702C">
      <w:pPr>
        <w:pStyle w:val="effectus"/>
      </w:pPr>
      <w:r>
        <w:rPr>
          <w:b/>
          <w:iCs/>
        </w:rPr>
        <w:t>Conspicillum</w:t>
      </w:r>
      <w:r>
        <w:rPr>
          <w:iCs/>
        </w:rPr>
        <w:tab/>
      </w:r>
      <w:r>
        <w:t>lunette</w:t>
      </w:r>
    </w:p>
    <w:p w14:paraId="70C6B41D" w14:textId="77777777" w:rsidR="00067E2E" w:rsidRDefault="00A0702C">
      <w:pPr>
        <w:pStyle w:val="effectus"/>
      </w:pPr>
      <w:r>
        <w:rPr>
          <w:b/>
          <w:iCs/>
        </w:rPr>
        <w:t>Constipatio</w:t>
      </w:r>
      <w:r>
        <w:rPr>
          <w:iCs/>
        </w:rPr>
        <w:tab/>
      </w:r>
      <w:r>
        <w:t>constipation</w:t>
      </w:r>
    </w:p>
    <w:p w14:paraId="11F8A7C3" w14:textId="77777777" w:rsidR="00067E2E" w:rsidRDefault="00A0702C">
      <w:pPr>
        <w:pStyle w:val="effectus"/>
      </w:pPr>
      <w:r>
        <w:rPr>
          <w:b/>
          <w:iCs/>
        </w:rPr>
        <w:t>CorIstitutio</w:t>
      </w:r>
      <w:r>
        <w:rPr>
          <w:iCs/>
        </w:rPr>
        <w:tab/>
      </w:r>
      <w:r>
        <w:t>constitution</w:t>
      </w:r>
      <w:r>
        <w:tab/>
        <w:t>complexion</w:t>
      </w:r>
    </w:p>
    <w:p w14:paraId="0B48949F" w14:textId="77777777" w:rsidR="00067E2E" w:rsidRDefault="00A0702C">
      <w:pPr>
        <w:pStyle w:val="effectus"/>
      </w:pPr>
      <w:r>
        <w:rPr>
          <w:b/>
          <w:iCs/>
        </w:rPr>
        <w:t>Constructio</w:t>
      </w:r>
      <w:r>
        <w:rPr>
          <w:iCs/>
        </w:rPr>
        <w:tab/>
      </w:r>
      <w:r>
        <w:t>construction</w:t>
      </w:r>
    </w:p>
    <w:p w14:paraId="7A7A54C0" w14:textId="77777777" w:rsidR="00067E2E" w:rsidRDefault="00A0702C">
      <w:pPr>
        <w:pStyle w:val="effectus"/>
      </w:pPr>
      <w:r>
        <w:rPr>
          <w:b/>
          <w:iCs/>
        </w:rPr>
        <w:t>Constrictivus</w:t>
      </w:r>
      <w:r>
        <w:rPr>
          <w:iCs/>
        </w:rPr>
        <w:tab/>
      </w:r>
      <w:r>
        <w:t>styptique</w:t>
      </w:r>
    </w:p>
    <w:p w14:paraId="42124468" w14:textId="77777777" w:rsidR="00067E2E" w:rsidRDefault="00A0702C">
      <w:pPr>
        <w:pStyle w:val="effectus"/>
      </w:pPr>
      <w:r>
        <w:rPr>
          <w:b/>
          <w:iCs/>
        </w:rPr>
        <w:t>Constrictor</w:t>
      </w:r>
      <w:r>
        <w:tab/>
        <w:t>constricteur</w:t>
      </w:r>
    </w:p>
    <w:p w14:paraId="51D730F5" w14:textId="77777777" w:rsidR="00067E2E" w:rsidRDefault="00A0702C">
      <w:pPr>
        <w:pStyle w:val="effectus"/>
      </w:pPr>
      <w:r>
        <w:rPr>
          <w:b/>
          <w:iCs/>
        </w:rPr>
        <w:t>CoIistringens</w:t>
      </w:r>
      <w:r>
        <w:rPr>
          <w:iCs/>
        </w:rPr>
        <w:tab/>
      </w:r>
      <w:r>
        <w:t>astringent</w:t>
      </w:r>
    </w:p>
    <w:p w14:paraId="477E056A" w14:textId="77777777" w:rsidR="00067E2E" w:rsidRDefault="00A0702C">
      <w:pPr>
        <w:pStyle w:val="effectus"/>
      </w:pPr>
      <w:r>
        <w:rPr>
          <w:b/>
          <w:iCs/>
        </w:rPr>
        <w:t>Consumptio</w:t>
      </w:r>
      <w:r>
        <w:rPr>
          <w:iCs/>
        </w:rPr>
        <w:tab/>
      </w:r>
      <w:r>
        <w:t>consomption</w:t>
      </w:r>
    </w:p>
    <w:p w14:paraId="48A28840" w14:textId="77777777" w:rsidR="00067E2E" w:rsidRDefault="00A0702C">
      <w:pPr>
        <w:pStyle w:val="effectus"/>
      </w:pPr>
      <w:r>
        <w:rPr>
          <w:b/>
          <w:iCs/>
        </w:rPr>
        <w:lastRenderedPageBreak/>
        <w:t>Consumptivus</w:t>
      </w:r>
      <w:r>
        <w:rPr>
          <w:iCs/>
        </w:rPr>
        <w:tab/>
      </w:r>
      <w:r>
        <w:t>consomptif</w:t>
      </w:r>
    </w:p>
    <w:p w14:paraId="1E51E9CD" w14:textId="77777777" w:rsidR="00067E2E" w:rsidRDefault="00A0702C">
      <w:pPr>
        <w:pStyle w:val="effectus"/>
      </w:pPr>
      <w:r>
        <w:rPr>
          <w:b/>
          <w:iCs/>
        </w:rPr>
        <w:t>Contactus</w:t>
      </w:r>
      <w:r>
        <w:tab/>
        <w:t>contact</w:t>
      </w:r>
    </w:p>
    <w:p w14:paraId="47831C30" w14:textId="77777777" w:rsidR="00067E2E" w:rsidRDefault="00A0702C">
      <w:pPr>
        <w:pStyle w:val="effectus"/>
      </w:pPr>
      <w:r>
        <w:rPr>
          <w:b/>
          <w:iCs/>
        </w:rPr>
        <w:t>Contagio</w:t>
      </w:r>
      <w:r>
        <w:rPr>
          <w:iCs/>
        </w:rPr>
        <w:tab/>
      </w:r>
      <w:r>
        <w:rPr>
          <w:b/>
          <w:iCs/>
        </w:rPr>
        <w:t>Contagium</w:t>
      </w:r>
      <w:r>
        <w:rPr>
          <w:iCs/>
        </w:rPr>
        <w:tab/>
      </w:r>
      <w:r>
        <w:t>contagion</w:t>
      </w:r>
    </w:p>
    <w:p w14:paraId="0BDD388E" w14:textId="77777777" w:rsidR="00067E2E" w:rsidRDefault="00A0702C">
      <w:pPr>
        <w:pStyle w:val="effectus"/>
      </w:pPr>
      <w:r>
        <w:rPr>
          <w:b/>
          <w:iCs/>
        </w:rPr>
        <w:t>Contagiosus</w:t>
      </w:r>
      <w:r>
        <w:tab/>
        <w:t>contagieux</w:t>
      </w:r>
    </w:p>
    <w:p w14:paraId="40CF4E44" w14:textId="77777777" w:rsidR="00067E2E" w:rsidRDefault="00A0702C">
      <w:pPr>
        <w:pStyle w:val="effectus"/>
      </w:pPr>
      <w:r>
        <w:rPr>
          <w:b/>
          <w:iCs/>
        </w:rPr>
        <w:t>Contemplatio</w:t>
      </w:r>
      <w:r>
        <w:rPr>
          <w:iCs/>
        </w:rPr>
        <w:tab/>
      </w:r>
      <w:r>
        <w:t>catalepsie</w:t>
      </w:r>
      <w:r>
        <w:tab/>
        <w:t>contemplation</w:t>
      </w:r>
    </w:p>
    <w:p w14:paraId="6BFA66C2" w14:textId="77777777" w:rsidR="00067E2E" w:rsidRDefault="00A0702C">
      <w:pPr>
        <w:pStyle w:val="effectus"/>
      </w:pPr>
      <w:r>
        <w:rPr>
          <w:b/>
          <w:iCs/>
        </w:rPr>
        <w:t>Contextura</w:t>
      </w:r>
      <w:r>
        <w:rPr>
          <w:b/>
          <w:iCs/>
        </w:rPr>
        <w:tab/>
      </w:r>
      <w:r>
        <w:t>contexture</w:t>
      </w:r>
    </w:p>
    <w:p w14:paraId="00451B70" w14:textId="77777777" w:rsidR="00067E2E" w:rsidRDefault="00A0702C">
      <w:pPr>
        <w:pStyle w:val="effectus"/>
      </w:pPr>
      <w:r>
        <w:rPr>
          <w:b/>
          <w:iCs/>
        </w:rPr>
        <w:t>Contiguitas</w:t>
      </w:r>
      <w:r>
        <w:tab/>
        <w:t>contiguïté</w:t>
      </w:r>
    </w:p>
    <w:p w14:paraId="763A4E02" w14:textId="77777777" w:rsidR="00067E2E" w:rsidRDefault="00A0702C">
      <w:pPr>
        <w:pStyle w:val="effectus"/>
      </w:pPr>
      <w:r>
        <w:rPr>
          <w:b/>
          <w:iCs/>
        </w:rPr>
        <w:t>Contin</w:t>
      </w:r>
      <w:r>
        <w:rPr>
          <w:b/>
          <w:iCs/>
        </w:rPr>
        <w:t>ens</w:t>
      </w:r>
      <w:r>
        <w:tab/>
        <w:t>contentif</w:t>
      </w:r>
    </w:p>
    <w:p w14:paraId="35CF9705" w14:textId="77777777" w:rsidR="00067E2E" w:rsidRDefault="00A0702C">
      <w:pPr>
        <w:pStyle w:val="effectus"/>
      </w:pPr>
      <w:commentRangeStart w:id="32"/>
      <w:r>
        <w:rPr>
          <w:b/>
          <w:iCs/>
        </w:rPr>
        <w:t>Continens febris</w:t>
      </w:r>
      <w:commentRangeEnd w:id="32"/>
      <w:r>
        <w:commentReference w:id="32"/>
      </w:r>
      <w:r>
        <w:rPr>
          <w:iCs/>
        </w:rPr>
        <w:tab/>
      </w:r>
      <w:r>
        <w:t>fièvre continente</w:t>
      </w:r>
      <w:r>
        <w:tab/>
        <w:t>syuoque</w:t>
      </w:r>
    </w:p>
    <w:p w14:paraId="77E15914" w14:textId="77777777" w:rsidR="00067E2E" w:rsidRDefault="00A0702C">
      <w:pPr>
        <w:pStyle w:val="effectus"/>
      </w:pPr>
      <w:r>
        <w:rPr>
          <w:b/>
          <w:iCs/>
        </w:rPr>
        <w:t>Continua febris</w:t>
      </w:r>
      <w:r>
        <w:tab/>
        <w:t>fievre continue</w:t>
      </w:r>
    </w:p>
    <w:p w14:paraId="1B23524C" w14:textId="77777777" w:rsidR="00067E2E" w:rsidRDefault="00A0702C">
      <w:pPr>
        <w:pStyle w:val="effectus"/>
      </w:pPr>
      <w:r>
        <w:rPr>
          <w:b/>
          <w:iCs/>
        </w:rPr>
        <w:t>Continuus</w:t>
      </w:r>
      <w:r>
        <w:rPr>
          <w:iCs/>
        </w:rPr>
        <w:tab/>
      </w:r>
      <w:r>
        <w:t>continu</w:t>
      </w:r>
    </w:p>
    <w:p w14:paraId="3518F52B" w14:textId="77777777" w:rsidR="00067E2E" w:rsidRDefault="00A0702C">
      <w:pPr>
        <w:pStyle w:val="effectus"/>
      </w:pPr>
      <w:r>
        <w:rPr>
          <w:b/>
          <w:iCs/>
        </w:rPr>
        <w:t>Contorsio</w:t>
      </w:r>
      <w:r>
        <w:tab/>
        <w:t>contorsion</w:t>
      </w:r>
    </w:p>
    <w:p w14:paraId="19823802" w14:textId="77777777" w:rsidR="00067E2E" w:rsidRDefault="00A0702C">
      <w:pPr>
        <w:pStyle w:val="effectus"/>
      </w:pPr>
      <w:r>
        <w:rPr>
          <w:b/>
          <w:iCs/>
        </w:rPr>
        <w:t>Contractilis</w:t>
      </w:r>
      <w:r>
        <w:rPr>
          <w:iCs/>
        </w:rPr>
        <w:tab/>
      </w:r>
      <w:r>
        <w:t>contractile</w:t>
      </w:r>
    </w:p>
    <w:p w14:paraId="33AB5FD9" w14:textId="77777777" w:rsidR="00067E2E" w:rsidRDefault="00A0702C">
      <w:pPr>
        <w:pStyle w:val="effectus"/>
      </w:pPr>
      <w:r>
        <w:rPr>
          <w:b/>
          <w:iCs/>
        </w:rPr>
        <w:t>Contractilitas</w:t>
      </w:r>
      <w:r>
        <w:rPr>
          <w:iCs/>
        </w:rPr>
        <w:tab/>
      </w:r>
      <w:r>
        <w:t>contractilité</w:t>
      </w:r>
    </w:p>
    <w:p w14:paraId="5088C75F" w14:textId="77777777" w:rsidR="00067E2E" w:rsidRDefault="00A0702C">
      <w:pPr>
        <w:pStyle w:val="effectus"/>
      </w:pPr>
      <w:r>
        <w:rPr>
          <w:b/>
          <w:iCs/>
        </w:rPr>
        <w:t>Contractio</w:t>
      </w:r>
      <w:r>
        <w:rPr>
          <w:iCs/>
        </w:rPr>
        <w:tab/>
      </w:r>
      <w:r>
        <w:t>contraction</w:t>
      </w:r>
      <w:r>
        <w:tab/>
      </w:r>
      <w:r>
        <w:t>rétraction</w:t>
      </w:r>
    </w:p>
    <w:p w14:paraId="2A55628D" w14:textId="77777777" w:rsidR="00067E2E" w:rsidRDefault="00A0702C">
      <w:pPr>
        <w:pStyle w:val="effectus"/>
      </w:pPr>
      <w:r>
        <w:rPr>
          <w:b/>
          <w:iCs/>
        </w:rPr>
        <w:t>Contra-extensio</w:t>
      </w:r>
      <w:r>
        <w:rPr>
          <w:iCs/>
        </w:rPr>
        <w:tab/>
      </w:r>
      <w:r>
        <w:t>contre-extension</w:t>
      </w:r>
    </w:p>
    <w:p w14:paraId="28B2894D" w14:textId="77777777" w:rsidR="00067E2E" w:rsidRDefault="00A0702C">
      <w:pPr>
        <w:pStyle w:val="effectus"/>
      </w:pPr>
      <w:r>
        <w:rPr>
          <w:b/>
          <w:iCs/>
        </w:rPr>
        <w:t>Contra-fissura</w:t>
      </w:r>
      <w:r>
        <w:rPr>
          <w:iCs/>
        </w:rPr>
        <w:tab/>
      </w:r>
      <w:r>
        <w:t>contre-coup</w:t>
      </w:r>
    </w:p>
    <w:p w14:paraId="644A0CC9" w14:textId="77777777" w:rsidR="00067E2E" w:rsidRDefault="00A0702C">
      <w:pPr>
        <w:pStyle w:val="effectus"/>
      </w:pPr>
      <w:r>
        <w:rPr>
          <w:b/>
          <w:iCs/>
        </w:rPr>
        <w:t>Contrahens</w:t>
      </w:r>
      <w:r>
        <w:tab/>
        <w:t>contractif</w:t>
      </w:r>
    </w:p>
    <w:p w14:paraId="07D9759B" w14:textId="77777777" w:rsidR="00067E2E" w:rsidRDefault="00A0702C">
      <w:pPr>
        <w:pStyle w:val="effectus"/>
      </w:pPr>
      <w:r>
        <w:rPr>
          <w:b/>
          <w:iCs/>
        </w:rPr>
        <w:t>Contra-indicatio</w:t>
      </w:r>
      <w:r>
        <w:rPr>
          <w:iCs/>
        </w:rPr>
        <w:tab/>
      </w:r>
      <w:r>
        <w:t>contre-indication</w:t>
      </w:r>
    </w:p>
    <w:p w14:paraId="3C817514" w14:textId="77777777" w:rsidR="00067E2E" w:rsidRDefault="00A0702C">
      <w:pPr>
        <w:pStyle w:val="effectus"/>
      </w:pPr>
      <w:r>
        <w:rPr>
          <w:b/>
          <w:iCs/>
        </w:rPr>
        <w:t>Contundens</w:t>
      </w:r>
      <w:r>
        <w:rPr>
          <w:iCs/>
        </w:rPr>
        <w:tab/>
      </w:r>
      <w:r>
        <w:t>contondant</w:t>
      </w:r>
    </w:p>
    <w:p w14:paraId="4D755BD4" w14:textId="77777777" w:rsidR="00067E2E" w:rsidRDefault="00A0702C">
      <w:pPr>
        <w:pStyle w:val="effectus"/>
      </w:pPr>
      <w:r>
        <w:rPr>
          <w:b/>
          <w:iCs/>
        </w:rPr>
        <w:t>Contusio</w:t>
      </w:r>
      <w:r>
        <w:rPr>
          <w:iCs/>
        </w:rPr>
        <w:tab/>
      </w:r>
      <w:r>
        <w:t>contusion</w:t>
      </w:r>
    </w:p>
    <w:p w14:paraId="2A50AC82" w14:textId="77777777" w:rsidR="00067E2E" w:rsidRDefault="00A0702C">
      <w:pPr>
        <w:pStyle w:val="effectus"/>
      </w:pPr>
      <w:r>
        <w:rPr>
          <w:b/>
          <w:iCs/>
        </w:rPr>
        <w:t>Contusus</w:t>
      </w:r>
      <w:r>
        <w:rPr>
          <w:iCs/>
        </w:rPr>
        <w:tab/>
      </w:r>
      <w:r>
        <w:t>contus</w:t>
      </w:r>
    </w:p>
    <w:p w14:paraId="73F6BE8E" w14:textId="77777777" w:rsidR="00067E2E" w:rsidRDefault="00A0702C">
      <w:pPr>
        <w:pStyle w:val="effectus"/>
      </w:pPr>
      <w:r>
        <w:rPr>
          <w:b/>
          <w:iCs/>
        </w:rPr>
        <w:t>Conus</w:t>
      </w:r>
      <w:r>
        <w:rPr>
          <w:iCs/>
        </w:rPr>
        <w:tab/>
      </w:r>
      <w:r>
        <w:t>cône</w:t>
      </w:r>
    </w:p>
    <w:p w14:paraId="5BF94ACA" w14:textId="77777777" w:rsidR="00067E2E" w:rsidRDefault="00A0702C">
      <w:pPr>
        <w:pStyle w:val="effectus"/>
      </w:pPr>
      <w:r>
        <w:rPr>
          <w:b/>
          <w:iCs/>
        </w:rPr>
        <w:t>Convalescentia</w:t>
      </w:r>
      <w:r>
        <w:rPr>
          <w:iCs/>
        </w:rPr>
        <w:tab/>
      </w:r>
      <w:r>
        <w:t>convalescence</w:t>
      </w:r>
    </w:p>
    <w:p w14:paraId="05B7154E" w14:textId="77777777" w:rsidR="00067E2E" w:rsidRDefault="00A0702C">
      <w:pPr>
        <w:pStyle w:val="effectus"/>
      </w:pPr>
      <w:r>
        <w:rPr>
          <w:b/>
          <w:iCs/>
        </w:rPr>
        <w:t>Convalescere</w:t>
      </w:r>
      <w:r>
        <w:rPr>
          <w:iCs/>
        </w:rPr>
        <w:tab/>
      </w:r>
      <w:r>
        <w:t>guérir</w:t>
      </w:r>
    </w:p>
    <w:p w14:paraId="5BB916B8" w14:textId="77777777" w:rsidR="00067E2E" w:rsidRDefault="00A0702C">
      <w:pPr>
        <w:pStyle w:val="effectus"/>
      </w:pPr>
      <w:r>
        <w:rPr>
          <w:b/>
          <w:iCs/>
        </w:rPr>
        <w:t>Convergens</w:t>
      </w:r>
      <w:r>
        <w:rPr>
          <w:iCs/>
        </w:rPr>
        <w:tab/>
      </w:r>
      <w:r>
        <w:t>convergent</w:t>
      </w:r>
    </w:p>
    <w:p w14:paraId="66A97253" w14:textId="77777777" w:rsidR="00067E2E" w:rsidRDefault="00A0702C">
      <w:pPr>
        <w:pStyle w:val="effectus"/>
      </w:pPr>
      <w:r>
        <w:rPr>
          <w:b/>
          <w:iCs/>
        </w:rPr>
        <w:t>Convergentia</w:t>
      </w:r>
      <w:r>
        <w:rPr>
          <w:iCs/>
        </w:rPr>
        <w:tab/>
      </w:r>
      <w:r>
        <w:t>convergence</w:t>
      </w:r>
    </w:p>
    <w:p w14:paraId="0D93C00F" w14:textId="77777777" w:rsidR="00067E2E" w:rsidRDefault="00A0702C">
      <w:pPr>
        <w:pStyle w:val="effectus"/>
      </w:pPr>
      <w:r>
        <w:rPr>
          <w:b/>
          <w:iCs/>
        </w:rPr>
        <w:t>Convexus</w:t>
      </w:r>
      <w:r>
        <w:rPr>
          <w:iCs/>
        </w:rPr>
        <w:tab/>
      </w:r>
      <w:r>
        <w:t>convexe</w:t>
      </w:r>
    </w:p>
    <w:p w14:paraId="783BB41F" w14:textId="77777777" w:rsidR="00067E2E" w:rsidRDefault="00A0702C">
      <w:pPr>
        <w:pStyle w:val="effectus"/>
      </w:pPr>
      <w:r>
        <w:rPr>
          <w:b/>
          <w:iCs/>
        </w:rPr>
        <w:t>Convolutus</w:t>
      </w:r>
      <w:r>
        <w:tab/>
        <w:t>convoluté</w:t>
      </w:r>
    </w:p>
    <w:p w14:paraId="2579FDB4" w14:textId="77777777" w:rsidR="00067E2E" w:rsidRDefault="00A0702C">
      <w:pPr>
        <w:pStyle w:val="effectus"/>
      </w:pPr>
      <w:r>
        <w:rPr>
          <w:b/>
          <w:iCs/>
        </w:rPr>
        <w:t>Convulsio</w:t>
      </w:r>
      <w:r>
        <w:rPr>
          <w:iCs/>
        </w:rPr>
        <w:tab/>
      </w:r>
      <w:r>
        <w:t>convulsion</w:t>
      </w:r>
    </w:p>
    <w:p w14:paraId="5406A05B" w14:textId="77777777" w:rsidR="00067E2E" w:rsidRDefault="00A0702C">
      <w:pPr>
        <w:pStyle w:val="effectus"/>
      </w:pPr>
      <w:r>
        <w:rPr>
          <w:b/>
          <w:iCs/>
        </w:rPr>
        <w:t>Convulsivus</w:t>
      </w:r>
      <w:r>
        <w:rPr>
          <w:iCs/>
        </w:rPr>
        <w:tab/>
      </w:r>
      <w:r>
        <w:t>convulsif</w:t>
      </w:r>
    </w:p>
    <w:p w14:paraId="1D42A538" w14:textId="77777777" w:rsidR="00067E2E" w:rsidRDefault="00A0702C">
      <w:pPr>
        <w:pStyle w:val="effectus"/>
      </w:pPr>
      <w:r>
        <w:rPr>
          <w:b/>
          <w:iCs/>
        </w:rPr>
        <w:t>Convulsus</w:t>
      </w:r>
      <w:r>
        <w:rPr>
          <w:iCs/>
        </w:rPr>
        <w:tab/>
      </w:r>
      <w:r>
        <w:t>convulsé</w:t>
      </w:r>
    </w:p>
    <w:p w14:paraId="20C906E0" w14:textId="77777777" w:rsidR="00067E2E" w:rsidRDefault="00A0702C">
      <w:pPr>
        <w:pStyle w:val="effectus"/>
      </w:pPr>
      <w:r>
        <w:rPr>
          <w:b/>
          <w:iCs/>
        </w:rPr>
        <w:t>Cophosis</w:t>
      </w:r>
      <w:r>
        <w:rPr>
          <w:iCs/>
        </w:rPr>
        <w:tab/>
      </w:r>
      <w:r>
        <w:t>cophose</w:t>
      </w:r>
    </w:p>
    <w:p w14:paraId="5B197552" w14:textId="77777777" w:rsidR="00067E2E" w:rsidRDefault="00A0702C">
      <w:pPr>
        <w:pStyle w:val="effectus"/>
      </w:pPr>
      <w:r>
        <w:rPr>
          <w:b/>
          <w:iCs/>
        </w:rPr>
        <w:t>Coprocriticus</w:t>
      </w:r>
      <w:r>
        <w:rPr>
          <w:iCs/>
        </w:rPr>
        <w:tab/>
      </w:r>
      <w:r>
        <w:t>coprocritique</w:t>
      </w:r>
    </w:p>
    <w:p w14:paraId="7AB6C299" w14:textId="77777777" w:rsidR="00067E2E" w:rsidRDefault="00A0702C">
      <w:pPr>
        <w:pStyle w:val="effectus"/>
      </w:pPr>
      <w:r>
        <w:rPr>
          <w:b/>
          <w:iCs/>
        </w:rPr>
        <w:t>Coprostasia</w:t>
      </w:r>
      <w:r>
        <w:tab/>
        <w:t>coprostasie</w:t>
      </w:r>
    </w:p>
    <w:p w14:paraId="5054526E" w14:textId="77777777" w:rsidR="00067E2E" w:rsidRDefault="00A0702C">
      <w:pPr>
        <w:pStyle w:val="effectus"/>
      </w:pPr>
      <w:r>
        <w:rPr>
          <w:b/>
          <w:iCs/>
        </w:rPr>
        <w:t>Copula</w:t>
      </w:r>
      <w:r>
        <w:rPr>
          <w:iCs/>
        </w:rPr>
        <w:tab/>
      </w:r>
      <w:r>
        <w:t>ligament</w:t>
      </w:r>
      <w:r>
        <w:tab/>
        <w:t>coït</w:t>
      </w:r>
    </w:p>
    <w:p w14:paraId="4DEB20B3" w14:textId="77777777" w:rsidR="00067E2E" w:rsidRDefault="00A0702C">
      <w:pPr>
        <w:pStyle w:val="effectus"/>
      </w:pPr>
      <w:r>
        <w:rPr>
          <w:b/>
          <w:iCs/>
        </w:rPr>
        <w:t>Copulatio</w:t>
      </w:r>
      <w:r>
        <w:rPr>
          <w:iCs/>
        </w:rPr>
        <w:tab/>
      </w:r>
      <w:r>
        <w:t>accouplement</w:t>
      </w:r>
      <w:r>
        <w:tab/>
        <w:t>copulat</w:t>
      </w:r>
      <w:r>
        <w:t>ion</w:t>
      </w:r>
    </w:p>
    <w:p w14:paraId="50524B98" w14:textId="77777777" w:rsidR="00067E2E" w:rsidRDefault="00A0702C">
      <w:pPr>
        <w:pStyle w:val="effectus"/>
      </w:pPr>
      <w:r>
        <w:rPr>
          <w:b/>
          <w:iCs/>
        </w:rPr>
        <w:t>Cor</w:t>
      </w:r>
      <w:r>
        <w:rPr>
          <w:iCs/>
        </w:rPr>
        <w:tab/>
      </w:r>
      <w:r>
        <w:t>cœur</w:t>
      </w:r>
    </w:p>
    <w:p w14:paraId="002AD486" w14:textId="77777777" w:rsidR="00067E2E" w:rsidRDefault="00A0702C">
      <w:pPr>
        <w:pStyle w:val="effectus"/>
        <w:tabs>
          <w:tab w:val="clear" w:pos="1984"/>
          <w:tab w:val="left" w:pos="2156"/>
        </w:tabs>
      </w:pPr>
      <w:r>
        <w:rPr>
          <w:b/>
          <w:iCs/>
        </w:rPr>
        <w:t>Coracobrachialis</w:t>
      </w:r>
      <w:r>
        <w:rPr>
          <w:b/>
          <w:iCs/>
        </w:rPr>
        <w:tab/>
      </w:r>
      <w:r>
        <w:t>coracobrachial</w:t>
      </w:r>
    </w:p>
    <w:p w14:paraId="0627C50B" w14:textId="77777777" w:rsidR="00067E2E" w:rsidRDefault="00A0702C">
      <w:pPr>
        <w:pStyle w:val="effectus"/>
      </w:pPr>
      <w:r>
        <w:rPr>
          <w:b/>
          <w:iCs/>
        </w:rPr>
        <w:t>Coracohyoïdeus</w:t>
      </w:r>
      <w:r>
        <w:rPr>
          <w:b/>
          <w:iCs/>
        </w:rPr>
        <w:tab/>
      </w:r>
      <w:r>
        <w:t>coracohyoïdien</w:t>
      </w:r>
    </w:p>
    <w:p w14:paraId="3EBED87E" w14:textId="77777777" w:rsidR="00067E2E" w:rsidRDefault="00A0702C">
      <w:pPr>
        <w:pStyle w:val="effectus"/>
      </w:pPr>
      <w:r>
        <w:rPr>
          <w:b/>
          <w:iCs/>
        </w:rPr>
        <w:t>Coracoïdeus</w:t>
      </w:r>
      <w:r>
        <w:rPr>
          <w:iCs/>
        </w:rPr>
        <w:tab/>
      </w:r>
      <w:r>
        <w:t>coracoïde</w:t>
      </w:r>
    </w:p>
    <w:p w14:paraId="3A84230A" w14:textId="77777777" w:rsidR="00067E2E" w:rsidRDefault="00A0702C">
      <w:pPr>
        <w:pStyle w:val="effectus"/>
      </w:pPr>
      <w:r>
        <w:rPr>
          <w:b/>
          <w:iCs/>
        </w:rPr>
        <w:t>Coracoradialis</w:t>
      </w:r>
      <w:r>
        <w:rPr>
          <w:iCs/>
        </w:rPr>
        <w:tab/>
      </w:r>
      <w:r>
        <w:t>coracoradial</w:t>
      </w:r>
    </w:p>
    <w:p w14:paraId="7A411258" w14:textId="77777777" w:rsidR="00067E2E" w:rsidRDefault="00A0702C">
      <w:pPr>
        <w:pStyle w:val="effectus"/>
      </w:pPr>
      <w:r>
        <w:rPr>
          <w:b/>
          <w:iCs/>
        </w:rPr>
        <w:t>Corallum</w:t>
      </w:r>
      <w:r>
        <w:rPr>
          <w:iCs/>
        </w:rPr>
        <w:tab/>
      </w:r>
      <w:r>
        <w:t>corail</w:t>
      </w:r>
    </w:p>
    <w:p w14:paraId="2D69A066" w14:textId="77777777" w:rsidR="00067E2E" w:rsidRDefault="00A0702C">
      <w:pPr>
        <w:pStyle w:val="effectus"/>
      </w:pPr>
      <w:r>
        <w:rPr>
          <w:b/>
          <w:iCs/>
        </w:rPr>
        <w:t>Cordialis</w:t>
      </w:r>
      <w:r>
        <w:rPr>
          <w:iCs/>
        </w:rPr>
        <w:tab/>
      </w:r>
      <w:r>
        <w:t>cordial</w:t>
      </w:r>
    </w:p>
    <w:p w14:paraId="483B2838" w14:textId="77777777" w:rsidR="00067E2E" w:rsidRDefault="00A0702C">
      <w:pPr>
        <w:pStyle w:val="effectus"/>
      </w:pPr>
      <w:r>
        <w:rPr>
          <w:b/>
          <w:iCs/>
        </w:rPr>
        <w:t>Cordolium</w:t>
      </w:r>
      <w:r>
        <w:rPr>
          <w:iCs/>
        </w:rPr>
        <w:tab/>
      </w:r>
      <w:r>
        <w:t>mal de cœur</w:t>
      </w:r>
      <w:r>
        <w:tab/>
        <w:t>ardeur</w:t>
      </w:r>
    </w:p>
    <w:p w14:paraId="2082CAE8" w14:textId="77777777" w:rsidR="00067E2E" w:rsidRDefault="00A0702C">
      <w:pPr>
        <w:pStyle w:val="effectus"/>
      </w:pPr>
      <w:r>
        <w:rPr>
          <w:b/>
          <w:iCs/>
        </w:rPr>
        <w:t>Corium</w:t>
      </w:r>
      <w:r>
        <w:rPr>
          <w:iCs/>
        </w:rPr>
        <w:tab/>
      </w:r>
      <w:r>
        <w:t>peau</w:t>
      </w:r>
    </w:p>
    <w:p w14:paraId="54AEE299" w14:textId="77777777" w:rsidR="00067E2E" w:rsidRDefault="00A0702C">
      <w:pPr>
        <w:pStyle w:val="effectus"/>
      </w:pPr>
      <w:r>
        <w:rPr>
          <w:b/>
          <w:iCs/>
        </w:rPr>
        <w:t>Cornea</w:t>
      </w:r>
      <w:r>
        <w:rPr>
          <w:iCs/>
        </w:rPr>
        <w:tab/>
      </w:r>
      <w:r>
        <w:t>cornée</w:t>
      </w:r>
    </w:p>
    <w:p w14:paraId="5437E9E3" w14:textId="77777777" w:rsidR="00067E2E" w:rsidRDefault="00A0702C">
      <w:pPr>
        <w:pStyle w:val="effectus"/>
      </w:pPr>
      <w:r>
        <w:rPr>
          <w:b/>
          <w:iCs/>
        </w:rPr>
        <w:t>Cornuta</w:t>
      </w:r>
      <w:r>
        <w:rPr>
          <w:iCs/>
        </w:rPr>
        <w:tab/>
      </w:r>
      <w:r>
        <w:t>cornue</w:t>
      </w:r>
    </w:p>
    <w:p w14:paraId="00148F4C" w14:textId="77777777" w:rsidR="00067E2E" w:rsidRDefault="00A0702C">
      <w:pPr>
        <w:pStyle w:val="effectus"/>
      </w:pPr>
      <w:r>
        <w:rPr>
          <w:b/>
          <w:iCs/>
        </w:rPr>
        <w:t>Corolla</w:t>
      </w:r>
      <w:r>
        <w:rPr>
          <w:iCs/>
        </w:rPr>
        <w:tab/>
      </w:r>
      <w:r>
        <w:t>corolle</w:t>
      </w:r>
    </w:p>
    <w:p w14:paraId="2FCA0451" w14:textId="77777777" w:rsidR="00067E2E" w:rsidRDefault="00A0702C">
      <w:pPr>
        <w:pStyle w:val="effectus"/>
      </w:pPr>
      <w:r>
        <w:rPr>
          <w:b/>
          <w:iCs/>
        </w:rPr>
        <w:t>Corona</w:t>
      </w:r>
      <w:r>
        <w:rPr>
          <w:iCs/>
        </w:rPr>
        <w:tab/>
      </w:r>
      <w:r>
        <w:t>couronne</w:t>
      </w:r>
    </w:p>
    <w:p w14:paraId="7414699F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381]</w:t>
      </w:r>
    </w:p>
    <w:p w14:paraId="4E24EA34" w14:textId="77777777" w:rsidR="00067E2E" w:rsidRDefault="00A0702C">
      <w:pPr>
        <w:pStyle w:val="effectus"/>
      </w:pPr>
      <w:r>
        <w:rPr>
          <w:b/>
          <w:iCs/>
        </w:rPr>
        <w:t>Coronalis</w:t>
      </w:r>
      <w:r>
        <w:rPr>
          <w:iCs/>
        </w:rPr>
        <w:tab/>
      </w:r>
      <w:r>
        <w:t>coronal</w:t>
      </w:r>
    </w:p>
    <w:p w14:paraId="7939A707" w14:textId="77777777" w:rsidR="00067E2E" w:rsidRDefault="00A0702C">
      <w:pPr>
        <w:pStyle w:val="effectus"/>
      </w:pPr>
      <w:r>
        <w:rPr>
          <w:b/>
          <w:iCs/>
        </w:rPr>
        <w:t>Coronarius</w:t>
      </w:r>
      <w:r>
        <w:rPr>
          <w:iCs/>
        </w:rPr>
        <w:tab/>
      </w:r>
      <w:r>
        <w:t>coronaire</w:t>
      </w:r>
    </w:p>
    <w:p w14:paraId="33C9A517" w14:textId="77777777" w:rsidR="00067E2E" w:rsidRDefault="00A0702C">
      <w:pPr>
        <w:pStyle w:val="effectus"/>
      </w:pPr>
      <w:r>
        <w:rPr>
          <w:b/>
          <w:iCs/>
        </w:rPr>
        <w:t>Coronatus</w:t>
      </w:r>
      <w:r>
        <w:rPr>
          <w:iCs/>
        </w:rPr>
        <w:tab/>
      </w:r>
      <w:r>
        <w:t>couronné</w:t>
      </w:r>
    </w:p>
    <w:p w14:paraId="59CF2C69" w14:textId="77777777" w:rsidR="00067E2E" w:rsidRDefault="00A0702C">
      <w:pPr>
        <w:pStyle w:val="effectus"/>
      </w:pPr>
      <w:r>
        <w:rPr>
          <w:b/>
          <w:iCs/>
        </w:rPr>
        <w:t>Coroné</w:t>
      </w:r>
      <w:r>
        <w:rPr>
          <w:b/>
          <w:iCs/>
        </w:rPr>
        <w:tab/>
      </w:r>
      <w:r>
        <w:t>coroné</w:t>
      </w:r>
    </w:p>
    <w:p w14:paraId="7BE795CD" w14:textId="77777777" w:rsidR="00067E2E" w:rsidRDefault="00A0702C">
      <w:pPr>
        <w:pStyle w:val="effectus"/>
      </w:pPr>
      <w:r>
        <w:rPr>
          <w:b/>
          <w:iCs/>
        </w:rPr>
        <w:t>Coronoïdeus</w:t>
      </w:r>
      <w:r>
        <w:rPr>
          <w:iCs/>
        </w:rPr>
        <w:tab/>
      </w:r>
      <w:r>
        <w:t>coronoïde</w:t>
      </w:r>
    </w:p>
    <w:p w14:paraId="7E6ADB9F" w14:textId="77777777" w:rsidR="00067E2E" w:rsidRDefault="00A0702C">
      <w:pPr>
        <w:pStyle w:val="effectus"/>
      </w:pPr>
      <w:r>
        <w:rPr>
          <w:b/>
          <w:iCs/>
        </w:rPr>
        <w:t>Corporatio</w:t>
      </w:r>
      <w:r>
        <w:rPr>
          <w:iCs/>
        </w:rPr>
        <w:tab/>
      </w:r>
      <w:r>
        <w:t>incorporation</w:t>
      </w:r>
    </w:p>
    <w:p w14:paraId="6478503B" w14:textId="77777777" w:rsidR="00067E2E" w:rsidRDefault="00A0702C">
      <w:pPr>
        <w:pStyle w:val="effectus"/>
      </w:pPr>
      <w:r>
        <w:rPr>
          <w:b/>
          <w:iCs/>
        </w:rPr>
        <w:t>Corpulentia</w:t>
      </w:r>
      <w:r>
        <w:rPr>
          <w:iCs/>
        </w:rPr>
        <w:tab/>
      </w:r>
      <w:r>
        <w:t>corpulence</w:t>
      </w:r>
      <w:r>
        <w:tab/>
        <w:t>obésité</w:t>
      </w:r>
    </w:p>
    <w:p w14:paraId="76AACFCE" w14:textId="77777777" w:rsidR="00067E2E" w:rsidRDefault="00A0702C">
      <w:pPr>
        <w:pStyle w:val="effectus"/>
      </w:pPr>
      <w:r>
        <w:rPr>
          <w:b/>
          <w:iCs/>
        </w:rPr>
        <w:t>Corpulentus</w:t>
      </w:r>
      <w:r>
        <w:rPr>
          <w:iCs/>
        </w:rPr>
        <w:tab/>
      </w:r>
      <w:r>
        <w:t>charnu</w:t>
      </w:r>
    </w:p>
    <w:p w14:paraId="11F31304" w14:textId="77777777" w:rsidR="00067E2E" w:rsidRDefault="00A0702C">
      <w:pPr>
        <w:pStyle w:val="effectus"/>
      </w:pPr>
      <w:r>
        <w:rPr>
          <w:b/>
          <w:iCs/>
        </w:rPr>
        <w:t>Corpus</w:t>
      </w:r>
      <w:r>
        <w:rPr>
          <w:iCs/>
        </w:rPr>
        <w:tab/>
      </w:r>
      <w:r>
        <w:t>corps</w:t>
      </w:r>
    </w:p>
    <w:p w14:paraId="352D39A0" w14:textId="77777777" w:rsidR="00067E2E" w:rsidRDefault="00A0702C">
      <w:pPr>
        <w:pStyle w:val="effectus"/>
        <w:tabs>
          <w:tab w:val="clear" w:pos="1984"/>
          <w:tab w:val="left" w:pos="2100"/>
        </w:tabs>
      </w:pPr>
      <w:r>
        <w:rPr>
          <w:b/>
          <w:iCs/>
        </w:rPr>
        <w:t>Corpus callosum</w:t>
      </w:r>
      <w:r>
        <w:rPr>
          <w:b/>
          <w:iCs/>
        </w:rPr>
        <w:tab/>
      </w:r>
      <w:r>
        <w:t>corps calleux</w:t>
      </w:r>
    </w:p>
    <w:p w14:paraId="2308794E" w14:textId="77777777" w:rsidR="00067E2E" w:rsidRDefault="00A0702C">
      <w:pPr>
        <w:pStyle w:val="effectus"/>
      </w:pPr>
      <w:r>
        <w:rPr>
          <w:b/>
          <w:iCs/>
        </w:rPr>
        <w:t>Corpusculum</w:t>
      </w:r>
      <w:r>
        <w:rPr>
          <w:iCs/>
        </w:rPr>
        <w:tab/>
      </w:r>
      <w:r>
        <w:t>corpuscule</w:t>
      </w:r>
    </w:p>
    <w:p w14:paraId="1722786F" w14:textId="77777777" w:rsidR="00067E2E" w:rsidRDefault="00A0702C">
      <w:pPr>
        <w:pStyle w:val="effectus"/>
      </w:pPr>
      <w:r>
        <w:rPr>
          <w:b/>
          <w:iCs/>
        </w:rPr>
        <w:t>Cor</w:t>
      </w:r>
      <w:r>
        <w:rPr>
          <w:b/>
          <w:iCs/>
        </w:rPr>
        <w:t>rectio</w:t>
      </w:r>
      <w:r>
        <w:rPr>
          <w:iCs/>
        </w:rPr>
        <w:tab/>
      </w:r>
      <w:r>
        <w:t>amendement</w:t>
      </w:r>
      <w:r>
        <w:tab/>
        <w:t>correction</w:t>
      </w:r>
    </w:p>
    <w:p w14:paraId="2072FEA9" w14:textId="77777777" w:rsidR="00067E2E" w:rsidRDefault="00A0702C">
      <w:pPr>
        <w:pStyle w:val="effectus"/>
      </w:pPr>
      <w:r>
        <w:rPr>
          <w:b/>
          <w:iCs/>
        </w:rPr>
        <w:t>Corroborans</w:t>
      </w:r>
      <w:r>
        <w:tab/>
        <w:t>confortatif</w:t>
      </w:r>
    </w:p>
    <w:p w14:paraId="76A0660B" w14:textId="77777777" w:rsidR="00067E2E" w:rsidRDefault="00A0702C">
      <w:pPr>
        <w:pStyle w:val="effectus"/>
      </w:pPr>
      <w:r>
        <w:rPr>
          <w:b/>
          <w:iCs/>
        </w:rPr>
        <w:t>Corroborantia</w:t>
      </w:r>
      <w:r>
        <w:rPr>
          <w:iCs/>
        </w:rPr>
        <w:tab/>
      </w:r>
      <w:r>
        <w:t>corroborans</w:t>
      </w:r>
    </w:p>
    <w:p w14:paraId="0277AD3C" w14:textId="77777777" w:rsidR="00067E2E" w:rsidRDefault="00A0702C">
      <w:pPr>
        <w:pStyle w:val="effectus"/>
      </w:pPr>
      <w:r>
        <w:rPr>
          <w:b/>
          <w:iCs/>
        </w:rPr>
        <w:t>Corroborare</w:t>
      </w:r>
      <w:r>
        <w:tab/>
        <w:t>conforter</w:t>
      </w:r>
    </w:p>
    <w:p w14:paraId="443D8660" w14:textId="77777777" w:rsidR="00067E2E" w:rsidRDefault="00A0702C">
      <w:pPr>
        <w:pStyle w:val="effectus"/>
      </w:pPr>
      <w:r>
        <w:rPr>
          <w:b/>
          <w:iCs/>
        </w:rPr>
        <w:t>Corroboratio</w:t>
      </w:r>
      <w:r>
        <w:rPr>
          <w:iCs/>
        </w:rPr>
        <w:tab/>
      </w:r>
      <w:r>
        <w:t>corroboration</w:t>
      </w:r>
    </w:p>
    <w:p w14:paraId="0758F7D5" w14:textId="77777777" w:rsidR="00067E2E" w:rsidRDefault="00A0702C">
      <w:pPr>
        <w:pStyle w:val="effectus"/>
      </w:pPr>
      <w:r>
        <w:rPr>
          <w:b/>
          <w:iCs/>
        </w:rPr>
        <w:t>Corrodens</w:t>
      </w:r>
      <w:r>
        <w:tab/>
        <w:t>corrodant</w:t>
      </w:r>
    </w:p>
    <w:p w14:paraId="7B286085" w14:textId="77777777" w:rsidR="00067E2E" w:rsidRDefault="00A0702C">
      <w:pPr>
        <w:pStyle w:val="effectus"/>
      </w:pPr>
      <w:r>
        <w:rPr>
          <w:b/>
          <w:iCs/>
        </w:rPr>
        <w:t>Corrodere</w:t>
      </w:r>
      <w:r>
        <w:rPr>
          <w:iCs/>
        </w:rPr>
        <w:tab/>
      </w:r>
      <w:r>
        <w:t>corroder</w:t>
      </w:r>
    </w:p>
    <w:p w14:paraId="570BCCB8" w14:textId="77777777" w:rsidR="00067E2E" w:rsidRDefault="00A0702C">
      <w:pPr>
        <w:pStyle w:val="effectus"/>
      </w:pPr>
      <w:r>
        <w:rPr>
          <w:b/>
          <w:iCs/>
        </w:rPr>
        <w:t>Corrosio</w:t>
      </w:r>
      <w:r>
        <w:rPr>
          <w:iCs/>
        </w:rPr>
        <w:tab/>
      </w:r>
      <w:r>
        <w:t>corrosion</w:t>
      </w:r>
    </w:p>
    <w:p w14:paraId="7AB9992A" w14:textId="77777777" w:rsidR="00067E2E" w:rsidRDefault="00A0702C">
      <w:pPr>
        <w:pStyle w:val="effectus"/>
      </w:pPr>
      <w:r>
        <w:rPr>
          <w:b/>
          <w:iCs/>
        </w:rPr>
        <w:t>Corrosivus</w:t>
      </w:r>
      <w:r>
        <w:rPr>
          <w:iCs/>
        </w:rPr>
        <w:tab/>
      </w:r>
      <w:r>
        <w:t>corrosif</w:t>
      </w:r>
    </w:p>
    <w:p w14:paraId="3D35D6CB" w14:textId="77777777" w:rsidR="00067E2E" w:rsidRDefault="00A0702C">
      <w:pPr>
        <w:pStyle w:val="effectus"/>
      </w:pPr>
      <w:r>
        <w:rPr>
          <w:b/>
          <w:iCs/>
        </w:rPr>
        <w:t>Corrugare</w:t>
      </w:r>
      <w:r>
        <w:rPr>
          <w:iCs/>
        </w:rPr>
        <w:tab/>
      </w:r>
      <w:r>
        <w:t>froncer</w:t>
      </w:r>
      <w:r>
        <w:tab/>
        <w:t>rider</w:t>
      </w:r>
    </w:p>
    <w:p w14:paraId="557E115F" w14:textId="77777777" w:rsidR="00067E2E" w:rsidRDefault="00A0702C">
      <w:pPr>
        <w:pStyle w:val="effectus"/>
      </w:pPr>
      <w:r>
        <w:rPr>
          <w:b/>
          <w:iCs/>
        </w:rPr>
        <w:t>Corrugatio</w:t>
      </w:r>
      <w:r>
        <w:rPr>
          <w:iCs/>
        </w:rPr>
        <w:tab/>
      </w:r>
      <w:r>
        <w:t>corrugation</w:t>
      </w:r>
    </w:p>
    <w:p w14:paraId="606D4B5E" w14:textId="77777777" w:rsidR="00067E2E" w:rsidRDefault="00A0702C">
      <w:pPr>
        <w:pStyle w:val="effectus"/>
      </w:pPr>
      <w:r>
        <w:rPr>
          <w:b/>
          <w:iCs/>
        </w:rPr>
        <w:t>Corrugator</w:t>
      </w:r>
      <w:r>
        <w:rPr>
          <w:iCs/>
        </w:rPr>
        <w:tab/>
      </w:r>
      <w:r>
        <w:t>corugateur</w:t>
      </w:r>
    </w:p>
    <w:p w14:paraId="5BF13787" w14:textId="77777777" w:rsidR="00067E2E" w:rsidRDefault="00A0702C">
      <w:pPr>
        <w:pStyle w:val="effectus"/>
      </w:pPr>
      <w:r>
        <w:rPr>
          <w:b/>
          <w:iCs/>
        </w:rPr>
        <w:t>Corruptio</w:t>
      </w:r>
      <w:r>
        <w:rPr>
          <w:iCs/>
        </w:rPr>
        <w:tab/>
      </w:r>
      <w:r>
        <w:t>corruption</w:t>
      </w:r>
    </w:p>
    <w:p w14:paraId="4FEC22D7" w14:textId="77777777" w:rsidR="00067E2E" w:rsidRDefault="00A0702C">
      <w:pPr>
        <w:pStyle w:val="effectus"/>
      </w:pPr>
      <w:r>
        <w:rPr>
          <w:b/>
          <w:iCs/>
        </w:rPr>
        <w:t>Cortex</w:t>
      </w:r>
      <w:r>
        <w:rPr>
          <w:iCs/>
        </w:rPr>
        <w:tab/>
      </w:r>
      <w:r>
        <w:t>écorce</w:t>
      </w:r>
    </w:p>
    <w:p w14:paraId="3101620E" w14:textId="77777777" w:rsidR="00067E2E" w:rsidRDefault="00A0702C">
      <w:pPr>
        <w:pStyle w:val="effectus"/>
      </w:pPr>
      <w:r>
        <w:rPr>
          <w:b/>
          <w:iCs/>
        </w:rPr>
        <w:t>Corticalis</w:t>
      </w:r>
      <w:r>
        <w:rPr>
          <w:iCs/>
        </w:rPr>
        <w:tab/>
      </w:r>
      <w:r>
        <w:t>cortical</w:t>
      </w:r>
    </w:p>
    <w:p w14:paraId="1D1B85A9" w14:textId="77777777" w:rsidR="00067E2E" w:rsidRDefault="00A0702C">
      <w:pPr>
        <w:pStyle w:val="effectus"/>
      </w:pPr>
      <w:r>
        <w:rPr>
          <w:b/>
          <w:iCs/>
        </w:rPr>
        <w:t>Coruscatio</w:t>
      </w:r>
      <w:r>
        <w:rPr>
          <w:iCs/>
        </w:rPr>
        <w:tab/>
      </w:r>
      <w:r>
        <w:t>coruscation</w:t>
      </w:r>
    </w:p>
    <w:p w14:paraId="43E35E50" w14:textId="77777777" w:rsidR="00067E2E" w:rsidRDefault="00A0702C">
      <w:pPr>
        <w:pStyle w:val="effectus"/>
      </w:pPr>
      <w:r>
        <w:rPr>
          <w:b/>
          <w:iCs/>
        </w:rPr>
        <w:t>Corybantiasmus</w:t>
      </w:r>
      <w:r>
        <w:rPr>
          <w:iCs/>
        </w:rPr>
        <w:tab/>
      </w:r>
      <w:r>
        <w:t>corybantiasme</w:t>
      </w:r>
    </w:p>
    <w:p w14:paraId="04A60C91" w14:textId="77777777" w:rsidR="00067E2E" w:rsidRDefault="00A0702C">
      <w:pPr>
        <w:pStyle w:val="effectus"/>
      </w:pPr>
      <w:r>
        <w:rPr>
          <w:b/>
          <w:iCs/>
        </w:rPr>
        <w:t>Corymbifer</w:t>
      </w:r>
      <w:r>
        <w:rPr>
          <w:iCs/>
        </w:rPr>
        <w:tab/>
      </w:r>
      <w:r>
        <w:t>corymbifère</w:t>
      </w:r>
    </w:p>
    <w:p w14:paraId="713CC08F" w14:textId="77777777" w:rsidR="00067E2E" w:rsidRDefault="00A0702C">
      <w:pPr>
        <w:pStyle w:val="effectus"/>
      </w:pPr>
      <w:r>
        <w:rPr>
          <w:b/>
          <w:iCs/>
        </w:rPr>
        <w:t>Corymbus</w:t>
      </w:r>
      <w:r>
        <w:rPr>
          <w:iCs/>
        </w:rPr>
        <w:tab/>
      </w:r>
      <w:r>
        <w:t>corymbe</w:t>
      </w:r>
    </w:p>
    <w:p w14:paraId="42B41C65" w14:textId="77777777" w:rsidR="00067E2E" w:rsidRDefault="00A0702C">
      <w:pPr>
        <w:pStyle w:val="effectus"/>
      </w:pPr>
      <w:r>
        <w:rPr>
          <w:b/>
          <w:iCs/>
        </w:rPr>
        <w:t>Coryza</w:t>
      </w:r>
      <w:r>
        <w:rPr>
          <w:b/>
          <w:iCs/>
        </w:rPr>
        <w:tab/>
      </w:r>
      <w:r>
        <w:t>coryza</w:t>
      </w:r>
    </w:p>
    <w:p w14:paraId="12B21EA5" w14:textId="77777777" w:rsidR="00067E2E" w:rsidRDefault="00A0702C">
      <w:pPr>
        <w:pStyle w:val="effectus"/>
      </w:pPr>
      <w:r>
        <w:rPr>
          <w:b/>
          <w:iCs/>
        </w:rPr>
        <w:t>Cosecans</w:t>
      </w:r>
      <w:r>
        <w:rPr>
          <w:iCs/>
        </w:rPr>
        <w:tab/>
      </w:r>
      <w:r>
        <w:t>cosécante</w:t>
      </w:r>
    </w:p>
    <w:p w14:paraId="564E4C26" w14:textId="77777777" w:rsidR="00067E2E" w:rsidRDefault="00A0702C">
      <w:pPr>
        <w:pStyle w:val="effectus"/>
      </w:pPr>
      <w:r>
        <w:rPr>
          <w:b/>
          <w:iCs/>
        </w:rPr>
        <w:t>Co-sinus</w:t>
      </w:r>
      <w:r>
        <w:rPr>
          <w:iCs/>
        </w:rPr>
        <w:tab/>
      </w:r>
      <w:r>
        <w:t>co-sinus</w:t>
      </w:r>
    </w:p>
    <w:p w14:paraId="14CC2E17" w14:textId="77777777" w:rsidR="00067E2E" w:rsidRDefault="00A0702C">
      <w:pPr>
        <w:pStyle w:val="effectus"/>
      </w:pPr>
      <w:r>
        <w:rPr>
          <w:b/>
          <w:iCs/>
        </w:rPr>
        <w:t>Cosmeticus</w:t>
      </w:r>
      <w:r>
        <w:rPr>
          <w:iCs/>
        </w:rPr>
        <w:tab/>
      </w:r>
      <w:r>
        <w:t>cosmétique</w:t>
      </w:r>
    </w:p>
    <w:p w14:paraId="7810EB7D" w14:textId="77777777" w:rsidR="00067E2E" w:rsidRDefault="00A0702C">
      <w:pPr>
        <w:pStyle w:val="effectus"/>
      </w:pPr>
      <w:r>
        <w:rPr>
          <w:b/>
          <w:iCs/>
        </w:rPr>
        <w:t>Cosmicus</w:t>
      </w:r>
      <w:r>
        <w:rPr>
          <w:iCs/>
        </w:rPr>
        <w:tab/>
      </w:r>
      <w:r>
        <w:t>cosmique</w:t>
      </w:r>
    </w:p>
    <w:p w14:paraId="3C271106" w14:textId="77777777" w:rsidR="00067E2E" w:rsidRDefault="00A0702C">
      <w:pPr>
        <w:pStyle w:val="effectus"/>
      </w:pPr>
      <w:r>
        <w:rPr>
          <w:b/>
          <w:iCs/>
        </w:rPr>
        <w:t>Cosmogonia</w:t>
      </w:r>
      <w:r>
        <w:rPr>
          <w:iCs/>
        </w:rPr>
        <w:tab/>
      </w:r>
      <w:r>
        <w:t>cosmogonie</w:t>
      </w:r>
    </w:p>
    <w:p w14:paraId="41C4DB56" w14:textId="77777777" w:rsidR="00067E2E" w:rsidRDefault="00A0702C">
      <w:pPr>
        <w:pStyle w:val="effectus"/>
      </w:pPr>
      <w:r>
        <w:rPr>
          <w:b/>
          <w:iCs/>
        </w:rPr>
        <w:t>Cosmographia</w:t>
      </w:r>
      <w:r>
        <w:rPr>
          <w:iCs/>
        </w:rPr>
        <w:tab/>
      </w:r>
      <w:r>
        <w:t>cosmographie</w:t>
      </w:r>
    </w:p>
    <w:p w14:paraId="381F4903" w14:textId="77777777" w:rsidR="00067E2E" w:rsidRDefault="00A0702C">
      <w:pPr>
        <w:pStyle w:val="effectus"/>
      </w:pPr>
      <w:r>
        <w:rPr>
          <w:b/>
          <w:iCs/>
        </w:rPr>
        <w:t>Cosmolabium</w:t>
      </w:r>
      <w:r>
        <w:tab/>
        <w:t>cosmolabe</w:t>
      </w:r>
    </w:p>
    <w:p w14:paraId="2340B89B" w14:textId="77777777" w:rsidR="00067E2E" w:rsidRDefault="00A0702C">
      <w:pPr>
        <w:pStyle w:val="effectus"/>
      </w:pPr>
      <w:r>
        <w:rPr>
          <w:b/>
          <w:iCs/>
        </w:rPr>
        <w:t>Cosmologia</w:t>
      </w:r>
      <w:r>
        <w:rPr>
          <w:iCs/>
        </w:rPr>
        <w:tab/>
      </w:r>
      <w:r>
        <w:t>cosmologie</w:t>
      </w:r>
    </w:p>
    <w:p w14:paraId="04F6D4D9" w14:textId="77777777" w:rsidR="00067E2E" w:rsidRDefault="00A0702C">
      <w:pPr>
        <w:pStyle w:val="effectus"/>
      </w:pPr>
      <w:r>
        <w:rPr>
          <w:b/>
          <w:iCs/>
        </w:rPr>
        <w:t>Costa</w:t>
      </w:r>
      <w:r>
        <w:rPr>
          <w:iCs/>
        </w:rPr>
        <w:tab/>
      </w:r>
      <w:r>
        <w:t>côte</w:t>
      </w:r>
    </w:p>
    <w:p w14:paraId="0C5047B3" w14:textId="77777777" w:rsidR="00067E2E" w:rsidRDefault="00A0702C">
      <w:pPr>
        <w:pStyle w:val="effectus"/>
      </w:pPr>
      <w:r>
        <w:rPr>
          <w:b/>
          <w:iCs/>
        </w:rPr>
        <w:t>Costalis</w:t>
      </w:r>
      <w:r>
        <w:rPr>
          <w:iCs/>
        </w:rPr>
        <w:tab/>
      </w:r>
      <w:r>
        <w:t>costal</w:t>
      </w:r>
    </w:p>
    <w:p w14:paraId="7EDB60B6" w14:textId="77777777" w:rsidR="00067E2E" w:rsidRDefault="00A0702C">
      <w:pPr>
        <w:pStyle w:val="effectus"/>
      </w:pPr>
      <w:r>
        <w:rPr>
          <w:b/>
          <w:iCs/>
        </w:rPr>
        <w:t>Co-tangens</w:t>
      </w:r>
      <w:r>
        <w:rPr>
          <w:iCs/>
        </w:rPr>
        <w:tab/>
      </w:r>
      <w:r>
        <w:t>co-tangente</w:t>
      </w:r>
    </w:p>
    <w:p w14:paraId="411A1948" w14:textId="77777777" w:rsidR="00067E2E" w:rsidRDefault="00A0702C">
      <w:pPr>
        <w:pStyle w:val="effectus"/>
      </w:pPr>
      <w:r>
        <w:rPr>
          <w:b/>
          <w:iCs/>
        </w:rPr>
        <w:t>Cotyle</w:t>
      </w:r>
      <w:r>
        <w:rPr>
          <w:iCs/>
        </w:rPr>
        <w:tab/>
      </w:r>
      <w:r>
        <w:t>cotyle</w:t>
      </w:r>
    </w:p>
    <w:p w14:paraId="2148C00A" w14:textId="77777777" w:rsidR="00067E2E" w:rsidRDefault="00A0702C">
      <w:pPr>
        <w:pStyle w:val="effectus"/>
      </w:pPr>
      <w:r>
        <w:rPr>
          <w:b/>
          <w:iCs/>
        </w:rPr>
        <w:t>Cotyledones</w:t>
      </w:r>
      <w:r>
        <w:rPr>
          <w:iCs/>
        </w:rPr>
        <w:tab/>
      </w:r>
      <w:r>
        <w:t>cotylédons</w:t>
      </w:r>
    </w:p>
    <w:p w14:paraId="7EFC1426" w14:textId="77777777" w:rsidR="00067E2E" w:rsidRDefault="00A0702C">
      <w:pPr>
        <w:pStyle w:val="effectus"/>
      </w:pPr>
      <w:r>
        <w:rPr>
          <w:b/>
          <w:iCs/>
        </w:rPr>
        <w:t>Cotyloïdes</w:t>
      </w:r>
      <w:r>
        <w:rPr>
          <w:iCs/>
        </w:rPr>
        <w:tab/>
      </w:r>
      <w:r>
        <w:t>cotoloïde</w:t>
      </w:r>
    </w:p>
    <w:p w14:paraId="279DF1D0" w14:textId="77777777" w:rsidR="00067E2E" w:rsidRDefault="00A0702C">
      <w:pPr>
        <w:pStyle w:val="effectus"/>
      </w:pPr>
      <w:r>
        <w:rPr>
          <w:b/>
          <w:iCs/>
        </w:rPr>
        <w:t>Coxa</w:t>
      </w:r>
      <w:r>
        <w:rPr>
          <w:iCs/>
        </w:rPr>
        <w:tab/>
      </w:r>
      <w:r>
        <w:t>cuisse</w:t>
      </w:r>
      <w:r>
        <w:tab/>
        <w:t>hanche</w:t>
      </w:r>
    </w:p>
    <w:p w14:paraId="715283B7" w14:textId="77777777" w:rsidR="00067E2E" w:rsidRDefault="00A0702C">
      <w:pPr>
        <w:pStyle w:val="effectus"/>
      </w:pPr>
      <w:r>
        <w:rPr>
          <w:b/>
          <w:iCs/>
        </w:rPr>
        <w:t>Cranium</w:t>
      </w:r>
      <w:r>
        <w:tab/>
        <w:t>crâne</w:t>
      </w:r>
    </w:p>
    <w:p w14:paraId="0593E471" w14:textId="77777777" w:rsidR="00067E2E" w:rsidRDefault="00A0702C">
      <w:pPr>
        <w:pStyle w:val="effectus"/>
      </w:pPr>
      <w:r>
        <w:rPr>
          <w:b/>
          <w:iCs/>
        </w:rPr>
        <w:t>Crapula</w:t>
      </w:r>
      <w:r>
        <w:rPr>
          <w:iCs/>
        </w:rPr>
        <w:tab/>
      </w:r>
      <w:r>
        <w:t>crapule</w:t>
      </w:r>
    </w:p>
    <w:p w14:paraId="15AF7854" w14:textId="77777777" w:rsidR="00067E2E" w:rsidRDefault="00A0702C">
      <w:pPr>
        <w:pStyle w:val="effectus"/>
      </w:pPr>
      <w:r>
        <w:rPr>
          <w:b/>
          <w:iCs/>
        </w:rPr>
        <w:t>Crasis</w:t>
      </w:r>
      <w:r>
        <w:rPr>
          <w:iCs/>
        </w:rPr>
        <w:tab/>
      </w:r>
      <w:r>
        <w:t>tempérament</w:t>
      </w:r>
    </w:p>
    <w:p w14:paraId="07A7E79D" w14:textId="77777777" w:rsidR="00067E2E" w:rsidRDefault="00A0702C">
      <w:pPr>
        <w:pStyle w:val="effectus"/>
      </w:pPr>
      <w:r>
        <w:rPr>
          <w:b/>
          <w:iCs/>
        </w:rPr>
        <w:t>Craspedon</w:t>
      </w:r>
      <w:r>
        <w:rPr>
          <w:b/>
          <w:iCs/>
        </w:rPr>
        <w:tab/>
      </w:r>
      <w:r>
        <w:t>craspedon</w:t>
      </w:r>
    </w:p>
    <w:p w14:paraId="4F6D353F" w14:textId="77777777" w:rsidR="00067E2E" w:rsidRDefault="00A0702C">
      <w:pPr>
        <w:pStyle w:val="effectus"/>
      </w:pPr>
      <w:r>
        <w:rPr>
          <w:b/>
          <w:iCs/>
        </w:rPr>
        <w:t>Crassamentum</w:t>
      </w:r>
      <w:r>
        <w:rPr>
          <w:b/>
          <w:iCs/>
        </w:rPr>
        <w:tab/>
      </w:r>
      <w:r>
        <w:t>crassamentum</w:t>
      </w:r>
    </w:p>
    <w:p w14:paraId="2BA0891B" w14:textId="77777777" w:rsidR="00067E2E" w:rsidRDefault="00A0702C">
      <w:pPr>
        <w:pStyle w:val="effectus"/>
      </w:pPr>
      <w:r>
        <w:rPr>
          <w:b/>
          <w:iCs/>
        </w:rPr>
        <w:t>Crassa-meninx</w:t>
      </w:r>
      <w:r>
        <w:rPr>
          <w:iCs/>
        </w:rPr>
        <w:tab/>
      </w:r>
      <w:r>
        <w:t>dure-mère</w:t>
      </w:r>
    </w:p>
    <w:p w14:paraId="48B894C5" w14:textId="77777777" w:rsidR="00067E2E" w:rsidRDefault="00A0702C">
      <w:pPr>
        <w:pStyle w:val="effectus"/>
      </w:pPr>
      <w:r>
        <w:rPr>
          <w:b/>
          <w:iCs/>
        </w:rPr>
        <w:t>Cremaster</w:t>
      </w:r>
      <w:r>
        <w:rPr>
          <w:b/>
          <w:iCs/>
        </w:rPr>
        <w:tab/>
      </w:r>
      <w:r>
        <w:t>cremaster</w:t>
      </w:r>
    </w:p>
    <w:p w14:paraId="6C3019BD" w14:textId="77777777" w:rsidR="00067E2E" w:rsidRDefault="00A0702C">
      <w:pPr>
        <w:pStyle w:val="effectus"/>
      </w:pPr>
      <w:r>
        <w:rPr>
          <w:b/>
          <w:iCs/>
        </w:rPr>
        <w:t>Cremer</w:t>
      </w:r>
      <w:r>
        <w:rPr>
          <w:b/>
          <w:iCs/>
        </w:rPr>
        <w:tab/>
      </w:r>
      <w:r>
        <w:t>cremer</w:t>
      </w:r>
    </w:p>
    <w:p w14:paraId="0C584F24" w14:textId="77777777" w:rsidR="00067E2E" w:rsidRDefault="00A0702C">
      <w:pPr>
        <w:pStyle w:val="effectus"/>
      </w:pPr>
      <w:r>
        <w:rPr>
          <w:b/>
          <w:iCs/>
        </w:rPr>
        <w:t>Cremortartari</w:t>
      </w:r>
      <w:r>
        <w:rPr>
          <w:iCs/>
        </w:rPr>
        <w:tab/>
      </w:r>
      <w:r>
        <w:t>créme de tartre</w:t>
      </w:r>
    </w:p>
    <w:p w14:paraId="32E0C5B6" w14:textId="77777777" w:rsidR="00067E2E" w:rsidRDefault="00A0702C">
      <w:pPr>
        <w:pStyle w:val="effectus"/>
      </w:pPr>
      <w:r>
        <w:rPr>
          <w:b/>
          <w:iCs/>
        </w:rPr>
        <w:t>Crenatus</w:t>
      </w:r>
      <w:r>
        <w:rPr>
          <w:iCs/>
        </w:rPr>
        <w:tab/>
      </w:r>
      <w:r>
        <w:t>créné</w:t>
      </w:r>
    </w:p>
    <w:p w14:paraId="740DA258" w14:textId="77777777" w:rsidR="00067E2E" w:rsidRDefault="00A0702C">
      <w:pPr>
        <w:pStyle w:val="effectus"/>
      </w:pPr>
      <w:r>
        <w:rPr>
          <w:b/>
          <w:bCs/>
          <w:iCs/>
        </w:rPr>
        <w:t>Crenulatus</w:t>
      </w:r>
      <w:r>
        <w:rPr>
          <w:bCs/>
          <w:iCs/>
        </w:rPr>
        <w:tab/>
      </w:r>
      <w:r>
        <w:rPr>
          <w:bCs/>
        </w:rPr>
        <w:t>crénulé</w:t>
      </w:r>
    </w:p>
    <w:p w14:paraId="4A19F1E5" w14:textId="77777777" w:rsidR="00067E2E" w:rsidRDefault="00A0702C">
      <w:pPr>
        <w:pStyle w:val="effectus"/>
      </w:pPr>
      <w:r>
        <w:rPr>
          <w:b/>
          <w:iCs/>
        </w:rPr>
        <w:lastRenderedPageBreak/>
        <w:t>Crepatura</w:t>
      </w:r>
      <w:r>
        <w:rPr>
          <w:iCs/>
        </w:rPr>
        <w:tab/>
      </w:r>
      <w:r>
        <w:t>hernie</w:t>
      </w:r>
    </w:p>
    <w:p w14:paraId="6061B5A2" w14:textId="77777777" w:rsidR="00067E2E" w:rsidRDefault="00A0702C">
      <w:pPr>
        <w:pStyle w:val="effectus"/>
      </w:pPr>
      <w:r>
        <w:rPr>
          <w:b/>
          <w:iCs/>
        </w:rPr>
        <w:t>Crepitatto</w:t>
      </w:r>
      <w:r>
        <w:rPr>
          <w:iCs/>
        </w:rPr>
        <w:tab/>
      </w:r>
      <w:r>
        <w:t>crepitation</w:t>
      </w:r>
      <w:r>
        <w:tab/>
        <w:t>décrépitation</w:t>
      </w:r>
    </w:p>
    <w:p w14:paraId="1F81E0B8" w14:textId="77777777" w:rsidR="00067E2E" w:rsidRDefault="00A0702C">
      <w:pPr>
        <w:pStyle w:val="effectus"/>
      </w:pPr>
      <w:r>
        <w:rPr>
          <w:b/>
          <w:iCs/>
        </w:rPr>
        <w:t>Crepusculum</w:t>
      </w:r>
      <w:r>
        <w:rPr>
          <w:iCs/>
        </w:rPr>
        <w:tab/>
      </w:r>
      <w:r>
        <w:t>crépuscule</w:t>
      </w:r>
    </w:p>
    <w:p w14:paraId="5496B6A7" w14:textId="77777777" w:rsidR="00067E2E" w:rsidRDefault="00A0702C">
      <w:pPr>
        <w:pStyle w:val="effectus"/>
      </w:pPr>
      <w:r>
        <w:rPr>
          <w:b/>
          <w:iCs/>
        </w:rPr>
        <w:t>Crepitus</w:t>
      </w:r>
      <w:r>
        <w:rPr>
          <w:iCs/>
        </w:rPr>
        <w:tab/>
      </w:r>
      <w:r>
        <w:t>cliquetis</w:t>
      </w:r>
    </w:p>
    <w:p w14:paraId="34EA0D45" w14:textId="77777777" w:rsidR="00067E2E" w:rsidRDefault="00A0702C">
      <w:pPr>
        <w:pStyle w:val="effectus"/>
      </w:pPr>
      <w:r>
        <w:rPr>
          <w:b/>
          <w:iCs/>
        </w:rPr>
        <w:t>Cribratio</w:t>
      </w:r>
      <w:r>
        <w:rPr>
          <w:iCs/>
        </w:rPr>
        <w:tab/>
      </w:r>
      <w:r>
        <w:t>cribration</w:t>
      </w:r>
    </w:p>
    <w:p w14:paraId="120BD96D" w14:textId="77777777" w:rsidR="00067E2E" w:rsidRDefault="00A0702C">
      <w:pPr>
        <w:pStyle w:val="effectus"/>
      </w:pPr>
      <w:r>
        <w:rPr>
          <w:b/>
          <w:iCs/>
        </w:rPr>
        <w:t>Cribrosum</w:t>
      </w:r>
      <w:r>
        <w:rPr>
          <w:iCs/>
        </w:rPr>
        <w:tab/>
      </w:r>
      <w:r>
        <w:t>ethmoïde</w:t>
      </w:r>
    </w:p>
    <w:p w14:paraId="6BA0D767" w14:textId="77777777" w:rsidR="00067E2E" w:rsidRDefault="00A0702C">
      <w:pPr>
        <w:pStyle w:val="effectus"/>
      </w:pPr>
      <w:r>
        <w:rPr>
          <w:b/>
          <w:iCs/>
        </w:rPr>
        <w:t>Cricoarytœnoïdeus</w:t>
      </w:r>
      <w:r>
        <w:rPr>
          <w:iCs/>
        </w:rPr>
        <w:tab/>
      </w:r>
      <w:r>
        <w:t>cricoaryténoïdien</w:t>
      </w:r>
    </w:p>
    <w:p w14:paraId="14747C16" w14:textId="77777777" w:rsidR="00067E2E" w:rsidRDefault="00A0702C">
      <w:pPr>
        <w:pStyle w:val="effectus"/>
      </w:pPr>
      <w:r>
        <w:rPr>
          <w:b/>
          <w:iCs/>
        </w:rPr>
        <w:t>Cricoïdes</w:t>
      </w:r>
      <w:r>
        <w:tab/>
        <w:t>cricoïde</w:t>
      </w:r>
    </w:p>
    <w:p w14:paraId="53C92099" w14:textId="77777777" w:rsidR="00067E2E" w:rsidRDefault="00A0702C">
      <w:pPr>
        <w:pStyle w:val="effectus"/>
      </w:pPr>
      <w:r>
        <w:rPr>
          <w:b/>
          <w:iCs/>
        </w:rPr>
        <w:t>Cricoïdeus</w:t>
      </w:r>
      <w:r>
        <w:rPr>
          <w:iCs/>
        </w:rPr>
        <w:tab/>
      </w:r>
      <w:r>
        <w:t>cricoïde</w:t>
      </w:r>
    </w:p>
    <w:p w14:paraId="65F467CB" w14:textId="77777777" w:rsidR="00067E2E" w:rsidRDefault="00A0702C">
      <w:pPr>
        <w:pStyle w:val="effectus"/>
      </w:pPr>
      <w:r>
        <w:rPr>
          <w:b/>
          <w:iCs/>
        </w:rPr>
        <w:t>Crixopharyngeus</w:t>
      </w:r>
      <w:r>
        <w:rPr>
          <w:b/>
          <w:iCs/>
        </w:rPr>
        <w:tab/>
      </w:r>
      <w:r>
        <w:tab/>
        <w:t>cricopharyngien</w:t>
      </w:r>
    </w:p>
    <w:p w14:paraId="6C3ECB42" w14:textId="77777777" w:rsidR="00067E2E" w:rsidRDefault="00A0702C">
      <w:pPr>
        <w:pStyle w:val="effectus"/>
      </w:pPr>
      <w:r>
        <w:rPr>
          <w:b/>
          <w:iCs/>
        </w:rPr>
        <w:t>Cricothyroïdeus</w:t>
      </w:r>
      <w:r>
        <w:rPr>
          <w:b/>
          <w:iCs/>
        </w:rPr>
        <w:tab/>
      </w:r>
      <w:r>
        <w:t>cricothyroïdien</w:t>
      </w:r>
    </w:p>
    <w:p w14:paraId="40088E20" w14:textId="77777777" w:rsidR="00067E2E" w:rsidRDefault="00A0702C">
      <w:pPr>
        <w:pStyle w:val="effectus"/>
      </w:pPr>
      <w:r>
        <w:rPr>
          <w:b/>
          <w:iCs/>
        </w:rPr>
        <w:t>Cridones</w:t>
      </w:r>
      <w:r>
        <w:rPr>
          <w:iCs/>
        </w:rPr>
        <w:tab/>
      </w:r>
      <w:r>
        <w:t>draconcules</w:t>
      </w:r>
    </w:p>
    <w:p w14:paraId="234131E0" w14:textId="77777777" w:rsidR="00067E2E" w:rsidRDefault="00A0702C">
      <w:pPr>
        <w:pStyle w:val="effectus"/>
      </w:pPr>
      <w:r>
        <w:rPr>
          <w:b/>
          <w:iCs/>
        </w:rPr>
        <w:t>Crinale</w:t>
      </w:r>
      <w:r>
        <w:rPr>
          <w:iCs/>
        </w:rPr>
        <w:tab/>
      </w:r>
      <w:r>
        <w:t>crinal</w:t>
      </w:r>
    </w:p>
    <w:p w14:paraId="17232675" w14:textId="77777777" w:rsidR="00067E2E" w:rsidRDefault="00A0702C">
      <w:pPr>
        <w:pStyle w:val="effectus"/>
      </w:pPr>
      <w:r>
        <w:rPr>
          <w:b/>
          <w:iCs/>
        </w:rPr>
        <w:t>Crinitus</w:t>
      </w:r>
      <w:r>
        <w:rPr>
          <w:iCs/>
        </w:rPr>
        <w:tab/>
      </w:r>
      <w:r>
        <w:t>capillacé</w:t>
      </w:r>
    </w:p>
    <w:p w14:paraId="3A87264E" w14:textId="77777777" w:rsidR="00067E2E" w:rsidRDefault="00A0702C">
      <w:pPr>
        <w:pStyle w:val="effectus"/>
      </w:pPr>
      <w:r>
        <w:rPr>
          <w:b/>
          <w:iCs/>
        </w:rPr>
        <w:t>Crinones</w:t>
      </w:r>
      <w:r>
        <w:rPr>
          <w:iCs/>
        </w:rPr>
        <w:tab/>
      </w:r>
      <w:r>
        <w:t>crinons</w:t>
      </w:r>
      <w:r>
        <w:tab/>
        <w:t>draconcules</w:t>
      </w:r>
    </w:p>
    <w:p w14:paraId="6DD542F8" w14:textId="77777777" w:rsidR="00067E2E" w:rsidRDefault="00A0702C">
      <w:pPr>
        <w:pStyle w:val="effectus"/>
      </w:pPr>
      <w:r>
        <w:rPr>
          <w:b/>
          <w:iCs/>
        </w:rPr>
        <w:t>Crisimus</w:t>
      </w:r>
      <w:r>
        <w:rPr>
          <w:iCs/>
        </w:rPr>
        <w:tab/>
      </w:r>
      <w:r>
        <w:t>critique</w:t>
      </w:r>
    </w:p>
    <w:p w14:paraId="29770C9F" w14:textId="77777777" w:rsidR="00067E2E" w:rsidRDefault="00A0702C">
      <w:pPr>
        <w:pStyle w:val="effectus"/>
      </w:pPr>
      <w:r>
        <w:rPr>
          <w:b/>
          <w:iCs/>
        </w:rPr>
        <w:t>Crisis</w:t>
      </w:r>
      <w:r>
        <w:rPr>
          <w:iCs/>
        </w:rPr>
        <w:tab/>
      </w:r>
      <w:r>
        <w:t>crise</w:t>
      </w:r>
    </w:p>
    <w:p w14:paraId="572BF239" w14:textId="77777777" w:rsidR="00067E2E" w:rsidRDefault="00A0702C">
      <w:pPr>
        <w:pStyle w:val="effectus"/>
      </w:pPr>
      <w:r>
        <w:rPr>
          <w:b/>
          <w:iCs/>
        </w:rPr>
        <w:t>Crispatura</w:t>
      </w:r>
      <w:r>
        <w:rPr>
          <w:iCs/>
        </w:rPr>
        <w:tab/>
      </w:r>
      <w:r>
        <w:t>crispation</w:t>
      </w:r>
    </w:p>
    <w:p w14:paraId="4BF852F7" w14:textId="77777777" w:rsidR="00067E2E" w:rsidRDefault="00A0702C">
      <w:pPr>
        <w:pStyle w:val="effectus"/>
      </w:pPr>
      <w:r>
        <w:rPr>
          <w:b/>
          <w:iCs/>
        </w:rPr>
        <w:t>Crispus</w:t>
      </w:r>
      <w:r>
        <w:rPr>
          <w:iCs/>
        </w:rPr>
        <w:tab/>
      </w:r>
      <w:r>
        <w:t>crépu</w:t>
      </w:r>
    </w:p>
    <w:p w14:paraId="1093BAE7" w14:textId="77777777" w:rsidR="00067E2E" w:rsidRDefault="00A0702C">
      <w:pPr>
        <w:pStyle w:val="effectus"/>
      </w:pPr>
      <w:r>
        <w:rPr>
          <w:b/>
          <w:iCs/>
        </w:rPr>
        <w:t>Crista</w:t>
      </w:r>
      <w:r>
        <w:rPr>
          <w:iCs/>
        </w:rPr>
        <w:tab/>
      </w:r>
      <w:r>
        <w:t>crête</w:t>
      </w:r>
    </w:p>
    <w:p w14:paraId="0E75FC59" w14:textId="77777777" w:rsidR="00067E2E" w:rsidRDefault="00A0702C">
      <w:pPr>
        <w:pStyle w:val="effectus"/>
      </w:pPr>
      <w:r>
        <w:rPr>
          <w:b/>
          <w:iCs/>
        </w:rPr>
        <w:t>Crista galli</w:t>
      </w:r>
      <w:r>
        <w:rPr>
          <w:iCs/>
        </w:rPr>
        <w:tab/>
      </w:r>
      <w:r>
        <w:t>crête de coq</w:t>
      </w:r>
    </w:p>
    <w:p w14:paraId="5F5EA04C" w14:textId="77777777" w:rsidR="00067E2E" w:rsidRDefault="00A0702C">
      <w:pPr>
        <w:pStyle w:val="effectus"/>
      </w:pPr>
      <w:r>
        <w:rPr>
          <w:b/>
          <w:iCs/>
        </w:rPr>
        <w:t>Crithe</w:t>
      </w:r>
      <w:r>
        <w:rPr>
          <w:iCs/>
        </w:rPr>
        <w:tab/>
      </w:r>
      <w:r>
        <w:t>orgeolet</w:t>
      </w:r>
    </w:p>
    <w:p w14:paraId="4C3865C4" w14:textId="77777777" w:rsidR="00067E2E" w:rsidRDefault="00A0702C">
      <w:pPr>
        <w:pStyle w:val="effectus"/>
      </w:pPr>
      <w:r>
        <w:rPr>
          <w:b/>
          <w:iCs/>
        </w:rPr>
        <w:t>Criticus</w:t>
      </w:r>
      <w:r>
        <w:rPr>
          <w:iCs/>
        </w:rPr>
        <w:tab/>
      </w:r>
      <w:r>
        <w:t>critique</w:t>
      </w:r>
    </w:p>
    <w:p w14:paraId="2AA4E818" w14:textId="77777777" w:rsidR="00067E2E" w:rsidRDefault="00A0702C">
      <w:pPr>
        <w:pStyle w:val="effectus"/>
      </w:pPr>
      <w:r>
        <w:rPr>
          <w:b/>
          <w:iCs/>
        </w:rPr>
        <w:t>Crocitus</w:t>
      </w:r>
      <w:r>
        <w:rPr>
          <w:iCs/>
        </w:rPr>
        <w:tab/>
      </w:r>
      <w:r>
        <w:t>croassement</w:t>
      </w:r>
    </w:p>
    <w:p w14:paraId="1368BD09" w14:textId="77777777" w:rsidR="00067E2E" w:rsidRDefault="00A0702C">
      <w:pPr>
        <w:pStyle w:val="effectus"/>
      </w:pPr>
      <w:r>
        <w:rPr>
          <w:b/>
          <w:iCs/>
        </w:rPr>
        <w:t>Crocus</w:t>
      </w:r>
      <w:r>
        <w:rPr>
          <w:b/>
          <w:iCs/>
        </w:rPr>
        <w:tab/>
      </w:r>
      <w:r>
        <w:t>crocus</w:t>
      </w:r>
    </w:p>
    <w:p w14:paraId="3428AD5B" w14:textId="77777777" w:rsidR="00067E2E" w:rsidRDefault="00A0702C">
      <w:pPr>
        <w:pStyle w:val="effectus"/>
      </w:pPr>
      <w:r>
        <w:rPr>
          <w:b/>
          <w:iCs/>
        </w:rPr>
        <w:t>Crotalus</w:t>
      </w:r>
      <w:r>
        <w:rPr>
          <w:iCs/>
        </w:rPr>
        <w:tab/>
      </w:r>
      <w:r>
        <w:t>crotale</w:t>
      </w:r>
    </w:p>
    <w:p w14:paraId="178F408C" w14:textId="77777777" w:rsidR="00067E2E" w:rsidRDefault="00A0702C">
      <w:pPr>
        <w:pStyle w:val="effectus"/>
      </w:pPr>
      <w:r>
        <w:rPr>
          <w:b/>
          <w:iCs/>
        </w:rPr>
        <w:t>Crotaphites</w:t>
      </w:r>
      <w:r>
        <w:rPr>
          <w:iCs/>
        </w:rPr>
        <w:tab/>
      </w:r>
      <w:r>
        <w:t>crotaphite</w:t>
      </w:r>
    </w:p>
    <w:p w14:paraId="6DABEF15" w14:textId="77777777" w:rsidR="00067E2E" w:rsidRDefault="00A0702C">
      <w:pPr>
        <w:pStyle w:val="effectus"/>
      </w:pPr>
      <w:r>
        <w:rPr>
          <w:b/>
          <w:iCs/>
        </w:rPr>
        <w:t>Crucifer</w:t>
      </w:r>
      <w:r>
        <w:rPr>
          <w:iCs/>
        </w:rPr>
        <w:tab/>
      </w:r>
      <w:r>
        <w:t>crucifère</w:t>
      </w:r>
    </w:p>
    <w:p w14:paraId="77FFE99E" w14:textId="77777777" w:rsidR="00067E2E" w:rsidRDefault="00A0702C">
      <w:pPr>
        <w:pStyle w:val="effectus"/>
      </w:pPr>
      <w:r>
        <w:rPr>
          <w:b/>
          <w:iCs/>
        </w:rPr>
        <w:t>Crucialis</w:t>
      </w:r>
      <w:r>
        <w:rPr>
          <w:iCs/>
        </w:rPr>
        <w:tab/>
      </w:r>
      <w:r>
        <w:t>crucial</w:t>
      </w:r>
    </w:p>
    <w:p w14:paraId="2FB24F4E" w14:textId="77777777" w:rsidR="00067E2E" w:rsidRDefault="00A0702C">
      <w:pPr>
        <w:pStyle w:val="effectus"/>
      </w:pPr>
      <w:r>
        <w:rPr>
          <w:b/>
          <w:iCs/>
        </w:rPr>
        <w:t>Crucibulum</w:t>
      </w:r>
      <w:r>
        <w:rPr>
          <w:b/>
          <w:iCs/>
        </w:rPr>
        <w:tab/>
      </w:r>
      <w:r>
        <w:t>creuset</w:t>
      </w:r>
    </w:p>
    <w:p w14:paraId="66993561" w14:textId="77777777" w:rsidR="00067E2E" w:rsidRDefault="00A0702C">
      <w:pPr>
        <w:pStyle w:val="effectus"/>
      </w:pPr>
      <w:r>
        <w:rPr>
          <w:b/>
          <w:iCs/>
        </w:rPr>
        <w:t>Cruditas</w:t>
      </w:r>
      <w:r>
        <w:rPr>
          <w:iCs/>
        </w:rPr>
        <w:tab/>
      </w:r>
      <w:r>
        <w:t>crudité</w:t>
      </w:r>
    </w:p>
    <w:p w14:paraId="1EA1C679" w14:textId="77777777" w:rsidR="00067E2E" w:rsidRDefault="00A0702C">
      <w:pPr>
        <w:pStyle w:val="effectus"/>
      </w:pPr>
      <w:r>
        <w:rPr>
          <w:b/>
          <w:iCs/>
        </w:rPr>
        <w:t>Crudus</w:t>
      </w:r>
      <w:r>
        <w:rPr>
          <w:iCs/>
        </w:rPr>
        <w:tab/>
      </w:r>
      <w:r>
        <w:t>cru</w:t>
      </w:r>
      <w:r>
        <w:tab/>
        <w:t>indigeste</w:t>
      </w:r>
    </w:p>
    <w:p w14:paraId="3F47C994" w14:textId="77777777" w:rsidR="00067E2E" w:rsidRDefault="00A0702C">
      <w:pPr>
        <w:pStyle w:val="effectus"/>
      </w:pPr>
      <w:r>
        <w:rPr>
          <w:b/>
          <w:iCs/>
        </w:rPr>
        <w:t>Cruralis</w:t>
      </w:r>
      <w:r>
        <w:rPr>
          <w:iCs/>
        </w:rPr>
        <w:tab/>
      </w:r>
      <w:r>
        <w:t>crural</w:t>
      </w:r>
    </w:p>
    <w:p w14:paraId="400D0064" w14:textId="77777777" w:rsidR="00067E2E" w:rsidRDefault="00A0702C">
      <w:pPr>
        <w:pStyle w:val="effectus"/>
      </w:pPr>
      <w:r>
        <w:rPr>
          <w:b/>
          <w:iCs/>
        </w:rPr>
        <w:t>Crus</w:t>
      </w:r>
      <w:r>
        <w:tab/>
        <w:t>cuisse</w:t>
      </w:r>
      <w:r>
        <w:tab/>
        <w:t>jambe</w:t>
      </w:r>
    </w:p>
    <w:p w14:paraId="4DD4DD0F" w14:textId="77777777" w:rsidR="00067E2E" w:rsidRDefault="00A0702C">
      <w:pPr>
        <w:pStyle w:val="effectus"/>
      </w:pPr>
      <w:r>
        <w:rPr>
          <w:b/>
          <w:iCs/>
        </w:rPr>
        <w:t>Crusta</w:t>
      </w:r>
      <w:r>
        <w:rPr>
          <w:iCs/>
        </w:rPr>
        <w:tab/>
      </w:r>
      <w:r>
        <w:t>croûte</w:t>
      </w:r>
    </w:p>
    <w:p w14:paraId="7A317564" w14:textId="77777777" w:rsidR="00067E2E" w:rsidRDefault="00A0702C">
      <w:pPr>
        <w:pStyle w:val="effectus"/>
      </w:pPr>
      <w:r>
        <w:rPr>
          <w:b/>
          <w:iCs/>
        </w:rPr>
        <w:t>Crusta lactea</w:t>
      </w:r>
      <w:r>
        <w:rPr>
          <w:iCs/>
        </w:rPr>
        <w:tab/>
      </w:r>
      <w:r>
        <w:t>croûte laiteuse</w:t>
      </w:r>
    </w:p>
    <w:p w14:paraId="56718193" w14:textId="77777777" w:rsidR="00067E2E" w:rsidRDefault="00A0702C">
      <w:pPr>
        <w:pStyle w:val="effectus"/>
      </w:pPr>
      <w:r>
        <w:rPr>
          <w:b/>
          <w:iCs/>
        </w:rPr>
        <w:t>Crustaceus</w:t>
      </w:r>
      <w:r>
        <w:rPr>
          <w:iCs/>
        </w:rPr>
        <w:tab/>
      </w:r>
      <w:r>
        <w:t>crustacé</w:t>
      </w:r>
    </w:p>
    <w:p w14:paraId="5B84D52B" w14:textId="77777777" w:rsidR="00067E2E" w:rsidRDefault="00A0702C">
      <w:pPr>
        <w:pStyle w:val="effectus"/>
      </w:pPr>
      <w:r>
        <w:rPr>
          <w:b/>
          <w:iCs/>
        </w:rPr>
        <w:t>Crypta</w:t>
      </w:r>
      <w:r>
        <w:rPr>
          <w:iCs/>
        </w:rPr>
        <w:tab/>
      </w:r>
      <w:r>
        <w:t>crypte</w:t>
      </w:r>
    </w:p>
    <w:p w14:paraId="11F2BAA0" w14:textId="77777777" w:rsidR="00067E2E" w:rsidRDefault="00A0702C">
      <w:pPr>
        <w:pStyle w:val="effectus"/>
      </w:pPr>
      <w:r>
        <w:rPr>
          <w:b/>
          <w:iCs/>
        </w:rPr>
        <w:t>Cryptogamia</w:t>
      </w:r>
      <w:r>
        <w:tab/>
        <w:t>cryptogamie</w:t>
      </w:r>
    </w:p>
    <w:p w14:paraId="27EE4419" w14:textId="77777777" w:rsidR="00067E2E" w:rsidRDefault="00A0702C">
      <w:pPr>
        <w:pStyle w:val="effectus"/>
      </w:pPr>
      <w:r>
        <w:rPr>
          <w:b/>
          <w:iCs/>
        </w:rPr>
        <w:t>Crystallina</w:t>
      </w:r>
      <w:r>
        <w:rPr>
          <w:b/>
          <w:iCs/>
        </w:rPr>
        <w:tab/>
      </w:r>
      <w:r>
        <w:t>crysraline</w:t>
      </w:r>
    </w:p>
    <w:p w14:paraId="7AB740DB" w14:textId="77777777" w:rsidR="00067E2E" w:rsidRDefault="00A0702C">
      <w:pPr>
        <w:pStyle w:val="effectus"/>
      </w:pPr>
      <w:r>
        <w:rPr>
          <w:b/>
          <w:iCs/>
        </w:rPr>
        <w:t>Cristallinus</w:t>
      </w:r>
      <w:r>
        <w:rPr>
          <w:iCs/>
        </w:rPr>
        <w:tab/>
      </w:r>
      <w:r>
        <w:t>crystallin</w:t>
      </w:r>
    </w:p>
    <w:p w14:paraId="6340003A" w14:textId="77777777" w:rsidR="00067E2E" w:rsidRDefault="00A0702C">
      <w:pPr>
        <w:pStyle w:val="effectus"/>
      </w:pPr>
      <w:r>
        <w:rPr>
          <w:b/>
          <w:iCs/>
        </w:rPr>
        <w:t>Crystallisatio</w:t>
      </w:r>
      <w:r>
        <w:rPr>
          <w:iCs/>
        </w:rPr>
        <w:tab/>
      </w:r>
      <w:r>
        <w:t>crystallisation</w:t>
      </w:r>
    </w:p>
    <w:p w14:paraId="295595DA" w14:textId="77777777" w:rsidR="00067E2E" w:rsidRDefault="00A0702C">
      <w:pPr>
        <w:pStyle w:val="effectus"/>
      </w:pPr>
      <w:r>
        <w:rPr>
          <w:b/>
          <w:iCs/>
        </w:rPr>
        <w:t>Crystallographia</w:t>
      </w:r>
      <w:r>
        <w:rPr>
          <w:iCs/>
        </w:rPr>
        <w:tab/>
      </w:r>
      <w:r>
        <w:t>crystallographie</w:t>
      </w:r>
    </w:p>
    <w:p w14:paraId="53628B6F" w14:textId="77777777" w:rsidR="00067E2E" w:rsidRDefault="00A0702C">
      <w:pPr>
        <w:pStyle w:val="effectus"/>
      </w:pPr>
      <w:r>
        <w:rPr>
          <w:b/>
          <w:iCs/>
        </w:rPr>
        <w:t>Crystalloïdes</w:t>
      </w:r>
      <w:r>
        <w:rPr>
          <w:iCs/>
        </w:rPr>
        <w:tab/>
      </w:r>
      <w:r>
        <w:t>crystalloïde</w:t>
      </w:r>
    </w:p>
    <w:p w14:paraId="068C06DB" w14:textId="77777777" w:rsidR="00067E2E" w:rsidRDefault="00A0702C">
      <w:pPr>
        <w:pStyle w:val="effectus"/>
      </w:pPr>
      <w:r>
        <w:rPr>
          <w:b/>
          <w:iCs/>
        </w:rPr>
        <w:t>Crystallum</w:t>
      </w:r>
      <w:r>
        <w:tab/>
        <w:t>crystal</w:t>
      </w:r>
    </w:p>
    <w:p w14:paraId="44EFB7C1" w14:textId="77777777" w:rsidR="00067E2E" w:rsidRDefault="00A0702C">
      <w:pPr>
        <w:pStyle w:val="effectus"/>
      </w:pPr>
      <w:r>
        <w:rPr>
          <w:b/>
          <w:iCs/>
        </w:rPr>
        <w:t>Cubicus</w:t>
      </w:r>
      <w:r>
        <w:tab/>
        <w:t>cubique</w:t>
      </w:r>
    </w:p>
    <w:p w14:paraId="3B6949CB" w14:textId="77777777" w:rsidR="00067E2E" w:rsidRDefault="00A0702C">
      <w:pPr>
        <w:pStyle w:val="effectus"/>
      </w:pPr>
      <w:r>
        <w:rPr>
          <w:b/>
          <w:iCs/>
        </w:rPr>
        <w:t>Cubistica</w:t>
      </w:r>
      <w:r>
        <w:rPr>
          <w:iCs/>
        </w:rPr>
        <w:tab/>
      </w:r>
      <w:r>
        <w:t>cubistique</w:t>
      </w:r>
    </w:p>
    <w:p w14:paraId="5140D30D" w14:textId="77777777" w:rsidR="00067E2E" w:rsidRDefault="00A0702C">
      <w:pPr>
        <w:pStyle w:val="effectus"/>
      </w:pPr>
      <w:r>
        <w:rPr>
          <w:b/>
          <w:iCs/>
        </w:rPr>
        <w:t>Cubitalis</w:t>
      </w:r>
      <w:r>
        <w:rPr>
          <w:iCs/>
        </w:rPr>
        <w:tab/>
      </w:r>
      <w:r>
        <w:t>cubital</w:t>
      </w:r>
    </w:p>
    <w:p w14:paraId="3EED7F8D" w14:textId="77777777" w:rsidR="00067E2E" w:rsidRDefault="00A0702C">
      <w:pPr>
        <w:pStyle w:val="effectus"/>
      </w:pPr>
      <w:r>
        <w:rPr>
          <w:b/>
          <w:iCs/>
        </w:rPr>
        <w:t>Cubitum</w:t>
      </w:r>
      <w:r>
        <w:rPr>
          <w:iCs/>
        </w:rPr>
        <w:tab/>
      </w:r>
      <w:r>
        <w:t>coude</w:t>
      </w:r>
    </w:p>
    <w:p w14:paraId="3843184B" w14:textId="77777777" w:rsidR="00067E2E" w:rsidRDefault="00A0702C">
      <w:pPr>
        <w:pStyle w:val="effectus"/>
      </w:pPr>
      <w:r>
        <w:rPr>
          <w:b/>
          <w:iCs/>
        </w:rPr>
        <w:t>Cubitus</w:t>
      </w:r>
      <w:r>
        <w:rPr>
          <w:b/>
          <w:iCs/>
        </w:rPr>
        <w:tab/>
      </w:r>
      <w:r>
        <w:t>cubitus</w:t>
      </w:r>
      <w:r>
        <w:tab/>
        <w:t>et o</w:t>
      </w:r>
      <w:r>
        <w:rPr>
          <w:iCs/>
        </w:rPr>
        <w:t>lécrâne</w:t>
      </w:r>
    </w:p>
    <w:p w14:paraId="0107C772" w14:textId="77777777" w:rsidR="00067E2E" w:rsidRDefault="00A0702C">
      <w:pPr>
        <w:pStyle w:val="effectus"/>
      </w:pPr>
      <w:r>
        <w:rPr>
          <w:b/>
          <w:iCs/>
        </w:rPr>
        <w:t>C</w:t>
      </w:r>
      <w:r>
        <w:rPr>
          <w:b/>
          <w:iCs/>
        </w:rPr>
        <w:t>uboïdes</w:t>
      </w:r>
      <w:r>
        <w:rPr>
          <w:iCs/>
        </w:rPr>
        <w:tab/>
      </w:r>
      <w:r>
        <w:t>cuboïde</w:t>
      </w:r>
    </w:p>
    <w:p w14:paraId="227B1DDB" w14:textId="77777777" w:rsidR="00067E2E" w:rsidRDefault="00A0702C">
      <w:pPr>
        <w:pStyle w:val="effectus"/>
      </w:pPr>
      <w:r>
        <w:rPr>
          <w:b/>
          <w:iCs/>
        </w:rPr>
        <w:t>Cubus</w:t>
      </w:r>
      <w:r>
        <w:rPr>
          <w:iCs/>
        </w:rPr>
        <w:tab/>
      </w:r>
      <w:r>
        <w:t>cube</w:t>
      </w:r>
    </w:p>
    <w:p w14:paraId="6835324C" w14:textId="77777777" w:rsidR="00067E2E" w:rsidRDefault="00A0702C">
      <w:pPr>
        <w:pStyle w:val="effectus"/>
      </w:pPr>
      <w:r>
        <w:rPr>
          <w:b/>
          <w:iCs/>
        </w:rPr>
        <w:t>Cucullaris</w:t>
      </w:r>
      <w:r>
        <w:rPr>
          <w:iCs/>
        </w:rPr>
        <w:tab/>
      </w:r>
      <w:r>
        <w:t>cucullaire</w:t>
      </w:r>
    </w:p>
    <w:p w14:paraId="5BD78DD9" w14:textId="77777777" w:rsidR="00067E2E" w:rsidRDefault="00A0702C">
      <w:pPr>
        <w:pStyle w:val="effectus"/>
      </w:pPr>
      <w:r>
        <w:rPr>
          <w:b/>
          <w:iCs/>
        </w:rPr>
        <w:t>Cucullatus</w:t>
      </w:r>
      <w:r>
        <w:rPr>
          <w:iCs/>
        </w:rPr>
        <w:tab/>
      </w:r>
      <w:r>
        <w:t>capuchonné</w:t>
      </w:r>
    </w:p>
    <w:p w14:paraId="7769A621" w14:textId="77777777" w:rsidR="00067E2E" w:rsidRDefault="00A0702C">
      <w:pPr>
        <w:pStyle w:val="effectus"/>
      </w:pPr>
      <w:r>
        <w:rPr>
          <w:b/>
          <w:iCs/>
        </w:rPr>
        <w:t>Cucurbita</w:t>
      </w:r>
      <w:r>
        <w:rPr>
          <w:iCs/>
        </w:rPr>
        <w:tab/>
      </w:r>
      <w:r>
        <w:t>cucurbite</w:t>
      </w:r>
    </w:p>
    <w:p w14:paraId="2B173A33" w14:textId="77777777" w:rsidR="00067E2E" w:rsidRDefault="00A0702C">
      <w:pPr>
        <w:pStyle w:val="effectus"/>
      </w:pPr>
      <w:r>
        <w:rPr>
          <w:b/>
          <w:iCs/>
        </w:rPr>
        <w:t>Cucurbitaceus</w:t>
      </w:r>
      <w:r>
        <w:rPr>
          <w:iCs/>
        </w:rPr>
        <w:tab/>
      </w:r>
      <w:r>
        <w:t>cucurbitacé</w:t>
      </w:r>
    </w:p>
    <w:p w14:paraId="352073E5" w14:textId="77777777" w:rsidR="00067E2E" w:rsidRDefault="00A0702C">
      <w:pPr>
        <w:pStyle w:val="effectus"/>
      </w:pPr>
      <w:r>
        <w:rPr>
          <w:b/>
          <w:bCs/>
          <w:iCs/>
        </w:rPr>
        <w:t>Cucurbitinus</w:t>
      </w:r>
      <w:r>
        <w:rPr>
          <w:bCs/>
          <w:iCs/>
        </w:rPr>
        <w:tab/>
      </w:r>
      <w:r>
        <w:rPr>
          <w:bCs/>
        </w:rPr>
        <w:t>cucurbitain</w:t>
      </w:r>
    </w:p>
    <w:p w14:paraId="390AE8F7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382]</w:t>
      </w:r>
    </w:p>
    <w:p w14:paraId="72981E39" w14:textId="77777777" w:rsidR="00067E2E" w:rsidRDefault="00A0702C">
      <w:pPr>
        <w:pStyle w:val="effectus"/>
      </w:pPr>
      <w:r>
        <w:rPr>
          <w:b/>
          <w:iCs/>
        </w:rPr>
        <w:t>Cucurbitula</w:t>
      </w:r>
      <w:r>
        <w:tab/>
        <w:t>ventouse</w:t>
      </w:r>
    </w:p>
    <w:p w14:paraId="50CC7062" w14:textId="77777777" w:rsidR="00067E2E" w:rsidRDefault="00A0702C">
      <w:pPr>
        <w:pStyle w:val="effectus"/>
      </w:pPr>
      <w:r>
        <w:rPr>
          <w:b/>
          <w:iCs/>
        </w:rPr>
        <w:t>Culmifer</w:t>
      </w:r>
      <w:r>
        <w:rPr>
          <w:iCs/>
        </w:rPr>
        <w:tab/>
      </w:r>
      <w:r>
        <w:t>culmifère</w:t>
      </w:r>
    </w:p>
    <w:p w14:paraId="4E004D39" w14:textId="77777777" w:rsidR="00067E2E" w:rsidRDefault="00A0702C">
      <w:pPr>
        <w:pStyle w:val="effectus"/>
      </w:pPr>
      <w:r>
        <w:rPr>
          <w:b/>
          <w:iCs/>
        </w:rPr>
        <w:t>Culmus</w:t>
      </w:r>
      <w:r>
        <w:rPr>
          <w:iCs/>
        </w:rPr>
        <w:tab/>
      </w:r>
      <w:r>
        <w:t>chaume</w:t>
      </w:r>
    </w:p>
    <w:p w14:paraId="7C9F5394" w14:textId="77777777" w:rsidR="00067E2E" w:rsidRDefault="00A0702C">
      <w:pPr>
        <w:pStyle w:val="effectus"/>
      </w:pPr>
      <w:r>
        <w:rPr>
          <w:b/>
          <w:iCs/>
        </w:rPr>
        <w:t>Cultellare</w:t>
      </w:r>
      <w:r>
        <w:rPr>
          <w:iCs/>
        </w:rPr>
        <w:tab/>
      </w:r>
      <w:r>
        <w:t>mettre à-plomb</w:t>
      </w:r>
    </w:p>
    <w:p w14:paraId="075646BC" w14:textId="77777777" w:rsidR="00067E2E" w:rsidRDefault="00A0702C">
      <w:pPr>
        <w:pStyle w:val="effectus"/>
      </w:pPr>
      <w:r>
        <w:rPr>
          <w:b/>
          <w:iCs/>
        </w:rPr>
        <w:t>Cultellatio</w:t>
      </w:r>
      <w:r>
        <w:rPr>
          <w:iCs/>
        </w:rPr>
        <w:tab/>
      </w:r>
      <w:r>
        <w:t>cultellation</w:t>
      </w:r>
    </w:p>
    <w:p w14:paraId="13E4586A" w14:textId="77777777" w:rsidR="00067E2E" w:rsidRDefault="00A0702C">
      <w:pPr>
        <w:pStyle w:val="effectus"/>
      </w:pPr>
      <w:r>
        <w:rPr>
          <w:b/>
          <w:iCs/>
        </w:rPr>
        <w:t>Cultellus incisorus</w:t>
      </w:r>
      <w:r>
        <w:rPr>
          <w:iCs/>
        </w:rPr>
        <w:tab/>
      </w:r>
      <w:r>
        <w:t>bistouri</w:t>
      </w:r>
    </w:p>
    <w:p w14:paraId="3A20A43D" w14:textId="77777777" w:rsidR="00067E2E" w:rsidRDefault="00A0702C">
      <w:pPr>
        <w:pStyle w:val="effectus"/>
      </w:pPr>
      <w:r>
        <w:rPr>
          <w:b/>
          <w:iCs/>
        </w:rPr>
        <w:t>Culus</w:t>
      </w:r>
      <w:r>
        <w:rPr>
          <w:iCs/>
        </w:rPr>
        <w:tab/>
      </w:r>
      <w:r>
        <w:t>anus</w:t>
      </w:r>
    </w:p>
    <w:p w14:paraId="114987D0" w14:textId="77777777" w:rsidR="00067E2E" w:rsidRDefault="00A0702C">
      <w:pPr>
        <w:pStyle w:val="effectus"/>
      </w:pPr>
      <w:r>
        <w:rPr>
          <w:b/>
          <w:iCs/>
        </w:rPr>
        <w:t>Cuneiformis</w:t>
      </w:r>
      <w:r>
        <w:rPr>
          <w:iCs/>
        </w:rPr>
        <w:tab/>
      </w:r>
      <w:r>
        <w:t>cunéiforme</w:t>
      </w:r>
    </w:p>
    <w:p w14:paraId="4CEBED42" w14:textId="77777777" w:rsidR="00067E2E" w:rsidRDefault="00A0702C">
      <w:pPr>
        <w:pStyle w:val="effectus"/>
      </w:pPr>
      <w:r>
        <w:rPr>
          <w:b/>
          <w:iCs/>
        </w:rPr>
        <w:t>Cuneus</w:t>
      </w:r>
      <w:r>
        <w:tab/>
        <w:t>coin</w:t>
      </w:r>
    </w:p>
    <w:p w14:paraId="11F9EDBF" w14:textId="77777777" w:rsidR="00067E2E" w:rsidRDefault="00A0702C">
      <w:pPr>
        <w:pStyle w:val="effectus"/>
      </w:pPr>
      <w:r>
        <w:rPr>
          <w:b/>
          <w:iCs/>
        </w:rPr>
        <w:t>Cupella</w:t>
      </w:r>
      <w:r>
        <w:tab/>
        <w:t>coupelle</w:t>
      </w:r>
    </w:p>
    <w:p w14:paraId="3C227A06" w14:textId="77777777" w:rsidR="00067E2E" w:rsidRDefault="00A0702C">
      <w:pPr>
        <w:pStyle w:val="effectus"/>
      </w:pPr>
      <w:r>
        <w:rPr>
          <w:b/>
          <w:iCs/>
        </w:rPr>
        <w:t>Cuprum</w:t>
      </w:r>
      <w:r>
        <w:rPr>
          <w:b/>
          <w:iCs/>
        </w:rPr>
        <w:tab/>
      </w:r>
      <w:r>
        <w:t>cuivre</w:t>
      </w:r>
    </w:p>
    <w:p w14:paraId="11B01684" w14:textId="77777777" w:rsidR="00067E2E" w:rsidRDefault="00A0702C">
      <w:pPr>
        <w:pStyle w:val="effectus"/>
      </w:pPr>
      <w:r>
        <w:rPr>
          <w:b/>
          <w:iCs/>
        </w:rPr>
        <w:t>Cupula</w:t>
      </w:r>
      <w:r>
        <w:rPr>
          <w:iCs/>
        </w:rPr>
        <w:tab/>
      </w:r>
      <w:r>
        <w:t>cupule</w:t>
      </w:r>
    </w:p>
    <w:p w14:paraId="2B5C93BB" w14:textId="77777777" w:rsidR="00067E2E" w:rsidRDefault="00A0702C">
      <w:pPr>
        <w:pStyle w:val="effectus"/>
      </w:pPr>
      <w:r>
        <w:rPr>
          <w:b/>
          <w:iCs/>
        </w:rPr>
        <w:t>Cura</w:t>
      </w:r>
      <w:r>
        <w:rPr>
          <w:iCs/>
        </w:rPr>
        <w:tab/>
      </w:r>
      <w:r>
        <w:t>pansement</w:t>
      </w:r>
    </w:p>
    <w:p w14:paraId="199C353E" w14:textId="77777777" w:rsidR="00067E2E" w:rsidRDefault="00A0702C">
      <w:pPr>
        <w:pStyle w:val="effectus"/>
      </w:pPr>
      <w:r>
        <w:rPr>
          <w:b/>
          <w:iCs/>
        </w:rPr>
        <w:t>Curatio</w:t>
      </w:r>
      <w:r>
        <w:rPr>
          <w:iCs/>
        </w:rPr>
        <w:tab/>
      </w:r>
      <w:r>
        <w:t>curation</w:t>
      </w:r>
      <w:r>
        <w:tab/>
        <w:t>cure</w:t>
      </w:r>
      <w:r>
        <w:tab/>
        <w:t>pansement</w:t>
      </w:r>
    </w:p>
    <w:p w14:paraId="18B349DE" w14:textId="77777777" w:rsidR="00067E2E" w:rsidRDefault="00A0702C">
      <w:pPr>
        <w:pStyle w:val="effectus"/>
      </w:pPr>
      <w:r>
        <w:rPr>
          <w:b/>
          <w:iCs/>
        </w:rPr>
        <w:t>Curativus</w:t>
      </w:r>
      <w:r>
        <w:rPr>
          <w:iCs/>
        </w:rPr>
        <w:tab/>
      </w:r>
      <w:r>
        <w:t>curatif</w:t>
      </w:r>
    </w:p>
    <w:p w14:paraId="312581EC" w14:textId="77777777" w:rsidR="00067E2E" w:rsidRDefault="00A0702C">
      <w:pPr>
        <w:pStyle w:val="effectus"/>
      </w:pPr>
      <w:r>
        <w:rPr>
          <w:b/>
          <w:iCs/>
        </w:rPr>
        <w:t>Curva</w:t>
      </w:r>
      <w:r>
        <w:rPr>
          <w:iCs/>
        </w:rPr>
        <w:tab/>
      </w:r>
      <w:r>
        <w:t>courbe</w:t>
      </w:r>
    </w:p>
    <w:p w14:paraId="06F5FE06" w14:textId="77777777" w:rsidR="00067E2E" w:rsidRDefault="00A0702C">
      <w:pPr>
        <w:pStyle w:val="effectus"/>
      </w:pPr>
      <w:r>
        <w:rPr>
          <w:b/>
          <w:iCs/>
        </w:rPr>
        <w:t>Curvator</w:t>
      </w:r>
      <w:r>
        <w:rPr>
          <w:iCs/>
        </w:rPr>
        <w:tab/>
      </w:r>
      <w:r>
        <w:t>curvateur</w:t>
      </w:r>
    </w:p>
    <w:p w14:paraId="261EE401" w14:textId="77777777" w:rsidR="00067E2E" w:rsidRDefault="00A0702C">
      <w:pPr>
        <w:pStyle w:val="effectus"/>
      </w:pPr>
      <w:r>
        <w:rPr>
          <w:b/>
          <w:iCs/>
        </w:rPr>
        <w:t>Curvatura</w:t>
      </w:r>
      <w:r>
        <w:rPr>
          <w:iCs/>
        </w:rPr>
        <w:tab/>
      </w:r>
      <w:r>
        <w:t>courbure</w:t>
      </w:r>
    </w:p>
    <w:p w14:paraId="0A1DBA35" w14:textId="77777777" w:rsidR="00067E2E" w:rsidRDefault="00A0702C">
      <w:pPr>
        <w:pStyle w:val="effectus"/>
      </w:pPr>
      <w:r>
        <w:rPr>
          <w:b/>
          <w:iCs/>
        </w:rPr>
        <w:t>Curvilineus</w:t>
      </w:r>
      <w:r>
        <w:rPr>
          <w:iCs/>
        </w:rPr>
        <w:tab/>
      </w:r>
      <w:r>
        <w:t>curviligne</w:t>
      </w:r>
    </w:p>
    <w:p w14:paraId="317D2D71" w14:textId="77777777" w:rsidR="00067E2E" w:rsidRDefault="00A0702C">
      <w:pPr>
        <w:pStyle w:val="effectus"/>
      </w:pPr>
      <w:r>
        <w:rPr>
          <w:b/>
          <w:iCs/>
        </w:rPr>
        <w:t>Curvus</w:t>
      </w:r>
      <w:r>
        <w:rPr>
          <w:iCs/>
        </w:rPr>
        <w:tab/>
      </w:r>
      <w:r>
        <w:t>courbé</w:t>
      </w:r>
    </w:p>
    <w:p w14:paraId="2A4505A5" w14:textId="77777777" w:rsidR="00067E2E" w:rsidRDefault="00A0702C">
      <w:pPr>
        <w:pStyle w:val="effectus"/>
      </w:pPr>
      <w:r>
        <w:rPr>
          <w:b/>
          <w:iCs/>
        </w:rPr>
        <w:t>Cutambulus</w:t>
      </w:r>
      <w:r>
        <w:rPr>
          <w:iCs/>
        </w:rPr>
        <w:tab/>
      </w:r>
      <w:r>
        <w:t>cutambule</w:t>
      </w:r>
    </w:p>
    <w:p w14:paraId="34F64A42" w14:textId="77777777" w:rsidR="00067E2E" w:rsidRDefault="00A0702C">
      <w:pPr>
        <w:pStyle w:val="effectus"/>
      </w:pPr>
      <w:r>
        <w:rPr>
          <w:b/>
          <w:iCs/>
        </w:rPr>
        <w:t>Cutaneus</w:t>
      </w:r>
      <w:r>
        <w:rPr>
          <w:iCs/>
        </w:rPr>
        <w:tab/>
      </w:r>
      <w:r>
        <w:t>cutané</w:t>
      </w:r>
    </w:p>
    <w:p w14:paraId="678B8C1B" w14:textId="77777777" w:rsidR="00067E2E" w:rsidRDefault="00A0702C">
      <w:pPr>
        <w:pStyle w:val="effectus"/>
      </w:pPr>
      <w:r>
        <w:rPr>
          <w:b/>
          <w:iCs/>
        </w:rPr>
        <w:t>Cuticula</w:t>
      </w:r>
      <w:r>
        <w:rPr>
          <w:iCs/>
        </w:rPr>
        <w:tab/>
      </w:r>
      <w:r>
        <w:t>cuticule</w:t>
      </w:r>
      <w:r>
        <w:tab/>
        <w:t>épiderme</w:t>
      </w:r>
      <w:r>
        <w:tab/>
        <w:t>surpeau</w:t>
      </w:r>
    </w:p>
    <w:p w14:paraId="6F8AE89C" w14:textId="77777777" w:rsidR="00067E2E" w:rsidRDefault="00A0702C">
      <w:pPr>
        <w:pStyle w:val="effectus"/>
      </w:pPr>
      <w:r>
        <w:rPr>
          <w:b/>
          <w:iCs/>
        </w:rPr>
        <w:t>Cuticularis</w:t>
      </w:r>
      <w:r>
        <w:rPr>
          <w:iCs/>
        </w:rPr>
        <w:tab/>
      </w:r>
      <w:r>
        <w:t>peaucier</w:t>
      </w:r>
    </w:p>
    <w:p w14:paraId="3F0A8BBA" w14:textId="77777777" w:rsidR="00067E2E" w:rsidRDefault="00A0702C">
      <w:pPr>
        <w:pStyle w:val="effectus"/>
      </w:pPr>
      <w:r>
        <w:rPr>
          <w:b/>
          <w:iCs/>
        </w:rPr>
        <w:t>Cutis</w:t>
      </w:r>
      <w:r>
        <w:rPr>
          <w:iCs/>
        </w:rPr>
        <w:tab/>
      </w:r>
      <w:r>
        <w:t>peau</w:t>
      </w:r>
      <w:r>
        <w:tab/>
        <w:t>cuir</w:t>
      </w:r>
    </w:p>
    <w:p w14:paraId="129F3D82" w14:textId="77777777" w:rsidR="00067E2E" w:rsidRDefault="00A0702C">
      <w:pPr>
        <w:pStyle w:val="effectus"/>
      </w:pPr>
      <w:r>
        <w:rPr>
          <w:b/>
          <w:iCs/>
        </w:rPr>
        <w:t>Cyanonietrum</w:t>
      </w:r>
      <w:r>
        <w:rPr>
          <w:b/>
          <w:iCs/>
        </w:rPr>
        <w:tab/>
      </w:r>
      <w:r>
        <w:t>cyanometre</w:t>
      </w:r>
    </w:p>
    <w:p w14:paraId="02075D07" w14:textId="77777777" w:rsidR="00067E2E" w:rsidRDefault="00A0702C">
      <w:pPr>
        <w:pStyle w:val="effectus"/>
      </w:pPr>
      <w:r>
        <w:rPr>
          <w:b/>
          <w:iCs/>
        </w:rPr>
        <w:t>Cyathus</w:t>
      </w:r>
      <w:r>
        <w:rPr>
          <w:iCs/>
        </w:rPr>
        <w:tab/>
      </w:r>
      <w:r>
        <w:t>cyathe</w:t>
      </w:r>
    </w:p>
    <w:p w14:paraId="6F887CE1" w14:textId="77777777" w:rsidR="00067E2E" w:rsidRDefault="00A0702C">
      <w:pPr>
        <w:pStyle w:val="effectus"/>
      </w:pPr>
      <w:r>
        <w:rPr>
          <w:b/>
          <w:iCs/>
        </w:rPr>
        <w:t>Cyclamen</w:t>
      </w:r>
      <w:r>
        <w:rPr>
          <w:b/>
          <w:iCs/>
        </w:rPr>
        <w:tab/>
      </w:r>
      <w:r>
        <w:t>cyclamen</w:t>
      </w:r>
    </w:p>
    <w:p w14:paraId="622BAB71" w14:textId="77777777" w:rsidR="00067E2E" w:rsidRDefault="00A0702C">
      <w:pPr>
        <w:pStyle w:val="effectus"/>
      </w:pPr>
      <w:r>
        <w:rPr>
          <w:b/>
          <w:iCs/>
        </w:rPr>
        <w:t>Cyclois</w:t>
      </w:r>
      <w:r>
        <w:rPr>
          <w:iCs/>
        </w:rPr>
        <w:tab/>
      </w:r>
      <w:r>
        <w:t>cycloïde</w:t>
      </w:r>
    </w:p>
    <w:p w14:paraId="405CE797" w14:textId="77777777" w:rsidR="00067E2E" w:rsidRDefault="00A0702C">
      <w:pPr>
        <w:pStyle w:val="effectus"/>
      </w:pPr>
      <w:r>
        <w:rPr>
          <w:b/>
          <w:iCs/>
        </w:rPr>
        <w:t>Cyclus</w:t>
      </w:r>
      <w:r>
        <w:rPr>
          <w:iCs/>
        </w:rPr>
        <w:tab/>
      </w:r>
      <w:r>
        <w:t>cycle</w:t>
      </w:r>
    </w:p>
    <w:p w14:paraId="472D6804" w14:textId="77777777" w:rsidR="00067E2E" w:rsidRDefault="00A0702C">
      <w:pPr>
        <w:pStyle w:val="effectus"/>
      </w:pPr>
      <w:r>
        <w:rPr>
          <w:b/>
          <w:iCs/>
        </w:rPr>
        <w:t>Cyclops</w:t>
      </w:r>
      <w:r>
        <w:tab/>
        <w:t>cyclope</w:t>
      </w:r>
    </w:p>
    <w:p w14:paraId="33FC4B54" w14:textId="77777777" w:rsidR="00067E2E" w:rsidRDefault="00A0702C">
      <w:pPr>
        <w:pStyle w:val="effectus"/>
      </w:pPr>
      <w:r>
        <w:rPr>
          <w:b/>
          <w:iCs/>
        </w:rPr>
        <w:t>Cyclopterus</w:t>
      </w:r>
      <w:r>
        <w:rPr>
          <w:iCs/>
        </w:rPr>
        <w:tab/>
      </w:r>
      <w:r>
        <w:t>cycloptère</w:t>
      </w:r>
    </w:p>
    <w:p w14:paraId="70E2A23D" w14:textId="77777777" w:rsidR="00067E2E" w:rsidRDefault="00A0702C">
      <w:pPr>
        <w:pStyle w:val="effectus"/>
      </w:pPr>
      <w:r>
        <w:rPr>
          <w:b/>
          <w:iCs/>
        </w:rPr>
        <w:t>Cygnus</w:t>
      </w:r>
      <w:r>
        <w:rPr>
          <w:iCs/>
        </w:rPr>
        <w:tab/>
      </w:r>
      <w:r>
        <w:t>cygne</w:t>
      </w:r>
    </w:p>
    <w:p w14:paraId="4176FE5D" w14:textId="77777777" w:rsidR="00067E2E" w:rsidRDefault="00A0702C">
      <w:pPr>
        <w:pStyle w:val="effectus"/>
      </w:pPr>
      <w:r>
        <w:rPr>
          <w:b/>
          <w:iCs/>
        </w:rPr>
        <w:t>Cylindraceus</w:t>
      </w:r>
      <w:r>
        <w:tab/>
        <w:t>cylindrique</w:t>
      </w:r>
    </w:p>
    <w:p w14:paraId="0D090789" w14:textId="77777777" w:rsidR="00067E2E" w:rsidRDefault="00A0702C">
      <w:pPr>
        <w:pStyle w:val="effectus"/>
      </w:pPr>
      <w:r>
        <w:rPr>
          <w:b/>
          <w:iCs/>
        </w:rPr>
        <w:t>Cylindricus</w:t>
      </w:r>
      <w:r>
        <w:rPr>
          <w:iCs/>
        </w:rPr>
        <w:tab/>
      </w:r>
      <w:r>
        <w:t>cylindrique</w:t>
      </w:r>
    </w:p>
    <w:p w14:paraId="2E72CCC4" w14:textId="77777777" w:rsidR="00067E2E" w:rsidRDefault="00A0702C">
      <w:pPr>
        <w:pStyle w:val="effectus"/>
      </w:pPr>
      <w:r>
        <w:rPr>
          <w:b/>
          <w:iCs/>
        </w:rPr>
        <w:t>Cylindroïdes</w:t>
      </w:r>
      <w:r>
        <w:rPr>
          <w:iCs/>
        </w:rPr>
        <w:tab/>
      </w:r>
      <w:r>
        <w:t>cylindroïde</w:t>
      </w:r>
    </w:p>
    <w:p w14:paraId="05264550" w14:textId="77777777" w:rsidR="00067E2E" w:rsidRDefault="00A0702C">
      <w:pPr>
        <w:pStyle w:val="effectus"/>
      </w:pPr>
      <w:r>
        <w:rPr>
          <w:b/>
          <w:iCs/>
        </w:rPr>
        <w:t>Cylindrus</w:t>
      </w:r>
      <w:r>
        <w:rPr>
          <w:iCs/>
        </w:rPr>
        <w:tab/>
      </w:r>
      <w:r>
        <w:t>cylindre</w:t>
      </w:r>
    </w:p>
    <w:p w14:paraId="283DB3D4" w14:textId="77777777" w:rsidR="00067E2E" w:rsidRDefault="00A0702C">
      <w:pPr>
        <w:pStyle w:val="effectus"/>
      </w:pPr>
      <w:r>
        <w:rPr>
          <w:b/>
          <w:iCs/>
        </w:rPr>
        <w:t>Cyma</w:t>
      </w:r>
      <w:r>
        <w:tab/>
        <w:t>cime</w:t>
      </w:r>
    </w:p>
    <w:p w14:paraId="62289478" w14:textId="77777777" w:rsidR="00067E2E" w:rsidRDefault="00A0702C">
      <w:pPr>
        <w:pStyle w:val="effectus"/>
      </w:pPr>
      <w:r>
        <w:rPr>
          <w:b/>
          <w:iCs/>
        </w:rPr>
        <w:t>Cynanche</w:t>
      </w:r>
      <w:r>
        <w:rPr>
          <w:iCs/>
        </w:rPr>
        <w:tab/>
      </w:r>
      <w:r>
        <w:t>cynancie</w:t>
      </w:r>
    </w:p>
    <w:p w14:paraId="49D4B23C" w14:textId="77777777" w:rsidR="00067E2E" w:rsidRDefault="00A0702C">
      <w:pPr>
        <w:pStyle w:val="effectus"/>
      </w:pPr>
      <w:r>
        <w:rPr>
          <w:b/>
          <w:iCs/>
        </w:rPr>
        <w:t>Cynanthropia</w:t>
      </w:r>
      <w:r>
        <w:rPr>
          <w:iCs/>
        </w:rPr>
        <w:tab/>
      </w:r>
      <w:r>
        <w:t>cynanthropie</w:t>
      </w:r>
    </w:p>
    <w:p w14:paraId="7FC67E30" w14:textId="77777777" w:rsidR="00067E2E" w:rsidRDefault="00A0702C">
      <w:pPr>
        <w:pStyle w:val="effectus"/>
      </w:pPr>
      <w:r>
        <w:rPr>
          <w:b/>
          <w:iCs/>
        </w:rPr>
        <w:t>Cynarocephalus</w:t>
      </w:r>
      <w:r>
        <w:rPr>
          <w:iCs/>
        </w:rPr>
        <w:tab/>
      </w:r>
      <w:r>
        <w:t>cynarocéphale</w:t>
      </w:r>
    </w:p>
    <w:p w14:paraId="7CE3E1D5" w14:textId="77777777" w:rsidR="00067E2E" w:rsidRDefault="00A0702C">
      <w:pPr>
        <w:pStyle w:val="effectus"/>
      </w:pPr>
      <w:r>
        <w:rPr>
          <w:b/>
          <w:iCs/>
        </w:rPr>
        <w:t>Cynicus</w:t>
      </w:r>
      <w:r>
        <w:tab/>
        <w:t>cynique</w:t>
      </w:r>
    </w:p>
    <w:p w14:paraId="4D5BA5E2" w14:textId="77777777" w:rsidR="00067E2E" w:rsidRDefault="00A0702C">
      <w:pPr>
        <w:pStyle w:val="effectus"/>
      </w:pPr>
      <w:r>
        <w:rPr>
          <w:b/>
          <w:iCs/>
        </w:rPr>
        <w:t>Cynorexia</w:t>
      </w:r>
      <w:r>
        <w:rPr>
          <w:iCs/>
        </w:rPr>
        <w:tab/>
      </w:r>
      <w:r>
        <w:t>cynorexie</w:t>
      </w:r>
    </w:p>
    <w:p w14:paraId="4FF7B288" w14:textId="77777777" w:rsidR="00067E2E" w:rsidRDefault="00A0702C">
      <w:pPr>
        <w:pStyle w:val="effectus"/>
      </w:pPr>
      <w:r>
        <w:rPr>
          <w:b/>
          <w:iCs/>
        </w:rPr>
        <w:t>Cynorrhodon</w:t>
      </w:r>
      <w:r>
        <w:rPr>
          <w:b/>
          <w:iCs/>
        </w:rPr>
        <w:tab/>
      </w:r>
      <w:r>
        <w:t>cynorrho</w:t>
      </w:r>
      <w:r>
        <w:t>don</w:t>
      </w:r>
    </w:p>
    <w:p w14:paraId="6C88E6AB" w14:textId="77777777" w:rsidR="00067E2E" w:rsidRDefault="00A0702C">
      <w:pPr>
        <w:pStyle w:val="effectus"/>
      </w:pPr>
      <w:r>
        <w:rPr>
          <w:b/>
          <w:iCs/>
        </w:rPr>
        <w:t>Cynosura</w:t>
      </w:r>
      <w:r>
        <w:tab/>
        <w:t>cynosure</w:t>
      </w:r>
    </w:p>
    <w:p w14:paraId="5B06111A" w14:textId="77777777" w:rsidR="00067E2E" w:rsidRDefault="00A0702C">
      <w:pPr>
        <w:pStyle w:val="effectus"/>
      </w:pPr>
      <w:r>
        <w:rPr>
          <w:b/>
          <w:iCs/>
        </w:rPr>
        <w:t>Cyphoma</w:t>
      </w:r>
      <w:r>
        <w:rPr>
          <w:iCs/>
        </w:rPr>
        <w:tab/>
      </w:r>
      <w:r>
        <w:t>cyphose</w:t>
      </w:r>
    </w:p>
    <w:p w14:paraId="12CAEA57" w14:textId="77777777" w:rsidR="00067E2E" w:rsidRDefault="00A0702C">
      <w:pPr>
        <w:pStyle w:val="effectus"/>
      </w:pPr>
      <w:r>
        <w:rPr>
          <w:b/>
          <w:iCs/>
        </w:rPr>
        <w:t>Cyphosis</w:t>
      </w:r>
      <w:r>
        <w:rPr>
          <w:b/>
          <w:iCs/>
        </w:rPr>
        <w:tab/>
      </w:r>
      <w:r>
        <w:t>cyphose</w:t>
      </w:r>
      <w:r>
        <w:tab/>
        <w:t>gibbosité</w:t>
      </w:r>
    </w:p>
    <w:p w14:paraId="0D8CC18F" w14:textId="77777777" w:rsidR="00067E2E" w:rsidRDefault="00A0702C">
      <w:pPr>
        <w:pStyle w:val="effectus"/>
      </w:pPr>
      <w:r>
        <w:rPr>
          <w:b/>
          <w:iCs/>
        </w:rPr>
        <w:t>Cysthepaticus</w:t>
      </w:r>
      <w:r>
        <w:rPr>
          <w:iCs/>
        </w:rPr>
        <w:tab/>
      </w:r>
      <w:r>
        <w:t>cysthépatique</w:t>
      </w:r>
    </w:p>
    <w:p w14:paraId="6BEA3608" w14:textId="77777777" w:rsidR="00067E2E" w:rsidRDefault="00A0702C">
      <w:pPr>
        <w:pStyle w:val="effectus"/>
      </w:pPr>
      <w:r>
        <w:rPr>
          <w:b/>
          <w:iCs/>
        </w:rPr>
        <w:t>Cysticus</w:t>
      </w:r>
      <w:r>
        <w:rPr>
          <w:iCs/>
        </w:rPr>
        <w:tab/>
      </w:r>
      <w:r>
        <w:t>cystique</w:t>
      </w:r>
    </w:p>
    <w:p w14:paraId="1327BBC2" w14:textId="77777777" w:rsidR="00067E2E" w:rsidRDefault="00A0702C">
      <w:pPr>
        <w:pStyle w:val="effectus"/>
      </w:pPr>
      <w:r>
        <w:rPr>
          <w:b/>
          <w:iCs/>
        </w:rPr>
        <w:t>Cysüde obductus</w:t>
      </w:r>
      <w:r>
        <w:rPr>
          <w:iCs/>
        </w:rPr>
        <w:tab/>
      </w:r>
      <w:r>
        <w:t>enkysté</w:t>
      </w:r>
    </w:p>
    <w:p w14:paraId="765AB5D9" w14:textId="77777777" w:rsidR="00067E2E" w:rsidRDefault="00A0702C">
      <w:pPr>
        <w:pStyle w:val="effectus"/>
      </w:pPr>
      <w:r>
        <w:rPr>
          <w:b/>
          <w:iCs/>
        </w:rPr>
        <w:t>Cystirrhagia</w:t>
      </w:r>
      <w:r>
        <w:rPr>
          <w:iCs/>
        </w:rPr>
        <w:tab/>
      </w:r>
      <w:r>
        <w:t>cystirrhagie</w:t>
      </w:r>
    </w:p>
    <w:p w14:paraId="10FF44C4" w14:textId="77777777" w:rsidR="00067E2E" w:rsidRDefault="00A0702C">
      <w:pPr>
        <w:pStyle w:val="effectus"/>
      </w:pPr>
      <w:r>
        <w:rPr>
          <w:b/>
          <w:iCs/>
        </w:rPr>
        <w:t>Cystis</w:t>
      </w:r>
      <w:r>
        <w:rPr>
          <w:iCs/>
        </w:rPr>
        <w:tab/>
      </w:r>
      <w:r>
        <w:t>vessie</w:t>
      </w:r>
    </w:p>
    <w:p w14:paraId="2BFDBB4B" w14:textId="77777777" w:rsidR="00067E2E" w:rsidRDefault="00A0702C">
      <w:pPr>
        <w:pStyle w:val="effectus"/>
      </w:pPr>
      <w:r>
        <w:rPr>
          <w:b/>
          <w:iCs/>
        </w:rPr>
        <w:t>Cystitis</w:t>
      </w:r>
      <w:r>
        <w:rPr>
          <w:iCs/>
        </w:rPr>
        <w:tab/>
      </w:r>
      <w:r>
        <w:t>cystite</w:t>
      </w:r>
    </w:p>
    <w:p w14:paraId="4006E68A" w14:textId="77777777" w:rsidR="00067E2E" w:rsidRDefault="00A0702C">
      <w:pPr>
        <w:pStyle w:val="effectus"/>
      </w:pPr>
      <w:r>
        <w:rPr>
          <w:b/>
          <w:iCs/>
        </w:rPr>
        <w:t>Cystobubonocele</w:t>
      </w:r>
      <w:r>
        <w:rPr>
          <w:b/>
          <w:iCs/>
        </w:rPr>
        <w:tab/>
      </w:r>
      <w:r>
        <w:t>cystobubonocele</w:t>
      </w:r>
    </w:p>
    <w:p w14:paraId="63C7221C" w14:textId="77777777" w:rsidR="00067E2E" w:rsidRDefault="00A0702C">
      <w:pPr>
        <w:pStyle w:val="effectus"/>
      </w:pPr>
      <w:r>
        <w:rPr>
          <w:b/>
          <w:iCs/>
        </w:rPr>
        <w:t>Cystocele</w:t>
      </w:r>
      <w:r>
        <w:rPr>
          <w:b/>
          <w:iCs/>
        </w:rPr>
        <w:tab/>
      </w:r>
      <w:r>
        <w:t>cystocele</w:t>
      </w:r>
    </w:p>
    <w:p w14:paraId="69746E2D" w14:textId="77777777" w:rsidR="00067E2E" w:rsidRDefault="00A0702C">
      <w:pPr>
        <w:pStyle w:val="effectus"/>
      </w:pPr>
      <w:r>
        <w:rPr>
          <w:b/>
          <w:iCs/>
        </w:rPr>
        <w:t>Cystomerocele</w:t>
      </w:r>
      <w:r>
        <w:rPr>
          <w:b/>
          <w:iCs/>
        </w:rPr>
        <w:tab/>
      </w:r>
      <w:r>
        <w:t>cystomerocele</w:t>
      </w:r>
    </w:p>
    <w:p w14:paraId="32B3A4AB" w14:textId="77777777" w:rsidR="00067E2E" w:rsidRDefault="00A0702C">
      <w:pPr>
        <w:pStyle w:val="effectus"/>
      </w:pPr>
      <w:r>
        <w:rPr>
          <w:b/>
          <w:iCs/>
        </w:rPr>
        <w:t>Cystotomia</w:t>
      </w:r>
      <w:r>
        <w:tab/>
        <w:t>cystotomie</w:t>
      </w:r>
    </w:p>
    <w:p w14:paraId="30C0F250" w14:textId="77777777" w:rsidR="00067E2E" w:rsidRDefault="00A0702C" w:rsidP="009710C3">
      <w:pPr>
        <w:pStyle w:val="label"/>
      </w:pPr>
      <w:r>
        <w:lastRenderedPageBreak/>
        <w:t>D</w:t>
      </w:r>
    </w:p>
    <w:p w14:paraId="751CB7C2" w14:textId="77777777" w:rsidR="00067E2E" w:rsidRDefault="00A0702C">
      <w:pPr>
        <w:pStyle w:val="effectus"/>
      </w:pPr>
      <w:r>
        <w:rPr>
          <w:smallCaps/>
        </w:rPr>
        <w:t>DAPHNITES</w:t>
      </w:r>
      <w:r>
        <w:tab/>
        <w:t>dapnnite</w:t>
      </w:r>
    </w:p>
    <w:p w14:paraId="69C27F5E" w14:textId="77777777" w:rsidR="00067E2E" w:rsidRDefault="00A0702C">
      <w:pPr>
        <w:pStyle w:val="effectus"/>
      </w:pPr>
      <w:r>
        <w:rPr>
          <w:b/>
          <w:iCs/>
        </w:rPr>
        <w:t>Darta</w:t>
      </w:r>
      <w:r>
        <w:rPr>
          <w:iCs/>
        </w:rPr>
        <w:tab/>
      </w:r>
      <w:r>
        <w:t>dartre</w:t>
      </w:r>
    </w:p>
    <w:p w14:paraId="659D1695" w14:textId="77777777" w:rsidR="00067E2E" w:rsidRDefault="00A0702C">
      <w:pPr>
        <w:pStyle w:val="effectus"/>
      </w:pPr>
      <w:r>
        <w:rPr>
          <w:b/>
          <w:iCs/>
        </w:rPr>
        <w:t>Dartos</w:t>
      </w:r>
      <w:r>
        <w:rPr>
          <w:b/>
          <w:iCs/>
        </w:rPr>
        <w:tab/>
      </w:r>
      <w:r>
        <w:t>dartos</w:t>
      </w:r>
    </w:p>
    <w:p w14:paraId="56783F60" w14:textId="77777777" w:rsidR="00067E2E" w:rsidRDefault="00A0702C">
      <w:pPr>
        <w:pStyle w:val="effectus"/>
      </w:pPr>
      <w:r>
        <w:rPr>
          <w:b/>
          <w:iCs/>
        </w:rPr>
        <w:t>Dasytes</w:t>
      </w:r>
      <w:r>
        <w:rPr>
          <w:iCs/>
        </w:rPr>
        <w:tab/>
      </w:r>
      <w:r>
        <w:t>trachoma</w:t>
      </w:r>
    </w:p>
    <w:p w14:paraId="5E241945" w14:textId="77777777" w:rsidR="00067E2E" w:rsidRDefault="00A0702C">
      <w:pPr>
        <w:pStyle w:val="effectus"/>
      </w:pPr>
      <w:r>
        <w:rPr>
          <w:b/>
          <w:iCs/>
        </w:rPr>
        <w:t>Dasyuri.</w:t>
      </w:r>
      <w:r>
        <w:tab/>
        <w:t>dasyures</w:t>
      </w:r>
    </w:p>
    <w:p w14:paraId="29EA4C47" w14:textId="77777777" w:rsidR="00067E2E" w:rsidRDefault="00A0702C">
      <w:pPr>
        <w:pStyle w:val="effectus"/>
      </w:pPr>
      <w:r>
        <w:rPr>
          <w:b/>
          <w:iCs/>
        </w:rPr>
        <w:t>Dealbatio</w:t>
      </w:r>
      <w:r>
        <w:rPr>
          <w:iCs/>
        </w:rPr>
        <w:tab/>
      </w:r>
      <w:r>
        <w:t>déalbation</w:t>
      </w:r>
    </w:p>
    <w:p w14:paraId="1C7CFBF6" w14:textId="77777777" w:rsidR="00067E2E" w:rsidRDefault="00A0702C">
      <w:pPr>
        <w:pStyle w:val="effectus"/>
      </w:pPr>
      <w:r>
        <w:rPr>
          <w:b/>
          <w:iCs/>
        </w:rPr>
        <w:t>Dearticulatio</w:t>
      </w:r>
      <w:r>
        <w:rPr>
          <w:iCs/>
        </w:rPr>
        <w:tab/>
      </w:r>
      <w:r>
        <w:t>abarticulation diarthrose</w:t>
      </w:r>
    </w:p>
    <w:p w14:paraId="01DAE0BE" w14:textId="77777777" w:rsidR="00067E2E" w:rsidRDefault="00A0702C">
      <w:pPr>
        <w:pStyle w:val="effectus"/>
      </w:pPr>
      <w:r>
        <w:rPr>
          <w:b/>
          <w:iCs/>
        </w:rPr>
        <w:t>Debilitatio</w:t>
      </w:r>
      <w:r>
        <w:tab/>
        <w:t>débilitation</w:t>
      </w:r>
    </w:p>
    <w:p w14:paraId="44EC7A5E" w14:textId="77777777" w:rsidR="00067E2E" w:rsidRDefault="00A0702C">
      <w:pPr>
        <w:pStyle w:val="effectus"/>
      </w:pPr>
      <w:r>
        <w:rPr>
          <w:b/>
          <w:iCs/>
        </w:rPr>
        <w:t>Debilitas</w:t>
      </w:r>
      <w:r>
        <w:tab/>
        <w:t>débilité</w:t>
      </w:r>
    </w:p>
    <w:p w14:paraId="3F1F3B79" w14:textId="77777777" w:rsidR="00067E2E" w:rsidRDefault="00A0702C">
      <w:pPr>
        <w:pStyle w:val="effectus"/>
      </w:pPr>
      <w:r>
        <w:rPr>
          <w:b/>
          <w:iCs/>
        </w:rPr>
        <w:t>Decagonus</w:t>
      </w:r>
      <w:r>
        <w:tab/>
        <w:t>décagone</w:t>
      </w:r>
    </w:p>
    <w:p w14:paraId="2C395AD6" w14:textId="77777777" w:rsidR="00067E2E" w:rsidRDefault="00A0702C">
      <w:pPr>
        <w:pStyle w:val="effectus"/>
      </w:pPr>
      <w:r>
        <w:rPr>
          <w:b/>
          <w:iCs/>
        </w:rPr>
        <w:t>Decagramma</w:t>
      </w:r>
      <w:r>
        <w:tab/>
        <w:t>décagramme</w:t>
      </w:r>
    </w:p>
    <w:p w14:paraId="2F5EA154" w14:textId="77777777" w:rsidR="00067E2E" w:rsidRDefault="00A0702C">
      <w:pPr>
        <w:pStyle w:val="effectus"/>
      </w:pPr>
      <w:r>
        <w:rPr>
          <w:b/>
          <w:iCs/>
        </w:rPr>
        <w:t>Decagynus</w:t>
      </w:r>
      <w:r>
        <w:rPr>
          <w:iCs/>
        </w:rPr>
        <w:tab/>
      </w:r>
      <w:r>
        <w:t>décagyne</w:t>
      </w:r>
    </w:p>
    <w:p w14:paraId="5C5FE855" w14:textId="77777777" w:rsidR="00067E2E" w:rsidRDefault="00A0702C">
      <w:pPr>
        <w:pStyle w:val="effectus"/>
      </w:pPr>
      <w:r>
        <w:rPr>
          <w:b/>
          <w:iCs/>
        </w:rPr>
        <w:t>Decagynia</w:t>
      </w:r>
      <w:r>
        <w:rPr>
          <w:iCs/>
        </w:rPr>
        <w:tab/>
      </w:r>
      <w:r>
        <w:t>décagynie</w:t>
      </w:r>
    </w:p>
    <w:p w14:paraId="6660F665" w14:textId="77777777" w:rsidR="00067E2E" w:rsidRDefault="00A0702C">
      <w:pPr>
        <w:pStyle w:val="effectus"/>
      </w:pPr>
      <w:r>
        <w:rPr>
          <w:b/>
          <w:iCs/>
        </w:rPr>
        <w:t>Decalitrum</w:t>
      </w:r>
      <w:r>
        <w:rPr>
          <w:iCs/>
        </w:rPr>
        <w:tab/>
      </w:r>
      <w:r>
        <w:t>décalitre</w:t>
      </w:r>
    </w:p>
    <w:p w14:paraId="30D961A6" w14:textId="77777777" w:rsidR="00067E2E" w:rsidRDefault="00A0702C">
      <w:pPr>
        <w:pStyle w:val="effectus"/>
      </w:pPr>
      <w:r>
        <w:rPr>
          <w:b/>
          <w:iCs/>
        </w:rPr>
        <w:t>Decametrum</w:t>
      </w:r>
      <w:r>
        <w:rPr>
          <w:iCs/>
        </w:rPr>
        <w:tab/>
      </w:r>
      <w:r>
        <w:t>décamètre</w:t>
      </w:r>
    </w:p>
    <w:p w14:paraId="1E83F8CB" w14:textId="77777777" w:rsidR="00067E2E" w:rsidRDefault="00A0702C">
      <w:pPr>
        <w:pStyle w:val="effectus"/>
      </w:pPr>
      <w:r>
        <w:rPr>
          <w:b/>
          <w:iCs/>
        </w:rPr>
        <w:t>Decamyron</w:t>
      </w:r>
      <w:r>
        <w:rPr>
          <w:b/>
          <w:iCs/>
        </w:rPr>
        <w:tab/>
      </w:r>
      <w:r>
        <w:t>decamyron</w:t>
      </w:r>
    </w:p>
    <w:p w14:paraId="47EC5545" w14:textId="77777777" w:rsidR="00067E2E" w:rsidRDefault="00A0702C">
      <w:pPr>
        <w:pStyle w:val="effectus"/>
      </w:pPr>
      <w:r>
        <w:rPr>
          <w:b/>
          <w:iCs/>
        </w:rPr>
        <w:t>Decander</w:t>
      </w:r>
      <w:r>
        <w:tab/>
        <w:t>décandre</w:t>
      </w:r>
    </w:p>
    <w:p w14:paraId="50900385" w14:textId="77777777" w:rsidR="00067E2E" w:rsidRDefault="00A0702C">
      <w:pPr>
        <w:pStyle w:val="effectus"/>
      </w:pPr>
      <w:r>
        <w:rPr>
          <w:b/>
          <w:iCs/>
        </w:rPr>
        <w:t>Decandria</w:t>
      </w:r>
      <w:r>
        <w:tab/>
        <w:t>décandrie</w:t>
      </w:r>
    </w:p>
    <w:p w14:paraId="3FE3DBC9" w14:textId="77777777" w:rsidR="00067E2E" w:rsidRDefault="00A0702C">
      <w:pPr>
        <w:pStyle w:val="effectus"/>
      </w:pPr>
      <w:r>
        <w:rPr>
          <w:b/>
          <w:iCs/>
        </w:rPr>
        <w:t>Decandrus</w:t>
      </w:r>
      <w:r>
        <w:rPr>
          <w:iCs/>
        </w:rPr>
        <w:tab/>
      </w:r>
      <w:r>
        <w:t>décandre</w:t>
      </w:r>
    </w:p>
    <w:p w14:paraId="23737906" w14:textId="77777777" w:rsidR="00067E2E" w:rsidRDefault="00A0702C">
      <w:pPr>
        <w:pStyle w:val="effectus"/>
      </w:pPr>
      <w:r>
        <w:rPr>
          <w:b/>
          <w:iCs/>
        </w:rPr>
        <w:t>Decantatio</w:t>
      </w:r>
      <w:r>
        <w:tab/>
        <w:t>décantation</w:t>
      </w:r>
    </w:p>
    <w:p w14:paraId="1FF6AE34" w14:textId="77777777" w:rsidR="00067E2E" w:rsidRDefault="00A0702C">
      <w:pPr>
        <w:pStyle w:val="effectus"/>
      </w:pPr>
      <w:r>
        <w:rPr>
          <w:b/>
          <w:iCs/>
        </w:rPr>
        <w:t>Decapetalus</w:t>
      </w:r>
      <w:r>
        <w:rPr>
          <w:iCs/>
        </w:rPr>
        <w:tab/>
      </w:r>
      <w:r>
        <w:t>décapetalé</w:t>
      </w:r>
    </w:p>
    <w:p w14:paraId="5585BE42" w14:textId="77777777" w:rsidR="00067E2E" w:rsidRDefault="00A0702C">
      <w:pPr>
        <w:pStyle w:val="effectus"/>
      </w:pPr>
      <w:r>
        <w:rPr>
          <w:b/>
          <w:iCs/>
        </w:rPr>
        <w:t>Decaphyllus</w:t>
      </w:r>
      <w:r>
        <w:rPr>
          <w:iCs/>
        </w:rPr>
        <w:tab/>
      </w:r>
      <w:r>
        <w:t>décaphylle</w:t>
      </w:r>
    </w:p>
    <w:p w14:paraId="06E0BAC1" w14:textId="77777777" w:rsidR="00067E2E" w:rsidRDefault="00A0702C">
      <w:pPr>
        <w:pStyle w:val="effectus"/>
      </w:pPr>
      <w:r>
        <w:rPr>
          <w:b/>
          <w:iCs/>
        </w:rPr>
        <w:t>Decarum</w:t>
      </w:r>
      <w:r>
        <w:rPr>
          <w:iCs/>
        </w:rPr>
        <w:tab/>
      </w:r>
      <w:r>
        <w:t>décare</w:t>
      </w:r>
    </w:p>
    <w:p w14:paraId="76692A3E" w14:textId="77777777" w:rsidR="00067E2E" w:rsidRDefault="00A0702C">
      <w:pPr>
        <w:pStyle w:val="effectus"/>
      </w:pPr>
      <w:r>
        <w:rPr>
          <w:b/>
          <w:iCs/>
        </w:rPr>
        <w:t>Decasterium</w:t>
      </w:r>
      <w:r>
        <w:rPr>
          <w:iCs/>
        </w:rPr>
        <w:tab/>
      </w:r>
      <w:r>
        <w:t>décastère</w:t>
      </w:r>
    </w:p>
    <w:p w14:paraId="3B868C34" w14:textId="77777777" w:rsidR="00067E2E" w:rsidRDefault="00A0702C">
      <w:pPr>
        <w:pStyle w:val="effectus"/>
      </w:pPr>
      <w:r>
        <w:rPr>
          <w:b/>
          <w:iCs/>
        </w:rPr>
        <w:t>Decemfidus</w:t>
      </w:r>
      <w:r>
        <w:rPr>
          <w:iCs/>
        </w:rPr>
        <w:tab/>
      </w:r>
      <w:r>
        <w:t>décemfidé</w:t>
      </w:r>
    </w:p>
    <w:p w14:paraId="33BD6E26" w14:textId="77777777" w:rsidR="00067E2E" w:rsidRDefault="00A0702C">
      <w:pPr>
        <w:pStyle w:val="effectus"/>
      </w:pPr>
      <w:r>
        <w:rPr>
          <w:b/>
          <w:iCs/>
        </w:rPr>
        <w:t>Deciarurn</w:t>
      </w:r>
      <w:r>
        <w:rPr>
          <w:iCs/>
        </w:rPr>
        <w:tab/>
      </w:r>
      <w:r>
        <w:t>déciare</w:t>
      </w:r>
    </w:p>
    <w:p w14:paraId="053777AF" w14:textId="77777777" w:rsidR="00067E2E" w:rsidRDefault="00A0702C">
      <w:pPr>
        <w:pStyle w:val="effectus"/>
      </w:pPr>
      <w:r>
        <w:rPr>
          <w:b/>
          <w:iCs/>
        </w:rPr>
        <w:t>Deciduus</w:t>
      </w:r>
      <w:r>
        <w:rPr>
          <w:iCs/>
        </w:rPr>
        <w:tab/>
      </w:r>
      <w:r>
        <w:t>décidu</w:t>
      </w:r>
    </w:p>
    <w:p w14:paraId="3BF719D0" w14:textId="77777777" w:rsidR="00067E2E" w:rsidRDefault="00A0702C">
      <w:pPr>
        <w:pStyle w:val="effectus"/>
      </w:pPr>
      <w:r>
        <w:rPr>
          <w:b/>
          <w:iCs/>
        </w:rPr>
        <w:t>Decigrarnma</w:t>
      </w:r>
      <w:r>
        <w:rPr>
          <w:iCs/>
        </w:rPr>
        <w:tab/>
      </w:r>
      <w:r>
        <w:t>décigramme</w:t>
      </w:r>
    </w:p>
    <w:p w14:paraId="11A624F8" w14:textId="77777777" w:rsidR="00067E2E" w:rsidRDefault="00A0702C">
      <w:pPr>
        <w:pStyle w:val="effectus"/>
      </w:pPr>
      <w:r>
        <w:rPr>
          <w:b/>
          <w:iCs/>
        </w:rPr>
        <w:t>Decilitrum</w:t>
      </w:r>
      <w:r>
        <w:rPr>
          <w:iCs/>
        </w:rPr>
        <w:tab/>
      </w:r>
      <w:r>
        <w:t>décilitre</w:t>
      </w:r>
    </w:p>
    <w:p w14:paraId="2DE500DB" w14:textId="77777777" w:rsidR="00067E2E" w:rsidRDefault="00A0702C">
      <w:pPr>
        <w:pStyle w:val="effectus"/>
      </w:pPr>
      <w:r>
        <w:rPr>
          <w:b/>
          <w:iCs/>
        </w:rPr>
        <w:t>Decima</w:t>
      </w:r>
      <w:r>
        <w:tab/>
        <w:t>décime</w:t>
      </w:r>
    </w:p>
    <w:p w14:paraId="455EA554" w14:textId="77777777" w:rsidR="00067E2E" w:rsidRDefault="00A0702C">
      <w:pPr>
        <w:pStyle w:val="effectus"/>
      </w:pPr>
      <w:r>
        <w:rPr>
          <w:b/>
          <w:iCs/>
        </w:rPr>
        <w:t>Decimetrum</w:t>
      </w:r>
      <w:r>
        <w:rPr>
          <w:iCs/>
        </w:rPr>
        <w:tab/>
      </w:r>
      <w:r>
        <w:t>décimètre</w:t>
      </w:r>
    </w:p>
    <w:p w14:paraId="5AF96433" w14:textId="77777777" w:rsidR="00067E2E" w:rsidRDefault="00A0702C">
      <w:pPr>
        <w:pStyle w:val="effectus"/>
      </w:pPr>
      <w:r>
        <w:rPr>
          <w:b/>
          <w:iCs/>
        </w:rPr>
        <w:t>Decisterium</w:t>
      </w:r>
      <w:r>
        <w:rPr>
          <w:iCs/>
        </w:rPr>
        <w:tab/>
      </w:r>
      <w:r>
        <w:t>décistère</w:t>
      </w:r>
    </w:p>
    <w:p w14:paraId="2C85ECD1" w14:textId="77777777" w:rsidR="00067E2E" w:rsidRDefault="00A0702C">
      <w:pPr>
        <w:pStyle w:val="effectus"/>
      </w:pPr>
      <w:r>
        <w:rPr>
          <w:b/>
          <w:iCs/>
        </w:rPr>
        <w:t>Declinatio</w:t>
      </w:r>
      <w:r>
        <w:rPr>
          <w:iCs/>
        </w:rPr>
        <w:tab/>
      </w:r>
      <w:r>
        <w:t>déclin</w:t>
      </w:r>
      <w:r>
        <w:tab/>
        <w:t>dérivationc</w:t>
      </w:r>
    </w:p>
    <w:p w14:paraId="28DAE42C" w14:textId="77777777" w:rsidR="00067E2E" w:rsidRDefault="00A0702C">
      <w:pPr>
        <w:pStyle w:val="effectus"/>
      </w:pPr>
      <w:r>
        <w:rPr>
          <w:b/>
          <w:iCs/>
        </w:rPr>
        <w:t>Declivitas</w:t>
      </w:r>
      <w:r>
        <w:rPr>
          <w:iCs/>
        </w:rPr>
        <w:tab/>
      </w:r>
      <w:r>
        <w:t>déclivité</w:t>
      </w:r>
    </w:p>
    <w:p w14:paraId="70702214" w14:textId="77777777" w:rsidR="00067E2E" w:rsidRDefault="00A0702C">
      <w:pPr>
        <w:pStyle w:val="effectus"/>
      </w:pPr>
      <w:r>
        <w:rPr>
          <w:b/>
          <w:iCs/>
        </w:rPr>
        <w:t>Declivis</w:t>
      </w:r>
      <w:r>
        <w:rPr>
          <w:iCs/>
        </w:rPr>
        <w:tab/>
      </w:r>
      <w:r>
        <w:t>déclive</w:t>
      </w:r>
    </w:p>
    <w:p w14:paraId="18D85F04" w14:textId="77777777" w:rsidR="00067E2E" w:rsidRDefault="00A0702C">
      <w:pPr>
        <w:pStyle w:val="effectus"/>
      </w:pPr>
      <w:r>
        <w:rPr>
          <w:b/>
          <w:iCs/>
        </w:rPr>
        <w:t>Decoctio</w:t>
      </w:r>
      <w:r>
        <w:rPr>
          <w:iCs/>
        </w:rPr>
        <w:tab/>
      </w:r>
      <w:r>
        <w:t>décoction</w:t>
      </w:r>
    </w:p>
    <w:p w14:paraId="3FC1D8C5" w14:textId="77777777" w:rsidR="00067E2E" w:rsidRDefault="00A0702C">
      <w:pPr>
        <w:pStyle w:val="effectus"/>
      </w:pPr>
      <w:r>
        <w:rPr>
          <w:b/>
          <w:iCs/>
        </w:rPr>
        <w:t>Decemlobatus</w:t>
      </w:r>
      <w:r>
        <w:rPr>
          <w:iCs/>
        </w:rPr>
        <w:tab/>
      </w:r>
      <w:r>
        <w:t>décalobé</w:t>
      </w:r>
    </w:p>
    <w:p w14:paraId="0AA5DFE0" w14:textId="77777777" w:rsidR="00067E2E" w:rsidRDefault="00A0702C">
      <w:pPr>
        <w:pStyle w:val="effectus"/>
      </w:pPr>
      <w:r>
        <w:rPr>
          <w:b/>
          <w:iCs/>
        </w:rPr>
        <w:t>Decemparütus</w:t>
      </w:r>
      <w:r>
        <w:rPr>
          <w:iCs/>
        </w:rPr>
        <w:tab/>
      </w:r>
      <w:r>
        <w:t>décaparti</w:t>
      </w:r>
    </w:p>
    <w:p w14:paraId="188A53D8" w14:textId="77777777" w:rsidR="00067E2E" w:rsidRDefault="00A0702C">
      <w:pPr>
        <w:pStyle w:val="effectus"/>
      </w:pPr>
      <w:r>
        <w:rPr>
          <w:b/>
          <w:iCs/>
        </w:rPr>
        <w:t>Decorticatio</w:t>
      </w:r>
      <w:r>
        <w:rPr>
          <w:iCs/>
        </w:rPr>
        <w:tab/>
      </w:r>
      <w:r>
        <w:t>décortication</w:t>
      </w:r>
    </w:p>
    <w:p w14:paraId="0DBF332E" w14:textId="77777777" w:rsidR="00067E2E" w:rsidRDefault="00A0702C">
      <w:pPr>
        <w:pStyle w:val="effectus"/>
      </w:pPr>
      <w:r>
        <w:rPr>
          <w:b/>
          <w:iCs/>
        </w:rPr>
        <w:t>Decrepitatio</w:t>
      </w:r>
      <w:r>
        <w:rPr>
          <w:iCs/>
        </w:rPr>
        <w:tab/>
      </w:r>
      <w:r>
        <w:t>décrépitation</w:t>
      </w:r>
    </w:p>
    <w:p w14:paraId="7B1B178A" w14:textId="77777777" w:rsidR="00067E2E" w:rsidRDefault="00A0702C">
      <w:pPr>
        <w:pStyle w:val="effectus"/>
      </w:pPr>
      <w:r>
        <w:rPr>
          <w:b/>
          <w:iCs/>
        </w:rPr>
        <w:t>Decrepitus</w:t>
      </w:r>
      <w:r>
        <w:rPr>
          <w:iCs/>
        </w:rPr>
        <w:tab/>
      </w:r>
      <w:r>
        <w:t>décrépit</w:t>
      </w:r>
    </w:p>
    <w:p w14:paraId="5963134D" w14:textId="77777777" w:rsidR="00067E2E" w:rsidRDefault="00A0702C">
      <w:pPr>
        <w:pStyle w:val="effectus"/>
      </w:pPr>
      <w:r>
        <w:rPr>
          <w:b/>
          <w:iCs/>
        </w:rPr>
        <w:t>Decretorius</w:t>
      </w:r>
      <w:r>
        <w:rPr>
          <w:iCs/>
        </w:rPr>
        <w:tab/>
      </w:r>
      <w:r>
        <w:t>décrétoire</w:t>
      </w:r>
    </w:p>
    <w:p w14:paraId="48E848B7" w14:textId="77777777" w:rsidR="00067E2E" w:rsidRDefault="00A0702C">
      <w:pPr>
        <w:pStyle w:val="effectus"/>
      </w:pPr>
      <w:r>
        <w:rPr>
          <w:b/>
          <w:iCs/>
        </w:rPr>
        <w:t>Decurreus</w:t>
      </w:r>
      <w:r>
        <w:tab/>
        <w:t>décourant</w:t>
      </w:r>
    </w:p>
    <w:p w14:paraId="123A62DC" w14:textId="77777777" w:rsidR="00067E2E" w:rsidRDefault="00A0702C">
      <w:pPr>
        <w:pStyle w:val="effectus"/>
      </w:pPr>
      <w:r>
        <w:rPr>
          <w:b/>
          <w:iCs/>
        </w:rPr>
        <w:t>Decursivus</w:t>
      </w:r>
      <w:r>
        <w:rPr>
          <w:iCs/>
        </w:rPr>
        <w:tab/>
      </w:r>
      <w:r>
        <w:t>décursif</w:t>
      </w:r>
    </w:p>
    <w:p w14:paraId="64EF453F" w14:textId="77777777" w:rsidR="00067E2E" w:rsidRDefault="00A0702C">
      <w:pPr>
        <w:pStyle w:val="effectus"/>
      </w:pPr>
      <w:r>
        <w:rPr>
          <w:b/>
          <w:iCs/>
        </w:rPr>
        <w:t>Decussatio</w:t>
      </w:r>
      <w:r>
        <w:rPr>
          <w:iCs/>
        </w:rPr>
        <w:tab/>
      </w:r>
      <w:r>
        <w:t>décussation</w:t>
      </w:r>
    </w:p>
    <w:p w14:paraId="4A406BFC" w14:textId="77777777" w:rsidR="00067E2E" w:rsidRDefault="00A0702C">
      <w:pPr>
        <w:pStyle w:val="effectus"/>
      </w:pPr>
      <w:r>
        <w:rPr>
          <w:b/>
          <w:iCs/>
        </w:rPr>
        <w:t>Defœcatio</w:t>
      </w:r>
      <w:r>
        <w:tab/>
        <w:t>dépuration</w:t>
      </w:r>
    </w:p>
    <w:p w14:paraId="247B842E" w14:textId="77777777" w:rsidR="00067E2E" w:rsidRDefault="00A0702C">
      <w:pPr>
        <w:pStyle w:val="effectus"/>
      </w:pPr>
      <w:r>
        <w:rPr>
          <w:b/>
          <w:iCs/>
        </w:rPr>
        <w:t>Defœcatus</w:t>
      </w:r>
      <w:r>
        <w:tab/>
        <w:t>dépuré</w:t>
      </w:r>
    </w:p>
    <w:p w14:paraId="318AA630" w14:textId="77777777" w:rsidR="00067E2E" w:rsidRDefault="00A0702C">
      <w:pPr>
        <w:pStyle w:val="effectus"/>
      </w:pPr>
      <w:r>
        <w:rPr>
          <w:b/>
          <w:iCs/>
        </w:rPr>
        <w:t>Defectio animi</w:t>
      </w:r>
      <w:r>
        <w:rPr>
          <w:iCs/>
        </w:rPr>
        <w:tab/>
      </w:r>
      <w:r>
        <w:t>défaillance</w:t>
      </w:r>
    </w:p>
    <w:p w14:paraId="2F16523C" w14:textId="77777777" w:rsidR="00067E2E" w:rsidRDefault="00A0702C">
      <w:pPr>
        <w:pStyle w:val="effectus"/>
      </w:pPr>
      <w:r>
        <w:rPr>
          <w:b/>
          <w:iCs/>
        </w:rPr>
        <w:t>Defectio virium</w:t>
      </w:r>
      <w:r>
        <w:tab/>
        <w:t>abattement</w:t>
      </w:r>
    </w:p>
    <w:p w14:paraId="065D96A0" w14:textId="77777777" w:rsidR="00067E2E" w:rsidRDefault="00A0702C">
      <w:pPr>
        <w:pStyle w:val="effectus"/>
      </w:pPr>
      <w:r>
        <w:rPr>
          <w:b/>
          <w:iCs/>
        </w:rPr>
        <w:t>Defensivus</w:t>
      </w:r>
      <w:r>
        <w:tab/>
        <w:t>défensif</w:t>
      </w:r>
    </w:p>
    <w:p w14:paraId="4F682EE6" w14:textId="77777777" w:rsidR="00067E2E" w:rsidRDefault="00A0702C">
      <w:pPr>
        <w:pStyle w:val="effectus"/>
      </w:pPr>
      <w:r>
        <w:rPr>
          <w:b/>
          <w:iCs/>
        </w:rPr>
        <w:t>Deferens</w:t>
      </w:r>
      <w:r>
        <w:rPr>
          <w:iCs/>
        </w:rPr>
        <w:tab/>
      </w:r>
      <w:r>
        <w:t>déférent</w:t>
      </w:r>
    </w:p>
    <w:p w14:paraId="6ADBFEED" w14:textId="77777777" w:rsidR="00067E2E" w:rsidRDefault="00A0702C">
      <w:pPr>
        <w:pStyle w:val="effectus"/>
      </w:pPr>
      <w:r>
        <w:rPr>
          <w:b/>
          <w:iCs/>
        </w:rPr>
        <w:t>Deflagratio</w:t>
      </w:r>
      <w:r>
        <w:rPr>
          <w:iCs/>
        </w:rPr>
        <w:tab/>
      </w:r>
      <w:r>
        <w:t>déflagration</w:t>
      </w:r>
    </w:p>
    <w:p w14:paraId="14CFADFB" w14:textId="77777777" w:rsidR="00067E2E" w:rsidRDefault="00A0702C">
      <w:pPr>
        <w:pStyle w:val="effectus"/>
      </w:pPr>
      <w:r>
        <w:rPr>
          <w:b/>
          <w:iCs/>
        </w:rPr>
        <w:t>Deflectens</w:t>
      </w:r>
      <w:r>
        <w:tab/>
        <w:t>dérivatif</w:t>
      </w:r>
    </w:p>
    <w:p w14:paraId="7E522E9A" w14:textId="77777777" w:rsidR="00067E2E" w:rsidRDefault="00A0702C">
      <w:pPr>
        <w:pStyle w:val="effectus"/>
      </w:pPr>
      <w:r>
        <w:rPr>
          <w:b/>
          <w:iCs/>
        </w:rPr>
        <w:t>Deflexio</w:t>
      </w:r>
      <w:r>
        <w:tab/>
        <w:t>dérivation</w:t>
      </w:r>
    </w:p>
    <w:p w14:paraId="31D2C188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383]</w:t>
      </w:r>
    </w:p>
    <w:p w14:paraId="7D575458" w14:textId="77777777" w:rsidR="00067E2E" w:rsidRDefault="00A0702C">
      <w:pPr>
        <w:pStyle w:val="effectus"/>
      </w:pPr>
      <w:r>
        <w:rPr>
          <w:b/>
          <w:iCs/>
        </w:rPr>
        <w:t>Defluxio</w:t>
      </w:r>
      <w:r>
        <w:rPr>
          <w:iCs/>
        </w:rPr>
        <w:tab/>
      </w:r>
      <w:r>
        <w:t>défluxion</w:t>
      </w:r>
    </w:p>
    <w:p w14:paraId="1A4BC149" w14:textId="77777777" w:rsidR="00067E2E" w:rsidRDefault="00A0702C">
      <w:pPr>
        <w:pStyle w:val="effectus"/>
      </w:pPr>
      <w:r>
        <w:rPr>
          <w:b/>
          <w:iCs/>
        </w:rPr>
        <w:t>Definitio</w:t>
      </w:r>
      <w:r>
        <w:rPr>
          <w:iCs/>
        </w:rPr>
        <w:tab/>
      </w:r>
      <w:r>
        <w:t>définition</w:t>
      </w:r>
    </w:p>
    <w:p w14:paraId="6742D72C" w14:textId="77777777" w:rsidR="00067E2E" w:rsidRDefault="00A0702C">
      <w:pPr>
        <w:pStyle w:val="effectus"/>
      </w:pPr>
      <w:r>
        <w:rPr>
          <w:b/>
          <w:iCs/>
        </w:rPr>
        <w:t>Defoliatio</w:t>
      </w:r>
      <w:r>
        <w:rPr>
          <w:iCs/>
        </w:rPr>
        <w:tab/>
      </w:r>
      <w:r>
        <w:t>defeuillaison</w:t>
      </w:r>
    </w:p>
    <w:p w14:paraId="0A45A208" w14:textId="77777777" w:rsidR="00067E2E" w:rsidRDefault="00A0702C">
      <w:pPr>
        <w:pStyle w:val="effectus"/>
      </w:pPr>
      <w:r>
        <w:rPr>
          <w:b/>
          <w:iCs/>
        </w:rPr>
        <w:t>Deglutitio</w:t>
      </w:r>
      <w:r>
        <w:rPr>
          <w:iCs/>
        </w:rPr>
        <w:tab/>
      </w:r>
      <w:r>
        <w:t>déglutition</w:t>
      </w:r>
    </w:p>
    <w:p w14:paraId="2C65C7BA" w14:textId="77777777" w:rsidR="00067E2E" w:rsidRDefault="00A0702C">
      <w:pPr>
        <w:pStyle w:val="effectus"/>
      </w:pPr>
      <w:r>
        <w:rPr>
          <w:b/>
          <w:iCs/>
        </w:rPr>
        <w:t>Degustare</w:t>
      </w:r>
      <w:r>
        <w:rPr>
          <w:iCs/>
        </w:rPr>
        <w:tab/>
      </w:r>
      <w:r>
        <w:t>déguster</w:t>
      </w:r>
    </w:p>
    <w:p w14:paraId="57ABF499" w14:textId="77777777" w:rsidR="00067E2E" w:rsidRDefault="00A0702C">
      <w:pPr>
        <w:pStyle w:val="effectus"/>
      </w:pPr>
      <w:r>
        <w:rPr>
          <w:b/>
          <w:iCs/>
        </w:rPr>
        <w:t>Dehiscentia</w:t>
      </w:r>
      <w:r>
        <w:rPr>
          <w:iCs/>
        </w:rPr>
        <w:tab/>
      </w:r>
      <w:r>
        <w:t>dehiscence</w:t>
      </w:r>
    </w:p>
    <w:p w14:paraId="7AD37D1A" w14:textId="77777777" w:rsidR="00067E2E" w:rsidRDefault="00A0702C">
      <w:pPr>
        <w:pStyle w:val="effectus"/>
      </w:pPr>
      <w:r>
        <w:rPr>
          <w:b/>
          <w:iCs/>
        </w:rPr>
        <w:t>Dejectio</w:t>
      </w:r>
      <w:r>
        <w:rPr>
          <w:iCs/>
        </w:rPr>
        <w:tab/>
      </w:r>
      <w:r>
        <w:t>déjection</w:t>
      </w:r>
    </w:p>
    <w:p w14:paraId="1E734163" w14:textId="77777777" w:rsidR="00067E2E" w:rsidRDefault="00A0702C">
      <w:pPr>
        <w:pStyle w:val="effectus"/>
      </w:pPr>
      <w:r>
        <w:rPr>
          <w:b/>
          <w:iCs/>
        </w:rPr>
        <w:t>Dejectorius</w:t>
      </w:r>
      <w:r>
        <w:tab/>
        <w:t>cathartique</w:t>
      </w:r>
    </w:p>
    <w:p w14:paraId="46A03F04" w14:textId="77777777" w:rsidR="00067E2E" w:rsidRDefault="00A0702C">
      <w:pPr>
        <w:pStyle w:val="effectus"/>
      </w:pPr>
      <w:r>
        <w:rPr>
          <w:b/>
          <w:iCs/>
        </w:rPr>
        <w:t>Delatio</w:t>
      </w:r>
      <w:r>
        <w:rPr>
          <w:iCs/>
        </w:rPr>
        <w:tab/>
      </w:r>
      <w:r>
        <w:t>indication</w:t>
      </w:r>
    </w:p>
    <w:p w14:paraId="0C9E644F" w14:textId="77777777" w:rsidR="00067E2E" w:rsidRDefault="00A0702C">
      <w:pPr>
        <w:pStyle w:val="effectus"/>
      </w:pPr>
      <w:r>
        <w:rPr>
          <w:b/>
          <w:iCs/>
        </w:rPr>
        <w:t>Deligatio</w:t>
      </w:r>
      <w:r>
        <w:rPr>
          <w:iCs/>
        </w:rPr>
        <w:tab/>
      </w:r>
      <w:r>
        <w:t>bandage</w:t>
      </w:r>
    </w:p>
    <w:p w14:paraId="337AD4BC" w14:textId="77777777" w:rsidR="00067E2E" w:rsidRDefault="00A0702C">
      <w:pPr>
        <w:pStyle w:val="effectus"/>
      </w:pPr>
      <w:r>
        <w:rPr>
          <w:b/>
          <w:iCs/>
        </w:rPr>
        <w:t>Deliquium</w:t>
      </w:r>
      <w:r>
        <w:rPr>
          <w:iCs/>
        </w:rPr>
        <w:tab/>
      </w:r>
      <w:r>
        <w:t>défaillance</w:t>
      </w:r>
    </w:p>
    <w:p w14:paraId="0A400651" w14:textId="77777777" w:rsidR="00067E2E" w:rsidRDefault="00A0702C">
      <w:pPr>
        <w:pStyle w:val="effectus"/>
      </w:pPr>
      <w:r>
        <w:rPr>
          <w:b/>
          <w:iCs/>
        </w:rPr>
        <w:t>Delirium</w:t>
      </w:r>
      <w:r>
        <w:rPr>
          <w:iCs/>
        </w:rPr>
        <w:tab/>
      </w:r>
      <w:r>
        <w:t>délire</w:t>
      </w:r>
    </w:p>
    <w:p w14:paraId="553F18FB" w14:textId="77777777" w:rsidR="00067E2E" w:rsidRDefault="00A0702C">
      <w:pPr>
        <w:pStyle w:val="effectus"/>
      </w:pPr>
      <w:r>
        <w:rPr>
          <w:b/>
          <w:iCs/>
        </w:rPr>
        <w:t>Delitescentia</w:t>
      </w:r>
      <w:r>
        <w:rPr>
          <w:iCs/>
        </w:rPr>
        <w:tab/>
      </w:r>
      <w:r>
        <w:t>délitescence</w:t>
      </w:r>
    </w:p>
    <w:p w14:paraId="70AE40EE" w14:textId="77777777" w:rsidR="00067E2E" w:rsidRDefault="00A0702C">
      <w:pPr>
        <w:pStyle w:val="effectus"/>
      </w:pPr>
      <w:r>
        <w:rPr>
          <w:b/>
          <w:iCs/>
        </w:rPr>
        <w:t>Delocatio</w:t>
      </w:r>
      <w:r>
        <w:rPr>
          <w:iCs/>
        </w:rPr>
        <w:tab/>
      </w:r>
      <w:r>
        <w:t>dislocation</w:t>
      </w:r>
    </w:p>
    <w:p w14:paraId="67FDCBF1" w14:textId="77777777" w:rsidR="00067E2E" w:rsidRDefault="00A0702C">
      <w:pPr>
        <w:pStyle w:val="effectus"/>
      </w:pPr>
      <w:r>
        <w:rPr>
          <w:b/>
          <w:iCs/>
        </w:rPr>
        <w:t>Deltoides</w:t>
      </w:r>
      <w:r>
        <w:rPr>
          <w:iCs/>
        </w:rPr>
        <w:tab/>
      </w:r>
      <w:r>
        <w:t>deltoïde</w:t>
      </w:r>
    </w:p>
    <w:p w14:paraId="0E85C288" w14:textId="77777777" w:rsidR="00067E2E" w:rsidRDefault="00A0702C">
      <w:pPr>
        <w:pStyle w:val="effectus"/>
      </w:pPr>
      <w:r>
        <w:rPr>
          <w:b/>
          <w:iCs/>
        </w:rPr>
        <w:t>Dementia</w:t>
      </w:r>
      <w:r>
        <w:rPr>
          <w:iCs/>
        </w:rPr>
        <w:tab/>
      </w:r>
      <w:r>
        <w:t>démence</w:t>
      </w:r>
    </w:p>
    <w:p w14:paraId="3C84970D" w14:textId="77777777" w:rsidR="00067E2E" w:rsidRDefault="00A0702C">
      <w:pPr>
        <w:pStyle w:val="effectus"/>
      </w:pPr>
      <w:r>
        <w:rPr>
          <w:b/>
          <w:iCs/>
        </w:rPr>
        <w:t>Demonomania</w:t>
      </w:r>
      <w:r>
        <w:rPr>
          <w:iCs/>
        </w:rPr>
        <w:tab/>
      </w:r>
      <w:r>
        <w:t>dcmonomanie</w:t>
      </w:r>
    </w:p>
    <w:p w14:paraId="45A397AD" w14:textId="77777777" w:rsidR="00067E2E" w:rsidRDefault="00A0702C">
      <w:pPr>
        <w:pStyle w:val="effectus"/>
      </w:pPr>
      <w:r>
        <w:rPr>
          <w:b/>
          <w:iCs/>
        </w:rPr>
        <w:t>Demonstratio</w:t>
      </w:r>
      <w:r>
        <w:tab/>
        <w:t>démonstration</w:t>
      </w:r>
    </w:p>
    <w:p w14:paraId="2FFEAC67" w14:textId="77777777" w:rsidR="00067E2E" w:rsidRDefault="00A0702C">
      <w:pPr>
        <w:pStyle w:val="effectus"/>
      </w:pPr>
      <w:r>
        <w:rPr>
          <w:b/>
          <w:iCs/>
        </w:rPr>
        <w:t>Dendritis</w:t>
      </w:r>
      <w:r>
        <w:rPr>
          <w:iCs/>
        </w:rPr>
        <w:tab/>
      </w:r>
      <w:r>
        <w:t>dendrite</w:t>
      </w:r>
    </w:p>
    <w:p w14:paraId="5828BC1D" w14:textId="77777777" w:rsidR="00067E2E" w:rsidRDefault="00A0702C">
      <w:pPr>
        <w:pStyle w:val="effectus"/>
      </w:pPr>
      <w:r>
        <w:rPr>
          <w:b/>
          <w:iCs/>
        </w:rPr>
        <w:t>Dendroitis</w:t>
      </w:r>
      <w:r>
        <w:rPr>
          <w:iCs/>
        </w:rPr>
        <w:tab/>
      </w:r>
      <w:r>
        <w:t>dendroïde</w:t>
      </w:r>
    </w:p>
    <w:p w14:paraId="2DC5966D" w14:textId="77777777" w:rsidR="00067E2E" w:rsidRDefault="00A0702C">
      <w:pPr>
        <w:pStyle w:val="effectus"/>
      </w:pPr>
      <w:r>
        <w:rPr>
          <w:b/>
          <w:iCs/>
        </w:rPr>
        <w:t>Dendrocathes</w:t>
      </w:r>
      <w:r>
        <w:rPr>
          <w:iCs/>
        </w:rPr>
        <w:tab/>
      </w:r>
      <w:r>
        <w:t>dendrolithe</w:t>
      </w:r>
    </w:p>
    <w:p w14:paraId="1028B109" w14:textId="77777777" w:rsidR="00067E2E" w:rsidRDefault="00A0702C">
      <w:pPr>
        <w:pStyle w:val="effectus"/>
      </w:pPr>
      <w:r>
        <w:rPr>
          <w:b/>
          <w:iCs/>
        </w:rPr>
        <w:t>Dendroïdes</w:t>
      </w:r>
      <w:r>
        <w:rPr>
          <w:iCs/>
        </w:rPr>
        <w:tab/>
      </w:r>
      <w:r>
        <w:t>dendroïde</w:t>
      </w:r>
    </w:p>
    <w:p w14:paraId="041C6D28" w14:textId="77777777" w:rsidR="00067E2E" w:rsidRDefault="00A0702C">
      <w:pPr>
        <w:pStyle w:val="effectus"/>
      </w:pPr>
      <w:r>
        <w:rPr>
          <w:b/>
          <w:iCs/>
        </w:rPr>
        <w:t>Denominator</w:t>
      </w:r>
      <w:r>
        <w:rPr>
          <w:iCs/>
        </w:rPr>
        <w:tab/>
      </w:r>
      <w:r>
        <w:t>dénominateur</w:t>
      </w:r>
    </w:p>
    <w:p w14:paraId="51944490" w14:textId="77777777" w:rsidR="00067E2E" w:rsidRDefault="00A0702C">
      <w:pPr>
        <w:pStyle w:val="effectus"/>
      </w:pPr>
      <w:r>
        <w:rPr>
          <w:b/>
          <w:iCs/>
        </w:rPr>
        <w:t>Dens</w:t>
      </w:r>
      <w:r>
        <w:rPr>
          <w:iCs/>
        </w:rPr>
        <w:tab/>
      </w:r>
      <w:r>
        <w:t>dent</w:t>
      </w:r>
    </w:p>
    <w:p w14:paraId="40172885" w14:textId="77777777" w:rsidR="00067E2E" w:rsidRDefault="00A0702C">
      <w:pPr>
        <w:pStyle w:val="effectus"/>
      </w:pPr>
      <w:r>
        <w:rPr>
          <w:b/>
          <w:iCs/>
        </w:rPr>
        <w:t>Densitas</w:t>
      </w:r>
      <w:r>
        <w:rPr>
          <w:iCs/>
        </w:rPr>
        <w:tab/>
      </w:r>
      <w:r>
        <w:t>densité</w:t>
      </w:r>
    </w:p>
    <w:p w14:paraId="537A58D9" w14:textId="77777777" w:rsidR="00067E2E" w:rsidRDefault="00A0702C">
      <w:pPr>
        <w:pStyle w:val="effectus"/>
      </w:pPr>
      <w:r>
        <w:rPr>
          <w:b/>
          <w:iCs/>
        </w:rPr>
        <w:t>Densus</w:t>
      </w:r>
      <w:r>
        <w:tab/>
        <w:t>dense</w:t>
      </w:r>
    </w:p>
    <w:p w14:paraId="17AF5134" w14:textId="77777777" w:rsidR="00067E2E" w:rsidRDefault="00A0702C">
      <w:pPr>
        <w:pStyle w:val="effectus"/>
      </w:pPr>
      <w:r>
        <w:rPr>
          <w:b/>
          <w:iCs/>
        </w:rPr>
        <w:t>Dentalis forfex</w:t>
      </w:r>
      <w:r>
        <w:rPr>
          <w:iCs/>
        </w:rPr>
        <w:tab/>
      </w:r>
      <w:r>
        <w:t>davier</w:t>
      </w:r>
    </w:p>
    <w:p w14:paraId="3BCAFF99" w14:textId="77777777" w:rsidR="00067E2E" w:rsidRDefault="00A0702C">
      <w:pPr>
        <w:pStyle w:val="effectus"/>
      </w:pPr>
      <w:r>
        <w:rPr>
          <w:b/>
          <w:iCs/>
        </w:rPr>
        <w:t>Dentarius</w:t>
      </w:r>
      <w:r>
        <w:tab/>
      </w:r>
      <w:r>
        <w:t>dentiste</w:t>
      </w:r>
    </w:p>
    <w:p w14:paraId="75BC63E6" w14:textId="77777777" w:rsidR="00067E2E" w:rsidRDefault="00A0702C">
      <w:pPr>
        <w:pStyle w:val="effectus"/>
      </w:pPr>
      <w:r>
        <w:rPr>
          <w:b/>
          <w:iCs/>
        </w:rPr>
        <w:t>Dentatus</w:t>
      </w:r>
      <w:r>
        <w:rPr>
          <w:iCs/>
        </w:rPr>
        <w:tab/>
      </w:r>
      <w:r>
        <w:t>denté</w:t>
      </w:r>
    </w:p>
    <w:p w14:paraId="57516E28" w14:textId="77777777" w:rsidR="00067E2E" w:rsidRDefault="00A0702C">
      <w:pPr>
        <w:pStyle w:val="effectus"/>
      </w:pPr>
      <w:r>
        <w:rPr>
          <w:b/>
          <w:iCs/>
        </w:rPr>
        <w:t>Denticeps</w:t>
      </w:r>
      <w:r>
        <w:rPr>
          <w:iCs/>
        </w:rPr>
        <w:tab/>
      </w:r>
      <w:r>
        <w:t>davier</w:t>
      </w:r>
    </w:p>
    <w:p w14:paraId="69FBDB41" w14:textId="77777777" w:rsidR="00067E2E" w:rsidRDefault="00A0702C">
      <w:pPr>
        <w:pStyle w:val="effectus"/>
      </w:pPr>
      <w:r>
        <w:rPr>
          <w:b/>
          <w:iCs/>
        </w:rPr>
        <w:t>Denticulatus</w:t>
      </w:r>
      <w:r>
        <w:rPr>
          <w:iCs/>
        </w:rPr>
        <w:tab/>
      </w:r>
      <w:r>
        <w:t>denticulé</w:t>
      </w:r>
    </w:p>
    <w:p w14:paraId="7E174DF0" w14:textId="77777777" w:rsidR="00067E2E" w:rsidRDefault="00A0702C">
      <w:pPr>
        <w:pStyle w:val="effectus"/>
      </w:pPr>
      <w:r>
        <w:rPr>
          <w:b/>
          <w:iCs/>
        </w:rPr>
        <w:t>Denticulum</w:t>
      </w:r>
      <w:r>
        <w:rPr>
          <w:iCs/>
        </w:rPr>
        <w:tab/>
      </w:r>
      <w:r>
        <w:t>davier</w:t>
      </w:r>
    </w:p>
    <w:p w14:paraId="5F15DDA8" w14:textId="77777777" w:rsidR="00067E2E" w:rsidRDefault="00A0702C">
      <w:pPr>
        <w:pStyle w:val="effectus"/>
      </w:pPr>
      <w:r>
        <w:rPr>
          <w:b/>
          <w:iCs/>
        </w:rPr>
        <w:t>Dentifricium</w:t>
      </w:r>
      <w:r>
        <w:rPr>
          <w:iCs/>
        </w:rPr>
        <w:tab/>
      </w:r>
      <w:r>
        <w:t>dentrifice</w:t>
      </w:r>
    </w:p>
    <w:p w14:paraId="64E55E68" w14:textId="77777777" w:rsidR="00067E2E" w:rsidRDefault="00A0702C">
      <w:pPr>
        <w:pStyle w:val="effectus"/>
      </w:pPr>
      <w:r>
        <w:rPr>
          <w:b/>
          <w:iCs/>
        </w:rPr>
        <w:t>Dentiscalpium</w:t>
      </w:r>
      <w:r>
        <w:rPr>
          <w:iCs/>
        </w:rPr>
        <w:tab/>
      </w:r>
      <w:r>
        <w:t>déchaussoir</w:t>
      </w:r>
    </w:p>
    <w:p w14:paraId="4E639698" w14:textId="77777777" w:rsidR="00067E2E" w:rsidRDefault="00A0702C">
      <w:pPr>
        <w:pStyle w:val="effectus"/>
      </w:pPr>
      <w:r>
        <w:rPr>
          <w:b/>
          <w:iCs/>
        </w:rPr>
        <w:t>Dentitio</w:t>
      </w:r>
      <w:r>
        <w:tab/>
        <w:t>dentition</w:t>
      </w:r>
    </w:p>
    <w:p w14:paraId="5D9524C0" w14:textId="77777777" w:rsidR="00067E2E" w:rsidRDefault="00A0702C">
      <w:pPr>
        <w:pStyle w:val="effectus"/>
      </w:pPr>
      <w:r>
        <w:rPr>
          <w:b/>
          <w:iCs/>
        </w:rPr>
        <w:t>Denudatio</w:t>
      </w:r>
      <w:r>
        <w:tab/>
        <w:t>dénudation</w:t>
      </w:r>
    </w:p>
    <w:p w14:paraId="3DAFCA4B" w14:textId="77777777" w:rsidR="00067E2E" w:rsidRDefault="00A0702C">
      <w:pPr>
        <w:pStyle w:val="effectus"/>
      </w:pPr>
      <w:r>
        <w:rPr>
          <w:b/>
          <w:iCs/>
        </w:rPr>
        <w:t>Deobstruens</w:t>
      </w:r>
      <w:r>
        <w:rPr>
          <w:iCs/>
        </w:rPr>
        <w:tab/>
      </w:r>
      <w:r>
        <w:t>désopilatif</w:t>
      </w:r>
    </w:p>
    <w:p w14:paraId="1BF07258" w14:textId="77777777" w:rsidR="00067E2E" w:rsidRDefault="00A0702C">
      <w:pPr>
        <w:pStyle w:val="effectus"/>
      </w:pPr>
      <w:r>
        <w:rPr>
          <w:b/>
          <w:iCs/>
        </w:rPr>
        <w:t>Deoppilans</w:t>
      </w:r>
      <w:r>
        <w:rPr>
          <w:iCs/>
        </w:rPr>
        <w:tab/>
      </w:r>
      <w:r>
        <w:t>désobstruant</w:t>
      </w:r>
    </w:p>
    <w:p w14:paraId="725F5E4D" w14:textId="77777777" w:rsidR="00067E2E" w:rsidRDefault="00A0702C">
      <w:pPr>
        <w:pStyle w:val="effectus"/>
      </w:pPr>
      <w:r>
        <w:rPr>
          <w:b/>
          <w:iCs/>
        </w:rPr>
        <w:t>Deoppilatio</w:t>
      </w:r>
      <w:r>
        <w:rPr>
          <w:iCs/>
        </w:rPr>
        <w:tab/>
      </w:r>
      <w:r>
        <w:t>désopilation</w:t>
      </w:r>
    </w:p>
    <w:p w14:paraId="4FB1A2FD" w14:textId="77777777" w:rsidR="00067E2E" w:rsidRDefault="00A0702C">
      <w:pPr>
        <w:pStyle w:val="effectus"/>
      </w:pPr>
      <w:r>
        <w:rPr>
          <w:b/>
          <w:iCs/>
        </w:rPr>
        <w:t>Deoppilativus</w:t>
      </w:r>
      <w:r>
        <w:rPr>
          <w:iCs/>
        </w:rPr>
        <w:tab/>
      </w:r>
      <w:r>
        <w:t>désopilatif</w:t>
      </w:r>
    </w:p>
    <w:p w14:paraId="6CC696DA" w14:textId="77777777" w:rsidR="00067E2E" w:rsidRDefault="00A0702C">
      <w:pPr>
        <w:pStyle w:val="effectus"/>
      </w:pPr>
      <w:r>
        <w:rPr>
          <w:b/>
          <w:iCs/>
        </w:rPr>
        <w:t>Dephlegmatio</w:t>
      </w:r>
      <w:r>
        <w:rPr>
          <w:iCs/>
        </w:rPr>
        <w:tab/>
      </w:r>
      <w:r>
        <w:t>déphlegmation</w:t>
      </w:r>
    </w:p>
    <w:p w14:paraId="19962C53" w14:textId="77777777" w:rsidR="00067E2E" w:rsidRDefault="00A0702C">
      <w:pPr>
        <w:pStyle w:val="effectus"/>
      </w:pPr>
      <w:r>
        <w:rPr>
          <w:b/>
          <w:iCs/>
        </w:rPr>
        <w:t>Dephlogisticus</w:t>
      </w:r>
      <w:r>
        <w:tab/>
        <w:t>déphlogistique</w:t>
      </w:r>
    </w:p>
    <w:p w14:paraId="312F1AD5" w14:textId="77777777" w:rsidR="00067E2E" w:rsidRDefault="00A0702C">
      <w:pPr>
        <w:pStyle w:val="effectus"/>
      </w:pPr>
      <w:r>
        <w:rPr>
          <w:b/>
          <w:iCs/>
        </w:rPr>
        <w:t>Depilatio</w:t>
      </w:r>
      <w:r>
        <w:rPr>
          <w:iCs/>
        </w:rPr>
        <w:tab/>
      </w:r>
      <w:r>
        <w:t>dépilation</w:t>
      </w:r>
    </w:p>
    <w:p w14:paraId="77253D6F" w14:textId="77777777" w:rsidR="00067E2E" w:rsidRDefault="00A0702C">
      <w:pPr>
        <w:pStyle w:val="effectus"/>
      </w:pPr>
      <w:r>
        <w:rPr>
          <w:b/>
          <w:iCs/>
        </w:rPr>
        <w:t>Depilatorium</w:t>
      </w:r>
      <w:r>
        <w:rPr>
          <w:iCs/>
        </w:rPr>
        <w:tab/>
      </w:r>
      <w:r>
        <w:t>dépilatoire</w:t>
      </w:r>
    </w:p>
    <w:p w14:paraId="6AB2C647" w14:textId="77777777" w:rsidR="00067E2E" w:rsidRDefault="00A0702C">
      <w:pPr>
        <w:pStyle w:val="effectus"/>
      </w:pPr>
      <w:r>
        <w:rPr>
          <w:b/>
          <w:iCs/>
        </w:rPr>
        <w:t>Depravatio</w:t>
      </w:r>
      <w:r>
        <w:rPr>
          <w:iCs/>
        </w:rPr>
        <w:tab/>
      </w:r>
      <w:r>
        <w:t>dépravation</w:t>
      </w:r>
    </w:p>
    <w:p w14:paraId="676D94D7" w14:textId="77777777" w:rsidR="00067E2E" w:rsidRDefault="00A0702C">
      <w:pPr>
        <w:pStyle w:val="effectus"/>
      </w:pPr>
      <w:r>
        <w:rPr>
          <w:b/>
          <w:iCs/>
        </w:rPr>
        <w:t>Deprehensio</w:t>
      </w:r>
      <w:r>
        <w:rPr>
          <w:iCs/>
        </w:rPr>
        <w:tab/>
      </w:r>
      <w:r>
        <w:t>catalepsie</w:t>
      </w:r>
    </w:p>
    <w:p w14:paraId="71F3F064" w14:textId="77777777" w:rsidR="00067E2E" w:rsidRDefault="00A0702C">
      <w:pPr>
        <w:pStyle w:val="effectus"/>
      </w:pPr>
      <w:r>
        <w:rPr>
          <w:b/>
          <w:iCs/>
        </w:rPr>
        <w:t>Depressio</w:t>
      </w:r>
      <w:r>
        <w:tab/>
        <w:t>dépression</w:t>
      </w:r>
    </w:p>
    <w:p w14:paraId="365A28EF" w14:textId="77777777" w:rsidR="00067E2E" w:rsidRDefault="00A0702C">
      <w:pPr>
        <w:pStyle w:val="effectus"/>
      </w:pPr>
      <w:r>
        <w:rPr>
          <w:b/>
          <w:iCs/>
        </w:rPr>
        <w:t>Depressor</w:t>
      </w:r>
      <w:r>
        <w:rPr>
          <w:iCs/>
        </w:rPr>
        <w:tab/>
      </w:r>
      <w:r>
        <w:t>abaisseur</w:t>
      </w:r>
    </w:p>
    <w:p w14:paraId="3BE1355C" w14:textId="77777777" w:rsidR="00067E2E" w:rsidRDefault="00A0702C">
      <w:pPr>
        <w:pStyle w:val="effectus"/>
      </w:pPr>
      <w:r>
        <w:rPr>
          <w:b/>
          <w:iCs/>
        </w:rPr>
        <w:t>Depressorium</w:t>
      </w:r>
      <w:r>
        <w:rPr>
          <w:iCs/>
        </w:rPr>
        <w:tab/>
      </w:r>
      <w:r>
        <w:t>dépressoire</w:t>
      </w:r>
    </w:p>
    <w:p w14:paraId="49C8F0C6" w14:textId="77777777" w:rsidR="00067E2E" w:rsidRDefault="00A0702C">
      <w:pPr>
        <w:pStyle w:val="effectus"/>
      </w:pPr>
      <w:r>
        <w:rPr>
          <w:b/>
          <w:iCs/>
        </w:rPr>
        <w:t>Depuratio</w:t>
      </w:r>
      <w:r>
        <w:rPr>
          <w:iCs/>
        </w:rPr>
        <w:tab/>
        <w:t>d</w:t>
      </w:r>
      <w:r>
        <w:t>épur</w:t>
      </w:r>
      <w:r>
        <w:t>ation</w:t>
      </w:r>
      <w:r>
        <w:tab/>
        <w:t>purification</w:t>
      </w:r>
    </w:p>
    <w:p w14:paraId="3CC9BA6A" w14:textId="77777777" w:rsidR="00067E2E" w:rsidRDefault="00A0702C">
      <w:pPr>
        <w:pStyle w:val="effectus"/>
      </w:pPr>
      <w:r>
        <w:rPr>
          <w:b/>
          <w:iCs/>
        </w:rPr>
        <w:t>Depuratorius</w:t>
      </w:r>
      <w:r>
        <w:tab/>
        <w:t>dépuratoire</w:t>
      </w:r>
    </w:p>
    <w:p w14:paraId="22015039" w14:textId="77777777" w:rsidR="00067E2E" w:rsidRDefault="00A0702C">
      <w:pPr>
        <w:pStyle w:val="effectus"/>
      </w:pPr>
      <w:r>
        <w:rPr>
          <w:b/>
          <w:iCs/>
        </w:rPr>
        <w:t>Depurgatus</w:t>
      </w:r>
      <w:r>
        <w:rPr>
          <w:b/>
          <w:iCs/>
        </w:rPr>
        <w:tab/>
      </w:r>
      <w:r>
        <w:t>dépuré</w:t>
      </w:r>
    </w:p>
    <w:p w14:paraId="276F5AC6" w14:textId="77777777" w:rsidR="00067E2E" w:rsidRDefault="00A0702C">
      <w:pPr>
        <w:pStyle w:val="effectus"/>
      </w:pPr>
      <w:r>
        <w:rPr>
          <w:b/>
          <w:iCs/>
        </w:rPr>
        <w:t>Derivatio</w:t>
      </w:r>
      <w:r>
        <w:rPr>
          <w:iCs/>
        </w:rPr>
        <w:tab/>
      </w:r>
      <w:r>
        <w:t>dérivation</w:t>
      </w:r>
    </w:p>
    <w:p w14:paraId="75FA1D04" w14:textId="77777777" w:rsidR="00067E2E" w:rsidRDefault="00A0702C">
      <w:pPr>
        <w:pStyle w:val="effectus"/>
      </w:pPr>
      <w:r>
        <w:rPr>
          <w:b/>
          <w:iCs/>
        </w:rPr>
        <w:t>Derma</w:t>
      </w:r>
      <w:r>
        <w:rPr>
          <w:iCs/>
        </w:rPr>
        <w:tab/>
      </w:r>
      <w:r>
        <w:t>peau</w:t>
      </w:r>
    </w:p>
    <w:p w14:paraId="17382069" w14:textId="77777777" w:rsidR="00067E2E" w:rsidRDefault="00A0702C">
      <w:pPr>
        <w:pStyle w:val="effectus"/>
      </w:pPr>
      <w:r>
        <w:rPr>
          <w:b/>
          <w:iCs/>
        </w:rPr>
        <w:t>Dermatodes</w:t>
      </w:r>
      <w:r>
        <w:rPr>
          <w:iCs/>
        </w:rPr>
        <w:tab/>
      </w:r>
      <w:r>
        <w:t>dermatode</w:t>
      </w:r>
    </w:p>
    <w:p w14:paraId="5F401CA8" w14:textId="77777777" w:rsidR="00067E2E" w:rsidRDefault="00A0702C">
      <w:pPr>
        <w:pStyle w:val="effectus"/>
      </w:pPr>
      <w:r>
        <w:rPr>
          <w:b/>
          <w:iCs/>
        </w:rPr>
        <w:t>Dermographia</w:t>
      </w:r>
      <w:r>
        <w:rPr>
          <w:iCs/>
        </w:rPr>
        <w:tab/>
      </w:r>
      <w:r>
        <w:t>derrnographie</w:t>
      </w:r>
    </w:p>
    <w:p w14:paraId="399841EE" w14:textId="77777777" w:rsidR="00067E2E" w:rsidRDefault="00A0702C">
      <w:pPr>
        <w:pStyle w:val="effectus"/>
      </w:pPr>
      <w:r>
        <w:rPr>
          <w:b/>
          <w:iCs/>
        </w:rPr>
        <w:t>Dermologia</w:t>
      </w:r>
      <w:r>
        <w:rPr>
          <w:iCs/>
        </w:rPr>
        <w:tab/>
      </w:r>
      <w:r>
        <w:t>dermologie</w:t>
      </w:r>
    </w:p>
    <w:p w14:paraId="21262CB1" w14:textId="77777777" w:rsidR="00067E2E" w:rsidRDefault="00A0702C">
      <w:pPr>
        <w:pStyle w:val="effectus"/>
      </w:pPr>
      <w:r>
        <w:rPr>
          <w:b/>
          <w:bCs/>
          <w:iCs/>
        </w:rPr>
        <w:lastRenderedPageBreak/>
        <w:t>Dermotomia</w:t>
      </w:r>
      <w:r>
        <w:rPr>
          <w:b/>
          <w:bCs/>
          <w:iCs/>
        </w:rPr>
        <w:tab/>
      </w:r>
      <w:r>
        <w:rPr>
          <w:bCs/>
        </w:rPr>
        <w:t>dermotomie</w:t>
      </w:r>
    </w:p>
    <w:p w14:paraId="508D44FC" w14:textId="77777777" w:rsidR="00067E2E" w:rsidRDefault="00A0702C">
      <w:pPr>
        <w:pStyle w:val="effectus"/>
      </w:pPr>
      <w:r>
        <w:rPr>
          <w:b/>
          <w:iCs/>
        </w:rPr>
        <w:t>Descriptio</w:t>
      </w:r>
      <w:r>
        <w:tab/>
        <w:t>description</w:t>
      </w:r>
    </w:p>
    <w:p w14:paraId="569C6AB6" w14:textId="77777777" w:rsidR="00067E2E" w:rsidRDefault="00A0702C">
      <w:pPr>
        <w:pStyle w:val="effectus"/>
      </w:pPr>
      <w:r>
        <w:rPr>
          <w:b/>
          <w:iCs/>
        </w:rPr>
        <w:t>Desmographia</w:t>
      </w:r>
      <w:r>
        <w:rPr>
          <w:iCs/>
        </w:rPr>
        <w:tab/>
      </w:r>
      <w:r>
        <w:t>desmographie</w:t>
      </w:r>
    </w:p>
    <w:p w14:paraId="49B6A8ED" w14:textId="77777777" w:rsidR="00067E2E" w:rsidRDefault="00A0702C">
      <w:pPr>
        <w:pStyle w:val="effectus"/>
      </w:pPr>
      <w:r>
        <w:rPr>
          <w:b/>
          <w:iCs/>
        </w:rPr>
        <w:t>Desmologia</w:t>
      </w:r>
      <w:r>
        <w:rPr>
          <w:iCs/>
        </w:rPr>
        <w:tab/>
      </w:r>
      <w:r>
        <w:t>desmologie</w:t>
      </w:r>
    </w:p>
    <w:p w14:paraId="7F7B59A5" w14:textId="77777777" w:rsidR="00067E2E" w:rsidRDefault="00A0702C">
      <w:pPr>
        <w:pStyle w:val="effectus"/>
      </w:pPr>
      <w:r>
        <w:rPr>
          <w:b/>
          <w:iCs/>
        </w:rPr>
        <w:t>Desmotomia</w:t>
      </w:r>
      <w:r>
        <w:rPr>
          <w:iCs/>
        </w:rPr>
        <w:tab/>
      </w:r>
      <w:r>
        <w:t>desmotomie</w:t>
      </w:r>
    </w:p>
    <w:p w14:paraId="3A2B0F12" w14:textId="77777777" w:rsidR="00067E2E" w:rsidRDefault="00A0702C">
      <w:pPr>
        <w:pStyle w:val="effectus"/>
      </w:pPr>
      <w:r>
        <w:rPr>
          <w:b/>
          <w:iCs/>
        </w:rPr>
        <w:t>Despumatio</w:t>
      </w:r>
      <w:r>
        <w:tab/>
        <w:t>despumation</w:t>
      </w:r>
    </w:p>
    <w:p w14:paraId="20EDF065" w14:textId="77777777" w:rsidR="00067E2E" w:rsidRDefault="00A0702C">
      <w:pPr>
        <w:pStyle w:val="effectus"/>
      </w:pPr>
      <w:r>
        <w:rPr>
          <w:b/>
          <w:iCs/>
        </w:rPr>
        <w:t>Desquamatio</w:t>
      </w:r>
      <w:r>
        <w:rPr>
          <w:iCs/>
        </w:rPr>
        <w:tab/>
      </w:r>
      <w:r>
        <w:t>desquamation</w:t>
      </w:r>
    </w:p>
    <w:p w14:paraId="632C17C6" w14:textId="77777777" w:rsidR="00067E2E" w:rsidRDefault="00A0702C">
      <w:pPr>
        <w:pStyle w:val="effectus"/>
      </w:pPr>
      <w:r>
        <w:rPr>
          <w:b/>
          <w:iCs/>
        </w:rPr>
        <w:t>Dessiccatio</w:t>
      </w:r>
      <w:r>
        <w:rPr>
          <w:iCs/>
        </w:rPr>
        <w:tab/>
      </w:r>
      <w:r>
        <w:t>dessiccation</w:t>
      </w:r>
    </w:p>
    <w:p w14:paraId="2D98F2E7" w14:textId="77777777" w:rsidR="00067E2E" w:rsidRDefault="00A0702C">
      <w:pPr>
        <w:pStyle w:val="effectus"/>
      </w:pPr>
      <w:r>
        <w:rPr>
          <w:b/>
          <w:iCs/>
        </w:rPr>
        <w:t>Dessicativus</w:t>
      </w:r>
      <w:r>
        <w:rPr>
          <w:iCs/>
        </w:rPr>
        <w:tab/>
      </w:r>
      <w:r>
        <w:t>dessiccatif</w:t>
      </w:r>
    </w:p>
    <w:p w14:paraId="5FAB57F1" w14:textId="77777777" w:rsidR="00067E2E" w:rsidRDefault="00A0702C">
      <w:pPr>
        <w:pStyle w:val="effectus"/>
      </w:pPr>
      <w:r>
        <w:rPr>
          <w:b/>
          <w:iCs/>
        </w:rPr>
        <w:t>Destillatio</w:t>
      </w:r>
      <w:r>
        <w:tab/>
        <w:t>distillation</w:t>
      </w:r>
    </w:p>
    <w:p w14:paraId="4B599217" w14:textId="77777777" w:rsidR="00067E2E" w:rsidRDefault="00A0702C">
      <w:pPr>
        <w:pStyle w:val="effectus"/>
      </w:pPr>
      <w:r>
        <w:rPr>
          <w:b/>
          <w:iCs/>
        </w:rPr>
        <w:t>Desudatio</w:t>
      </w:r>
      <w:r>
        <w:tab/>
        <w:t>désudation</w:t>
      </w:r>
    </w:p>
    <w:p w14:paraId="46465884" w14:textId="77777777" w:rsidR="00067E2E" w:rsidRDefault="00A0702C">
      <w:pPr>
        <w:pStyle w:val="effectus"/>
      </w:pPr>
      <w:r>
        <w:rPr>
          <w:b/>
          <w:iCs/>
        </w:rPr>
        <w:t>Detergens</w:t>
      </w:r>
      <w:r>
        <w:rPr>
          <w:iCs/>
        </w:rPr>
        <w:tab/>
      </w:r>
      <w:r>
        <w:t>détergent</w:t>
      </w:r>
      <w:r>
        <w:tab/>
        <w:t>détérsif</w:t>
      </w:r>
    </w:p>
    <w:p w14:paraId="13BEA9D4" w14:textId="77777777" w:rsidR="00067E2E" w:rsidRDefault="00A0702C">
      <w:pPr>
        <w:pStyle w:val="effectus"/>
      </w:pPr>
      <w:r>
        <w:rPr>
          <w:b/>
          <w:iCs/>
        </w:rPr>
        <w:t>Detergere</w:t>
      </w:r>
      <w:r>
        <w:rPr>
          <w:iCs/>
        </w:rPr>
        <w:tab/>
      </w:r>
      <w:r>
        <w:t>déterger</w:t>
      </w:r>
      <w:r>
        <w:tab/>
        <w:t>rnondifier</w:t>
      </w:r>
    </w:p>
    <w:p w14:paraId="1485F6BF" w14:textId="77777777" w:rsidR="00067E2E" w:rsidRDefault="00A0702C">
      <w:pPr>
        <w:pStyle w:val="effectus"/>
      </w:pPr>
      <w:r>
        <w:rPr>
          <w:b/>
          <w:iCs/>
        </w:rPr>
        <w:t>Detersorius</w:t>
      </w:r>
      <w:r>
        <w:rPr>
          <w:iCs/>
        </w:rPr>
        <w:tab/>
      </w:r>
      <w:r>
        <w:t>détersif</w:t>
      </w:r>
    </w:p>
    <w:p w14:paraId="7257B0DC" w14:textId="77777777" w:rsidR="00067E2E" w:rsidRDefault="00A0702C">
      <w:pPr>
        <w:pStyle w:val="effectus"/>
      </w:pPr>
      <w:r>
        <w:rPr>
          <w:b/>
          <w:iCs/>
        </w:rPr>
        <w:t>Detonatio</w:t>
      </w:r>
      <w:r>
        <w:rPr>
          <w:iCs/>
        </w:rPr>
        <w:tab/>
      </w:r>
      <w:r>
        <w:t>détonation</w:t>
      </w:r>
      <w:r>
        <w:tab/>
        <w:t>fulmination</w:t>
      </w:r>
    </w:p>
    <w:p w14:paraId="2928DFF5" w14:textId="77777777" w:rsidR="00067E2E" w:rsidRDefault="00A0702C">
      <w:pPr>
        <w:pStyle w:val="effectus"/>
      </w:pPr>
      <w:r>
        <w:rPr>
          <w:b/>
          <w:iCs/>
        </w:rPr>
        <w:t>Detruncatio</w:t>
      </w:r>
      <w:r>
        <w:tab/>
        <w:t>détroncation</w:t>
      </w:r>
    </w:p>
    <w:p w14:paraId="2024938C" w14:textId="77777777" w:rsidR="00067E2E" w:rsidRDefault="00A0702C">
      <w:pPr>
        <w:pStyle w:val="effectus"/>
      </w:pPr>
      <w:r>
        <w:rPr>
          <w:b/>
          <w:iCs/>
        </w:rPr>
        <w:t>Deviatio</w:t>
      </w:r>
      <w:r>
        <w:rPr>
          <w:iCs/>
        </w:rPr>
        <w:tab/>
      </w:r>
      <w:r>
        <w:t>déviation</w:t>
      </w:r>
    </w:p>
    <w:p w14:paraId="363D17A9" w14:textId="77777777" w:rsidR="00067E2E" w:rsidRDefault="00A0702C">
      <w:pPr>
        <w:pStyle w:val="effectus"/>
      </w:pPr>
      <w:r>
        <w:rPr>
          <w:b/>
          <w:iCs/>
        </w:rPr>
        <w:t>Deuteropathia</w:t>
      </w:r>
      <w:r>
        <w:rPr>
          <w:iCs/>
        </w:rPr>
        <w:tab/>
      </w:r>
      <w:r>
        <w:t>déutéropathie</w:t>
      </w:r>
    </w:p>
    <w:p w14:paraId="60C171E7" w14:textId="77777777" w:rsidR="00067E2E" w:rsidRDefault="00A0702C">
      <w:pPr>
        <w:pStyle w:val="effectus"/>
      </w:pPr>
      <w:r>
        <w:rPr>
          <w:b/>
          <w:iCs/>
        </w:rPr>
        <w:t>Diabetes</w:t>
      </w:r>
      <w:r>
        <w:rPr>
          <w:b/>
          <w:iCs/>
        </w:rPr>
        <w:tab/>
      </w:r>
      <w:r>
        <w:t>diabetes</w:t>
      </w:r>
    </w:p>
    <w:p w14:paraId="783B9E01" w14:textId="77777777" w:rsidR="00067E2E" w:rsidRDefault="00A0702C">
      <w:pPr>
        <w:pStyle w:val="effectus"/>
      </w:pPr>
      <w:r>
        <w:rPr>
          <w:b/>
          <w:iCs/>
        </w:rPr>
        <w:t>Diabeticus</w:t>
      </w:r>
      <w:r>
        <w:rPr>
          <w:iCs/>
        </w:rPr>
        <w:tab/>
      </w:r>
      <w:r>
        <w:t>diabétique</w:t>
      </w:r>
    </w:p>
    <w:p w14:paraId="22298C91" w14:textId="77777777" w:rsidR="00067E2E" w:rsidRDefault="00A0702C">
      <w:pPr>
        <w:pStyle w:val="effectus"/>
      </w:pPr>
      <w:r>
        <w:rPr>
          <w:b/>
          <w:iCs/>
        </w:rPr>
        <w:t>Diabrosis</w:t>
      </w:r>
      <w:r>
        <w:tab/>
        <w:t>diabrose</w:t>
      </w:r>
    </w:p>
    <w:p w14:paraId="2F02686D" w14:textId="77777777" w:rsidR="00067E2E" w:rsidRDefault="00A0702C">
      <w:pPr>
        <w:pStyle w:val="effectus"/>
      </w:pPr>
      <w:r>
        <w:rPr>
          <w:b/>
          <w:iCs/>
        </w:rPr>
        <w:t>Diabroticus</w:t>
      </w:r>
      <w:r>
        <w:rPr>
          <w:iCs/>
        </w:rPr>
        <w:tab/>
      </w:r>
      <w:r>
        <w:t>diabrotique</w:t>
      </w:r>
    </w:p>
    <w:p w14:paraId="0A6CD799" w14:textId="77777777" w:rsidR="00067E2E" w:rsidRDefault="00A0702C">
      <w:pPr>
        <w:pStyle w:val="effectus"/>
      </w:pPr>
      <w:r>
        <w:rPr>
          <w:b/>
          <w:iCs/>
        </w:rPr>
        <w:t>Diacausticus</w:t>
      </w:r>
      <w:r>
        <w:rPr>
          <w:iCs/>
        </w:rPr>
        <w:tab/>
      </w:r>
      <w:r>
        <w:t>diacaustique</w:t>
      </w:r>
    </w:p>
    <w:p w14:paraId="0C97AC54" w14:textId="77777777" w:rsidR="00067E2E" w:rsidRDefault="00A0702C">
      <w:pPr>
        <w:pStyle w:val="effectus"/>
      </w:pPr>
      <w:r>
        <w:rPr>
          <w:b/>
          <w:iCs/>
        </w:rPr>
        <w:t>Diachylum</w:t>
      </w:r>
      <w:r>
        <w:rPr>
          <w:iCs/>
        </w:rPr>
        <w:tab/>
      </w:r>
      <w:r>
        <w:t>diachylon</w:t>
      </w:r>
    </w:p>
    <w:p w14:paraId="31BAB848" w14:textId="77777777" w:rsidR="00067E2E" w:rsidRDefault="00A0702C">
      <w:pPr>
        <w:pStyle w:val="effectus"/>
      </w:pPr>
      <w:r>
        <w:rPr>
          <w:b/>
          <w:iCs/>
        </w:rPr>
        <w:t>Diacodium</w:t>
      </w:r>
      <w:r>
        <w:rPr>
          <w:iCs/>
        </w:rPr>
        <w:tab/>
      </w:r>
      <w:r>
        <w:t>diacode</w:t>
      </w:r>
    </w:p>
    <w:p w14:paraId="633C6A9C" w14:textId="77777777" w:rsidR="00067E2E" w:rsidRDefault="00A0702C">
      <w:pPr>
        <w:pStyle w:val="effectus"/>
      </w:pPr>
      <w:r>
        <w:rPr>
          <w:b/>
          <w:iCs/>
        </w:rPr>
        <w:t>Diacope</w:t>
      </w:r>
      <w:r>
        <w:tab/>
        <w:t>fract</w:t>
      </w:r>
      <w:r>
        <w:t>ure</w:t>
      </w:r>
    </w:p>
    <w:p w14:paraId="1FD2D550" w14:textId="77777777" w:rsidR="00067E2E" w:rsidRDefault="00A0702C">
      <w:pPr>
        <w:pStyle w:val="effectus"/>
      </w:pPr>
      <w:r>
        <w:rPr>
          <w:b/>
          <w:iCs/>
        </w:rPr>
        <w:t>Diacoustica</w:t>
      </w:r>
      <w:r>
        <w:rPr>
          <w:iCs/>
        </w:rPr>
        <w:tab/>
      </w:r>
      <w:r>
        <w:t>diacoustique</w:t>
      </w:r>
    </w:p>
    <w:p w14:paraId="764E3474" w14:textId="77777777" w:rsidR="00067E2E" w:rsidRDefault="00A0702C">
      <w:pPr>
        <w:pStyle w:val="effectus"/>
      </w:pPr>
      <w:r>
        <w:rPr>
          <w:b/>
          <w:iCs/>
        </w:rPr>
        <w:t>Diacraniana maxilla</w:t>
      </w:r>
      <w:r>
        <w:rPr>
          <w:iCs/>
        </w:rPr>
        <w:tab/>
      </w:r>
      <w:r>
        <w:t>machoire diacranienne</w:t>
      </w:r>
    </w:p>
    <w:p w14:paraId="313F308A" w14:textId="77777777" w:rsidR="00067E2E" w:rsidRDefault="00A0702C">
      <w:pPr>
        <w:pStyle w:val="effectus"/>
      </w:pPr>
      <w:r>
        <w:rPr>
          <w:b/>
          <w:iCs/>
        </w:rPr>
        <w:t>Diadelphia</w:t>
      </w:r>
      <w:r>
        <w:rPr>
          <w:iCs/>
        </w:rPr>
        <w:tab/>
      </w:r>
      <w:r>
        <w:t>diadelphie</w:t>
      </w:r>
    </w:p>
    <w:p w14:paraId="6035F546" w14:textId="77777777" w:rsidR="00067E2E" w:rsidRDefault="00A0702C">
      <w:pPr>
        <w:pStyle w:val="effectus"/>
      </w:pPr>
      <w:r>
        <w:rPr>
          <w:b/>
          <w:iCs/>
        </w:rPr>
        <w:t>Diadelphicus</w:t>
      </w:r>
      <w:r>
        <w:rPr>
          <w:iCs/>
        </w:rPr>
        <w:tab/>
      </w:r>
      <w:r>
        <w:t>diadelphique</w:t>
      </w:r>
    </w:p>
    <w:p w14:paraId="110F61CA" w14:textId="77777777" w:rsidR="00067E2E" w:rsidRDefault="00A0702C">
      <w:pPr>
        <w:pStyle w:val="effectus"/>
      </w:pPr>
      <w:r>
        <w:rPr>
          <w:b/>
          <w:iCs/>
        </w:rPr>
        <w:t>Diadelphus</w:t>
      </w:r>
      <w:r>
        <w:tab/>
        <w:t>diadelphe</w:t>
      </w:r>
    </w:p>
    <w:p w14:paraId="16273051" w14:textId="77777777" w:rsidR="00067E2E" w:rsidRDefault="00A0702C">
      <w:pPr>
        <w:pStyle w:val="effectus"/>
      </w:pPr>
      <w:r>
        <w:rPr>
          <w:b/>
          <w:iCs/>
        </w:rPr>
        <w:t>Diadoxis</w:t>
      </w:r>
      <w:r>
        <w:rPr>
          <w:iCs/>
        </w:rPr>
        <w:tab/>
      </w:r>
      <w:r>
        <w:t>diadoche</w:t>
      </w:r>
    </w:p>
    <w:p w14:paraId="78755429" w14:textId="77777777" w:rsidR="00067E2E" w:rsidRDefault="00A0702C">
      <w:pPr>
        <w:pStyle w:val="effectus"/>
      </w:pPr>
      <w:r>
        <w:rPr>
          <w:b/>
          <w:iCs/>
        </w:rPr>
        <w:t>Diœresis</w:t>
      </w:r>
      <w:r>
        <w:rPr>
          <w:iCs/>
        </w:rPr>
        <w:tab/>
      </w:r>
      <w:r>
        <w:t>diérése</w:t>
      </w:r>
    </w:p>
    <w:p w14:paraId="482AA6B3" w14:textId="77777777" w:rsidR="00067E2E" w:rsidRDefault="00A0702C">
      <w:pPr>
        <w:pStyle w:val="effectus"/>
      </w:pPr>
      <w:r>
        <w:rPr>
          <w:b/>
          <w:iCs/>
        </w:rPr>
        <w:t>Diœreticus</w:t>
      </w:r>
      <w:r>
        <w:rPr>
          <w:iCs/>
        </w:rPr>
        <w:tab/>
      </w:r>
      <w:r>
        <w:t>diérétique</w:t>
      </w:r>
    </w:p>
    <w:p w14:paraId="2749F9F8" w14:textId="77777777" w:rsidR="00067E2E" w:rsidRDefault="00A0702C">
      <w:pPr>
        <w:pStyle w:val="effectus"/>
      </w:pPr>
      <w:r>
        <w:rPr>
          <w:b/>
          <w:iCs/>
        </w:rPr>
        <w:t>Diœta</w:t>
      </w:r>
      <w:r>
        <w:rPr>
          <w:iCs/>
        </w:rPr>
        <w:tab/>
      </w:r>
      <w:r>
        <w:t>diète</w:t>
      </w:r>
    </w:p>
    <w:p w14:paraId="5C0769DF" w14:textId="77777777" w:rsidR="00067E2E" w:rsidRDefault="00A0702C">
      <w:pPr>
        <w:pStyle w:val="effectus"/>
      </w:pPr>
      <w:r>
        <w:rPr>
          <w:b/>
          <w:iCs/>
        </w:rPr>
        <w:t>Diœtetica</w:t>
      </w:r>
      <w:r>
        <w:rPr>
          <w:iCs/>
        </w:rPr>
        <w:tab/>
      </w:r>
      <w:r>
        <w:t>diététique</w:t>
      </w:r>
    </w:p>
    <w:p w14:paraId="2375747E" w14:textId="77777777" w:rsidR="00067E2E" w:rsidRDefault="00A0702C">
      <w:pPr>
        <w:pStyle w:val="effectus"/>
      </w:pPr>
      <w:r>
        <w:rPr>
          <w:b/>
          <w:iCs/>
        </w:rPr>
        <w:t>Diagnosis</w:t>
      </w:r>
      <w:r>
        <w:tab/>
        <w:t>diagnostic</w:t>
      </w:r>
    </w:p>
    <w:p w14:paraId="6C02CF80" w14:textId="77777777" w:rsidR="00067E2E" w:rsidRDefault="00A0702C">
      <w:pPr>
        <w:pStyle w:val="effectus"/>
      </w:pPr>
      <w:r>
        <w:rPr>
          <w:b/>
          <w:iCs/>
        </w:rPr>
        <w:t>Diagnosticus</w:t>
      </w:r>
      <w:r>
        <w:rPr>
          <w:iCs/>
        </w:rPr>
        <w:tab/>
      </w:r>
      <w:r>
        <w:t>diagnostique</w:t>
      </w:r>
    </w:p>
    <w:p w14:paraId="42DF5783" w14:textId="77777777" w:rsidR="00067E2E" w:rsidRDefault="00A0702C">
      <w:pPr>
        <w:pStyle w:val="effectus"/>
      </w:pPr>
      <w:r>
        <w:rPr>
          <w:b/>
          <w:iCs/>
        </w:rPr>
        <w:t>Diagonalis</w:t>
      </w:r>
      <w:r>
        <w:rPr>
          <w:iCs/>
        </w:rPr>
        <w:tab/>
      </w:r>
      <w:r>
        <w:t>diagonal</w:t>
      </w:r>
    </w:p>
    <w:p w14:paraId="0D2D19BB" w14:textId="77777777" w:rsidR="00067E2E" w:rsidRDefault="00A0702C">
      <w:pPr>
        <w:pStyle w:val="effectus"/>
      </w:pPr>
      <w:r>
        <w:rPr>
          <w:b/>
          <w:iCs/>
        </w:rPr>
        <w:t>Diagonius</w:t>
      </w:r>
      <w:r>
        <w:rPr>
          <w:iCs/>
        </w:rPr>
        <w:tab/>
      </w:r>
      <w:r>
        <w:t>diagonal</w:t>
      </w:r>
    </w:p>
    <w:p w14:paraId="1640C5F2" w14:textId="77777777" w:rsidR="00067E2E" w:rsidRDefault="00A0702C">
      <w:pPr>
        <w:pStyle w:val="effectus"/>
      </w:pPr>
      <w:r>
        <w:rPr>
          <w:b/>
          <w:iCs/>
        </w:rPr>
        <w:t>Diagonicus</w:t>
      </w:r>
      <w:r>
        <w:tab/>
        <w:t>diagonal</w:t>
      </w:r>
    </w:p>
    <w:p w14:paraId="4DF6926E" w14:textId="77777777" w:rsidR="00067E2E" w:rsidRDefault="00A0702C">
      <w:pPr>
        <w:pStyle w:val="effectus"/>
      </w:pPr>
      <w:r>
        <w:rPr>
          <w:b/>
          <w:iCs/>
        </w:rPr>
        <w:t>Dialecticus</w:t>
      </w:r>
      <w:r>
        <w:rPr>
          <w:b/>
          <w:iCs/>
        </w:rPr>
        <w:tab/>
      </w:r>
      <w:r>
        <w:rPr>
          <w:iCs/>
        </w:rPr>
        <w:t>di</w:t>
      </w:r>
      <w:r>
        <w:t>alectique</w:t>
      </w:r>
    </w:p>
    <w:p w14:paraId="075C64AD" w14:textId="77777777" w:rsidR="00067E2E" w:rsidRDefault="00A0702C">
      <w:pPr>
        <w:pStyle w:val="effectus"/>
      </w:pPr>
      <w:r>
        <w:rPr>
          <w:b/>
          <w:iCs/>
        </w:rPr>
        <w:t>Diamassema</w:t>
      </w:r>
      <w:r>
        <w:rPr>
          <w:iCs/>
        </w:rPr>
        <w:tab/>
      </w:r>
      <w:r>
        <w:t>masticatoire</w:t>
      </w:r>
    </w:p>
    <w:p w14:paraId="7E8EE4BC" w14:textId="77777777" w:rsidR="00067E2E" w:rsidRDefault="00A0702C">
      <w:pPr>
        <w:pStyle w:val="effectus"/>
      </w:pPr>
      <w:r>
        <w:rPr>
          <w:b/>
          <w:iCs/>
        </w:rPr>
        <w:t>Diameter</w:t>
      </w:r>
      <w:r>
        <w:tab/>
        <w:t>diamètre</w:t>
      </w:r>
    </w:p>
    <w:p w14:paraId="4AEA00B9" w14:textId="77777777" w:rsidR="00067E2E" w:rsidRDefault="00A0702C">
      <w:pPr>
        <w:pStyle w:val="effectus"/>
      </w:pPr>
      <w:r>
        <w:rPr>
          <w:b/>
          <w:iCs/>
        </w:rPr>
        <w:t>Dialthœa</w:t>
      </w:r>
      <w:r>
        <w:tab/>
        <w:t>dialthée</w:t>
      </w:r>
    </w:p>
    <w:p w14:paraId="0E2A9FF0" w14:textId="77777777" w:rsidR="00067E2E" w:rsidRDefault="00A0702C">
      <w:pPr>
        <w:pStyle w:val="effectus"/>
      </w:pPr>
      <w:r>
        <w:rPr>
          <w:b/>
          <w:iCs/>
        </w:rPr>
        <w:t>Diamargariton</w:t>
      </w:r>
      <w:r>
        <w:rPr>
          <w:b/>
          <w:iCs/>
        </w:rPr>
        <w:tab/>
      </w:r>
      <w:r>
        <w:t>diamargariton</w:t>
      </w:r>
    </w:p>
    <w:p w14:paraId="14466ECA" w14:textId="77777777" w:rsidR="00067E2E" w:rsidRDefault="00A0702C">
      <w:pPr>
        <w:pStyle w:val="effectus"/>
      </w:pPr>
      <w:r>
        <w:rPr>
          <w:b/>
          <w:iCs/>
        </w:rPr>
        <w:t>Diamorum</w:t>
      </w:r>
      <w:r>
        <w:rPr>
          <w:b/>
          <w:iCs/>
        </w:rPr>
        <w:tab/>
      </w:r>
      <w:r>
        <w:t>diamorum</w:t>
      </w:r>
    </w:p>
    <w:p w14:paraId="6D15027D" w14:textId="77777777" w:rsidR="00067E2E" w:rsidRDefault="00A0702C">
      <w:pPr>
        <w:pStyle w:val="effectus"/>
      </w:pPr>
      <w:r>
        <w:rPr>
          <w:b/>
          <w:iCs/>
        </w:rPr>
        <w:t>Dianucum</w:t>
      </w:r>
      <w:r>
        <w:rPr>
          <w:b/>
          <w:iCs/>
        </w:rPr>
        <w:tab/>
      </w:r>
      <w:r>
        <w:t>dianucum</w:t>
      </w:r>
    </w:p>
    <w:p w14:paraId="5A0D5DB6" w14:textId="77777777" w:rsidR="00067E2E" w:rsidRDefault="00A0702C">
      <w:pPr>
        <w:pStyle w:val="effectus"/>
      </w:pPr>
      <w:r>
        <w:rPr>
          <w:b/>
          <w:iCs/>
        </w:rPr>
        <w:t>Diandria</w:t>
      </w:r>
      <w:r>
        <w:rPr>
          <w:iCs/>
        </w:rPr>
        <w:tab/>
      </w:r>
      <w:r>
        <w:t>diandrie</w:t>
      </w:r>
    </w:p>
    <w:p w14:paraId="4DD0E2F6" w14:textId="77777777" w:rsidR="00067E2E" w:rsidRDefault="00A0702C">
      <w:pPr>
        <w:pStyle w:val="effectus"/>
      </w:pPr>
      <w:r>
        <w:rPr>
          <w:b/>
          <w:iCs/>
        </w:rPr>
        <w:t>Diapa</w:t>
      </w:r>
      <w:r>
        <w:rPr>
          <w:b/>
          <w:iCs/>
        </w:rPr>
        <w:t>lma</w:t>
      </w:r>
      <w:r>
        <w:rPr>
          <w:iCs/>
        </w:rPr>
        <w:tab/>
      </w:r>
      <w:r>
        <w:t>diapalme</w:t>
      </w:r>
    </w:p>
    <w:p w14:paraId="619FDB05" w14:textId="77777777" w:rsidR="00067E2E" w:rsidRDefault="00A0702C">
      <w:pPr>
        <w:pStyle w:val="effectus"/>
      </w:pPr>
      <w:r>
        <w:rPr>
          <w:b/>
          <w:iCs/>
        </w:rPr>
        <w:t>Diapasma</w:t>
      </w:r>
      <w:r>
        <w:rPr>
          <w:iCs/>
        </w:rPr>
        <w:tab/>
        <w:t>c</w:t>
      </w:r>
      <w:r>
        <w:t>atapasme</w:t>
      </w:r>
      <w:r>
        <w:tab/>
        <w:t>diapasme</w:t>
      </w:r>
    </w:p>
    <w:p w14:paraId="4CA23EFC" w14:textId="77777777" w:rsidR="00067E2E" w:rsidRDefault="00A0702C">
      <w:pPr>
        <w:pStyle w:val="effectus"/>
      </w:pPr>
      <w:r>
        <w:rPr>
          <w:b/>
          <w:iCs/>
        </w:rPr>
        <w:t>Diapedesis</w:t>
      </w:r>
      <w:r>
        <w:rPr>
          <w:iCs/>
        </w:rPr>
        <w:tab/>
      </w:r>
      <w:r>
        <w:t>diapédèse</w:t>
      </w:r>
    </w:p>
    <w:p w14:paraId="0757202B" w14:textId="77777777" w:rsidR="00067E2E" w:rsidRDefault="00A0702C">
      <w:pPr>
        <w:pStyle w:val="effectus"/>
      </w:pPr>
      <w:r>
        <w:rPr>
          <w:b/>
          <w:iCs/>
        </w:rPr>
        <w:t>Diaphaneitas</w:t>
      </w:r>
      <w:r>
        <w:rPr>
          <w:iCs/>
        </w:rPr>
        <w:tab/>
      </w:r>
      <w:r>
        <w:t>diaphanéité</w:t>
      </w:r>
    </w:p>
    <w:p w14:paraId="3479C433" w14:textId="77777777" w:rsidR="00067E2E" w:rsidRDefault="00A0702C">
      <w:pPr>
        <w:pStyle w:val="effectus"/>
      </w:pPr>
      <w:r>
        <w:rPr>
          <w:b/>
          <w:iCs/>
        </w:rPr>
        <w:t>Diaphanus</w:t>
      </w:r>
      <w:r>
        <w:tab/>
        <w:t>diaphone</w:t>
      </w:r>
    </w:p>
    <w:p w14:paraId="3E68A34E" w14:textId="77777777" w:rsidR="00067E2E" w:rsidRDefault="00A0702C">
      <w:pPr>
        <w:pStyle w:val="effectus"/>
      </w:pPr>
      <w:r>
        <w:rPr>
          <w:b/>
          <w:iCs/>
        </w:rPr>
        <w:t>Diaphenic</w:t>
      </w:r>
      <w:r>
        <w:rPr>
          <w:b/>
          <w:iCs/>
        </w:rPr>
        <w:tab/>
      </w:r>
      <w:r>
        <w:t>diaphenic</w:t>
      </w:r>
    </w:p>
    <w:p w14:paraId="4F4DCBD0" w14:textId="77777777" w:rsidR="00067E2E" w:rsidRDefault="00A0702C">
      <w:pPr>
        <w:pStyle w:val="effectus"/>
      </w:pPr>
      <w:r>
        <w:rPr>
          <w:b/>
          <w:iCs/>
        </w:rPr>
        <w:t>Diaphoresis</w:t>
      </w:r>
      <w:r>
        <w:rPr>
          <w:iCs/>
        </w:rPr>
        <w:tab/>
      </w:r>
      <w:r>
        <w:t>diaphorèse</w:t>
      </w:r>
    </w:p>
    <w:p w14:paraId="7690DAA7" w14:textId="77777777" w:rsidR="00067E2E" w:rsidRDefault="00A0702C">
      <w:pPr>
        <w:pStyle w:val="effectus"/>
      </w:pPr>
      <w:r>
        <w:rPr>
          <w:b/>
          <w:iCs/>
        </w:rPr>
        <w:t>Diaphoreticus</w:t>
      </w:r>
      <w:r>
        <w:rPr>
          <w:iCs/>
        </w:rPr>
        <w:tab/>
      </w:r>
      <w:r>
        <w:t>diaphorétique</w:t>
      </w:r>
    </w:p>
    <w:p w14:paraId="2E212EAE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384]</w:t>
      </w:r>
    </w:p>
    <w:p w14:paraId="4A08A659" w14:textId="77777777" w:rsidR="00067E2E" w:rsidRDefault="00A0702C">
      <w:pPr>
        <w:pStyle w:val="effectus"/>
      </w:pPr>
      <w:r>
        <w:rPr>
          <w:b/>
          <w:iCs/>
        </w:rPr>
        <w:t>Diaphragma</w:t>
      </w:r>
      <w:r>
        <w:rPr>
          <w:b/>
          <w:iCs/>
        </w:rPr>
        <w:tab/>
      </w:r>
      <w:r>
        <w:t>diaphragme</w:t>
      </w:r>
    </w:p>
    <w:p w14:paraId="48E275B4" w14:textId="77777777" w:rsidR="00067E2E" w:rsidRDefault="00A0702C">
      <w:pPr>
        <w:pStyle w:val="effectus"/>
        <w:tabs>
          <w:tab w:val="clear" w:pos="1984"/>
          <w:tab w:val="left" w:pos="2213"/>
        </w:tabs>
      </w:pPr>
      <w:commentRangeStart w:id="33"/>
      <w:r>
        <w:rPr>
          <w:b/>
          <w:iCs/>
        </w:rPr>
        <w:t>Diaphragmaticus</w:t>
      </w:r>
      <w:r>
        <w:rPr>
          <w:b/>
          <w:iCs/>
        </w:rPr>
        <w:tab/>
      </w:r>
      <w:r>
        <w:t>diaphragmatique</w:t>
      </w:r>
      <w:commentRangeEnd w:id="33"/>
      <w:r>
        <w:commentReference w:id="33"/>
      </w:r>
    </w:p>
    <w:p w14:paraId="32CA5E45" w14:textId="77777777" w:rsidR="00067E2E" w:rsidRDefault="00A0702C">
      <w:pPr>
        <w:pStyle w:val="effectus"/>
      </w:pPr>
      <w:r>
        <w:rPr>
          <w:b/>
          <w:iCs/>
        </w:rPr>
        <w:t>Diaphragmitis</w:t>
      </w:r>
      <w:r>
        <w:rPr>
          <w:iCs/>
        </w:rPr>
        <w:tab/>
      </w:r>
      <w:r>
        <w:t>diaphragmatite</w:t>
      </w:r>
    </w:p>
    <w:p w14:paraId="188F5BC7" w14:textId="77777777" w:rsidR="00067E2E" w:rsidRDefault="00A0702C">
      <w:pPr>
        <w:pStyle w:val="effectus"/>
      </w:pPr>
      <w:r>
        <w:rPr>
          <w:b/>
          <w:iCs/>
        </w:rPr>
        <w:t>Diaphylacticus</w:t>
      </w:r>
      <w:r>
        <w:rPr>
          <w:iCs/>
        </w:rPr>
        <w:tab/>
      </w:r>
      <w:r>
        <w:t>diaphylactique</w:t>
      </w:r>
    </w:p>
    <w:p w14:paraId="4EC0AB8C" w14:textId="77777777" w:rsidR="00067E2E" w:rsidRDefault="00A0702C">
      <w:pPr>
        <w:pStyle w:val="effectus"/>
      </w:pPr>
      <w:r>
        <w:rPr>
          <w:b/>
          <w:iCs/>
        </w:rPr>
        <w:t>Diaphthora</w:t>
      </w:r>
      <w:r>
        <w:rPr>
          <w:b/>
          <w:iCs/>
        </w:rPr>
        <w:tab/>
      </w:r>
      <w:r>
        <w:rPr>
          <w:iCs/>
        </w:rPr>
        <w:t>diaphtora</w:t>
      </w:r>
    </w:p>
    <w:p w14:paraId="5081F3EC" w14:textId="77777777" w:rsidR="00067E2E" w:rsidRDefault="00A0702C">
      <w:pPr>
        <w:pStyle w:val="effectus"/>
      </w:pPr>
      <w:r>
        <w:rPr>
          <w:b/>
          <w:iCs/>
        </w:rPr>
        <w:t>Diaphysis</w:t>
      </w:r>
      <w:r>
        <w:rPr>
          <w:iCs/>
        </w:rPr>
        <w:tab/>
      </w:r>
      <w:r>
        <w:rPr>
          <w:lang w:eastAsia="en-US" w:bidi="en-US"/>
        </w:rPr>
        <w:t>diaphyse</w:t>
      </w:r>
    </w:p>
    <w:p w14:paraId="24778B50" w14:textId="77777777" w:rsidR="00067E2E" w:rsidRDefault="00A0702C">
      <w:pPr>
        <w:pStyle w:val="effectus"/>
      </w:pPr>
      <w:r>
        <w:rPr>
          <w:b/>
          <w:iCs/>
        </w:rPr>
        <w:t>Diapnoe</w:t>
      </w:r>
      <w:r>
        <w:rPr>
          <w:iCs/>
        </w:rPr>
        <w:tab/>
      </w:r>
      <w:r>
        <w:t>transpiration</w:t>
      </w:r>
    </w:p>
    <w:p w14:paraId="19284917" w14:textId="77777777" w:rsidR="00067E2E" w:rsidRDefault="00A0702C">
      <w:pPr>
        <w:pStyle w:val="effectus"/>
      </w:pPr>
      <w:r>
        <w:rPr>
          <w:b/>
          <w:iCs/>
        </w:rPr>
        <w:t>Diapnoticus</w:t>
      </w:r>
      <w:r>
        <w:rPr>
          <w:iCs/>
        </w:rPr>
        <w:tab/>
      </w:r>
      <w:r>
        <w:t>diapnotique</w:t>
      </w:r>
    </w:p>
    <w:p w14:paraId="3988C6B5" w14:textId="77777777" w:rsidR="00067E2E" w:rsidRDefault="00A0702C">
      <w:pPr>
        <w:pStyle w:val="effectus"/>
      </w:pPr>
      <w:r>
        <w:rPr>
          <w:b/>
          <w:iCs/>
        </w:rPr>
        <w:t>Diaprunum</w:t>
      </w:r>
      <w:r>
        <w:rPr>
          <w:iCs/>
        </w:rPr>
        <w:tab/>
      </w:r>
      <w:r>
        <w:t>diaprun</w:t>
      </w:r>
    </w:p>
    <w:p w14:paraId="4F3BCEF1" w14:textId="77777777" w:rsidR="00067E2E" w:rsidRDefault="00A0702C">
      <w:pPr>
        <w:pStyle w:val="effectus"/>
      </w:pPr>
      <w:r>
        <w:rPr>
          <w:b/>
          <w:iCs/>
        </w:rPr>
        <w:t>Diarius</w:t>
      </w:r>
      <w:r>
        <w:rPr>
          <w:iCs/>
        </w:rPr>
        <w:tab/>
      </w:r>
      <w:r>
        <w:t>éphémère</w:t>
      </w:r>
    </w:p>
    <w:p w14:paraId="447ECE70" w14:textId="77777777" w:rsidR="00067E2E" w:rsidRDefault="00A0702C">
      <w:pPr>
        <w:pStyle w:val="effectus"/>
      </w:pPr>
      <w:r>
        <w:rPr>
          <w:b/>
          <w:iCs/>
        </w:rPr>
        <w:t>Diarrhœa</w:t>
      </w:r>
      <w:r>
        <w:rPr>
          <w:iCs/>
        </w:rPr>
        <w:tab/>
      </w:r>
      <w:r>
        <w:t>diarrhee</w:t>
      </w:r>
    </w:p>
    <w:p w14:paraId="4FC28530" w14:textId="77777777" w:rsidR="00067E2E" w:rsidRDefault="00A0702C">
      <w:pPr>
        <w:pStyle w:val="effectus"/>
      </w:pPr>
      <w:r>
        <w:rPr>
          <w:b/>
          <w:iCs/>
        </w:rPr>
        <w:t>Diarrhodon</w:t>
      </w:r>
      <w:r>
        <w:rPr>
          <w:b/>
          <w:iCs/>
        </w:rPr>
        <w:tab/>
      </w:r>
      <w:r>
        <w:t>diarrhodon</w:t>
      </w:r>
    </w:p>
    <w:p w14:paraId="747C6EDB" w14:textId="77777777" w:rsidR="00067E2E" w:rsidRDefault="00A0702C">
      <w:pPr>
        <w:pStyle w:val="effectus"/>
      </w:pPr>
      <w:r>
        <w:rPr>
          <w:b/>
          <w:iCs/>
        </w:rPr>
        <w:t>Dia</w:t>
      </w:r>
      <w:r>
        <w:rPr>
          <w:b/>
          <w:iCs/>
        </w:rPr>
        <w:t>scordium</w:t>
      </w:r>
      <w:r>
        <w:rPr>
          <w:b/>
          <w:iCs/>
        </w:rPr>
        <w:tab/>
      </w:r>
      <w:r>
        <w:t>diascordium</w:t>
      </w:r>
    </w:p>
    <w:p w14:paraId="64B5C164" w14:textId="77777777" w:rsidR="00067E2E" w:rsidRDefault="00A0702C">
      <w:pPr>
        <w:pStyle w:val="effectus"/>
      </w:pPr>
      <w:r>
        <w:rPr>
          <w:b/>
          <w:iCs/>
        </w:rPr>
        <w:t>Diasebestes</w:t>
      </w:r>
      <w:r>
        <w:tab/>
        <w:t>diasébeste</w:t>
      </w:r>
    </w:p>
    <w:p w14:paraId="2BC900A8" w14:textId="77777777" w:rsidR="00067E2E" w:rsidRDefault="00A0702C">
      <w:pPr>
        <w:pStyle w:val="effectus"/>
      </w:pPr>
      <w:r>
        <w:rPr>
          <w:b/>
          <w:iCs/>
        </w:rPr>
        <w:t>Diasena</w:t>
      </w:r>
      <w:r>
        <w:rPr>
          <w:iCs/>
        </w:rPr>
        <w:tab/>
      </w:r>
      <w:r>
        <w:t>diasène</w:t>
      </w:r>
    </w:p>
    <w:p w14:paraId="592AF303" w14:textId="77777777" w:rsidR="00067E2E" w:rsidRDefault="00A0702C">
      <w:pPr>
        <w:pStyle w:val="effectus"/>
      </w:pPr>
      <w:r>
        <w:rPr>
          <w:b/>
          <w:iCs/>
        </w:rPr>
        <w:t>Diarthrosis</w:t>
      </w:r>
      <w:r>
        <w:rPr>
          <w:iCs/>
        </w:rPr>
        <w:tab/>
      </w:r>
      <w:r>
        <w:t>diarthrose</w:t>
      </w:r>
    </w:p>
    <w:p w14:paraId="5FB9ACF4" w14:textId="77777777" w:rsidR="00067E2E" w:rsidRDefault="00A0702C">
      <w:pPr>
        <w:pStyle w:val="effectus"/>
      </w:pPr>
      <w:r>
        <w:rPr>
          <w:b/>
          <w:iCs/>
        </w:rPr>
        <w:t>Diasosticus</w:t>
      </w:r>
      <w:r>
        <w:rPr>
          <w:iCs/>
        </w:rPr>
        <w:tab/>
      </w:r>
      <w:r>
        <w:t>diasostique</w:t>
      </w:r>
    </w:p>
    <w:p w14:paraId="712CF7EF" w14:textId="77777777" w:rsidR="00067E2E" w:rsidRDefault="00A0702C">
      <w:pPr>
        <w:pStyle w:val="effectus"/>
      </w:pPr>
      <w:r>
        <w:rPr>
          <w:b/>
          <w:iCs/>
        </w:rPr>
        <w:t>Diastasis</w:t>
      </w:r>
      <w:r>
        <w:rPr>
          <w:b/>
          <w:iCs/>
        </w:rPr>
        <w:tab/>
      </w:r>
      <w:r>
        <w:t>diastasis</w:t>
      </w:r>
    </w:p>
    <w:p w14:paraId="65309038" w14:textId="77777777" w:rsidR="00067E2E" w:rsidRDefault="00A0702C">
      <w:pPr>
        <w:pStyle w:val="effectus"/>
      </w:pPr>
      <w:r>
        <w:rPr>
          <w:b/>
          <w:iCs/>
        </w:rPr>
        <w:t>Diastole</w:t>
      </w:r>
      <w:r>
        <w:rPr>
          <w:iCs/>
        </w:rPr>
        <w:tab/>
      </w:r>
      <w:r>
        <w:t>diastole</w:t>
      </w:r>
    </w:p>
    <w:p w14:paraId="1319B30D" w14:textId="77777777" w:rsidR="00067E2E" w:rsidRDefault="00A0702C">
      <w:pPr>
        <w:pStyle w:val="effectus"/>
      </w:pPr>
      <w:r>
        <w:rPr>
          <w:b/>
          <w:iCs/>
        </w:rPr>
        <w:t>Diatessaron</w:t>
      </w:r>
      <w:r>
        <w:rPr>
          <w:iCs/>
        </w:rPr>
        <w:tab/>
      </w:r>
      <w:r>
        <w:t>diatessaron</w:t>
      </w:r>
    </w:p>
    <w:p w14:paraId="5BF6B31E" w14:textId="77777777" w:rsidR="00067E2E" w:rsidRDefault="00A0702C">
      <w:pPr>
        <w:pStyle w:val="effectus"/>
      </w:pPr>
      <w:r>
        <w:rPr>
          <w:b/>
          <w:iCs/>
        </w:rPr>
        <w:t>Diathesis</w:t>
      </w:r>
      <w:r>
        <w:rPr>
          <w:iCs/>
        </w:rPr>
        <w:tab/>
      </w:r>
      <w:r>
        <w:t>diathèse</w:t>
      </w:r>
      <w:r>
        <w:tab/>
        <w:t>hectique</w:t>
      </w:r>
    </w:p>
    <w:p w14:paraId="224264FC" w14:textId="77777777" w:rsidR="00067E2E" w:rsidRDefault="00A0702C">
      <w:pPr>
        <w:pStyle w:val="effectus"/>
      </w:pPr>
      <w:r>
        <w:rPr>
          <w:b/>
          <w:iCs/>
        </w:rPr>
        <w:t>Diclinis</w:t>
      </w:r>
      <w:r>
        <w:rPr>
          <w:iCs/>
        </w:rPr>
        <w:tab/>
      </w:r>
      <w:r>
        <w:t>dicline</w:t>
      </w:r>
    </w:p>
    <w:p w14:paraId="6828DE47" w14:textId="77777777" w:rsidR="00067E2E" w:rsidRDefault="00A0702C">
      <w:pPr>
        <w:pStyle w:val="effectus"/>
      </w:pPr>
      <w:r>
        <w:rPr>
          <w:b/>
          <w:iCs/>
        </w:rPr>
        <w:t>Dicoccus</w:t>
      </w:r>
      <w:r>
        <w:rPr>
          <w:iCs/>
        </w:rPr>
        <w:tab/>
      </w:r>
      <w:r>
        <w:t>dicoque</w:t>
      </w:r>
    </w:p>
    <w:p w14:paraId="02E4359E" w14:textId="77777777" w:rsidR="00067E2E" w:rsidRDefault="00A0702C">
      <w:pPr>
        <w:pStyle w:val="effectus"/>
      </w:pPr>
      <w:r>
        <w:rPr>
          <w:b/>
          <w:iCs/>
        </w:rPr>
        <w:t>Dichotomus</w:t>
      </w:r>
      <w:r>
        <w:rPr>
          <w:iCs/>
        </w:rPr>
        <w:tab/>
      </w:r>
      <w:r>
        <w:t>dichotome</w:t>
      </w:r>
    </w:p>
    <w:p w14:paraId="07E9B07D" w14:textId="77777777" w:rsidR="00067E2E" w:rsidRDefault="00A0702C">
      <w:pPr>
        <w:pStyle w:val="effectus"/>
      </w:pPr>
      <w:r>
        <w:rPr>
          <w:b/>
          <w:iCs/>
        </w:rPr>
        <w:t>Dicotyledon</w:t>
      </w:r>
      <w:r>
        <w:rPr>
          <w:iCs/>
        </w:rPr>
        <w:tab/>
      </w:r>
      <w:r>
        <w:t>dicotylédon</w:t>
      </w:r>
    </w:p>
    <w:p w14:paraId="2B2466D5" w14:textId="77777777" w:rsidR="00067E2E" w:rsidRDefault="00A0702C">
      <w:pPr>
        <w:pStyle w:val="effectus"/>
      </w:pPr>
      <w:r>
        <w:rPr>
          <w:b/>
          <w:iCs/>
        </w:rPr>
        <w:t>Dicrotus</w:t>
      </w:r>
      <w:r>
        <w:rPr>
          <w:iCs/>
        </w:rPr>
        <w:tab/>
      </w:r>
      <w:r>
        <w:t>dicrote</w:t>
      </w:r>
    </w:p>
    <w:p w14:paraId="2E89C56C" w14:textId="77777777" w:rsidR="00067E2E" w:rsidRDefault="00A0702C">
      <w:pPr>
        <w:pStyle w:val="effectus"/>
      </w:pPr>
      <w:r>
        <w:rPr>
          <w:b/>
          <w:iCs/>
        </w:rPr>
        <w:t>Didacticus</w:t>
      </w:r>
      <w:r>
        <w:rPr>
          <w:iCs/>
        </w:rPr>
        <w:tab/>
      </w:r>
      <w:r>
        <w:t>didactique</w:t>
      </w:r>
    </w:p>
    <w:p w14:paraId="766798D6" w14:textId="77777777" w:rsidR="00067E2E" w:rsidRDefault="00A0702C">
      <w:pPr>
        <w:pStyle w:val="effectus"/>
      </w:pPr>
      <w:r>
        <w:rPr>
          <w:b/>
          <w:iCs/>
        </w:rPr>
        <w:t>Didactylus</w:t>
      </w:r>
      <w:r>
        <w:rPr>
          <w:b/>
          <w:iCs/>
        </w:rPr>
        <w:tab/>
      </w:r>
      <w:r>
        <w:t>didactyle</w:t>
      </w:r>
    </w:p>
    <w:p w14:paraId="7F5F2EB4" w14:textId="77777777" w:rsidR="00067E2E" w:rsidRDefault="00A0702C">
      <w:pPr>
        <w:pStyle w:val="effectus"/>
      </w:pPr>
      <w:r>
        <w:rPr>
          <w:b/>
          <w:iCs/>
        </w:rPr>
        <w:t>Didelphi</w:t>
      </w:r>
      <w:r>
        <w:rPr>
          <w:iCs/>
        </w:rPr>
        <w:tab/>
      </w:r>
      <w:r>
        <w:t>didelphes</w:t>
      </w:r>
    </w:p>
    <w:p w14:paraId="018FB9A3" w14:textId="77777777" w:rsidR="00067E2E" w:rsidRDefault="00A0702C">
      <w:pPr>
        <w:pStyle w:val="effectus"/>
      </w:pPr>
      <w:r>
        <w:rPr>
          <w:b/>
          <w:iCs/>
        </w:rPr>
        <w:t>Diductio</w:t>
      </w:r>
      <w:r>
        <w:rPr>
          <w:iCs/>
        </w:rPr>
        <w:tab/>
      </w:r>
      <w:r>
        <w:t>diastasis</w:t>
      </w:r>
    </w:p>
    <w:p w14:paraId="01D15AA4" w14:textId="77777777" w:rsidR="00067E2E" w:rsidRDefault="00A0702C">
      <w:pPr>
        <w:pStyle w:val="effectus"/>
      </w:pPr>
      <w:r>
        <w:rPr>
          <w:b/>
          <w:iCs/>
        </w:rPr>
        <w:t>Didymus</w:t>
      </w:r>
      <w:r>
        <w:rPr>
          <w:iCs/>
        </w:rPr>
        <w:tab/>
      </w:r>
      <w:r>
        <w:t>testicule</w:t>
      </w:r>
    </w:p>
    <w:p w14:paraId="578EF070" w14:textId="77777777" w:rsidR="00067E2E" w:rsidRDefault="00A0702C">
      <w:pPr>
        <w:pStyle w:val="effectus"/>
      </w:pPr>
      <w:r>
        <w:rPr>
          <w:b/>
          <w:iCs/>
        </w:rPr>
        <w:t>Didynamia</w:t>
      </w:r>
      <w:r>
        <w:rPr>
          <w:iCs/>
        </w:rPr>
        <w:tab/>
      </w:r>
      <w:r>
        <w:t>didynamie</w:t>
      </w:r>
    </w:p>
    <w:p w14:paraId="21AADA22" w14:textId="77777777" w:rsidR="00067E2E" w:rsidRDefault="00A0702C">
      <w:pPr>
        <w:pStyle w:val="effectus"/>
      </w:pPr>
      <w:r>
        <w:rPr>
          <w:b/>
          <w:iCs/>
        </w:rPr>
        <w:t>Didynamus</w:t>
      </w:r>
      <w:r>
        <w:tab/>
        <w:t>didyname</w:t>
      </w:r>
    </w:p>
    <w:p w14:paraId="327F02A0" w14:textId="77777777" w:rsidR="00067E2E" w:rsidRDefault="00A0702C">
      <w:pPr>
        <w:pStyle w:val="effectus"/>
      </w:pPr>
      <w:r>
        <w:rPr>
          <w:b/>
          <w:iCs/>
        </w:rPr>
        <w:t>Didynamicus</w:t>
      </w:r>
      <w:r>
        <w:rPr>
          <w:iCs/>
        </w:rPr>
        <w:tab/>
      </w:r>
      <w:r>
        <w:t>didynamique</w:t>
      </w:r>
    </w:p>
    <w:p w14:paraId="4D947769" w14:textId="77777777" w:rsidR="00067E2E" w:rsidRDefault="00A0702C">
      <w:pPr>
        <w:pStyle w:val="effectus"/>
      </w:pPr>
      <w:r>
        <w:rPr>
          <w:b/>
          <w:iCs/>
        </w:rPr>
        <w:t>Diffusus</w:t>
      </w:r>
      <w:r>
        <w:rPr>
          <w:iCs/>
        </w:rPr>
        <w:tab/>
      </w:r>
      <w:r>
        <w:t>diffus</w:t>
      </w:r>
    </w:p>
    <w:p w14:paraId="53B5D554" w14:textId="77777777" w:rsidR="00067E2E" w:rsidRDefault="00A0702C">
      <w:pPr>
        <w:pStyle w:val="effectus"/>
      </w:pPr>
      <w:r>
        <w:rPr>
          <w:b/>
          <w:iCs/>
        </w:rPr>
        <w:t>Digastricus</w:t>
      </w:r>
      <w:r>
        <w:rPr>
          <w:b/>
          <w:iCs/>
        </w:rPr>
        <w:tab/>
      </w:r>
      <w:r>
        <w:t>digastrique</w:t>
      </w:r>
    </w:p>
    <w:p w14:paraId="01C5DDB9" w14:textId="77777777" w:rsidR="00067E2E" w:rsidRDefault="00A0702C">
      <w:pPr>
        <w:pStyle w:val="effectus"/>
      </w:pPr>
      <w:r>
        <w:rPr>
          <w:b/>
          <w:iCs/>
        </w:rPr>
        <w:t>Digerens</w:t>
      </w:r>
      <w:r>
        <w:rPr>
          <w:iCs/>
        </w:rPr>
        <w:tab/>
      </w:r>
      <w:r>
        <w:t>dige</w:t>
      </w:r>
      <w:r>
        <w:t>stif</w:t>
      </w:r>
    </w:p>
    <w:p w14:paraId="1ED7AC65" w14:textId="77777777" w:rsidR="00067E2E" w:rsidRDefault="00A0702C">
      <w:pPr>
        <w:pStyle w:val="effectus"/>
      </w:pPr>
      <w:r>
        <w:rPr>
          <w:b/>
          <w:iCs/>
        </w:rPr>
        <w:t>Digestio</w:t>
      </w:r>
      <w:r>
        <w:rPr>
          <w:iCs/>
        </w:rPr>
        <w:tab/>
      </w:r>
      <w:r>
        <w:t>digestion</w:t>
      </w:r>
    </w:p>
    <w:p w14:paraId="52FD5C49" w14:textId="77777777" w:rsidR="00067E2E" w:rsidRDefault="00A0702C">
      <w:pPr>
        <w:pStyle w:val="effectus"/>
      </w:pPr>
      <w:r>
        <w:rPr>
          <w:b/>
          <w:iCs/>
        </w:rPr>
        <w:t>Digitalis</w:t>
      </w:r>
      <w:r>
        <w:tab/>
        <w:t>digital</w:t>
      </w:r>
    </w:p>
    <w:p w14:paraId="5CCA32D6" w14:textId="77777777" w:rsidR="00067E2E" w:rsidRDefault="00A0702C">
      <w:pPr>
        <w:pStyle w:val="effectus"/>
      </w:pPr>
      <w:r>
        <w:rPr>
          <w:b/>
          <w:iCs/>
        </w:rPr>
        <w:t>Digitatus</w:t>
      </w:r>
      <w:r>
        <w:rPr>
          <w:iCs/>
        </w:rPr>
        <w:tab/>
      </w:r>
      <w:r>
        <w:t>digité</w:t>
      </w:r>
    </w:p>
    <w:p w14:paraId="540D1F2C" w14:textId="77777777" w:rsidR="00067E2E" w:rsidRDefault="00A0702C">
      <w:pPr>
        <w:pStyle w:val="effectus"/>
      </w:pPr>
      <w:r>
        <w:rPr>
          <w:b/>
          <w:iCs/>
        </w:rPr>
        <w:t>Digitigradi</w:t>
      </w:r>
      <w:r>
        <w:rPr>
          <w:iCs/>
        </w:rPr>
        <w:tab/>
      </w:r>
      <w:r>
        <w:t>digitigrades</w:t>
      </w:r>
    </w:p>
    <w:p w14:paraId="1671B640" w14:textId="77777777" w:rsidR="00067E2E" w:rsidRDefault="00A0702C">
      <w:pPr>
        <w:pStyle w:val="effectus"/>
      </w:pPr>
      <w:r>
        <w:rPr>
          <w:b/>
          <w:iCs/>
        </w:rPr>
        <w:t>Digitus</w:t>
      </w:r>
      <w:r>
        <w:rPr>
          <w:iCs/>
        </w:rPr>
        <w:tab/>
      </w:r>
      <w:r>
        <w:t>doigt</w:t>
      </w:r>
    </w:p>
    <w:p w14:paraId="236971DE" w14:textId="77777777" w:rsidR="00067E2E" w:rsidRDefault="00A0702C">
      <w:pPr>
        <w:pStyle w:val="effectus"/>
      </w:pPr>
      <w:r>
        <w:rPr>
          <w:b/>
          <w:iCs/>
        </w:rPr>
        <w:t>Dignotio</w:t>
      </w:r>
      <w:r>
        <w:rPr>
          <w:iCs/>
        </w:rPr>
        <w:tab/>
      </w:r>
      <w:r>
        <w:t>diagnosiic</w:t>
      </w:r>
    </w:p>
    <w:p w14:paraId="1F422977" w14:textId="77777777" w:rsidR="00067E2E" w:rsidRDefault="00A0702C">
      <w:pPr>
        <w:pStyle w:val="effectus"/>
      </w:pPr>
      <w:r>
        <w:rPr>
          <w:b/>
          <w:iCs/>
        </w:rPr>
        <w:t>Digynia</w:t>
      </w:r>
      <w:r>
        <w:rPr>
          <w:iCs/>
        </w:rPr>
        <w:tab/>
      </w:r>
      <w:r>
        <w:t>digynie</w:t>
      </w:r>
    </w:p>
    <w:p w14:paraId="483D8F93" w14:textId="77777777" w:rsidR="00067E2E" w:rsidRDefault="00A0702C">
      <w:pPr>
        <w:pStyle w:val="effectus"/>
      </w:pPr>
      <w:r>
        <w:rPr>
          <w:b/>
          <w:iCs/>
        </w:rPr>
        <w:t>Digynus</w:t>
      </w:r>
      <w:r>
        <w:rPr>
          <w:iCs/>
        </w:rPr>
        <w:tab/>
      </w:r>
      <w:r>
        <w:t>digyne</w:t>
      </w:r>
    </w:p>
    <w:p w14:paraId="7CB9CFF8" w14:textId="77777777" w:rsidR="00067E2E" w:rsidRDefault="00A0702C">
      <w:pPr>
        <w:pStyle w:val="effectus"/>
      </w:pPr>
      <w:r>
        <w:rPr>
          <w:b/>
          <w:iCs/>
        </w:rPr>
        <w:t>Dilaceratio</w:t>
      </w:r>
      <w:r>
        <w:rPr>
          <w:iCs/>
        </w:rPr>
        <w:tab/>
      </w:r>
      <w:r>
        <w:t>dilacération</w:t>
      </w:r>
    </w:p>
    <w:p w14:paraId="7F6C4790" w14:textId="77777777" w:rsidR="00067E2E" w:rsidRDefault="00A0702C">
      <w:pPr>
        <w:pStyle w:val="effectus"/>
      </w:pPr>
      <w:r>
        <w:rPr>
          <w:b/>
          <w:iCs/>
        </w:rPr>
        <w:t>Dilatatio</w:t>
      </w:r>
      <w:r>
        <w:rPr>
          <w:iCs/>
        </w:rPr>
        <w:tab/>
      </w:r>
      <w:r>
        <w:t>dilatarion</w:t>
      </w:r>
      <w:r>
        <w:tab/>
        <w:t>expansion</w:t>
      </w:r>
    </w:p>
    <w:p w14:paraId="780263DC" w14:textId="77777777" w:rsidR="00067E2E" w:rsidRDefault="00A0702C">
      <w:pPr>
        <w:pStyle w:val="effectus"/>
      </w:pPr>
      <w:r>
        <w:rPr>
          <w:b/>
          <w:iCs/>
        </w:rPr>
        <w:t>Dilatatorium</w:t>
      </w:r>
      <w:r>
        <w:rPr>
          <w:iCs/>
        </w:rPr>
        <w:tab/>
      </w:r>
      <w:r>
        <w:t>dilatatoire</w:t>
      </w:r>
    </w:p>
    <w:p w14:paraId="0EBDD534" w14:textId="77777777" w:rsidR="00067E2E" w:rsidRDefault="00A0702C">
      <w:pPr>
        <w:pStyle w:val="effectus"/>
      </w:pPr>
      <w:r>
        <w:rPr>
          <w:b/>
          <w:iCs/>
        </w:rPr>
        <w:t>Diluentia</w:t>
      </w:r>
      <w:r>
        <w:tab/>
        <w:t>délayans</w:t>
      </w:r>
    </w:p>
    <w:p w14:paraId="23A8DD1F" w14:textId="77777777" w:rsidR="00067E2E" w:rsidRDefault="00A0702C">
      <w:pPr>
        <w:pStyle w:val="effectus"/>
      </w:pPr>
      <w:r>
        <w:rPr>
          <w:b/>
          <w:iCs/>
        </w:rPr>
        <w:t>Diœcia</w:t>
      </w:r>
      <w:r>
        <w:rPr>
          <w:iCs/>
        </w:rPr>
        <w:tab/>
      </w:r>
      <w:r>
        <w:t>diœcie</w:t>
      </w:r>
    </w:p>
    <w:p w14:paraId="2037AEB4" w14:textId="77777777" w:rsidR="00067E2E" w:rsidRDefault="00A0702C">
      <w:pPr>
        <w:pStyle w:val="effectus"/>
      </w:pPr>
      <w:r>
        <w:rPr>
          <w:b/>
          <w:iCs/>
        </w:rPr>
        <w:t>Diodones</w:t>
      </w:r>
      <w:r>
        <w:rPr>
          <w:iCs/>
        </w:rPr>
        <w:tab/>
      </w:r>
      <w:r>
        <w:t>diodons</w:t>
      </w:r>
    </w:p>
    <w:p w14:paraId="1335EAF6" w14:textId="77777777" w:rsidR="00067E2E" w:rsidRDefault="00A0702C">
      <w:pPr>
        <w:pStyle w:val="effectus"/>
      </w:pPr>
      <w:r>
        <w:rPr>
          <w:b/>
          <w:iCs/>
        </w:rPr>
        <w:t>Dioïcus</w:t>
      </w:r>
      <w:r>
        <w:rPr>
          <w:iCs/>
        </w:rPr>
        <w:tab/>
      </w:r>
      <w:r>
        <w:t>dioïque</w:t>
      </w:r>
    </w:p>
    <w:p w14:paraId="1683A25B" w14:textId="77777777" w:rsidR="00067E2E" w:rsidRDefault="00A0702C">
      <w:pPr>
        <w:pStyle w:val="effectus"/>
      </w:pPr>
      <w:r>
        <w:rPr>
          <w:b/>
          <w:iCs/>
        </w:rPr>
        <w:t>Dioncosis</w:t>
      </w:r>
      <w:r>
        <w:rPr>
          <w:iCs/>
        </w:rPr>
        <w:tab/>
      </w:r>
      <w:r>
        <w:t>dioncose</w:t>
      </w:r>
    </w:p>
    <w:p w14:paraId="52F83F5F" w14:textId="77777777" w:rsidR="00067E2E" w:rsidRDefault="00A0702C">
      <w:pPr>
        <w:pStyle w:val="effectus"/>
      </w:pPr>
      <w:r>
        <w:rPr>
          <w:b/>
          <w:iCs/>
        </w:rPr>
        <w:t>Dioptrica</w:t>
      </w:r>
      <w:r>
        <w:rPr>
          <w:iCs/>
        </w:rPr>
        <w:tab/>
      </w:r>
      <w:r>
        <w:t>dioptrique</w:t>
      </w:r>
    </w:p>
    <w:p w14:paraId="18A3EFD6" w14:textId="77777777" w:rsidR="00067E2E" w:rsidRDefault="00A0702C">
      <w:pPr>
        <w:pStyle w:val="effectus"/>
      </w:pPr>
      <w:r>
        <w:rPr>
          <w:b/>
          <w:iCs/>
        </w:rPr>
        <w:t>Dioptrum</w:t>
      </w:r>
      <w:r>
        <w:rPr>
          <w:iCs/>
        </w:rPr>
        <w:tab/>
      </w:r>
      <w:r>
        <w:t>dioptre</w:t>
      </w:r>
    </w:p>
    <w:p w14:paraId="6434B3CA" w14:textId="77777777" w:rsidR="00067E2E" w:rsidRDefault="00A0702C">
      <w:pPr>
        <w:pStyle w:val="effectus"/>
      </w:pPr>
      <w:r>
        <w:rPr>
          <w:b/>
          <w:iCs/>
        </w:rPr>
        <w:t>Diorrhosis</w:t>
      </w:r>
      <w:r>
        <w:rPr>
          <w:iCs/>
        </w:rPr>
        <w:tab/>
      </w:r>
      <w:r>
        <w:t>diorrhose</w:t>
      </w:r>
    </w:p>
    <w:p w14:paraId="54E23E6C" w14:textId="77777777" w:rsidR="00067E2E" w:rsidRDefault="00A0702C">
      <w:pPr>
        <w:pStyle w:val="effectus"/>
      </w:pPr>
      <w:r>
        <w:rPr>
          <w:b/>
          <w:iCs/>
        </w:rPr>
        <w:t>Dipetalus</w:t>
      </w:r>
      <w:r>
        <w:rPr>
          <w:iCs/>
        </w:rPr>
        <w:tab/>
      </w:r>
      <w:r>
        <w:t>dipétalé</w:t>
      </w:r>
    </w:p>
    <w:p w14:paraId="0681A09C" w14:textId="77777777" w:rsidR="00067E2E" w:rsidRDefault="00A0702C">
      <w:pPr>
        <w:pStyle w:val="effectus"/>
      </w:pPr>
      <w:r>
        <w:rPr>
          <w:b/>
          <w:iCs/>
        </w:rPr>
        <w:lastRenderedPageBreak/>
        <w:t>Diploe</w:t>
      </w:r>
      <w:r>
        <w:rPr>
          <w:b/>
          <w:iCs/>
        </w:rPr>
        <w:tab/>
      </w:r>
      <w:r>
        <w:rPr>
          <w:iCs/>
        </w:rPr>
        <w:t>diplœ</w:t>
      </w:r>
    </w:p>
    <w:p w14:paraId="35FB3F50" w14:textId="77777777" w:rsidR="00067E2E" w:rsidRDefault="00A0702C">
      <w:pPr>
        <w:pStyle w:val="effectus"/>
      </w:pPr>
      <w:r>
        <w:rPr>
          <w:b/>
          <w:iCs/>
        </w:rPr>
        <w:t>Diphyllus</w:t>
      </w:r>
      <w:r>
        <w:rPr>
          <w:iCs/>
        </w:rPr>
        <w:tab/>
      </w:r>
      <w:r>
        <w:t>diphylle</w:t>
      </w:r>
    </w:p>
    <w:p w14:paraId="02B8B436" w14:textId="77777777" w:rsidR="00067E2E" w:rsidRDefault="00A0702C">
      <w:pPr>
        <w:pStyle w:val="effectus"/>
      </w:pPr>
      <w:r>
        <w:rPr>
          <w:b/>
          <w:iCs/>
        </w:rPr>
        <w:t>Diploma</w:t>
      </w:r>
      <w:r>
        <w:rPr>
          <w:iCs/>
        </w:rPr>
        <w:tab/>
      </w:r>
      <w:r>
        <w:t>diplome</w:t>
      </w:r>
    </w:p>
    <w:p w14:paraId="02E62E6C" w14:textId="77777777" w:rsidR="00067E2E" w:rsidRDefault="00A0702C">
      <w:pPr>
        <w:pStyle w:val="effectus"/>
      </w:pPr>
      <w:r>
        <w:rPr>
          <w:b/>
          <w:iCs/>
        </w:rPr>
        <w:t>Diplopia</w:t>
      </w:r>
      <w:r>
        <w:rPr>
          <w:iCs/>
        </w:rPr>
        <w:tab/>
      </w:r>
      <w:r>
        <w:t>diplopie</w:t>
      </w:r>
    </w:p>
    <w:p w14:paraId="538F9E8E" w14:textId="77777777" w:rsidR="00067E2E" w:rsidRDefault="00A0702C">
      <w:pPr>
        <w:pStyle w:val="effectus"/>
      </w:pPr>
      <w:r>
        <w:rPr>
          <w:b/>
          <w:iCs/>
        </w:rPr>
        <w:t>Dipodes</w:t>
      </w:r>
      <w:r>
        <w:rPr>
          <w:iCs/>
        </w:rPr>
        <w:tab/>
      </w:r>
      <w:r>
        <w:t>dipodes</w:t>
      </w:r>
    </w:p>
    <w:p w14:paraId="47C29CB3" w14:textId="77777777" w:rsidR="00067E2E" w:rsidRDefault="00A0702C">
      <w:pPr>
        <w:pStyle w:val="effectus"/>
      </w:pPr>
      <w:r>
        <w:rPr>
          <w:b/>
          <w:iCs/>
        </w:rPr>
        <w:t>Dipsas</w:t>
      </w:r>
      <w:r>
        <w:rPr>
          <w:iCs/>
        </w:rPr>
        <w:tab/>
      </w:r>
      <w:r>
        <w:t>dipsade</w:t>
      </w:r>
    </w:p>
    <w:p w14:paraId="10025F8A" w14:textId="77777777" w:rsidR="00067E2E" w:rsidRDefault="00A0702C">
      <w:pPr>
        <w:pStyle w:val="effectus"/>
      </w:pPr>
      <w:r>
        <w:rPr>
          <w:b/>
          <w:iCs/>
        </w:rPr>
        <w:t>Dipseticus</w:t>
      </w:r>
      <w:r>
        <w:tab/>
        <w:t>dipsétique</w:t>
      </w:r>
    </w:p>
    <w:p w14:paraId="4617E2CF" w14:textId="77777777" w:rsidR="00067E2E" w:rsidRDefault="00A0702C">
      <w:pPr>
        <w:pStyle w:val="effectus"/>
      </w:pPr>
      <w:r>
        <w:rPr>
          <w:b/>
          <w:iCs/>
        </w:rPr>
        <w:t>Dipteri</w:t>
      </w:r>
      <w:r>
        <w:rPr>
          <w:iCs/>
        </w:rPr>
        <w:tab/>
      </w:r>
      <w:r>
        <w:t>diptères</w:t>
      </w:r>
    </w:p>
    <w:p w14:paraId="1D650973" w14:textId="77777777" w:rsidR="00067E2E" w:rsidRDefault="00A0702C">
      <w:pPr>
        <w:pStyle w:val="effectus"/>
      </w:pPr>
      <w:r>
        <w:rPr>
          <w:b/>
          <w:iCs/>
        </w:rPr>
        <w:t>Diradiatio</w:t>
      </w:r>
      <w:r>
        <w:rPr>
          <w:iCs/>
        </w:rPr>
        <w:tab/>
      </w:r>
      <w:r>
        <w:t>irradiation</w:t>
      </w:r>
    </w:p>
    <w:p w14:paraId="482849FB" w14:textId="77777777" w:rsidR="00067E2E" w:rsidRDefault="00A0702C">
      <w:pPr>
        <w:pStyle w:val="effectus"/>
      </w:pPr>
      <w:r>
        <w:rPr>
          <w:b/>
          <w:iCs/>
        </w:rPr>
        <w:t>Discessus</w:t>
      </w:r>
      <w:r>
        <w:tab/>
        <w:t>départ</w:t>
      </w:r>
    </w:p>
    <w:p w14:paraId="4CAB0DC8" w14:textId="77777777" w:rsidR="00067E2E" w:rsidRDefault="00A0702C">
      <w:pPr>
        <w:pStyle w:val="effectus"/>
      </w:pPr>
      <w:r>
        <w:rPr>
          <w:b/>
          <w:iCs/>
        </w:rPr>
        <w:t>Discoides</w:t>
      </w:r>
      <w:r>
        <w:rPr>
          <w:iCs/>
        </w:rPr>
        <w:tab/>
      </w:r>
      <w:r>
        <w:t>discoïde</w:t>
      </w:r>
    </w:p>
    <w:p w14:paraId="593C8533" w14:textId="77777777" w:rsidR="00067E2E" w:rsidRDefault="00A0702C">
      <w:pPr>
        <w:pStyle w:val="effectus"/>
      </w:pPr>
      <w:r>
        <w:rPr>
          <w:b/>
          <w:iCs/>
        </w:rPr>
        <w:t>Discreta</w:t>
      </w:r>
      <w:r>
        <w:rPr>
          <w:iCs/>
        </w:rPr>
        <w:tab/>
      </w:r>
      <w:r>
        <w:t>discrète</w:t>
      </w:r>
    </w:p>
    <w:p w14:paraId="01CEE3AD" w14:textId="77777777" w:rsidR="00067E2E" w:rsidRDefault="00A0702C">
      <w:pPr>
        <w:pStyle w:val="pb"/>
      </w:pPr>
      <w:r>
        <w:rPr>
          <w:b/>
          <w:iCs/>
        </w:rPr>
        <w:t>Disciforme os</w:t>
      </w:r>
      <w:r>
        <w:rPr>
          <w:iCs/>
        </w:rPr>
        <w:tab/>
      </w:r>
      <w:r>
        <w:t>rotule</w:t>
      </w:r>
    </w:p>
    <w:p w14:paraId="790117C5" w14:textId="77777777" w:rsidR="00067E2E" w:rsidRDefault="00A0702C">
      <w:pPr>
        <w:pStyle w:val="effectus"/>
      </w:pPr>
      <w:r>
        <w:rPr>
          <w:b/>
          <w:iCs/>
        </w:rPr>
        <w:t>Discrimen</w:t>
      </w:r>
      <w:r>
        <w:rPr>
          <w:b/>
          <w:iCs/>
        </w:rPr>
        <w:tab/>
      </w:r>
      <w:r>
        <w:t>discrimen</w:t>
      </w:r>
    </w:p>
    <w:p w14:paraId="39F9DC0D" w14:textId="77777777" w:rsidR="00067E2E" w:rsidRDefault="00A0702C">
      <w:pPr>
        <w:pStyle w:val="effectus"/>
      </w:pPr>
      <w:r>
        <w:rPr>
          <w:b/>
          <w:iCs/>
        </w:rPr>
        <w:t>Discus</w:t>
      </w:r>
      <w:r>
        <w:tab/>
        <w:t>disque</w:t>
      </w:r>
    </w:p>
    <w:p w14:paraId="417BB677" w14:textId="77777777" w:rsidR="00067E2E" w:rsidRDefault="00A0702C">
      <w:pPr>
        <w:pStyle w:val="effectus"/>
      </w:pPr>
      <w:r>
        <w:rPr>
          <w:b/>
          <w:iCs/>
        </w:rPr>
        <w:t>Discussorius</w:t>
      </w:r>
      <w:r>
        <w:rPr>
          <w:iCs/>
        </w:rPr>
        <w:tab/>
      </w:r>
      <w:r>
        <w:t>discussif</w:t>
      </w:r>
      <w:r>
        <w:tab/>
        <w:t>résolutif</w:t>
      </w:r>
    </w:p>
    <w:p w14:paraId="4213C19B" w14:textId="77777777" w:rsidR="00067E2E" w:rsidRDefault="00A0702C">
      <w:pPr>
        <w:pStyle w:val="effectus"/>
      </w:pPr>
      <w:r>
        <w:rPr>
          <w:b/>
          <w:iCs/>
        </w:rPr>
        <w:t>Discutiens</w:t>
      </w:r>
      <w:r>
        <w:rPr>
          <w:iCs/>
        </w:rPr>
        <w:tab/>
      </w:r>
      <w:r>
        <w:t>discussif</w:t>
      </w:r>
    </w:p>
    <w:p w14:paraId="0AF73100" w14:textId="77777777" w:rsidR="00067E2E" w:rsidRDefault="00A0702C">
      <w:pPr>
        <w:pStyle w:val="effectus"/>
      </w:pPr>
      <w:r>
        <w:rPr>
          <w:b/>
          <w:iCs/>
        </w:rPr>
        <w:t>Dislocatio</w:t>
      </w:r>
      <w:r>
        <w:rPr>
          <w:iCs/>
        </w:rPr>
        <w:tab/>
      </w:r>
      <w:r>
        <w:t>dislocation</w:t>
      </w:r>
      <w:r>
        <w:tab/>
        <w:t>déboitement</w:t>
      </w:r>
      <w:r>
        <w:tab/>
        <w:t>luxation</w:t>
      </w:r>
    </w:p>
    <w:p w14:paraId="481F90BC" w14:textId="77777777" w:rsidR="00067E2E" w:rsidRDefault="00A0702C">
      <w:pPr>
        <w:pStyle w:val="effectus"/>
      </w:pPr>
      <w:r>
        <w:rPr>
          <w:b/>
          <w:iCs/>
        </w:rPr>
        <w:t>Dispensatio</w:t>
      </w:r>
      <w:r>
        <w:tab/>
        <w:t>dispensation</w:t>
      </w:r>
    </w:p>
    <w:p w14:paraId="7E005DED" w14:textId="77777777" w:rsidR="00067E2E" w:rsidRDefault="00A0702C">
      <w:pPr>
        <w:pStyle w:val="effectus"/>
      </w:pPr>
      <w:r>
        <w:rPr>
          <w:b/>
          <w:iCs/>
        </w:rPr>
        <w:t>Dispensatorium</w:t>
      </w:r>
      <w:r>
        <w:rPr>
          <w:iCs/>
        </w:rPr>
        <w:tab/>
      </w:r>
      <w:r>
        <w:t>dispensaire</w:t>
      </w:r>
    </w:p>
    <w:p w14:paraId="6F2040EF" w14:textId="77777777" w:rsidR="00067E2E" w:rsidRDefault="00A0702C">
      <w:pPr>
        <w:pStyle w:val="effectus"/>
      </w:pPr>
      <w:r>
        <w:rPr>
          <w:b/>
          <w:iCs/>
        </w:rPr>
        <w:t>Dispermus</w:t>
      </w:r>
      <w:r>
        <w:rPr>
          <w:iCs/>
        </w:rPr>
        <w:tab/>
      </w:r>
      <w:r>
        <w:t>disperrne</w:t>
      </w:r>
    </w:p>
    <w:p w14:paraId="43680A22" w14:textId="77777777" w:rsidR="00067E2E" w:rsidRDefault="00A0702C">
      <w:pPr>
        <w:pStyle w:val="effectus"/>
      </w:pPr>
      <w:r>
        <w:rPr>
          <w:b/>
          <w:iCs/>
        </w:rPr>
        <w:t>Dispermaticus</w:t>
      </w:r>
      <w:r>
        <w:rPr>
          <w:iCs/>
        </w:rPr>
        <w:tab/>
      </w:r>
      <w:r>
        <w:t>dispermatique</w:t>
      </w:r>
    </w:p>
    <w:p w14:paraId="09599731" w14:textId="77777777" w:rsidR="00067E2E" w:rsidRDefault="00A0702C">
      <w:pPr>
        <w:pStyle w:val="effectus"/>
      </w:pPr>
      <w:r>
        <w:rPr>
          <w:b/>
          <w:iCs/>
        </w:rPr>
        <w:t>Dispositio</w:t>
      </w:r>
      <w:r>
        <w:rPr>
          <w:iCs/>
        </w:rPr>
        <w:tab/>
      </w:r>
      <w:r>
        <w:t>disposition</w:t>
      </w:r>
    </w:p>
    <w:p w14:paraId="4D09E84D" w14:textId="77777777" w:rsidR="00067E2E" w:rsidRDefault="00A0702C">
      <w:pPr>
        <w:pStyle w:val="effectus"/>
      </w:pPr>
      <w:r>
        <w:rPr>
          <w:b/>
          <w:iCs/>
        </w:rPr>
        <w:t>Dissectio</w:t>
      </w:r>
      <w:r>
        <w:rPr>
          <w:iCs/>
        </w:rPr>
        <w:tab/>
      </w:r>
      <w:r>
        <w:t>dissection</w:t>
      </w:r>
    </w:p>
    <w:p w14:paraId="10219FFA" w14:textId="77777777" w:rsidR="00067E2E" w:rsidRDefault="00A0702C">
      <w:pPr>
        <w:pStyle w:val="effectus"/>
      </w:pPr>
      <w:r>
        <w:rPr>
          <w:b/>
          <w:iCs/>
        </w:rPr>
        <w:t>Disseptum</w:t>
      </w:r>
      <w:r>
        <w:rPr>
          <w:b/>
          <w:iCs/>
        </w:rPr>
        <w:tab/>
      </w:r>
      <w:r>
        <w:t>diaphragme</w:t>
      </w:r>
    </w:p>
    <w:p w14:paraId="7502F0AA" w14:textId="77777777" w:rsidR="00067E2E" w:rsidRDefault="00A0702C">
      <w:pPr>
        <w:pStyle w:val="effectus"/>
      </w:pPr>
      <w:r>
        <w:rPr>
          <w:b/>
          <w:iCs/>
        </w:rPr>
        <w:t>Dissimilaris</w:t>
      </w:r>
      <w:r>
        <w:rPr>
          <w:iCs/>
        </w:rPr>
        <w:tab/>
      </w:r>
      <w:r>
        <w:t>dissimilaire</w:t>
      </w:r>
    </w:p>
    <w:p w14:paraId="0CD7A877" w14:textId="77777777" w:rsidR="00067E2E" w:rsidRDefault="00A0702C">
      <w:pPr>
        <w:pStyle w:val="effectus"/>
      </w:pPr>
      <w:r>
        <w:rPr>
          <w:b/>
          <w:iCs/>
        </w:rPr>
        <w:t>Dissolvens</w:t>
      </w:r>
      <w:r>
        <w:rPr>
          <w:iCs/>
        </w:rPr>
        <w:tab/>
      </w:r>
      <w:r>
        <w:t>dissolvant</w:t>
      </w:r>
    </w:p>
    <w:p w14:paraId="486696B3" w14:textId="77777777" w:rsidR="00067E2E" w:rsidRDefault="00A0702C">
      <w:pPr>
        <w:pStyle w:val="effectus"/>
      </w:pPr>
      <w:r>
        <w:rPr>
          <w:b/>
          <w:iCs/>
        </w:rPr>
        <w:t>Dissolutio</w:t>
      </w:r>
      <w:r>
        <w:rPr>
          <w:iCs/>
        </w:rPr>
        <w:tab/>
      </w:r>
      <w:r>
        <w:t>dissolution</w:t>
      </w:r>
    </w:p>
    <w:p w14:paraId="22B03715" w14:textId="77777777" w:rsidR="00067E2E" w:rsidRDefault="00A0702C">
      <w:pPr>
        <w:pStyle w:val="effectus"/>
      </w:pPr>
      <w:r>
        <w:rPr>
          <w:b/>
          <w:iCs/>
        </w:rPr>
        <w:t>Distentio</w:t>
      </w:r>
      <w:r>
        <w:rPr>
          <w:iCs/>
        </w:rPr>
        <w:tab/>
      </w:r>
      <w:r>
        <w:t>distension</w:t>
      </w:r>
    </w:p>
    <w:p w14:paraId="5D3DE33D" w14:textId="77777777" w:rsidR="00067E2E" w:rsidRDefault="00A0702C">
      <w:pPr>
        <w:pStyle w:val="effectus"/>
      </w:pPr>
      <w:r>
        <w:rPr>
          <w:b/>
          <w:iCs/>
        </w:rPr>
        <w:t>Distichiasis</w:t>
      </w:r>
      <w:r>
        <w:rPr>
          <w:b/>
          <w:iCs/>
        </w:rPr>
        <w:tab/>
      </w:r>
      <w:r>
        <w:t>distichiasis</w:t>
      </w:r>
    </w:p>
    <w:p w14:paraId="2A43875C" w14:textId="77777777" w:rsidR="00067E2E" w:rsidRDefault="00A0702C">
      <w:pPr>
        <w:pStyle w:val="effectus"/>
      </w:pPr>
      <w:r>
        <w:rPr>
          <w:b/>
          <w:iCs/>
        </w:rPr>
        <w:t>Distichus</w:t>
      </w:r>
      <w:r>
        <w:rPr>
          <w:iCs/>
        </w:rPr>
        <w:tab/>
      </w:r>
      <w:r>
        <w:t>distique</w:t>
      </w:r>
    </w:p>
    <w:p w14:paraId="7BAC92FC" w14:textId="77777777" w:rsidR="00067E2E" w:rsidRDefault="00A0702C">
      <w:pPr>
        <w:pStyle w:val="effectus"/>
      </w:pPr>
      <w:r>
        <w:rPr>
          <w:b/>
          <w:iCs/>
        </w:rPr>
        <w:t>Distillare</w:t>
      </w:r>
      <w:r>
        <w:rPr>
          <w:iCs/>
        </w:rPr>
        <w:tab/>
      </w:r>
      <w:r>
        <w:t>distiller</w:t>
      </w:r>
    </w:p>
    <w:p w14:paraId="268FC117" w14:textId="77777777" w:rsidR="00067E2E" w:rsidRDefault="00A0702C">
      <w:pPr>
        <w:pStyle w:val="effectus"/>
      </w:pPr>
      <w:r>
        <w:rPr>
          <w:b/>
          <w:iCs/>
        </w:rPr>
        <w:t>Distillatio</w:t>
      </w:r>
      <w:r>
        <w:rPr>
          <w:iCs/>
        </w:rPr>
        <w:tab/>
        <w:t>d</w:t>
      </w:r>
      <w:r>
        <w:t>istillation</w:t>
      </w:r>
    </w:p>
    <w:p w14:paraId="73EF466D" w14:textId="77777777" w:rsidR="00067E2E" w:rsidRDefault="00A0702C">
      <w:pPr>
        <w:pStyle w:val="effectus"/>
      </w:pPr>
      <w:r>
        <w:rPr>
          <w:b/>
          <w:iCs/>
        </w:rPr>
        <w:t>Distillatorius</w:t>
      </w:r>
      <w:r>
        <w:rPr>
          <w:iCs/>
        </w:rPr>
        <w:tab/>
      </w:r>
      <w:r>
        <w:t>distillatoire</w:t>
      </w:r>
    </w:p>
    <w:p w14:paraId="3D6DB0D8" w14:textId="77777777" w:rsidR="00067E2E" w:rsidRDefault="00A0702C">
      <w:pPr>
        <w:pStyle w:val="effectus"/>
      </w:pPr>
      <w:r>
        <w:rPr>
          <w:b/>
          <w:iCs/>
        </w:rPr>
        <w:t>Distillatus</w:t>
      </w:r>
      <w:r>
        <w:rPr>
          <w:iCs/>
        </w:rPr>
        <w:tab/>
      </w:r>
      <w:r>
        <w:t>distillé</w:t>
      </w:r>
    </w:p>
    <w:p w14:paraId="34262204" w14:textId="77777777" w:rsidR="00067E2E" w:rsidRDefault="00A0702C">
      <w:pPr>
        <w:pStyle w:val="effectus"/>
      </w:pPr>
      <w:r>
        <w:rPr>
          <w:b/>
          <w:iCs/>
        </w:rPr>
        <w:t>Distorsio</w:t>
      </w:r>
      <w:r>
        <w:rPr>
          <w:iCs/>
        </w:rPr>
        <w:tab/>
      </w:r>
      <w:r>
        <w:t>distorsion</w:t>
      </w:r>
    </w:p>
    <w:p w14:paraId="35F3BB3C" w14:textId="77777777" w:rsidR="00067E2E" w:rsidRDefault="00A0702C">
      <w:pPr>
        <w:pStyle w:val="effectus"/>
      </w:pPr>
      <w:r>
        <w:rPr>
          <w:b/>
          <w:iCs/>
        </w:rPr>
        <w:t>Distractio</w:t>
      </w:r>
      <w:r>
        <w:rPr>
          <w:iCs/>
        </w:rPr>
        <w:tab/>
      </w:r>
      <w:r>
        <w:t>distraction</w:t>
      </w:r>
    </w:p>
    <w:p w14:paraId="6262C715" w14:textId="77777777" w:rsidR="00067E2E" w:rsidRDefault="00A0702C">
      <w:pPr>
        <w:pStyle w:val="effectus"/>
      </w:pPr>
      <w:r>
        <w:rPr>
          <w:b/>
          <w:iCs/>
        </w:rPr>
        <w:t>Divaricatio</w:t>
      </w:r>
      <w:r>
        <w:rPr>
          <w:iCs/>
        </w:rPr>
        <w:tab/>
      </w:r>
      <w:r>
        <w:t>divarication</w:t>
      </w:r>
      <w:r>
        <w:tab/>
        <w:t>éraillement</w:t>
      </w:r>
    </w:p>
    <w:p w14:paraId="027C6C1D" w14:textId="77777777" w:rsidR="00067E2E" w:rsidRDefault="00A0702C">
      <w:pPr>
        <w:pStyle w:val="effectus"/>
      </w:pPr>
      <w:r>
        <w:rPr>
          <w:b/>
          <w:iCs/>
        </w:rPr>
        <w:t>Divaricatus</w:t>
      </w:r>
      <w:r>
        <w:rPr>
          <w:iCs/>
        </w:rPr>
        <w:tab/>
      </w:r>
      <w:r>
        <w:t>divariqué</w:t>
      </w:r>
    </w:p>
    <w:p w14:paraId="7A4C5532" w14:textId="77777777" w:rsidR="00067E2E" w:rsidRDefault="00A0702C">
      <w:pPr>
        <w:pStyle w:val="effectus"/>
      </w:pPr>
      <w:r>
        <w:rPr>
          <w:b/>
          <w:iCs/>
        </w:rPr>
        <w:t>Divergens</w:t>
      </w:r>
      <w:r>
        <w:rPr>
          <w:iCs/>
        </w:rPr>
        <w:tab/>
      </w:r>
      <w:r>
        <w:t>divergent</w:t>
      </w:r>
    </w:p>
    <w:p w14:paraId="5D6D5600" w14:textId="77777777" w:rsidR="00067E2E" w:rsidRDefault="00A0702C">
      <w:pPr>
        <w:pStyle w:val="effectus"/>
      </w:pPr>
      <w:r>
        <w:rPr>
          <w:b/>
          <w:iCs/>
        </w:rPr>
        <w:t>Divergentia</w:t>
      </w:r>
      <w:r>
        <w:tab/>
        <w:t>divergence</w:t>
      </w:r>
    </w:p>
    <w:p w14:paraId="46893210" w14:textId="77777777" w:rsidR="00067E2E" w:rsidRDefault="00A0702C">
      <w:pPr>
        <w:pStyle w:val="effectus"/>
      </w:pPr>
      <w:r>
        <w:rPr>
          <w:b/>
          <w:iCs/>
        </w:rPr>
        <w:t>Dividens</w:t>
      </w:r>
      <w:r>
        <w:rPr>
          <w:b/>
          <w:iCs/>
        </w:rPr>
        <w:tab/>
      </w:r>
      <w:r>
        <w:t>divisif</w:t>
      </w:r>
    </w:p>
    <w:p w14:paraId="18527784" w14:textId="77777777" w:rsidR="00067E2E" w:rsidRDefault="00A0702C">
      <w:pPr>
        <w:pStyle w:val="effectus"/>
      </w:pPr>
      <w:r>
        <w:rPr>
          <w:b/>
          <w:iCs/>
        </w:rPr>
        <w:t>Dividendus</w:t>
      </w:r>
      <w:r>
        <w:tab/>
        <w:t>dividende</w:t>
      </w:r>
    </w:p>
    <w:p w14:paraId="2EBFC56A" w14:textId="77777777" w:rsidR="00067E2E" w:rsidRDefault="00A0702C">
      <w:pPr>
        <w:pStyle w:val="pb"/>
      </w:pPr>
      <w:r>
        <w:rPr>
          <w:b/>
          <w:iCs/>
        </w:rPr>
        <w:t>Divisio</w:t>
      </w:r>
      <w:r>
        <w:tab/>
        <w:t>divisoin</w:t>
      </w:r>
    </w:p>
    <w:p w14:paraId="0E0551C5" w14:textId="77777777" w:rsidR="00067E2E" w:rsidRDefault="00A0702C">
      <w:pPr>
        <w:pStyle w:val="effectus"/>
      </w:pPr>
      <w:r>
        <w:rPr>
          <w:b/>
          <w:iCs/>
        </w:rPr>
        <w:t>Divisor</w:t>
      </w:r>
      <w:r>
        <w:rPr>
          <w:iCs/>
        </w:rPr>
        <w:tab/>
      </w:r>
      <w:r>
        <w:t>diviseur</w:t>
      </w:r>
    </w:p>
    <w:p w14:paraId="7D1EB95F" w14:textId="77777777" w:rsidR="00067E2E" w:rsidRDefault="00A0702C">
      <w:pPr>
        <w:pStyle w:val="effectus"/>
      </w:pPr>
      <w:r>
        <w:rPr>
          <w:b/>
          <w:iCs/>
        </w:rPr>
        <w:t>Diuresis</w:t>
      </w:r>
      <w:r>
        <w:tab/>
        <w:t>diurèse</w:t>
      </w:r>
    </w:p>
    <w:p w14:paraId="1EBA644E" w14:textId="77777777" w:rsidR="00067E2E" w:rsidRDefault="00A0702C">
      <w:pPr>
        <w:pStyle w:val="effectus"/>
      </w:pPr>
      <w:r>
        <w:rPr>
          <w:b/>
          <w:iCs/>
        </w:rPr>
        <w:t>Diureticus</w:t>
      </w:r>
      <w:r>
        <w:tab/>
        <w:t>diurétique</w:t>
      </w:r>
    </w:p>
    <w:p w14:paraId="6FA6C24D" w14:textId="77777777" w:rsidR="00067E2E" w:rsidRDefault="00A0702C">
      <w:pPr>
        <w:pStyle w:val="effectus"/>
      </w:pPr>
      <w:r>
        <w:rPr>
          <w:b/>
          <w:iCs/>
        </w:rPr>
        <w:t>Diurnus</w:t>
      </w:r>
      <w:r>
        <w:rPr>
          <w:b/>
          <w:iCs/>
        </w:rPr>
        <w:tab/>
      </w:r>
      <w:r>
        <w:t>diurne</w:t>
      </w:r>
    </w:p>
    <w:p w14:paraId="6B78E620" w14:textId="77777777" w:rsidR="00067E2E" w:rsidRDefault="00A0702C">
      <w:pPr>
        <w:pStyle w:val="effectus"/>
      </w:pPr>
      <w:r>
        <w:rPr>
          <w:b/>
          <w:iCs/>
        </w:rPr>
        <w:t>Diuturnus</w:t>
      </w:r>
      <w:r>
        <w:rPr>
          <w:iCs/>
        </w:rPr>
        <w:tab/>
      </w:r>
      <w:r>
        <w:t>chronique</w:t>
      </w:r>
    </w:p>
    <w:p w14:paraId="18215808" w14:textId="77777777" w:rsidR="00067E2E" w:rsidRDefault="00A0702C">
      <w:pPr>
        <w:pStyle w:val="effectus"/>
      </w:pPr>
      <w:r>
        <w:rPr>
          <w:b/>
          <w:iCs/>
        </w:rPr>
        <w:t>Docimastice</w:t>
      </w:r>
      <w:r>
        <w:rPr>
          <w:iCs/>
        </w:rPr>
        <w:tab/>
      </w:r>
      <w:r>
        <w:t>docimastique</w:t>
      </w:r>
    </w:p>
    <w:p w14:paraId="523AEEDE" w14:textId="77777777" w:rsidR="00067E2E" w:rsidRDefault="00A0702C">
      <w:pPr>
        <w:pStyle w:val="effectus"/>
      </w:pPr>
      <w:r>
        <w:rPr>
          <w:b/>
          <w:iCs/>
        </w:rPr>
        <w:t>Dodecandria</w:t>
      </w:r>
      <w:r>
        <w:rPr>
          <w:iCs/>
        </w:rPr>
        <w:tab/>
      </w:r>
      <w:r>
        <w:t>dodécandrie</w:t>
      </w:r>
    </w:p>
    <w:p w14:paraId="39EA8AD3" w14:textId="77777777" w:rsidR="00067E2E" w:rsidRDefault="00A0702C">
      <w:pPr>
        <w:pStyle w:val="effectus"/>
      </w:pPr>
      <w:r>
        <w:rPr>
          <w:b/>
          <w:iCs/>
        </w:rPr>
        <w:t>Dadecaedrus</w:t>
      </w:r>
      <w:r>
        <w:rPr>
          <w:iCs/>
        </w:rPr>
        <w:tab/>
      </w:r>
      <w:r>
        <w:t>dodecaèdre</w:t>
      </w:r>
    </w:p>
    <w:p w14:paraId="75DC81C3" w14:textId="77777777" w:rsidR="00067E2E" w:rsidRDefault="00A0702C">
      <w:pPr>
        <w:pStyle w:val="effectus"/>
      </w:pPr>
      <w:r>
        <w:rPr>
          <w:b/>
          <w:iCs/>
        </w:rPr>
        <w:t>Dodec</w:t>
      </w:r>
      <w:r>
        <w:rPr>
          <w:b/>
          <w:iCs/>
        </w:rPr>
        <w:t>agonus</w:t>
      </w:r>
      <w:r>
        <w:rPr>
          <w:iCs/>
        </w:rPr>
        <w:tab/>
      </w:r>
      <w:r>
        <w:t>dodécagone</w:t>
      </w:r>
    </w:p>
    <w:p w14:paraId="276B1020" w14:textId="77777777" w:rsidR="00067E2E" w:rsidRDefault="00A0702C">
      <w:pPr>
        <w:pStyle w:val="effectus"/>
      </w:pPr>
      <w:r>
        <w:rPr>
          <w:b/>
          <w:iCs/>
        </w:rPr>
        <w:t>Dodecagynia</w:t>
      </w:r>
      <w:r>
        <w:rPr>
          <w:iCs/>
        </w:rPr>
        <w:tab/>
      </w:r>
      <w:r>
        <w:t>dodécagynie</w:t>
      </w:r>
    </w:p>
    <w:p w14:paraId="51565FE2" w14:textId="77777777" w:rsidR="00067E2E" w:rsidRDefault="00A0702C">
      <w:pPr>
        <w:pStyle w:val="effectus"/>
      </w:pPr>
      <w:r>
        <w:rPr>
          <w:b/>
          <w:iCs/>
        </w:rPr>
        <w:t>Dogma</w:t>
      </w:r>
      <w:r>
        <w:rPr>
          <w:iCs/>
        </w:rPr>
        <w:tab/>
      </w:r>
      <w:r>
        <w:t>dogme</w:t>
      </w:r>
    </w:p>
    <w:p w14:paraId="79A94D25" w14:textId="77777777" w:rsidR="00067E2E" w:rsidRDefault="00A0702C">
      <w:pPr>
        <w:pStyle w:val="effectus"/>
      </w:pPr>
      <w:r>
        <w:rPr>
          <w:b/>
          <w:iCs/>
        </w:rPr>
        <w:t>Dolabra</w:t>
      </w:r>
      <w:r>
        <w:rPr>
          <w:iCs/>
        </w:rPr>
        <w:tab/>
      </w:r>
      <w:r>
        <w:t>doloire</w:t>
      </w:r>
    </w:p>
    <w:p w14:paraId="6F0181CB" w14:textId="77777777" w:rsidR="00067E2E" w:rsidRDefault="00A0702C">
      <w:pPr>
        <w:pStyle w:val="effectus"/>
      </w:pPr>
      <w:r>
        <w:rPr>
          <w:b/>
          <w:iCs/>
        </w:rPr>
        <w:t>Dolor</w:t>
      </w:r>
      <w:r>
        <w:rPr>
          <w:iCs/>
        </w:rPr>
        <w:tab/>
      </w:r>
      <w:r>
        <w:t>douleur</w:t>
      </w:r>
      <w:r>
        <w:tab/>
        <w:t>mal</w:t>
      </w:r>
    </w:p>
    <w:p w14:paraId="27DD449B" w14:textId="77777777" w:rsidR="00067E2E" w:rsidRDefault="00A0702C">
      <w:pPr>
        <w:pStyle w:val="effectus"/>
      </w:pPr>
      <w:r>
        <w:rPr>
          <w:b/>
          <w:iCs/>
        </w:rPr>
        <w:t>Domesticus</w:t>
      </w:r>
      <w:r>
        <w:tab/>
        <w:t>domestique</w:t>
      </w:r>
    </w:p>
    <w:p w14:paraId="6E9DAB86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385]</w:t>
      </w:r>
    </w:p>
    <w:p w14:paraId="31CA1CE1" w14:textId="77777777" w:rsidR="00067E2E" w:rsidRDefault="00A0702C">
      <w:pPr>
        <w:pStyle w:val="effectus"/>
      </w:pPr>
      <w:r>
        <w:rPr>
          <w:b/>
          <w:iCs/>
        </w:rPr>
        <w:t>Dorsalis</w:t>
      </w:r>
      <w:r>
        <w:tab/>
        <w:t>dorsal</w:t>
      </w:r>
    </w:p>
    <w:p w14:paraId="31C2BE7A" w14:textId="77777777" w:rsidR="00067E2E" w:rsidRDefault="00A0702C">
      <w:pPr>
        <w:pStyle w:val="effectus"/>
      </w:pPr>
      <w:r>
        <w:rPr>
          <w:b/>
          <w:iCs/>
        </w:rPr>
        <w:t>Dorsifer</w:t>
      </w:r>
      <w:r>
        <w:tab/>
        <w:t>dorsifère</w:t>
      </w:r>
    </w:p>
    <w:p w14:paraId="171226E3" w14:textId="77777777" w:rsidR="00067E2E" w:rsidRDefault="00A0702C">
      <w:pPr>
        <w:pStyle w:val="effectus"/>
      </w:pPr>
      <w:r>
        <w:rPr>
          <w:b/>
          <w:iCs/>
        </w:rPr>
        <w:t>Dorsum</w:t>
      </w:r>
      <w:r>
        <w:rPr>
          <w:iCs/>
        </w:rPr>
        <w:tab/>
      </w:r>
      <w:r>
        <w:t>dos</w:t>
      </w:r>
    </w:p>
    <w:p w14:paraId="2E6AA0C4" w14:textId="77777777" w:rsidR="00067E2E" w:rsidRDefault="00A0702C">
      <w:pPr>
        <w:pStyle w:val="effectus"/>
      </w:pPr>
      <w:r>
        <w:rPr>
          <w:b/>
          <w:iCs/>
        </w:rPr>
        <w:t>Dosis</w:t>
      </w:r>
      <w:r>
        <w:rPr>
          <w:iCs/>
        </w:rPr>
        <w:tab/>
      </w:r>
      <w:r>
        <w:t>dose</w:t>
      </w:r>
    </w:p>
    <w:p w14:paraId="4BA651EC" w14:textId="77777777" w:rsidR="00067E2E" w:rsidRDefault="00A0702C">
      <w:pPr>
        <w:pStyle w:val="effectus"/>
      </w:pPr>
      <w:r>
        <w:rPr>
          <w:b/>
          <w:iCs/>
        </w:rPr>
        <w:t>Dracœna</w:t>
      </w:r>
      <w:r>
        <w:rPr>
          <w:iCs/>
        </w:rPr>
        <w:tab/>
      </w:r>
      <w:r>
        <w:t>dracène</w:t>
      </w:r>
    </w:p>
    <w:p w14:paraId="46A1B8F4" w14:textId="77777777" w:rsidR="00067E2E" w:rsidRDefault="00A0702C">
      <w:pPr>
        <w:pStyle w:val="effectus"/>
      </w:pPr>
      <w:r>
        <w:rPr>
          <w:b/>
          <w:iCs/>
        </w:rPr>
        <w:t>Drachma</w:t>
      </w:r>
      <w:r>
        <w:rPr>
          <w:iCs/>
        </w:rPr>
        <w:tab/>
      </w:r>
      <w:r>
        <w:t>dragme</w:t>
      </w:r>
      <w:r>
        <w:tab/>
        <w:t>gros</w:t>
      </w:r>
    </w:p>
    <w:p w14:paraId="454149E6" w14:textId="77777777" w:rsidR="00067E2E" w:rsidRDefault="00A0702C">
      <w:pPr>
        <w:pStyle w:val="effectus"/>
      </w:pPr>
      <w:r>
        <w:rPr>
          <w:b/>
          <w:iCs/>
        </w:rPr>
        <w:t>Dracones</w:t>
      </w:r>
      <w:r>
        <w:tab/>
        <w:t>dragons</w:t>
      </w:r>
    </w:p>
    <w:p w14:paraId="74BCCD8D" w14:textId="77777777" w:rsidR="00067E2E" w:rsidRDefault="00A0702C">
      <w:pPr>
        <w:pStyle w:val="effectus"/>
      </w:pPr>
      <w:r>
        <w:rPr>
          <w:b/>
          <w:iCs/>
        </w:rPr>
        <w:t>Dracunculus</w:t>
      </w:r>
      <w:r>
        <w:rPr>
          <w:iCs/>
        </w:rPr>
        <w:tab/>
      </w:r>
      <w:r>
        <w:t>dragonneau</w:t>
      </w:r>
    </w:p>
    <w:p w14:paraId="0A2681A1" w14:textId="77777777" w:rsidR="00067E2E" w:rsidRDefault="00A0702C">
      <w:pPr>
        <w:pStyle w:val="effectus"/>
      </w:pPr>
      <w:r>
        <w:rPr>
          <w:b/>
          <w:iCs/>
        </w:rPr>
        <w:t>Drasticus</w:t>
      </w:r>
      <w:r>
        <w:rPr>
          <w:iCs/>
        </w:rPr>
        <w:tab/>
      </w:r>
      <w:r>
        <w:t>drastique</w:t>
      </w:r>
    </w:p>
    <w:p w14:paraId="0247A415" w14:textId="77777777" w:rsidR="00067E2E" w:rsidRDefault="00A0702C">
      <w:pPr>
        <w:pStyle w:val="effectus"/>
      </w:pPr>
      <w:r>
        <w:rPr>
          <w:b/>
          <w:iCs/>
        </w:rPr>
        <w:t>Dropax</w:t>
      </w:r>
      <w:r>
        <w:rPr>
          <w:iCs/>
        </w:rPr>
        <w:tab/>
      </w:r>
      <w:r>
        <w:t>dépilatoire</w:t>
      </w:r>
    </w:p>
    <w:p w14:paraId="116E5BA6" w14:textId="77777777" w:rsidR="00067E2E" w:rsidRDefault="00A0702C">
      <w:pPr>
        <w:pStyle w:val="effectus"/>
      </w:pPr>
      <w:r>
        <w:rPr>
          <w:b/>
          <w:iCs/>
        </w:rPr>
        <w:t>Ductilis</w:t>
      </w:r>
      <w:r>
        <w:rPr>
          <w:iCs/>
        </w:rPr>
        <w:tab/>
      </w:r>
      <w:r>
        <w:t>ductile</w:t>
      </w:r>
    </w:p>
    <w:p w14:paraId="51BEB49D" w14:textId="77777777" w:rsidR="00067E2E" w:rsidRDefault="00A0702C">
      <w:pPr>
        <w:pStyle w:val="effectus"/>
      </w:pPr>
      <w:r>
        <w:rPr>
          <w:b/>
          <w:iCs/>
        </w:rPr>
        <w:t>Ductilitas</w:t>
      </w:r>
      <w:r>
        <w:tab/>
        <w:t>ductilité</w:t>
      </w:r>
    </w:p>
    <w:p w14:paraId="1C23DC8E" w14:textId="77777777" w:rsidR="00067E2E" w:rsidRDefault="00A0702C">
      <w:pPr>
        <w:pStyle w:val="effectus"/>
      </w:pPr>
      <w:r>
        <w:rPr>
          <w:b/>
          <w:iCs/>
        </w:rPr>
        <w:t>Dulcare</w:t>
      </w:r>
      <w:r>
        <w:rPr>
          <w:iCs/>
        </w:rPr>
        <w:tab/>
      </w:r>
      <w:r>
        <w:t>dulcifier</w:t>
      </w:r>
    </w:p>
    <w:p w14:paraId="26D0EE2F" w14:textId="77777777" w:rsidR="00067E2E" w:rsidRDefault="00A0702C">
      <w:pPr>
        <w:pStyle w:val="effectus"/>
      </w:pPr>
      <w:r>
        <w:rPr>
          <w:b/>
          <w:iCs/>
        </w:rPr>
        <w:t>Duodenum</w:t>
      </w:r>
      <w:r>
        <w:rPr>
          <w:b/>
          <w:iCs/>
        </w:rPr>
        <w:tab/>
      </w:r>
      <w:r>
        <w:t>duodenum</w:t>
      </w:r>
    </w:p>
    <w:p w14:paraId="384E3633" w14:textId="77777777" w:rsidR="00067E2E" w:rsidRDefault="00A0702C">
      <w:pPr>
        <w:pStyle w:val="effectus"/>
      </w:pPr>
      <w:r>
        <w:rPr>
          <w:b/>
          <w:iCs/>
        </w:rPr>
        <w:t>Duplicatura</w:t>
      </w:r>
      <w:r>
        <w:rPr>
          <w:iCs/>
        </w:rPr>
        <w:tab/>
      </w:r>
      <w:r>
        <w:t>duplicature</w:t>
      </w:r>
    </w:p>
    <w:p w14:paraId="2B82140D" w14:textId="77777777" w:rsidR="00067E2E" w:rsidRDefault="00A0702C">
      <w:pPr>
        <w:pStyle w:val="effectus"/>
      </w:pPr>
      <w:r>
        <w:rPr>
          <w:b/>
          <w:iCs/>
        </w:rPr>
        <w:t>Dura meninx</w:t>
      </w:r>
      <w:r>
        <w:rPr>
          <w:iCs/>
        </w:rPr>
        <w:tab/>
      </w:r>
      <w:r>
        <w:t>dure-mère</w:t>
      </w:r>
    </w:p>
    <w:p w14:paraId="3848022D" w14:textId="77777777" w:rsidR="00067E2E" w:rsidRDefault="00A0702C">
      <w:pPr>
        <w:pStyle w:val="effectus"/>
      </w:pPr>
      <w:r>
        <w:rPr>
          <w:b/>
          <w:iCs/>
        </w:rPr>
        <w:t>Dynamis</w:t>
      </w:r>
      <w:r>
        <w:rPr>
          <w:iCs/>
        </w:rPr>
        <w:tab/>
      </w:r>
      <w:r>
        <w:t>dynamique</w:t>
      </w:r>
    </w:p>
    <w:p w14:paraId="3D884ED1" w14:textId="77777777" w:rsidR="00067E2E" w:rsidRDefault="00A0702C">
      <w:pPr>
        <w:pStyle w:val="effectus"/>
      </w:pPr>
      <w:r>
        <w:rPr>
          <w:b/>
          <w:iCs/>
        </w:rPr>
        <w:t>Dysœcia</w:t>
      </w:r>
      <w:r>
        <w:rPr>
          <w:iCs/>
        </w:rPr>
        <w:tab/>
      </w:r>
      <w:r>
        <w:t>dysécie</w:t>
      </w:r>
    </w:p>
    <w:p w14:paraId="314472EE" w14:textId="77777777" w:rsidR="00067E2E" w:rsidRDefault="00A0702C">
      <w:pPr>
        <w:pStyle w:val="effectus"/>
      </w:pPr>
      <w:r>
        <w:rPr>
          <w:b/>
          <w:iCs/>
        </w:rPr>
        <w:t>Dysœsthesia</w:t>
      </w:r>
      <w:r>
        <w:rPr>
          <w:iCs/>
        </w:rPr>
        <w:tab/>
      </w:r>
      <w:r>
        <w:t>dysesthésie</w:t>
      </w:r>
    </w:p>
    <w:p w14:paraId="29F9E77C" w14:textId="77777777" w:rsidR="00067E2E" w:rsidRDefault="00A0702C">
      <w:pPr>
        <w:pStyle w:val="effectus"/>
      </w:pPr>
      <w:r>
        <w:rPr>
          <w:b/>
          <w:iCs/>
        </w:rPr>
        <w:t>Dysanagogus</w:t>
      </w:r>
      <w:r>
        <w:rPr>
          <w:iCs/>
        </w:rPr>
        <w:tab/>
      </w:r>
      <w:r>
        <w:t>dysanagogue</w:t>
      </w:r>
    </w:p>
    <w:p w14:paraId="73323D69" w14:textId="77777777" w:rsidR="00067E2E" w:rsidRDefault="00A0702C">
      <w:pPr>
        <w:pStyle w:val="effectus"/>
      </w:pPr>
      <w:r>
        <w:rPr>
          <w:b/>
          <w:iCs/>
        </w:rPr>
        <w:t>Dyscinesia</w:t>
      </w:r>
      <w:r>
        <w:rPr>
          <w:iCs/>
        </w:rPr>
        <w:tab/>
      </w:r>
      <w:r>
        <w:t>dysc</w:t>
      </w:r>
      <w:r>
        <w:t>inésie</w:t>
      </w:r>
    </w:p>
    <w:p w14:paraId="696ADC47" w14:textId="77777777" w:rsidR="00067E2E" w:rsidRDefault="00A0702C">
      <w:pPr>
        <w:pStyle w:val="effectus"/>
      </w:pPr>
      <w:r>
        <w:rPr>
          <w:b/>
          <w:iCs/>
        </w:rPr>
        <w:t>Dyscrasia</w:t>
      </w:r>
      <w:r>
        <w:rPr>
          <w:iCs/>
        </w:rPr>
        <w:tab/>
      </w:r>
      <w:r>
        <w:t>discrasie</w:t>
      </w:r>
    </w:p>
    <w:p w14:paraId="439188CD" w14:textId="77777777" w:rsidR="00067E2E" w:rsidRDefault="00A0702C">
      <w:pPr>
        <w:pStyle w:val="effectus"/>
      </w:pPr>
      <w:r>
        <w:rPr>
          <w:b/>
          <w:iCs/>
        </w:rPr>
        <w:t>Dysenteria</w:t>
      </w:r>
      <w:r>
        <w:tab/>
        <w:t>dyssenterie</w:t>
      </w:r>
    </w:p>
    <w:p w14:paraId="413A07B9" w14:textId="77777777" w:rsidR="00067E2E" w:rsidRDefault="00A0702C">
      <w:pPr>
        <w:pStyle w:val="effectus"/>
      </w:pPr>
      <w:r>
        <w:rPr>
          <w:b/>
          <w:iCs/>
        </w:rPr>
        <w:t>Dysentericus</w:t>
      </w:r>
      <w:r>
        <w:rPr>
          <w:iCs/>
        </w:rPr>
        <w:tab/>
      </w:r>
      <w:r>
        <w:t>dyssentérique</w:t>
      </w:r>
    </w:p>
    <w:p w14:paraId="6A472995" w14:textId="77777777" w:rsidR="00067E2E" w:rsidRDefault="00A0702C">
      <w:pPr>
        <w:pStyle w:val="effectus"/>
      </w:pPr>
      <w:r>
        <w:rPr>
          <w:b/>
          <w:iCs/>
        </w:rPr>
        <w:t>Dysmenorrhœa</w:t>
      </w:r>
      <w:r>
        <w:tab/>
        <w:t>dysménorrhée</w:t>
      </w:r>
    </w:p>
    <w:p w14:paraId="4713301D" w14:textId="77777777" w:rsidR="00067E2E" w:rsidRDefault="00A0702C">
      <w:pPr>
        <w:pStyle w:val="effectus"/>
      </w:pPr>
      <w:r>
        <w:rPr>
          <w:b/>
          <w:iCs/>
        </w:rPr>
        <w:t>Dysodia</w:t>
      </w:r>
      <w:r>
        <w:rPr>
          <w:iCs/>
        </w:rPr>
        <w:tab/>
      </w:r>
      <w:r>
        <w:t>dysodie</w:t>
      </w:r>
    </w:p>
    <w:p w14:paraId="4629B375" w14:textId="77777777" w:rsidR="00067E2E" w:rsidRDefault="00A0702C">
      <w:pPr>
        <w:pStyle w:val="effectus"/>
      </w:pPr>
      <w:r>
        <w:rPr>
          <w:b/>
          <w:iCs/>
        </w:rPr>
        <w:t>Dysorexia</w:t>
      </w:r>
      <w:r>
        <w:tab/>
        <w:t>dysorexie</w:t>
      </w:r>
    </w:p>
    <w:p w14:paraId="48D6710F" w14:textId="77777777" w:rsidR="00067E2E" w:rsidRDefault="00A0702C">
      <w:pPr>
        <w:pStyle w:val="effectus"/>
      </w:pPr>
      <w:r>
        <w:rPr>
          <w:b/>
          <w:iCs/>
        </w:rPr>
        <w:t>Dyspepsia</w:t>
      </w:r>
      <w:r>
        <w:rPr>
          <w:iCs/>
        </w:rPr>
        <w:tab/>
      </w:r>
      <w:r>
        <w:t>dyspepsie</w:t>
      </w:r>
    </w:p>
    <w:p w14:paraId="65BC3951" w14:textId="77777777" w:rsidR="00067E2E" w:rsidRDefault="00A0702C">
      <w:pPr>
        <w:pStyle w:val="effectus"/>
      </w:pPr>
      <w:r>
        <w:rPr>
          <w:b/>
          <w:iCs/>
        </w:rPr>
        <w:t>Dyspermasia</w:t>
      </w:r>
      <w:r>
        <w:rPr>
          <w:iCs/>
        </w:rPr>
        <w:tab/>
      </w:r>
      <w:r>
        <w:t>dyspermasie</w:t>
      </w:r>
    </w:p>
    <w:p w14:paraId="00EFD5B6" w14:textId="77777777" w:rsidR="00067E2E" w:rsidRDefault="00A0702C">
      <w:pPr>
        <w:pStyle w:val="effectus"/>
      </w:pPr>
      <w:r>
        <w:rPr>
          <w:b/>
          <w:iCs/>
        </w:rPr>
        <w:t>Dysphagia</w:t>
      </w:r>
      <w:r>
        <w:rPr>
          <w:iCs/>
        </w:rPr>
        <w:tab/>
      </w:r>
      <w:r>
        <w:t>dysphagie</w:t>
      </w:r>
    </w:p>
    <w:p w14:paraId="0BE64F35" w14:textId="77777777" w:rsidR="00067E2E" w:rsidRDefault="00A0702C">
      <w:pPr>
        <w:pStyle w:val="effectus"/>
      </w:pPr>
      <w:r>
        <w:rPr>
          <w:b/>
          <w:iCs/>
        </w:rPr>
        <w:t>Dysphonia</w:t>
      </w:r>
      <w:r>
        <w:tab/>
        <w:t>dysphonie</w:t>
      </w:r>
    </w:p>
    <w:p w14:paraId="1D795E8D" w14:textId="77777777" w:rsidR="00067E2E" w:rsidRDefault="00A0702C">
      <w:pPr>
        <w:pStyle w:val="effectus"/>
      </w:pPr>
      <w:r>
        <w:rPr>
          <w:b/>
          <w:iCs/>
        </w:rPr>
        <w:t>Dyspnœa</w:t>
      </w:r>
      <w:r>
        <w:rPr>
          <w:iCs/>
        </w:rPr>
        <w:tab/>
      </w:r>
      <w:r>
        <w:t>dyspnée</w:t>
      </w:r>
    </w:p>
    <w:p w14:paraId="542D1256" w14:textId="77777777" w:rsidR="00067E2E" w:rsidRDefault="00A0702C">
      <w:pPr>
        <w:pStyle w:val="effectus"/>
      </w:pPr>
      <w:r>
        <w:rPr>
          <w:b/>
          <w:iCs/>
        </w:rPr>
        <w:t>Dysthesia</w:t>
      </w:r>
      <w:r>
        <w:rPr>
          <w:iCs/>
        </w:rPr>
        <w:tab/>
      </w:r>
      <w:r>
        <w:t>dysthésie</w:t>
      </w:r>
    </w:p>
    <w:p w14:paraId="60255DE5" w14:textId="77777777" w:rsidR="00067E2E" w:rsidRDefault="00A0702C">
      <w:pPr>
        <w:pStyle w:val="effectus"/>
      </w:pPr>
      <w:r>
        <w:rPr>
          <w:b/>
          <w:iCs/>
        </w:rPr>
        <w:t>Dysthymia</w:t>
      </w:r>
      <w:r>
        <w:rPr>
          <w:iCs/>
        </w:rPr>
        <w:tab/>
      </w:r>
      <w:r>
        <w:t>dyshtymie</w:t>
      </w:r>
    </w:p>
    <w:p w14:paraId="14900AE3" w14:textId="77777777" w:rsidR="00067E2E" w:rsidRDefault="00A0702C">
      <w:pPr>
        <w:pStyle w:val="effectus"/>
      </w:pPr>
      <w:r>
        <w:rPr>
          <w:b/>
          <w:iCs/>
        </w:rPr>
        <w:t>Dyslochia</w:t>
      </w:r>
      <w:r>
        <w:rPr>
          <w:iCs/>
        </w:rPr>
        <w:tab/>
      </w:r>
      <w:r>
        <w:t>dyslochie</w:t>
      </w:r>
    </w:p>
    <w:p w14:paraId="74FE6121" w14:textId="77777777" w:rsidR="00067E2E" w:rsidRDefault="00A0702C">
      <w:pPr>
        <w:pStyle w:val="effectus"/>
      </w:pPr>
      <w:r>
        <w:rPr>
          <w:b/>
          <w:iCs/>
        </w:rPr>
        <w:t>Dystocia</w:t>
      </w:r>
      <w:r>
        <w:rPr>
          <w:iCs/>
        </w:rPr>
        <w:tab/>
      </w:r>
      <w:r>
        <w:t>dystocie</w:t>
      </w:r>
    </w:p>
    <w:p w14:paraId="5DE137CE" w14:textId="77777777" w:rsidR="00067E2E" w:rsidRDefault="00A0702C">
      <w:pPr>
        <w:pStyle w:val="effectus"/>
      </w:pPr>
      <w:r>
        <w:rPr>
          <w:b/>
          <w:iCs/>
        </w:rPr>
        <w:t>Dysuria</w:t>
      </w:r>
      <w:r>
        <w:tab/>
        <w:t>dysurie</w:t>
      </w:r>
    </w:p>
    <w:p w14:paraId="2426CDC1" w14:textId="77777777" w:rsidR="00067E2E" w:rsidRDefault="00067E2E">
      <w:pPr>
        <w:pStyle w:val="effectus"/>
      </w:pPr>
    </w:p>
    <w:p w14:paraId="7FB01883" w14:textId="77777777" w:rsidR="00067E2E" w:rsidRDefault="00A0702C">
      <w:pPr>
        <w:pStyle w:val="effectus"/>
        <w:numPr>
          <w:ilvl w:val="0"/>
          <w:numId w:val="3"/>
        </w:numPr>
      </w:pPr>
      <w:r>
        <w:t>E</w:t>
      </w:r>
    </w:p>
    <w:p w14:paraId="21A94AA9" w14:textId="77777777" w:rsidR="00067E2E" w:rsidRDefault="00067E2E">
      <w:pPr>
        <w:pStyle w:val="effectus"/>
        <w:numPr>
          <w:ilvl w:val="0"/>
          <w:numId w:val="3"/>
        </w:numPr>
      </w:pPr>
    </w:p>
    <w:p w14:paraId="76A1EC9D" w14:textId="77777777" w:rsidR="00067E2E" w:rsidRDefault="00A0702C">
      <w:pPr>
        <w:pStyle w:val="effectus"/>
      </w:pPr>
      <w:r>
        <w:rPr>
          <w:smallCaps/>
        </w:rPr>
        <w:t>EBULLITIO</w:t>
      </w:r>
      <w:r>
        <w:rPr>
          <w:smallCaps/>
        </w:rPr>
        <w:tab/>
      </w:r>
      <w:r>
        <w:t>ébullition</w:t>
      </w:r>
    </w:p>
    <w:p w14:paraId="3CFF3E38" w14:textId="77777777" w:rsidR="00067E2E" w:rsidRDefault="00A0702C">
      <w:pPr>
        <w:pStyle w:val="effectus"/>
      </w:pPr>
      <w:r>
        <w:rPr>
          <w:b/>
          <w:iCs/>
        </w:rPr>
        <w:t>Ecbolicus</w:t>
      </w:r>
      <w:r>
        <w:rPr>
          <w:iCs/>
        </w:rPr>
        <w:tab/>
      </w:r>
      <w:r>
        <w:t>ecbolique</w:t>
      </w:r>
    </w:p>
    <w:p w14:paraId="2702B580" w14:textId="77777777" w:rsidR="00067E2E" w:rsidRDefault="00A0702C">
      <w:pPr>
        <w:pStyle w:val="effectus"/>
      </w:pPr>
      <w:r>
        <w:rPr>
          <w:b/>
          <w:iCs/>
        </w:rPr>
        <w:t>Eccatharticus</w:t>
      </w:r>
      <w:r>
        <w:rPr>
          <w:iCs/>
        </w:rPr>
        <w:tab/>
      </w:r>
      <w:r>
        <w:t>eccathartique</w:t>
      </w:r>
    </w:p>
    <w:p w14:paraId="2DF9AA18" w14:textId="77777777" w:rsidR="00067E2E" w:rsidRDefault="00A0702C">
      <w:pPr>
        <w:pStyle w:val="effectus"/>
      </w:pPr>
      <w:r>
        <w:rPr>
          <w:b/>
          <w:iCs/>
        </w:rPr>
        <w:t>Ecchymosis</w:t>
      </w:r>
      <w:r>
        <w:rPr>
          <w:iCs/>
        </w:rPr>
        <w:tab/>
      </w:r>
      <w:r>
        <w:t>ecchymose</w:t>
      </w:r>
    </w:p>
    <w:p w14:paraId="5DFF3634" w14:textId="77777777" w:rsidR="00067E2E" w:rsidRDefault="00A0702C">
      <w:pPr>
        <w:pStyle w:val="effectus"/>
      </w:pPr>
      <w:r>
        <w:rPr>
          <w:b/>
          <w:iCs/>
        </w:rPr>
        <w:t>Eccocatharticus</w:t>
      </w:r>
      <w:r>
        <w:tab/>
        <w:t>eccocathartique</w:t>
      </w:r>
    </w:p>
    <w:p w14:paraId="22CF60C7" w14:textId="77777777" w:rsidR="00067E2E" w:rsidRDefault="00A0702C">
      <w:pPr>
        <w:pStyle w:val="effectus"/>
      </w:pPr>
      <w:r>
        <w:rPr>
          <w:b/>
          <w:iCs/>
        </w:rPr>
        <w:t>Eccope</w:t>
      </w:r>
      <w:r>
        <w:rPr>
          <w:iCs/>
        </w:rPr>
        <w:tab/>
      </w:r>
      <w:r>
        <w:t>entaille</w:t>
      </w:r>
      <w:r>
        <w:tab/>
        <w:t>fracture</w:t>
      </w:r>
    </w:p>
    <w:p w14:paraId="08C07DC0" w14:textId="77777777" w:rsidR="00067E2E" w:rsidRDefault="00A0702C">
      <w:pPr>
        <w:pStyle w:val="effectus"/>
      </w:pPr>
      <w:r>
        <w:rPr>
          <w:b/>
          <w:iCs/>
        </w:rPr>
        <w:t>Eccoproticus</w:t>
      </w:r>
      <w:r>
        <w:rPr>
          <w:iCs/>
        </w:rPr>
        <w:tab/>
      </w:r>
      <w:r>
        <w:t>eccoprot</w:t>
      </w:r>
      <w:r>
        <w:t>ique</w:t>
      </w:r>
    </w:p>
    <w:p w14:paraId="5BA4DEDA" w14:textId="77777777" w:rsidR="00067E2E" w:rsidRDefault="00A0702C">
      <w:pPr>
        <w:pStyle w:val="effectus"/>
      </w:pPr>
      <w:r>
        <w:rPr>
          <w:b/>
          <w:iCs/>
        </w:rPr>
        <w:t>Eccrinologia</w:t>
      </w:r>
      <w:r>
        <w:rPr>
          <w:iCs/>
        </w:rPr>
        <w:tab/>
      </w:r>
      <w:r>
        <w:t>eccrinologie</w:t>
      </w:r>
    </w:p>
    <w:p w14:paraId="5F06428F" w14:textId="77777777" w:rsidR="00067E2E" w:rsidRDefault="00A0702C">
      <w:pPr>
        <w:pStyle w:val="effectus"/>
      </w:pPr>
      <w:r>
        <w:rPr>
          <w:b/>
          <w:iCs/>
        </w:rPr>
        <w:t>Echinatus</w:t>
      </w:r>
      <w:r>
        <w:rPr>
          <w:iCs/>
        </w:rPr>
        <w:tab/>
      </w:r>
      <w:r>
        <w:t>échiné</w:t>
      </w:r>
    </w:p>
    <w:p w14:paraId="0E346156" w14:textId="77777777" w:rsidR="00067E2E" w:rsidRDefault="00A0702C">
      <w:pPr>
        <w:pStyle w:val="effectus"/>
      </w:pPr>
      <w:r>
        <w:rPr>
          <w:b/>
          <w:iCs/>
        </w:rPr>
        <w:t>Echinites</w:t>
      </w:r>
      <w:r>
        <w:rPr>
          <w:b/>
          <w:iCs/>
        </w:rPr>
        <w:tab/>
      </w:r>
      <w:r>
        <w:t>échinite</w:t>
      </w:r>
    </w:p>
    <w:p w14:paraId="0A86DD9D" w14:textId="77777777" w:rsidR="00067E2E" w:rsidRDefault="00A0702C">
      <w:pPr>
        <w:pStyle w:val="effectus"/>
      </w:pPr>
      <w:r>
        <w:rPr>
          <w:b/>
          <w:iCs/>
        </w:rPr>
        <w:t>Echinoderma</w:t>
      </w:r>
      <w:r>
        <w:rPr>
          <w:iCs/>
        </w:rPr>
        <w:tab/>
      </w:r>
      <w:r>
        <w:t>échinoderme</w:t>
      </w:r>
    </w:p>
    <w:p w14:paraId="72F07A71" w14:textId="77777777" w:rsidR="00067E2E" w:rsidRDefault="00A0702C">
      <w:pPr>
        <w:pStyle w:val="effectus"/>
      </w:pPr>
      <w:r>
        <w:rPr>
          <w:b/>
          <w:iCs/>
        </w:rPr>
        <w:t>Echinomiœ</w:t>
      </w:r>
      <w:r>
        <w:rPr>
          <w:iCs/>
        </w:rPr>
        <w:tab/>
      </w:r>
      <w:r>
        <w:t>échinomies</w:t>
      </w:r>
    </w:p>
    <w:p w14:paraId="0E9639EA" w14:textId="77777777" w:rsidR="00067E2E" w:rsidRDefault="00A0702C">
      <w:pPr>
        <w:pStyle w:val="effectus"/>
      </w:pPr>
      <w:r>
        <w:rPr>
          <w:b/>
          <w:iCs/>
        </w:rPr>
        <w:t>Echinophora</w:t>
      </w:r>
      <w:r>
        <w:rPr>
          <w:iCs/>
        </w:rPr>
        <w:tab/>
      </w:r>
      <w:r>
        <w:t>échinophore</w:t>
      </w:r>
    </w:p>
    <w:p w14:paraId="34387909" w14:textId="77777777" w:rsidR="00067E2E" w:rsidRDefault="00A0702C">
      <w:pPr>
        <w:pStyle w:val="effectus"/>
      </w:pPr>
      <w:r>
        <w:rPr>
          <w:b/>
          <w:iCs/>
        </w:rPr>
        <w:t>Echinophthalmia</w:t>
      </w:r>
      <w:r>
        <w:rPr>
          <w:b/>
          <w:iCs/>
        </w:rPr>
        <w:tab/>
      </w:r>
      <w:r>
        <w:t>échinophthalmie</w:t>
      </w:r>
    </w:p>
    <w:p w14:paraId="75881C7E" w14:textId="77777777" w:rsidR="00067E2E" w:rsidRDefault="00A0702C">
      <w:pPr>
        <w:pStyle w:val="effectus"/>
      </w:pPr>
      <w:r>
        <w:rPr>
          <w:b/>
          <w:iCs/>
        </w:rPr>
        <w:t>Echioides</w:t>
      </w:r>
      <w:r>
        <w:rPr>
          <w:iCs/>
        </w:rPr>
        <w:tab/>
      </w:r>
      <w:r>
        <w:t>échioïdes</w:t>
      </w:r>
    </w:p>
    <w:p w14:paraId="01B9FFE5" w14:textId="77777777" w:rsidR="00067E2E" w:rsidRDefault="00A0702C">
      <w:pPr>
        <w:pStyle w:val="effectus"/>
      </w:pPr>
      <w:r>
        <w:rPr>
          <w:b/>
          <w:iCs/>
        </w:rPr>
        <w:t>Echo</w:t>
      </w:r>
      <w:r>
        <w:rPr>
          <w:b/>
          <w:iCs/>
        </w:rPr>
        <w:tab/>
      </w:r>
      <w:r>
        <w:t>echo</w:t>
      </w:r>
    </w:p>
    <w:p w14:paraId="579A99E1" w14:textId="77777777" w:rsidR="00067E2E" w:rsidRDefault="00A0702C">
      <w:pPr>
        <w:pStyle w:val="effectus"/>
      </w:pPr>
      <w:r>
        <w:rPr>
          <w:b/>
          <w:iCs/>
        </w:rPr>
        <w:t>Echometrum</w:t>
      </w:r>
      <w:r>
        <w:rPr>
          <w:iCs/>
        </w:rPr>
        <w:tab/>
      </w:r>
      <w:r>
        <w:t>échomètre</w:t>
      </w:r>
    </w:p>
    <w:p w14:paraId="610E3497" w14:textId="77777777" w:rsidR="00067E2E" w:rsidRDefault="00A0702C">
      <w:pPr>
        <w:pStyle w:val="effectus"/>
      </w:pPr>
      <w:r>
        <w:rPr>
          <w:b/>
          <w:iCs/>
        </w:rPr>
        <w:lastRenderedPageBreak/>
        <w:t>Eclampsia</w:t>
      </w:r>
      <w:r>
        <w:rPr>
          <w:iCs/>
        </w:rPr>
        <w:tab/>
      </w:r>
      <w:r>
        <w:t>éclampsie</w:t>
      </w:r>
    </w:p>
    <w:p w14:paraId="79046C41" w14:textId="77777777" w:rsidR="00067E2E" w:rsidRDefault="00A0702C">
      <w:pPr>
        <w:pStyle w:val="effectus"/>
      </w:pPr>
      <w:r>
        <w:rPr>
          <w:b/>
          <w:iCs/>
        </w:rPr>
        <w:t>Eclecticus</w:t>
      </w:r>
      <w:r>
        <w:rPr>
          <w:iCs/>
        </w:rPr>
        <w:tab/>
      </w:r>
      <w:r>
        <w:t>éclectique</w:t>
      </w:r>
    </w:p>
    <w:p w14:paraId="39B9ECEE" w14:textId="77777777" w:rsidR="00067E2E" w:rsidRDefault="00A0702C">
      <w:pPr>
        <w:pStyle w:val="effectus"/>
      </w:pPr>
      <w:r>
        <w:rPr>
          <w:b/>
          <w:iCs/>
        </w:rPr>
        <w:t>Eclegma</w:t>
      </w:r>
      <w:r>
        <w:tab/>
        <w:t>éclegme</w:t>
      </w:r>
    </w:p>
    <w:p w14:paraId="2CC32EEB" w14:textId="77777777" w:rsidR="00067E2E" w:rsidRDefault="00A0702C">
      <w:pPr>
        <w:pStyle w:val="effectus"/>
      </w:pPr>
      <w:r>
        <w:rPr>
          <w:b/>
          <w:iCs/>
        </w:rPr>
        <w:t>Eclipsis</w:t>
      </w:r>
      <w:r>
        <w:rPr>
          <w:iCs/>
        </w:rPr>
        <w:tab/>
      </w:r>
      <w:r>
        <w:t>éclipse</w:t>
      </w:r>
    </w:p>
    <w:p w14:paraId="56EBB9A6" w14:textId="77777777" w:rsidR="00067E2E" w:rsidRDefault="00A0702C">
      <w:pPr>
        <w:pStyle w:val="effectus"/>
      </w:pPr>
      <w:r>
        <w:rPr>
          <w:b/>
          <w:iCs/>
        </w:rPr>
        <w:t>Ecliptica</w:t>
      </w:r>
      <w:r>
        <w:rPr>
          <w:iCs/>
        </w:rPr>
        <w:tab/>
        <w:t>é</w:t>
      </w:r>
      <w:r>
        <w:t>cliptique</w:t>
      </w:r>
    </w:p>
    <w:p w14:paraId="2C3DEBB3" w14:textId="77777777" w:rsidR="00067E2E" w:rsidRDefault="00A0702C">
      <w:pPr>
        <w:pStyle w:val="effectus"/>
      </w:pPr>
      <w:r>
        <w:rPr>
          <w:b/>
          <w:iCs/>
        </w:rPr>
        <w:t>Ecphracticus</w:t>
      </w:r>
      <w:r>
        <w:rPr>
          <w:iCs/>
        </w:rPr>
        <w:tab/>
      </w:r>
      <w:r>
        <w:t>ecphractique</w:t>
      </w:r>
    </w:p>
    <w:p w14:paraId="5E87F610" w14:textId="77777777" w:rsidR="00067E2E" w:rsidRDefault="00A0702C">
      <w:pPr>
        <w:pStyle w:val="effectus"/>
      </w:pPr>
      <w:r>
        <w:rPr>
          <w:b/>
          <w:iCs/>
        </w:rPr>
        <w:t>Ecpiesma</w:t>
      </w:r>
      <w:r>
        <w:rPr>
          <w:iCs/>
        </w:rPr>
        <w:tab/>
      </w:r>
      <w:r>
        <w:t>fracture</w:t>
      </w:r>
    </w:p>
    <w:p w14:paraId="20F79AF5" w14:textId="77777777" w:rsidR="00067E2E" w:rsidRDefault="00A0702C">
      <w:pPr>
        <w:pStyle w:val="effectus"/>
      </w:pPr>
      <w:r>
        <w:rPr>
          <w:b/>
          <w:iCs/>
        </w:rPr>
        <w:t>Ecsarcoma</w:t>
      </w:r>
      <w:r>
        <w:rPr>
          <w:iCs/>
        </w:rPr>
        <w:tab/>
      </w:r>
      <w:r>
        <w:t>ecsarcome</w:t>
      </w:r>
    </w:p>
    <w:p w14:paraId="560065FF" w14:textId="77777777" w:rsidR="00067E2E" w:rsidRDefault="00A0702C">
      <w:pPr>
        <w:pStyle w:val="effectus"/>
      </w:pPr>
      <w:r>
        <w:rPr>
          <w:b/>
          <w:iCs/>
        </w:rPr>
        <w:t>Ecthymosis</w:t>
      </w:r>
      <w:r>
        <w:rPr>
          <w:iCs/>
        </w:rPr>
        <w:tab/>
      </w:r>
      <w:r>
        <w:t>ecthymose</w:t>
      </w:r>
    </w:p>
    <w:p w14:paraId="6855BBEE" w14:textId="77777777" w:rsidR="00067E2E" w:rsidRDefault="00A0702C">
      <w:pPr>
        <w:pStyle w:val="effectus"/>
      </w:pPr>
      <w:r>
        <w:rPr>
          <w:b/>
          <w:iCs/>
        </w:rPr>
        <w:t>Ectilloticus</w:t>
      </w:r>
      <w:r>
        <w:tab/>
        <w:t>ectillotique</w:t>
      </w:r>
    </w:p>
    <w:p w14:paraId="3C178090" w14:textId="77777777" w:rsidR="00067E2E" w:rsidRDefault="00A0702C">
      <w:pPr>
        <w:pStyle w:val="effectus"/>
      </w:pPr>
      <w:r>
        <w:rPr>
          <w:b/>
          <w:iCs/>
        </w:rPr>
        <w:t>Ectropium</w:t>
      </w:r>
      <w:r>
        <w:rPr>
          <w:iCs/>
        </w:rPr>
        <w:tab/>
      </w:r>
      <w:r>
        <w:t>ectropion</w:t>
      </w:r>
    </w:p>
    <w:p w14:paraId="6CABEBC0" w14:textId="77777777" w:rsidR="00067E2E" w:rsidRDefault="00A0702C">
      <w:pPr>
        <w:pStyle w:val="effectus"/>
      </w:pPr>
      <w:r>
        <w:rPr>
          <w:b/>
          <w:iCs/>
        </w:rPr>
        <w:t>Ectrotica</w:t>
      </w:r>
      <w:r>
        <w:tab/>
        <w:t>ectrotiques</w:t>
      </w:r>
    </w:p>
    <w:p w14:paraId="1A8023FB" w14:textId="77777777" w:rsidR="00067E2E" w:rsidRDefault="00A0702C">
      <w:pPr>
        <w:pStyle w:val="effectus"/>
      </w:pPr>
      <w:r>
        <w:rPr>
          <w:b/>
          <w:iCs/>
        </w:rPr>
        <w:t>Ectyloticus</w:t>
      </w:r>
      <w:r>
        <w:rPr>
          <w:iCs/>
        </w:rPr>
        <w:tab/>
      </w:r>
      <w:r>
        <w:t>ectylotiques</w:t>
      </w:r>
    </w:p>
    <w:p w14:paraId="40F11825" w14:textId="77777777" w:rsidR="00067E2E" w:rsidRDefault="00A0702C">
      <w:pPr>
        <w:pStyle w:val="effectus"/>
      </w:pPr>
      <w:r>
        <w:rPr>
          <w:b/>
          <w:iCs/>
        </w:rPr>
        <w:t>Edentulus</w:t>
      </w:r>
      <w:r>
        <w:rPr>
          <w:iCs/>
        </w:rPr>
        <w:tab/>
      </w:r>
      <w:r>
        <w:t>éde</w:t>
      </w:r>
      <w:r>
        <w:t>nté</w:t>
      </w:r>
    </w:p>
    <w:p w14:paraId="7C38139D" w14:textId="77777777" w:rsidR="00067E2E" w:rsidRDefault="00A0702C">
      <w:pPr>
        <w:pStyle w:val="effectus"/>
      </w:pPr>
      <w:r>
        <w:rPr>
          <w:b/>
          <w:iCs/>
        </w:rPr>
        <w:t>Edulcorare</w:t>
      </w:r>
      <w:r>
        <w:tab/>
        <w:t>édulcorer</w:t>
      </w:r>
    </w:p>
    <w:p w14:paraId="0E555584" w14:textId="77777777" w:rsidR="00067E2E" w:rsidRDefault="00A0702C">
      <w:pPr>
        <w:pStyle w:val="effectus"/>
      </w:pPr>
      <w:r>
        <w:rPr>
          <w:b/>
          <w:iCs/>
        </w:rPr>
        <w:t>Edulcoratio</w:t>
      </w:r>
      <w:r>
        <w:rPr>
          <w:iCs/>
        </w:rPr>
        <w:tab/>
      </w:r>
      <w:r>
        <w:t>édulcoration</w:t>
      </w:r>
    </w:p>
    <w:p w14:paraId="7ABE5695" w14:textId="77777777" w:rsidR="00067E2E" w:rsidRDefault="00A0702C">
      <w:pPr>
        <w:pStyle w:val="effectus"/>
      </w:pPr>
      <w:r>
        <w:rPr>
          <w:b/>
          <w:iCs/>
        </w:rPr>
        <w:t>Effœtus</w:t>
      </w:r>
      <w:r>
        <w:rPr>
          <w:iCs/>
        </w:rPr>
        <w:tab/>
      </w:r>
      <w:r>
        <w:t>appauvri</w:t>
      </w:r>
      <w:r>
        <w:tab/>
        <w:t>épuisé</w:t>
      </w:r>
    </w:p>
    <w:p w14:paraId="730C83B8" w14:textId="77777777" w:rsidR="00067E2E" w:rsidRDefault="00A0702C">
      <w:pPr>
        <w:pStyle w:val="effectus"/>
      </w:pPr>
      <w:r>
        <w:rPr>
          <w:b/>
          <w:iCs/>
        </w:rPr>
        <w:t>Effervescentia</w:t>
      </w:r>
      <w:r>
        <w:rPr>
          <w:iCs/>
        </w:rPr>
        <w:tab/>
      </w:r>
      <w:r>
        <w:t>effervescence</w:t>
      </w:r>
    </w:p>
    <w:p w14:paraId="422611C5" w14:textId="77777777" w:rsidR="00067E2E" w:rsidRDefault="00A0702C">
      <w:pPr>
        <w:pStyle w:val="effectus"/>
      </w:pPr>
      <w:r>
        <w:rPr>
          <w:b/>
          <w:iCs/>
        </w:rPr>
        <w:t>Efficax</w:t>
      </w:r>
      <w:r>
        <w:rPr>
          <w:iCs/>
        </w:rPr>
        <w:tab/>
      </w:r>
      <w:r>
        <w:t>efficace</w:t>
      </w:r>
    </w:p>
    <w:p w14:paraId="49848A02" w14:textId="77777777" w:rsidR="00067E2E" w:rsidRDefault="00A0702C">
      <w:pPr>
        <w:pStyle w:val="effectus"/>
      </w:pPr>
      <w:r>
        <w:rPr>
          <w:b/>
          <w:iCs/>
        </w:rPr>
        <w:t>Efficiens</w:t>
      </w:r>
      <w:r>
        <w:rPr>
          <w:iCs/>
        </w:rPr>
        <w:tab/>
      </w:r>
      <w:r>
        <w:t>efficient</w:t>
      </w:r>
    </w:p>
    <w:p w14:paraId="7CAF4797" w14:textId="77777777" w:rsidR="00067E2E" w:rsidRDefault="00A0702C">
      <w:pPr>
        <w:pStyle w:val="pb"/>
      </w:pPr>
      <w:r>
        <w:rPr>
          <w:b/>
          <w:iCs/>
        </w:rPr>
        <w:t>Efflorescentia</w:t>
      </w:r>
      <w:r>
        <w:rPr>
          <w:iCs/>
        </w:rPr>
        <w:tab/>
      </w:r>
      <w:r>
        <w:t>efflorescence</w:t>
      </w:r>
      <w:r>
        <w:tab/>
      </w:r>
      <w:r>
        <w:tab/>
      </w:r>
      <w:commentRangeStart w:id="34"/>
      <w:r>
        <w:t>exanthême</w:t>
      </w:r>
      <w:commentRangeEnd w:id="34"/>
      <w:r>
        <w:commentReference w:id="34"/>
      </w:r>
    </w:p>
    <w:p w14:paraId="6B5A5607" w14:textId="77777777" w:rsidR="00067E2E" w:rsidRDefault="00A0702C">
      <w:pPr>
        <w:pStyle w:val="effectus"/>
      </w:pPr>
      <w:r>
        <w:rPr>
          <w:b/>
          <w:iCs/>
        </w:rPr>
        <w:t>Efflorescere</w:t>
      </w:r>
      <w:r>
        <w:rPr>
          <w:iCs/>
        </w:rPr>
        <w:tab/>
      </w:r>
      <w:r>
        <w:t>effleurir</w:t>
      </w:r>
    </w:p>
    <w:p w14:paraId="03A33339" w14:textId="77777777" w:rsidR="00067E2E" w:rsidRDefault="00A0702C">
      <w:pPr>
        <w:pStyle w:val="effectus"/>
      </w:pPr>
      <w:r>
        <w:rPr>
          <w:b/>
          <w:iCs/>
        </w:rPr>
        <w:t>Effluvium</w:t>
      </w:r>
      <w:r>
        <w:rPr>
          <w:iCs/>
        </w:rPr>
        <w:tab/>
      </w:r>
      <w:r>
        <w:t>effluve</w:t>
      </w:r>
      <w:r>
        <w:tab/>
      </w:r>
      <w:r>
        <w:t>écoulement</w:t>
      </w:r>
    </w:p>
    <w:p w14:paraId="26F0BBBE" w14:textId="77777777" w:rsidR="00067E2E" w:rsidRDefault="00A0702C">
      <w:pPr>
        <w:pStyle w:val="effectus"/>
      </w:pPr>
      <w:r>
        <w:rPr>
          <w:b/>
          <w:iCs/>
        </w:rPr>
        <w:t>Effusio</w:t>
      </w:r>
      <w:r>
        <w:rPr>
          <w:iCs/>
        </w:rPr>
        <w:tab/>
      </w:r>
      <w:r>
        <w:t>effusion</w:t>
      </w:r>
    </w:p>
    <w:p w14:paraId="7C5F3E0A" w14:textId="77777777" w:rsidR="00067E2E" w:rsidRDefault="00A0702C">
      <w:pPr>
        <w:pStyle w:val="effectus"/>
      </w:pPr>
      <w:r>
        <w:rPr>
          <w:b/>
          <w:iCs/>
        </w:rPr>
        <w:t>Egestio</w:t>
      </w:r>
      <w:r>
        <w:rPr>
          <w:iCs/>
        </w:rPr>
        <w:tab/>
      </w:r>
      <w:r>
        <w:t>excrétion</w:t>
      </w:r>
    </w:p>
    <w:p w14:paraId="6CDBF38D" w14:textId="77777777" w:rsidR="00067E2E" w:rsidRDefault="00A0702C">
      <w:pPr>
        <w:pStyle w:val="effectus"/>
      </w:pPr>
      <w:r>
        <w:rPr>
          <w:b/>
          <w:iCs/>
        </w:rPr>
        <w:t>Ejaculatio</w:t>
      </w:r>
      <w:r>
        <w:rPr>
          <w:iCs/>
        </w:rPr>
        <w:tab/>
      </w:r>
      <w:r>
        <w:t>éjaculation</w:t>
      </w:r>
    </w:p>
    <w:p w14:paraId="4D1B540B" w14:textId="77777777" w:rsidR="00067E2E" w:rsidRDefault="00A0702C">
      <w:pPr>
        <w:pStyle w:val="effectus"/>
      </w:pPr>
      <w:r>
        <w:rPr>
          <w:b/>
          <w:iCs/>
        </w:rPr>
        <w:t>Ejaculator</w:t>
      </w:r>
      <w:r>
        <w:rPr>
          <w:iCs/>
        </w:rPr>
        <w:tab/>
      </w:r>
      <w:r>
        <w:t>éjaculateur</w:t>
      </w:r>
    </w:p>
    <w:p w14:paraId="2C741286" w14:textId="77777777" w:rsidR="00067E2E" w:rsidRDefault="00A0702C">
      <w:pPr>
        <w:pStyle w:val="effectus"/>
      </w:pPr>
      <w:r>
        <w:rPr>
          <w:b/>
          <w:iCs/>
        </w:rPr>
        <w:t>Ejectio</w:t>
      </w:r>
      <w:r>
        <w:rPr>
          <w:iCs/>
        </w:rPr>
        <w:tab/>
      </w:r>
      <w:r>
        <w:t>éjection</w:t>
      </w:r>
      <w:r>
        <w:tab/>
        <w:t>déjection</w:t>
      </w:r>
    </w:p>
    <w:p w14:paraId="7BF76110" w14:textId="77777777" w:rsidR="00067E2E" w:rsidRDefault="00A0702C">
      <w:pPr>
        <w:pStyle w:val="effectus"/>
      </w:pPr>
      <w:r>
        <w:rPr>
          <w:b/>
          <w:iCs/>
        </w:rPr>
        <w:t>Elaborare</w:t>
      </w:r>
      <w:r>
        <w:tab/>
        <w:t>élaborer</w:t>
      </w:r>
    </w:p>
    <w:p w14:paraId="5C53A077" w14:textId="77777777" w:rsidR="00067E2E" w:rsidRDefault="00A0702C">
      <w:pPr>
        <w:pStyle w:val="effectus"/>
      </w:pPr>
      <w:r>
        <w:rPr>
          <w:b/>
          <w:iCs/>
        </w:rPr>
        <w:t>Elaboratio</w:t>
      </w:r>
      <w:r>
        <w:rPr>
          <w:iCs/>
        </w:rPr>
        <w:tab/>
      </w:r>
      <w:r>
        <w:t>élaboration</w:t>
      </w:r>
    </w:p>
    <w:p w14:paraId="0F3FE69A" w14:textId="77777777" w:rsidR="00067E2E" w:rsidRDefault="00A0702C">
      <w:pPr>
        <w:pStyle w:val="effectus"/>
      </w:pPr>
      <w:r>
        <w:rPr>
          <w:b/>
          <w:iCs/>
        </w:rPr>
        <w:t>Elaeo-saccharum</w:t>
      </w:r>
      <w:r>
        <w:rPr>
          <w:iCs/>
        </w:rPr>
        <w:tab/>
      </w:r>
      <w:r>
        <w:t>oléo-saccharum</w:t>
      </w:r>
    </w:p>
    <w:p w14:paraId="217E4E9B" w14:textId="77777777" w:rsidR="00067E2E" w:rsidRDefault="00A0702C">
      <w:pPr>
        <w:pStyle w:val="effectus"/>
      </w:pPr>
      <w:r>
        <w:rPr>
          <w:b/>
          <w:iCs/>
        </w:rPr>
        <w:t>Elambicatio</w:t>
      </w:r>
      <w:r>
        <w:rPr>
          <w:iCs/>
        </w:rPr>
        <w:tab/>
      </w:r>
      <w:r>
        <w:t>élambication</w:t>
      </w:r>
    </w:p>
    <w:p w14:paraId="059A4DAE" w14:textId="77777777" w:rsidR="00067E2E" w:rsidRDefault="00A0702C">
      <w:pPr>
        <w:pStyle w:val="effectus"/>
      </w:pPr>
      <w:r>
        <w:rPr>
          <w:b/>
          <w:iCs/>
        </w:rPr>
        <w:t>Elasticitas</w:t>
      </w:r>
      <w:r>
        <w:rPr>
          <w:iCs/>
        </w:rPr>
        <w:tab/>
        <w:t>é</w:t>
      </w:r>
      <w:r>
        <w:t>lasticité</w:t>
      </w:r>
    </w:p>
    <w:p w14:paraId="0BA2B6A0" w14:textId="77777777" w:rsidR="00067E2E" w:rsidRDefault="00A0702C">
      <w:pPr>
        <w:pStyle w:val="effectus"/>
      </w:pPr>
      <w:r>
        <w:rPr>
          <w:b/>
          <w:iCs/>
        </w:rPr>
        <w:t>Elasticus</w:t>
      </w:r>
      <w:r>
        <w:rPr>
          <w:iCs/>
        </w:rPr>
        <w:tab/>
      </w:r>
      <w:r>
        <w:t>élasti</w:t>
      </w:r>
      <w:r>
        <w:t>que</w:t>
      </w:r>
    </w:p>
    <w:p w14:paraId="7C44C441" w14:textId="77777777" w:rsidR="00067E2E" w:rsidRDefault="00A0702C">
      <w:pPr>
        <w:pStyle w:val="effectus"/>
      </w:pPr>
      <w:r>
        <w:rPr>
          <w:b/>
          <w:iCs/>
        </w:rPr>
        <w:t>Electio</w:t>
      </w:r>
      <w:r>
        <w:rPr>
          <w:iCs/>
        </w:rPr>
        <w:tab/>
      </w:r>
      <w:r>
        <w:t>élection</w:t>
      </w:r>
    </w:p>
    <w:p w14:paraId="7529F14A" w14:textId="77777777" w:rsidR="00067E2E" w:rsidRDefault="00A0702C">
      <w:pPr>
        <w:pStyle w:val="effectus"/>
      </w:pPr>
      <w:r>
        <w:rPr>
          <w:b/>
          <w:iCs/>
        </w:rPr>
        <w:t>Electricitas</w:t>
      </w:r>
      <w:r>
        <w:rPr>
          <w:iCs/>
        </w:rPr>
        <w:tab/>
      </w:r>
      <w:r>
        <w:t>électricité</w:t>
      </w:r>
    </w:p>
    <w:p w14:paraId="651A9180" w14:textId="77777777" w:rsidR="00067E2E" w:rsidRDefault="00A0702C">
      <w:pPr>
        <w:pStyle w:val="effectus"/>
      </w:pPr>
      <w:r>
        <w:rPr>
          <w:b/>
          <w:iCs/>
        </w:rPr>
        <w:t>Electrometrum</w:t>
      </w:r>
      <w:r>
        <w:rPr>
          <w:iCs/>
        </w:rPr>
        <w:tab/>
      </w:r>
      <w:r>
        <w:t>électromètre</w:t>
      </w:r>
    </w:p>
    <w:p w14:paraId="474CD1D0" w14:textId="77777777" w:rsidR="00067E2E" w:rsidRDefault="00A0702C">
      <w:pPr>
        <w:pStyle w:val="effectus"/>
      </w:pPr>
      <w:r>
        <w:rPr>
          <w:b/>
          <w:iCs/>
        </w:rPr>
        <w:t>Electrophorum</w:t>
      </w:r>
      <w:r>
        <w:rPr>
          <w:iCs/>
        </w:rPr>
        <w:tab/>
      </w:r>
      <w:r>
        <w:t>électrophore</w:t>
      </w:r>
    </w:p>
    <w:p w14:paraId="6919EB22" w14:textId="77777777" w:rsidR="00067E2E" w:rsidRDefault="00A0702C">
      <w:pPr>
        <w:pStyle w:val="effectus"/>
      </w:pPr>
      <w:r>
        <w:rPr>
          <w:b/>
          <w:iCs/>
        </w:rPr>
        <w:t>Electrum</w:t>
      </w:r>
      <w:r>
        <w:rPr>
          <w:iCs/>
        </w:rPr>
        <w:tab/>
      </w:r>
      <w:r>
        <w:t>électricité</w:t>
      </w:r>
    </w:p>
    <w:p w14:paraId="225E57A3" w14:textId="77777777" w:rsidR="00067E2E" w:rsidRDefault="00A0702C">
      <w:pPr>
        <w:pStyle w:val="effectus"/>
      </w:pPr>
      <w:r>
        <w:rPr>
          <w:b/>
          <w:iCs/>
        </w:rPr>
        <w:t>Electuarium</w:t>
      </w:r>
      <w:r>
        <w:rPr>
          <w:iCs/>
        </w:rPr>
        <w:tab/>
      </w:r>
      <w:r>
        <w:t>électuaire</w:t>
      </w:r>
    </w:p>
    <w:p w14:paraId="1854CB5A" w14:textId="77777777" w:rsidR="00067E2E" w:rsidRDefault="00A0702C">
      <w:pPr>
        <w:pStyle w:val="effectus"/>
      </w:pPr>
      <w:r>
        <w:rPr>
          <w:b/>
          <w:iCs/>
        </w:rPr>
        <w:t>Elementa</w:t>
      </w:r>
      <w:r>
        <w:rPr>
          <w:iCs/>
        </w:rPr>
        <w:tab/>
      </w:r>
      <w:r>
        <w:t>élémens</w:t>
      </w:r>
    </w:p>
    <w:p w14:paraId="080A0BF2" w14:textId="77777777" w:rsidR="00067E2E" w:rsidRDefault="00A0702C">
      <w:pPr>
        <w:pStyle w:val="effectus"/>
      </w:pPr>
      <w:r>
        <w:rPr>
          <w:b/>
          <w:iCs/>
        </w:rPr>
        <w:t>Elephantiacus</w:t>
      </w:r>
      <w:r>
        <w:rPr>
          <w:iCs/>
        </w:rPr>
        <w:tab/>
      </w:r>
      <w:r>
        <w:t>ladre</w:t>
      </w:r>
      <w:r>
        <w:tab/>
        <w:t>lépreux</w:t>
      </w:r>
    </w:p>
    <w:p w14:paraId="04790B00" w14:textId="77777777" w:rsidR="00067E2E" w:rsidRDefault="00A0702C">
      <w:pPr>
        <w:pStyle w:val="effectus"/>
      </w:pPr>
      <w:r>
        <w:rPr>
          <w:b/>
          <w:iCs/>
        </w:rPr>
        <w:t>Elephantiasis</w:t>
      </w:r>
      <w:r>
        <w:rPr>
          <w:b/>
          <w:iCs/>
        </w:rPr>
        <w:tab/>
      </w:r>
      <w:r>
        <w:t>elephantiacus</w:t>
      </w:r>
    </w:p>
    <w:p w14:paraId="32A7A870" w14:textId="77777777" w:rsidR="00067E2E" w:rsidRDefault="00A0702C">
      <w:pPr>
        <w:pStyle w:val="effectus"/>
      </w:pPr>
      <w:r>
        <w:rPr>
          <w:b/>
          <w:iCs/>
        </w:rPr>
        <w:t>Elevatio</w:t>
      </w:r>
      <w:r>
        <w:rPr>
          <w:iCs/>
        </w:rPr>
        <w:tab/>
      </w:r>
      <w:r>
        <w:t>élevation</w:t>
      </w:r>
    </w:p>
    <w:p w14:paraId="64F59552" w14:textId="77777777" w:rsidR="00067E2E" w:rsidRDefault="00A0702C">
      <w:pPr>
        <w:pStyle w:val="effectus"/>
      </w:pPr>
      <w:r>
        <w:rPr>
          <w:b/>
          <w:iCs/>
        </w:rPr>
        <w:t>Elevatorium</w:t>
      </w:r>
      <w:r>
        <w:rPr>
          <w:iCs/>
        </w:rPr>
        <w:tab/>
      </w:r>
      <w:r>
        <w:t>élévatoi</w:t>
      </w:r>
      <w:r>
        <w:t>re</w:t>
      </w:r>
    </w:p>
    <w:p w14:paraId="3C6E5351" w14:textId="77777777" w:rsidR="00067E2E" w:rsidRDefault="00A0702C">
      <w:pPr>
        <w:pStyle w:val="effectus"/>
      </w:pPr>
      <w:r>
        <w:rPr>
          <w:b/>
          <w:iCs/>
        </w:rPr>
        <w:t>Ellipsis</w:t>
      </w:r>
      <w:r>
        <w:rPr>
          <w:iCs/>
        </w:rPr>
        <w:tab/>
        <w:t>e</w:t>
      </w:r>
      <w:r>
        <w:rPr>
          <w:lang w:eastAsia="en-US" w:bidi="en-US"/>
        </w:rPr>
        <w:t>llipse</w:t>
      </w:r>
    </w:p>
    <w:p w14:paraId="6F7F0CCF" w14:textId="77777777" w:rsidR="00067E2E" w:rsidRDefault="00A0702C">
      <w:pPr>
        <w:pStyle w:val="effectus"/>
      </w:pPr>
      <w:r>
        <w:rPr>
          <w:b/>
          <w:iCs/>
        </w:rPr>
        <w:t>Ellipsoides</w:t>
      </w:r>
      <w:r>
        <w:rPr>
          <w:iCs/>
        </w:rPr>
        <w:tab/>
      </w:r>
      <w:r>
        <w:t>ellipsoïde</w:t>
      </w:r>
    </w:p>
    <w:p w14:paraId="781B5EDA" w14:textId="77777777" w:rsidR="00067E2E" w:rsidRDefault="00A0702C">
      <w:pPr>
        <w:pStyle w:val="effectus"/>
      </w:pPr>
      <w:r>
        <w:rPr>
          <w:b/>
          <w:iCs/>
        </w:rPr>
        <w:t>Ellipticus</w:t>
      </w:r>
      <w:r>
        <w:rPr>
          <w:iCs/>
        </w:rPr>
        <w:tab/>
        <w:t>e</w:t>
      </w:r>
      <w:r>
        <w:t>lliptique</w:t>
      </w:r>
    </w:p>
    <w:p w14:paraId="4D12C290" w14:textId="77777777" w:rsidR="00067E2E" w:rsidRDefault="00A0702C">
      <w:pPr>
        <w:pStyle w:val="effectus"/>
      </w:pPr>
      <w:r>
        <w:rPr>
          <w:b/>
          <w:iCs/>
        </w:rPr>
        <w:t>Elixatio</w:t>
      </w:r>
      <w:r>
        <w:rPr>
          <w:iCs/>
        </w:rPr>
        <w:tab/>
      </w:r>
      <w:r>
        <w:t>élixation</w:t>
      </w:r>
    </w:p>
    <w:p w14:paraId="63BEE168" w14:textId="77777777" w:rsidR="00067E2E" w:rsidRDefault="00A0702C">
      <w:pPr>
        <w:pStyle w:val="effectus"/>
      </w:pPr>
      <w:r>
        <w:rPr>
          <w:b/>
          <w:iCs/>
        </w:rPr>
        <w:t>Elixivatio</w:t>
      </w:r>
      <w:r>
        <w:rPr>
          <w:iCs/>
        </w:rPr>
        <w:tab/>
      </w:r>
      <w:r>
        <w:t>élixivation</w:t>
      </w:r>
    </w:p>
    <w:p w14:paraId="2CDA3D7B" w14:textId="77777777" w:rsidR="00067E2E" w:rsidRDefault="00A0702C">
      <w:pPr>
        <w:pStyle w:val="effectus"/>
      </w:pPr>
      <w:r>
        <w:rPr>
          <w:b/>
          <w:iCs/>
        </w:rPr>
        <w:t>Elixir</w:t>
      </w:r>
      <w:r>
        <w:rPr>
          <w:b/>
          <w:iCs/>
        </w:rPr>
        <w:tab/>
      </w:r>
      <w:r>
        <w:t>elixir</w:t>
      </w:r>
    </w:p>
    <w:p w14:paraId="4B756456" w14:textId="77777777" w:rsidR="00067E2E" w:rsidRDefault="00A0702C">
      <w:pPr>
        <w:pStyle w:val="effectus"/>
      </w:pPr>
      <w:r>
        <w:rPr>
          <w:b/>
          <w:iCs/>
        </w:rPr>
        <w:t>Elongatio</w:t>
      </w:r>
      <w:r>
        <w:rPr>
          <w:iCs/>
        </w:rPr>
        <w:tab/>
      </w:r>
      <w:r>
        <w:t>élongation</w:t>
      </w:r>
    </w:p>
    <w:p w14:paraId="71970A1C" w14:textId="77777777" w:rsidR="00067E2E" w:rsidRDefault="00A0702C">
      <w:pPr>
        <w:pStyle w:val="effectus"/>
      </w:pPr>
      <w:r>
        <w:rPr>
          <w:b/>
          <w:iCs/>
        </w:rPr>
        <w:t>Elutriatio</w:t>
      </w:r>
      <w:r>
        <w:rPr>
          <w:iCs/>
        </w:rPr>
        <w:tab/>
      </w:r>
      <w:r>
        <w:t>décantation</w:t>
      </w:r>
    </w:p>
    <w:p w14:paraId="4A6BD054" w14:textId="77777777" w:rsidR="00067E2E" w:rsidRDefault="00A0702C">
      <w:pPr>
        <w:pStyle w:val="effectus"/>
      </w:pPr>
      <w:r>
        <w:rPr>
          <w:b/>
          <w:iCs/>
        </w:rPr>
        <w:t>Elytrocele</w:t>
      </w:r>
      <w:r>
        <w:tab/>
        <w:t>élytrocèle</w:t>
      </w:r>
    </w:p>
    <w:p w14:paraId="2523FF9B" w14:textId="77777777" w:rsidR="00067E2E" w:rsidRDefault="00A0702C">
      <w:pPr>
        <w:pStyle w:val="effectus"/>
      </w:pPr>
      <w:r>
        <w:rPr>
          <w:b/>
          <w:iCs/>
        </w:rPr>
        <w:t>Elytroides</w:t>
      </w:r>
      <w:r>
        <w:rPr>
          <w:iCs/>
        </w:rPr>
        <w:tab/>
      </w:r>
      <w:r>
        <w:t>élytroïde</w:t>
      </w:r>
    </w:p>
    <w:p w14:paraId="7111B605" w14:textId="77777777" w:rsidR="00067E2E" w:rsidRDefault="00A0702C">
      <w:pPr>
        <w:pStyle w:val="effectus"/>
      </w:pPr>
      <w:r>
        <w:rPr>
          <w:b/>
          <w:iCs/>
        </w:rPr>
        <w:t>Elytrum</w:t>
      </w:r>
      <w:r>
        <w:rPr>
          <w:iCs/>
        </w:rPr>
        <w:tab/>
      </w:r>
      <w:r>
        <w:t>élytre</w:t>
      </w:r>
    </w:p>
    <w:p w14:paraId="4F80E06A" w14:textId="77777777" w:rsidR="00067E2E" w:rsidRDefault="00A0702C">
      <w:pPr>
        <w:pStyle w:val="effectus"/>
      </w:pPr>
      <w:r>
        <w:rPr>
          <w:b/>
          <w:iCs/>
        </w:rPr>
        <w:t>Emanatio</w:t>
      </w:r>
      <w:r>
        <w:rPr>
          <w:iCs/>
        </w:rPr>
        <w:tab/>
      </w:r>
      <w:r>
        <w:t>émanation</w:t>
      </w:r>
    </w:p>
    <w:p w14:paraId="1E2E336D" w14:textId="77777777" w:rsidR="00067E2E" w:rsidRDefault="00A0702C">
      <w:pPr>
        <w:pStyle w:val="effectus"/>
      </w:pPr>
      <w:r>
        <w:rPr>
          <w:b/>
          <w:iCs/>
        </w:rPr>
        <w:t>Emasculare</w:t>
      </w:r>
      <w:r>
        <w:tab/>
      </w:r>
      <w:r>
        <w:t>émasculer</w:t>
      </w:r>
    </w:p>
    <w:p w14:paraId="6D77AC2B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386]</w:t>
      </w:r>
    </w:p>
    <w:p w14:paraId="2314EA14" w14:textId="77777777" w:rsidR="00067E2E" w:rsidRDefault="00A0702C">
      <w:pPr>
        <w:pStyle w:val="effectus"/>
      </w:pPr>
      <w:r>
        <w:rPr>
          <w:b/>
          <w:iCs/>
        </w:rPr>
        <w:t>Embolismus</w:t>
      </w:r>
      <w:r>
        <w:rPr>
          <w:iCs/>
        </w:rPr>
        <w:tab/>
      </w:r>
      <w:r>
        <w:t>embolisme</w:t>
      </w:r>
    </w:p>
    <w:p w14:paraId="7464CFDD" w14:textId="77777777" w:rsidR="00067E2E" w:rsidRDefault="00A0702C">
      <w:pPr>
        <w:pStyle w:val="effectus"/>
      </w:pPr>
      <w:r>
        <w:rPr>
          <w:b/>
          <w:iCs/>
        </w:rPr>
        <w:t>Embolus</w:t>
      </w:r>
      <w:r>
        <w:rPr>
          <w:iCs/>
        </w:rPr>
        <w:tab/>
      </w:r>
      <w:r>
        <w:t>piston</w:t>
      </w:r>
    </w:p>
    <w:p w14:paraId="5A873FE1" w14:textId="77777777" w:rsidR="00067E2E" w:rsidRDefault="00A0702C">
      <w:pPr>
        <w:pStyle w:val="effectus"/>
      </w:pPr>
      <w:r>
        <w:rPr>
          <w:b/>
          <w:iCs/>
        </w:rPr>
        <w:t>Embregma</w:t>
      </w:r>
      <w:r>
        <w:rPr>
          <w:iCs/>
        </w:rPr>
        <w:tab/>
      </w:r>
      <w:r>
        <w:t>embrocation</w:t>
      </w:r>
    </w:p>
    <w:p w14:paraId="11AA787A" w14:textId="77777777" w:rsidR="00067E2E" w:rsidRDefault="00A0702C">
      <w:pPr>
        <w:pStyle w:val="effectus"/>
      </w:pPr>
      <w:r>
        <w:rPr>
          <w:b/>
          <w:iCs/>
        </w:rPr>
        <w:t>Embrocatio</w:t>
      </w:r>
      <w:r>
        <w:rPr>
          <w:iCs/>
        </w:rPr>
        <w:tab/>
      </w:r>
      <w:r>
        <w:t>embrocation</w:t>
      </w:r>
    </w:p>
    <w:p w14:paraId="53DC9CB6" w14:textId="77777777" w:rsidR="00067E2E" w:rsidRDefault="00A0702C">
      <w:pPr>
        <w:pStyle w:val="effectus"/>
      </w:pPr>
      <w:r>
        <w:rPr>
          <w:b/>
          <w:iCs/>
        </w:rPr>
        <w:t>Embroche</w:t>
      </w:r>
      <w:r>
        <w:tab/>
        <w:t>embrocation</w:t>
      </w:r>
    </w:p>
    <w:p w14:paraId="5174DB64" w14:textId="77777777" w:rsidR="00067E2E" w:rsidRDefault="00A0702C">
      <w:pPr>
        <w:pStyle w:val="effectus"/>
      </w:pPr>
      <w:r>
        <w:rPr>
          <w:b/>
          <w:iCs/>
        </w:rPr>
        <w:t>Embryographia</w:t>
      </w:r>
      <w:r>
        <w:rPr>
          <w:iCs/>
        </w:rPr>
        <w:tab/>
      </w:r>
      <w:r>
        <w:t>embryographie</w:t>
      </w:r>
    </w:p>
    <w:p w14:paraId="0B116D0A" w14:textId="77777777" w:rsidR="00067E2E" w:rsidRDefault="00A0702C">
      <w:pPr>
        <w:pStyle w:val="effectus"/>
      </w:pPr>
      <w:r>
        <w:rPr>
          <w:b/>
          <w:iCs/>
        </w:rPr>
        <w:t>Embryologia</w:t>
      </w:r>
      <w:r>
        <w:tab/>
        <w:t>embryologie</w:t>
      </w:r>
    </w:p>
    <w:p w14:paraId="3690C6B7" w14:textId="77777777" w:rsidR="00067E2E" w:rsidRDefault="00A0702C">
      <w:pPr>
        <w:pStyle w:val="effectus"/>
      </w:pPr>
      <w:r>
        <w:rPr>
          <w:b/>
          <w:iCs/>
        </w:rPr>
        <w:t>Embryon</w:t>
      </w:r>
      <w:r>
        <w:rPr>
          <w:b/>
          <w:iCs/>
        </w:rPr>
        <w:tab/>
      </w:r>
      <w:r>
        <w:t>embryon</w:t>
      </w:r>
    </w:p>
    <w:p w14:paraId="6B242927" w14:textId="77777777" w:rsidR="00067E2E" w:rsidRDefault="00A0702C">
      <w:pPr>
        <w:pStyle w:val="effectus"/>
      </w:pPr>
      <w:r>
        <w:rPr>
          <w:b/>
          <w:iCs/>
        </w:rPr>
        <w:t>Embryothlastum</w:t>
      </w:r>
      <w:r>
        <w:rPr>
          <w:iCs/>
        </w:rPr>
        <w:tab/>
      </w:r>
      <w:r>
        <w:t>embryothlaste</w:t>
      </w:r>
    </w:p>
    <w:p w14:paraId="654BB2BA" w14:textId="77777777" w:rsidR="00067E2E" w:rsidRDefault="00A0702C">
      <w:pPr>
        <w:pStyle w:val="effectus"/>
      </w:pPr>
      <w:r>
        <w:rPr>
          <w:b/>
          <w:iCs/>
        </w:rPr>
        <w:t>Embryotomia</w:t>
      </w:r>
      <w:r>
        <w:rPr>
          <w:iCs/>
        </w:rPr>
        <w:tab/>
      </w:r>
      <w:r>
        <w:t>embryotomie</w:t>
      </w:r>
    </w:p>
    <w:p w14:paraId="241489A0" w14:textId="77777777" w:rsidR="00067E2E" w:rsidRDefault="00A0702C">
      <w:pPr>
        <w:pStyle w:val="effectus"/>
      </w:pPr>
      <w:r>
        <w:rPr>
          <w:b/>
          <w:iCs/>
        </w:rPr>
        <w:t>Embryulkia</w:t>
      </w:r>
      <w:r>
        <w:rPr>
          <w:iCs/>
        </w:rPr>
        <w:tab/>
        <w:t>e</w:t>
      </w:r>
      <w:r>
        <w:t>mbr</w:t>
      </w:r>
      <w:r>
        <w:t>yulkie</w:t>
      </w:r>
    </w:p>
    <w:p w14:paraId="42F082DC" w14:textId="77777777" w:rsidR="00067E2E" w:rsidRDefault="00A0702C">
      <w:pPr>
        <w:pStyle w:val="effectus"/>
      </w:pPr>
      <w:r>
        <w:rPr>
          <w:b/>
          <w:iCs/>
        </w:rPr>
        <w:t>Emergens</w:t>
      </w:r>
      <w:r>
        <w:rPr>
          <w:iCs/>
        </w:rPr>
        <w:tab/>
      </w:r>
      <w:r>
        <w:t>émergent</w:t>
      </w:r>
    </w:p>
    <w:p w14:paraId="1FD9138E" w14:textId="77777777" w:rsidR="00067E2E" w:rsidRDefault="00A0702C">
      <w:pPr>
        <w:pStyle w:val="effectus"/>
      </w:pPr>
      <w:r>
        <w:rPr>
          <w:b/>
          <w:iCs/>
        </w:rPr>
        <w:t>Emersio</w:t>
      </w:r>
      <w:r>
        <w:rPr>
          <w:iCs/>
        </w:rPr>
        <w:tab/>
      </w:r>
      <w:r>
        <w:t>émersion</w:t>
      </w:r>
    </w:p>
    <w:p w14:paraId="65CFFC0F" w14:textId="77777777" w:rsidR="00067E2E" w:rsidRDefault="00A0702C">
      <w:pPr>
        <w:pStyle w:val="effectus"/>
      </w:pPr>
      <w:r>
        <w:rPr>
          <w:b/>
          <w:iCs/>
        </w:rPr>
        <w:t>Emeticus</w:t>
      </w:r>
      <w:r>
        <w:rPr>
          <w:iCs/>
        </w:rPr>
        <w:tab/>
      </w:r>
      <w:r>
        <w:t>émétique</w:t>
      </w:r>
      <w:r>
        <w:tab/>
        <w:t>vomitif</w:t>
      </w:r>
    </w:p>
    <w:p w14:paraId="7705C49B" w14:textId="77777777" w:rsidR="00067E2E" w:rsidRDefault="00A0702C">
      <w:pPr>
        <w:pStyle w:val="effectus"/>
      </w:pPr>
      <w:r>
        <w:rPr>
          <w:b/>
          <w:iCs/>
        </w:rPr>
        <w:t>Emetocatharticus</w:t>
      </w:r>
      <w:r>
        <w:rPr>
          <w:iCs/>
        </w:rPr>
        <w:tab/>
      </w:r>
      <w:r>
        <w:t>émétocathartique</w:t>
      </w:r>
    </w:p>
    <w:p w14:paraId="3354637F" w14:textId="77777777" w:rsidR="00067E2E" w:rsidRDefault="00A0702C">
      <w:pPr>
        <w:pStyle w:val="effectus"/>
      </w:pPr>
      <w:r>
        <w:rPr>
          <w:b/>
          <w:iCs/>
        </w:rPr>
        <w:t>Emetologia</w:t>
      </w:r>
      <w:r>
        <w:tab/>
        <w:t>émétologie</w:t>
      </w:r>
    </w:p>
    <w:p w14:paraId="4779DC46" w14:textId="77777777" w:rsidR="00067E2E" w:rsidRDefault="00A0702C">
      <w:pPr>
        <w:pStyle w:val="effectus"/>
      </w:pPr>
      <w:r>
        <w:rPr>
          <w:b/>
          <w:iCs/>
        </w:rPr>
        <w:t>Emissarium</w:t>
      </w:r>
      <w:r>
        <w:rPr>
          <w:iCs/>
        </w:rPr>
        <w:tab/>
      </w:r>
      <w:r>
        <w:t>émissaire</w:t>
      </w:r>
    </w:p>
    <w:p w14:paraId="29043ACE" w14:textId="77777777" w:rsidR="00067E2E" w:rsidRDefault="00A0702C">
      <w:pPr>
        <w:pStyle w:val="effectus"/>
      </w:pPr>
      <w:r>
        <w:rPr>
          <w:b/>
          <w:iCs/>
        </w:rPr>
        <w:t>Emissio</w:t>
      </w:r>
      <w:r>
        <w:rPr>
          <w:iCs/>
        </w:rPr>
        <w:tab/>
      </w:r>
      <w:r>
        <w:t>émission</w:t>
      </w:r>
    </w:p>
    <w:p w14:paraId="2250AE5B" w14:textId="77777777" w:rsidR="00067E2E" w:rsidRDefault="00A0702C">
      <w:pPr>
        <w:pStyle w:val="effectus"/>
      </w:pPr>
      <w:r>
        <w:rPr>
          <w:b/>
          <w:iCs/>
        </w:rPr>
        <w:t>Emmenagogus</w:t>
      </w:r>
      <w:r>
        <w:tab/>
        <w:t>emménagogue</w:t>
      </w:r>
    </w:p>
    <w:p w14:paraId="0C3D9168" w14:textId="77777777" w:rsidR="00067E2E" w:rsidRDefault="00A0702C">
      <w:pPr>
        <w:pStyle w:val="effectus"/>
      </w:pPr>
      <w:r>
        <w:rPr>
          <w:b/>
          <w:iCs/>
        </w:rPr>
        <w:t>Emmenologia</w:t>
      </w:r>
      <w:r>
        <w:tab/>
        <w:t>emménologie</w:t>
      </w:r>
    </w:p>
    <w:p w14:paraId="31000D09" w14:textId="77777777" w:rsidR="00067E2E" w:rsidRDefault="00A0702C">
      <w:pPr>
        <w:pStyle w:val="effectus"/>
        <w:tabs>
          <w:tab w:val="clear" w:pos="1984"/>
          <w:tab w:val="left" w:pos="2100"/>
        </w:tabs>
      </w:pPr>
      <w:r>
        <w:rPr>
          <w:b/>
          <w:iCs/>
        </w:rPr>
        <w:t>Emmesostomius</w:t>
      </w:r>
      <w:r>
        <w:rPr>
          <w:iCs/>
        </w:rPr>
        <w:tab/>
      </w:r>
      <w:r>
        <w:t>emmésostome</w:t>
      </w:r>
    </w:p>
    <w:p w14:paraId="6A00EC55" w14:textId="77777777" w:rsidR="00067E2E" w:rsidRDefault="00A0702C">
      <w:pPr>
        <w:pStyle w:val="effectus"/>
      </w:pPr>
      <w:r>
        <w:rPr>
          <w:b/>
          <w:iCs/>
        </w:rPr>
        <w:t>Emolliens</w:t>
      </w:r>
      <w:r>
        <w:rPr>
          <w:iCs/>
        </w:rPr>
        <w:tab/>
      </w:r>
      <w:r>
        <w:t>émollient</w:t>
      </w:r>
    </w:p>
    <w:p w14:paraId="40775F75" w14:textId="77777777" w:rsidR="00067E2E" w:rsidRDefault="00A0702C">
      <w:pPr>
        <w:pStyle w:val="effectus"/>
      </w:pPr>
      <w:r>
        <w:rPr>
          <w:b/>
          <w:iCs/>
        </w:rPr>
        <w:t>Empasma</w:t>
      </w:r>
      <w:r>
        <w:rPr>
          <w:iCs/>
        </w:rPr>
        <w:tab/>
      </w:r>
      <w:r>
        <w:t>catapasme</w:t>
      </w:r>
    </w:p>
    <w:p w14:paraId="3E95D888" w14:textId="77777777" w:rsidR="00067E2E" w:rsidRDefault="00A0702C">
      <w:pPr>
        <w:pStyle w:val="effectus"/>
      </w:pPr>
      <w:r>
        <w:rPr>
          <w:b/>
          <w:iCs/>
        </w:rPr>
        <w:t>Emphracticus</w:t>
      </w:r>
      <w:r>
        <w:rPr>
          <w:iCs/>
        </w:rPr>
        <w:tab/>
      </w:r>
      <w:r>
        <w:t>emphractique</w:t>
      </w:r>
    </w:p>
    <w:p w14:paraId="15A0A8C2" w14:textId="77777777" w:rsidR="00067E2E" w:rsidRDefault="00A0702C">
      <w:pPr>
        <w:pStyle w:val="effectus"/>
      </w:pPr>
      <w:r>
        <w:rPr>
          <w:b/>
          <w:bCs/>
        </w:rPr>
        <w:t>Emphraxis</w:t>
      </w:r>
      <w:r>
        <w:tab/>
        <w:t>emphraxie</w:t>
      </w:r>
      <w:r>
        <w:tab/>
        <w:t>obstruction</w:t>
      </w:r>
    </w:p>
    <w:p w14:paraId="4F76DBAA" w14:textId="77777777" w:rsidR="00067E2E" w:rsidRDefault="00A0702C">
      <w:pPr>
        <w:pStyle w:val="effectus"/>
      </w:pPr>
      <w:r>
        <w:rPr>
          <w:b/>
          <w:iCs/>
        </w:rPr>
        <w:t>Emphysema</w:t>
      </w:r>
      <w:r>
        <w:rPr>
          <w:iCs/>
        </w:rPr>
        <w:tab/>
      </w:r>
      <w:r>
        <w:t>emphysème</w:t>
      </w:r>
    </w:p>
    <w:p w14:paraId="1DD5E3A6" w14:textId="77777777" w:rsidR="00067E2E" w:rsidRDefault="00A0702C">
      <w:pPr>
        <w:pStyle w:val="effectus"/>
      </w:pPr>
      <w:r>
        <w:rPr>
          <w:b/>
          <w:iCs/>
        </w:rPr>
        <w:t>Empiricus</w:t>
      </w:r>
      <w:r>
        <w:rPr>
          <w:iCs/>
        </w:rPr>
        <w:tab/>
      </w:r>
      <w:r>
        <w:t>empiriqne</w:t>
      </w:r>
    </w:p>
    <w:p w14:paraId="318B1772" w14:textId="77777777" w:rsidR="00067E2E" w:rsidRDefault="00A0702C">
      <w:pPr>
        <w:pStyle w:val="effectus"/>
      </w:pPr>
      <w:r>
        <w:rPr>
          <w:b/>
          <w:iCs/>
        </w:rPr>
        <w:t>Emplasticus</w:t>
      </w:r>
      <w:r>
        <w:rPr>
          <w:iCs/>
        </w:rPr>
        <w:tab/>
      </w:r>
      <w:r>
        <w:t>emplastique</w:t>
      </w:r>
    </w:p>
    <w:p w14:paraId="400F3679" w14:textId="77777777" w:rsidR="00067E2E" w:rsidRDefault="00A0702C">
      <w:pPr>
        <w:pStyle w:val="effectus"/>
      </w:pPr>
      <w:r>
        <w:rPr>
          <w:b/>
          <w:iCs/>
        </w:rPr>
        <w:t>Emplastrum</w:t>
      </w:r>
      <w:r>
        <w:rPr>
          <w:iCs/>
        </w:rPr>
        <w:tab/>
      </w:r>
      <w:r>
        <w:t>emplâtre</w:t>
      </w:r>
    </w:p>
    <w:p w14:paraId="22A9936E" w14:textId="77777777" w:rsidR="00067E2E" w:rsidRDefault="00A0702C">
      <w:pPr>
        <w:pStyle w:val="effectus"/>
      </w:pPr>
      <w:r>
        <w:rPr>
          <w:b/>
          <w:iCs/>
        </w:rPr>
        <w:t>Emprosthotonos</w:t>
      </w:r>
      <w:r>
        <w:rPr>
          <w:b/>
          <w:iCs/>
        </w:rPr>
        <w:tab/>
      </w:r>
      <w:r>
        <w:t>emprosthotonos</w:t>
      </w:r>
    </w:p>
    <w:p w14:paraId="5E89A3C6" w14:textId="77777777" w:rsidR="00067E2E" w:rsidRDefault="00A0702C">
      <w:pPr>
        <w:pStyle w:val="effectus"/>
      </w:pPr>
      <w:r>
        <w:rPr>
          <w:b/>
          <w:iCs/>
        </w:rPr>
        <w:t>Empyema</w:t>
      </w:r>
      <w:r>
        <w:rPr>
          <w:iCs/>
        </w:rPr>
        <w:tab/>
      </w:r>
      <w:r>
        <w:t>empyème</w:t>
      </w:r>
    </w:p>
    <w:p w14:paraId="615CC156" w14:textId="77777777" w:rsidR="00067E2E" w:rsidRDefault="00A0702C">
      <w:pPr>
        <w:pStyle w:val="effectus"/>
      </w:pPr>
      <w:r>
        <w:rPr>
          <w:b/>
          <w:iCs/>
        </w:rPr>
        <w:t>Empyocele</w:t>
      </w:r>
      <w:r>
        <w:rPr>
          <w:iCs/>
        </w:rPr>
        <w:tab/>
      </w:r>
      <w:r>
        <w:t>empyocele</w:t>
      </w:r>
    </w:p>
    <w:p w14:paraId="3E71FB5A" w14:textId="77777777" w:rsidR="00067E2E" w:rsidRDefault="00A0702C">
      <w:pPr>
        <w:pStyle w:val="effectus"/>
      </w:pPr>
      <w:r>
        <w:rPr>
          <w:b/>
          <w:iCs/>
        </w:rPr>
        <w:t>Empyomphalus</w:t>
      </w:r>
      <w:r>
        <w:rPr>
          <w:b/>
          <w:iCs/>
        </w:rPr>
        <w:tab/>
      </w:r>
      <w:r>
        <w:t>empyomphale</w:t>
      </w:r>
    </w:p>
    <w:p w14:paraId="35C46FE2" w14:textId="77777777" w:rsidR="00067E2E" w:rsidRDefault="00A0702C">
      <w:pPr>
        <w:pStyle w:val="effectus"/>
      </w:pPr>
      <w:r>
        <w:rPr>
          <w:b/>
          <w:iCs/>
        </w:rPr>
        <w:t>Empyr</w:t>
      </w:r>
      <w:r>
        <w:rPr>
          <w:b/>
          <w:iCs/>
        </w:rPr>
        <w:t>euma</w:t>
      </w:r>
      <w:r>
        <w:rPr>
          <w:iCs/>
        </w:rPr>
        <w:tab/>
      </w:r>
      <w:r>
        <w:t>empyreume</w:t>
      </w:r>
    </w:p>
    <w:p w14:paraId="4C04EFD1" w14:textId="77777777" w:rsidR="00067E2E" w:rsidRDefault="00A0702C">
      <w:pPr>
        <w:pStyle w:val="effectus"/>
      </w:pPr>
      <w:r>
        <w:rPr>
          <w:b/>
          <w:iCs/>
        </w:rPr>
        <w:t>Empyreumaticus</w:t>
      </w:r>
      <w:r>
        <w:rPr>
          <w:b/>
          <w:iCs/>
        </w:rPr>
        <w:tab/>
      </w:r>
      <w:r>
        <w:t>empyreumatique</w:t>
      </w:r>
    </w:p>
    <w:p w14:paraId="74710009" w14:textId="77777777" w:rsidR="00067E2E" w:rsidRDefault="00A0702C">
      <w:pPr>
        <w:pStyle w:val="effectus"/>
      </w:pPr>
      <w:r>
        <w:rPr>
          <w:b/>
          <w:iCs/>
        </w:rPr>
        <w:t>Emulgens</w:t>
      </w:r>
      <w:r>
        <w:tab/>
        <w:t>émulgent</w:t>
      </w:r>
    </w:p>
    <w:p w14:paraId="2E1B54AE" w14:textId="77777777" w:rsidR="00067E2E" w:rsidRDefault="00A0702C">
      <w:pPr>
        <w:pStyle w:val="effectus"/>
      </w:pPr>
      <w:r>
        <w:rPr>
          <w:b/>
          <w:iCs/>
        </w:rPr>
        <w:t>Emulsio</w:t>
      </w:r>
      <w:r>
        <w:rPr>
          <w:iCs/>
        </w:rPr>
        <w:tab/>
      </w:r>
      <w:r>
        <w:t>émulsion</w:t>
      </w:r>
    </w:p>
    <w:p w14:paraId="698C50FA" w14:textId="77777777" w:rsidR="00067E2E" w:rsidRDefault="00A0702C">
      <w:pPr>
        <w:pStyle w:val="effectus"/>
      </w:pPr>
      <w:r>
        <w:rPr>
          <w:b/>
          <w:iCs/>
        </w:rPr>
        <w:t>Emulsivus</w:t>
      </w:r>
      <w:r>
        <w:rPr>
          <w:iCs/>
        </w:rPr>
        <w:tab/>
      </w:r>
      <w:r>
        <w:t>émulsif</w:t>
      </w:r>
    </w:p>
    <w:p w14:paraId="470B88BF" w14:textId="77777777" w:rsidR="00067E2E" w:rsidRDefault="00A0702C">
      <w:pPr>
        <w:pStyle w:val="effectus"/>
      </w:pPr>
      <w:r>
        <w:rPr>
          <w:b/>
          <w:iCs/>
        </w:rPr>
        <w:t>Emunctorium</w:t>
      </w:r>
      <w:r>
        <w:rPr>
          <w:iCs/>
        </w:rPr>
        <w:tab/>
      </w:r>
      <w:r>
        <w:t>émonctoire</w:t>
      </w:r>
    </w:p>
    <w:p w14:paraId="2089DFE1" w14:textId="77777777" w:rsidR="00067E2E" w:rsidRDefault="00A0702C">
      <w:pPr>
        <w:pStyle w:val="effectus"/>
      </w:pPr>
      <w:r>
        <w:rPr>
          <w:b/>
          <w:iCs/>
        </w:rPr>
        <w:t>Enœorema</w:t>
      </w:r>
      <w:r>
        <w:rPr>
          <w:iCs/>
        </w:rPr>
        <w:tab/>
      </w:r>
      <w:r>
        <w:t>énéorème</w:t>
      </w:r>
    </w:p>
    <w:p w14:paraId="645E8211" w14:textId="77777777" w:rsidR="00067E2E" w:rsidRDefault="00A0702C">
      <w:pPr>
        <w:pStyle w:val="effectus"/>
      </w:pPr>
      <w:r>
        <w:rPr>
          <w:b/>
          <w:iCs/>
        </w:rPr>
        <w:t>Enarthrosis</w:t>
      </w:r>
      <w:r>
        <w:rPr>
          <w:iCs/>
        </w:rPr>
        <w:tab/>
      </w:r>
      <w:r>
        <w:t>énarthrose</w:t>
      </w:r>
    </w:p>
    <w:p w14:paraId="18B0C362" w14:textId="77777777" w:rsidR="00067E2E" w:rsidRDefault="00A0702C">
      <w:pPr>
        <w:pStyle w:val="effectus"/>
      </w:pPr>
      <w:r>
        <w:rPr>
          <w:b/>
          <w:iCs/>
        </w:rPr>
        <w:t>Encanthis</w:t>
      </w:r>
      <w:r>
        <w:rPr>
          <w:b/>
          <w:iCs/>
        </w:rPr>
        <w:tab/>
      </w:r>
      <w:r>
        <w:t>encanthis</w:t>
      </w:r>
    </w:p>
    <w:p w14:paraId="50444E15" w14:textId="77777777" w:rsidR="00067E2E" w:rsidRDefault="00A0702C">
      <w:pPr>
        <w:pStyle w:val="effectus"/>
      </w:pPr>
      <w:r>
        <w:rPr>
          <w:b/>
          <w:iCs/>
        </w:rPr>
        <w:t>Encephalicus</w:t>
      </w:r>
      <w:r>
        <w:rPr>
          <w:iCs/>
        </w:rPr>
        <w:tab/>
      </w:r>
      <w:r>
        <w:t>encéphalique</w:t>
      </w:r>
    </w:p>
    <w:p w14:paraId="67746068" w14:textId="77777777" w:rsidR="00067E2E" w:rsidRDefault="00A0702C">
      <w:pPr>
        <w:pStyle w:val="effectus"/>
      </w:pPr>
      <w:r>
        <w:rPr>
          <w:b/>
          <w:iCs/>
        </w:rPr>
        <w:t>Encephalithes</w:t>
      </w:r>
      <w:r>
        <w:rPr>
          <w:iCs/>
        </w:rPr>
        <w:tab/>
      </w:r>
      <w:r>
        <w:t>encéphalithe</w:t>
      </w:r>
    </w:p>
    <w:p w14:paraId="76A35B62" w14:textId="77777777" w:rsidR="00067E2E" w:rsidRDefault="00A0702C">
      <w:pPr>
        <w:pStyle w:val="effectus"/>
      </w:pPr>
      <w:r>
        <w:rPr>
          <w:b/>
          <w:iCs/>
        </w:rPr>
        <w:t>Encephalitis</w:t>
      </w:r>
      <w:r>
        <w:rPr>
          <w:iCs/>
        </w:rPr>
        <w:tab/>
      </w:r>
      <w:r>
        <w:t>encéphalite</w:t>
      </w:r>
    </w:p>
    <w:p w14:paraId="73F5A420" w14:textId="77777777" w:rsidR="00067E2E" w:rsidRDefault="00A0702C">
      <w:pPr>
        <w:pStyle w:val="effectus"/>
      </w:pPr>
      <w:r>
        <w:rPr>
          <w:b/>
          <w:iCs/>
        </w:rPr>
        <w:t>Encephalocele</w:t>
      </w:r>
      <w:r>
        <w:rPr>
          <w:b/>
          <w:iCs/>
        </w:rPr>
        <w:tab/>
      </w:r>
      <w:r>
        <w:t>encephalocele</w:t>
      </w:r>
    </w:p>
    <w:p w14:paraId="31A664A0" w14:textId="77777777" w:rsidR="00067E2E" w:rsidRDefault="00A0702C">
      <w:pPr>
        <w:pStyle w:val="effectus"/>
      </w:pPr>
      <w:r>
        <w:rPr>
          <w:b/>
          <w:iCs/>
        </w:rPr>
        <w:t>Encephalus</w:t>
      </w:r>
      <w:r>
        <w:rPr>
          <w:iCs/>
        </w:rPr>
        <w:tab/>
      </w:r>
      <w:r>
        <w:t>encéphale</w:t>
      </w:r>
      <w:r>
        <w:tab/>
        <w:t>cerveau</w:t>
      </w:r>
    </w:p>
    <w:p w14:paraId="576F117C" w14:textId="77777777" w:rsidR="00067E2E" w:rsidRDefault="00A0702C">
      <w:pPr>
        <w:pStyle w:val="effectus"/>
      </w:pPr>
      <w:r>
        <w:rPr>
          <w:b/>
          <w:iCs/>
        </w:rPr>
        <w:t>Enchiridium</w:t>
      </w:r>
      <w:r>
        <w:rPr>
          <w:iCs/>
        </w:rPr>
        <w:tab/>
      </w:r>
      <w:r>
        <w:t>enchiridion</w:t>
      </w:r>
    </w:p>
    <w:p w14:paraId="5AFEA733" w14:textId="77777777" w:rsidR="00067E2E" w:rsidRDefault="00A0702C">
      <w:pPr>
        <w:pStyle w:val="effectus"/>
      </w:pPr>
      <w:r>
        <w:rPr>
          <w:b/>
          <w:iCs/>
        </w:rPr>
        <w:t>Enchymosis</w:t>
      </w:r>
      <w:r>
        <w:rPr>
          <w:iCs/>
        </w:rPr>
        <w:tab/>
      </w:r>
      <w:r>
        <w:t>enchymose</w:t>
      </w:r>
    </w:p>
    <w:p w14:paraId="7661319B" w14:textId="77777777" w:rsidR="00067E2E" w:rsidRDefault="00A0702C">
      <w:pPr>
        <w:pStyle w:val="effectus"/>
      </w:pPr>
      <w:r>
        <w:rPr>
          <w:b/>
          <w:iCs/>
        </w:rPr>
        <w:t>Encycles</w:t>
      </w:r>
      <w:r>
        <w:rPr>
          <w:iCs/>
        </w:rPr>
        <w:tab/>
      </w:r>
      <w:r>
        <w:t>encyclie</w:t>
      </w:r>
    </w:p>
    <w:p w14:paraId="09B8FE99" w14:textId="77777777" w:rsidR="00067E2E" w:rsidRDefault="00A0702C">
      <w:pPr>
        <w:pStyle w:val="effectus"/>
      </w:pPr>
      <w:r>
        <w:rPr>
          <w:b/>
          <w:iCs/>
        </w:rPr>
        <w:t>Encyclopœdia</w:t>
      </w:r>
      <w:r>
        <w:rPr>
          <w:iCs/>
        </w:rPr>
        <w:tab/>
      </w:r>
      <w:r>
        <w:t>encyclopédie</w:t>
      </w:r>
    </w:p>
    <w:p w14:paraId="190BEDA7" w14:textId="77777777" w:rsidR="00067E2E" w:rsidRDefault="00A0702C">
      <w:pPr>
        <w:pStyle w:val="effectus"/>
      </w:pPr>
      <w:r>
        <w:rPr>
          <w:b/>
          <w:iCs/>
        </w:rPr>
        <w:t>Endecagonus</w:t>
      </w:r>
      <w:r>
        <w:rPr>
          <w:iCs/>
        </w:rPr>
        <w:tab/>
      </w:r>
      <w:r>
        <w:t>endécagone</w:t>
      </w:r>
    </w:p>
    <w:p w14:paraId="79A8F0BD" w14:textId="77777777" w:rsidR="00067E2E" w:rsidRDefault="00A0702C">
      <w:pPr>
        <w:pStyle w:val="effectus"/>
      </w:pPr>
      <w:r>
        <w:rPr>
          <w:b/>
          <w:iCs/>
        </w:rPr>
        <w:t>Endemius</w:t>
      </w:r>
      <w:r>
        <w:rPr>
          <w:iCs/>
        </w:rPr>
        <w:tab/>
      </w:r>
      <w:r>
        <w:t>endémique</w:t>
      </w:r>
    </w:p>
    <w:p w14:paraId="61287107" w14:textId="77777777" w:rsidR="00067E2E" w:rsidRDefault="00A0702C">
      <w:pPr>
        <w:pStyle w:val="effectus"/>
      </w:pPr>
      <w:r>
        <w:rPr>
          <w:b/>
          <w:iCs/>
        </w:rPr>
        <w:t>Enema</w:t>
      </w:r>
      <w:r>
        <w:rPr>
          <w:iCs/>
        </w:rPr>
        <w:tab/>
      </w:r>
      <w:r>
        <w:t>clystère</w:t>
      </w:r>
    </w:p>
    <w:p w14:paraId="678508CF" w14:textId="77777777" w:rsidR="00067E2E" w:rsidRDefault="00A0702C">
      <w:pPr>
        <w:pStyle w:val="effectus"/>
      </w:pPr>
      <w:r>
        <w:rPr>
          <w:b/>
          <w:iCs/>
        </w:rPr>
        <w:t>Energia</w:t>
      </w:r>
      <w:r>
        <w:rPr>
          <w:iCs/>
        </w:rPr>
        <w:tab/>
        <w:t>é</w:t>
      </w:r>
      <w:r>
        <w:t>nergie</w:t>
      </w:r>
    </w:p>
    <w:p w14:paraId="75AFE349" w14:textId="77777777" w:rsidR="00067E2E" w:rsidRDefault="00A0702C">
      <w:pPr>
        <w:pStyle w:val="effectus"/>
      </w:pPr>
      <w:r>
        <w:rPr>
          <w:b/>
          <w:iCs/>
        </w:rPr>
        <w:t>Enervatio</w:t>
      </w:r>
      <w:r>
        <w:tab/>
        <w:t>énervation</w:t>
      </w:r>
    </w:p>
    <w:p w14:paraId="77AF4B8C" w14:textId="77777777" w:rsidR="00067E2E" w:rsidRDefault="00A0702C">
      <w:pPr>
        <w:pStyle w:val="effectus"/>
      </w:pPr>
      <w:r>
        <w:rPr>
          <w:b/>
          <w:iCs/>
        </w:rPr>
        <w:t>Engastrimythus</w:t>
      </w:r>
      <w:r>
        <w:rPr>
          <w:iCs/>
        </w:rPr>
        <w:tab/>
      </w:r>
      <w:r>
        <w:t>engastrimythe</w:t>
      </w:r>
    </w:p>
    <w:p w14:paraId="1AF22695" w14:textId="77777777" w:rsidR="00067E2E" w:rsidRDefault="00A0702C">
      <w:pPr>
        <w:pStyle w:val="effectus"/>
      </w:pPr>
      <w:r>
        <w:rPr>
          <w:b/>
          <w:iCs/>
        </w:rPr>
        <w:lastRenderedPageBreak/>
        <w:t>Engyscopiurn</w:t>
      </w:r>
      <w:r>
        <w:rPr>
          <w:iCs/>
        </w:rPr>
        <w:tab/>
      </w:r>
      <w:r>
        <w:t>engyscope</w:t>
      </w:r>
    </w:p>
    <w:p w14:paraId="56BEEB2F" w14:textId="77777777" w:rsidR="00067E2E" w:rsidRDefault="00A0702C">
      <w:pPr>
        <w:pStyle w:val="effectus"/>
      </w:pPr>
      <w:r>
        <w:rPr>
          <w:b/>
          <w:iCs/>
        </w:rPr>
        <w:t>Engyssorna</w:t>
      </w:r>
      <w:r>
        <w:rPr>
          <w:iCs/>
        </w:rPr>
        <w:tab/>
      </w:r>
      <w:r>
        <w:t>embarrure</w:t>
      </w:r>
      <w:r>
        <w:tab/>
        <w:t>fracture</w:t>
      </w:r>
    </w:p>
    <w:p w14:paraId="755147BB" w14:textId="77777777" w:rsidR="00067E2E" w:rsidRDefault="00A0702C">
      <w:pPr>
        <w:pStyle w:val="effectus"/>
      </w:pPr>
      <w:r>
        <w:rPr>
          <w:b/>
          <w:iCs/>
        </w:rPr>
        <w:t>Enhydra</w:t>
      </w:r>
      <w:r>
        <w:rPr>
          <w:iCs/>
        </w:rPr>
        <w:tab/>
      </w:r>
      <w:r>
        <w:t>enhydre</w:t>
      </w:r>
    </w:p>
    <w:p w14:paraId="4A39D315" w14:textId="77777777" w:rsidR="00067E2E" w:rsidRDefault="00A0702C">
      <w:pPr>
        <w:pStyle w:val="effectus"/>
      </w:pPr>
      <w:r>
        <w:rPr>
          <w:b/>
          <w:iCs/>
        </w:rPr>
        <w:t>Enneadecatendes</w:t>
      </w:r>
      <w:r>
        <w:rPr>
          <w:iCs/>
        </w:rPr>
        <w:tab/>
      </w:r>
      <w:r>
        <w:t>ennéadécatéride</w:t>
      </w:r>
    </w:p>
    <w:p w14:paraId="2763BA1A" w14:textId="77777777" w:rsidR="00067E2E" w:rsidRDefault="00A0702C">
      <w:pPr>
        <w:pStyle w:val="effectus"/>
      </w:pPr>
      <w:r>
        <w:rPr>
          <w:b/>
          <w:iCs/>
        </w:rPr>
        <w:t>Enneagonus</w:t>
      </w:r>
      <w:r>
        <w:tab/>
        <w:t>ennéagone</w:t>
      </w:r>
    </w:p>
    <w:p w14:paraId="37E73962" w14:textId="77777777" w:rsidR="00067E2E" w:rsidRDefault="00A0702C">
      <w:pPr>
        <w:pStyle w:val="effectus"/>
      </w:pPr>
      <w:r>
        <w:rPr>
          <w:b/>
          <w:iCs/>
        </w:rPr>
        <w:t>Enneandria</w:t>
      </w:r>
      <w:r>
        <w:rPr>
          <w:iCs/>
        </w:rPr>
        <w:tab/>
      </w:r>
      <w:r>
        <w:t>ennéandrie</w:t>
      </w:r>
    </w:p>
    <w:p w14:paraId="3C913872" w14:textId="77777777" w:rsidR="00067E2E" w:rsidRDefault="00A0702C">
      <w:pPr>
        <w:pStyle w:val="effectus"/>
      </w:pPr>
      <w:r>
        <w:rPr>
          <w:b/>
          <w:iCs/>
        </w:rPr>
        <w:t>Enodis</w:t>
      </w:r>
      <w:r>
        <w:rPr>
          <w:iCs/>
        </w:rPr>
        <w:tab/>
      </w:r>
      <w:r>
        <w:t>énodé</w:t>
      </w:r>
      <w:r>
        <w:tab/>
        <w:t>énoué</w:t>
      </w:r>
    </w:p>
    <w:p w14:paraId="2A2F5112" w14:textId="77777777" w:rsidR="00067E2E" w:rsidRDefault="00A0702C">
      <w:pPr>
        <w:pStyle w:val="effectus"/>
      </w:pPr>
      <w:r>
        <w:rPr>
          <w:b/>
          <w:iCs/>
        </w:rPr>
        <w:t>Enorchites</w:t>
      </w:r>
      <w:r>
        <w:rPr>
          <w:iCs/>
        </w:rPr>
        <w:tab/>
      </w:r>
      <w:r>
        <w:t>énorchite</w:t>
      </w:r>
    </w:p>
    <w:p w14:paraId="7445E957" w14:textId="77777777" w:rsidR="00067E2E" w:rsidRDefault="00A0702C">
      <w:pPr>
        <w:pStyle w:val="effectus"/>
      </w:pPr>
      <w:r>
        <w:rPr>
          <w:b/>
          <w:iCs/>
        </w:rPr>
        <w:t>Ens</w:t>
      </w:r>
      <w:r>
        <w:rPr>
          <w:iCs/>
        </w:rPr>
        <w:tab/>
        <w:t>e</w:t>
      </w:r>
      <w:r>
        <w:t>ntité</w:t>
      </w:r>
    </w:p>
    <w:p w14:paraId="3915AB96" w14:textId="77777777" w:rsidR="00067E2E" w:rsidRDefault="00A0702C">
      <w:pPr>
        <w:pStyle w:val="effectus"/>
      </w:pPr>
      <w:r>
        <w:rPr>
          <w:b/>
          <w:iCs/>
        </w:rPr>
        <w:t>Ensiformis</w:t>
      </w:r>
      <w:r>
        <w:rPr>
          <w:iCs/>
        </w:rPr>
        <w:tab/>
      </w:r>
      <w:r>
        <w:t>ensiforme</w:t>
      </w:r>
      <w:r>
        <w:tab/>
        <w:t>xiphoïde</w:t>
      </w:r>
    </w:p>
    <w:p w14:paraId="0F64726F" w14:textId="77777777" w:rsidR="00067E2E" w:rsidRDefault="00A0702C">
      <w:pPr>
        <w:pStyle w:val="effectus"/>
      </w:pPr>
      <w:r>
        <w:rPr>
          <w:b/>
          <w:iCs/>
        </w:rPr>
        <w:t>Enteritis</w:t>
      </w:r>
      <w:r>
        <w:tab/>
        <w:t>entérite</w:t>
      </w:r>
    </w:p>
    <w:p w14:paraId="1B86D71B" w14:textId="77777777" w:rsidR="00067E2E" w:rsidRDefault="00A0702C">
      <w:pPr>
        <w:pStyle w:val="effectus"/>
      </w:pPr>
      <w:r>
        <w:rPr>
          <w:b/>
          <w:iCs/>
        </w:rPr>
        <w:t>Enterocele</w:t>
      </w:r>
      <w:r>
        <w:rPr>
          <w:iCs/>
        </w:rPr>
        <w:tab/>
      </w:r>
      <w:r>
        <w:t>entérocèle</w:t>
      </w:r>
    </w:p>
    <w:p w14:paraId="1EF6E4ED" w14:textId="77777777" w:rsidR="00067E2E" w:rsidRDefault="00A0702C">
      <w:pPr>
        <w:pStyle w:val="effectus"/>
      </w:pPr>
      <w:r>
        <w:rPr>
          <w:b/>
          <w:iCs/>
        </w:rPr>
        <w:t>Enterocystocele</w:t>
      </w:r>
      <w:r>
        <w:rPr>
          <w:iCs/>
        </w:rPr>
        <w:tab/>
        <w:t>e</w:t>
      </w:r>
      <w:r>
        <w:t>ntérocystocèle</w:t>
      </w:r>
    </w:p>
    <w:p w14:paraId="00B921D5" w14:textId="77777777" w:rsidR="00067E2E" w:rsidRDefault="00A0702C">
      <w:pPr>
        <w:pStyle w:val="effectus"/>
        <w:tabs>
          <w:tab w:val="clear" w:pos="1984"/>
          <w:tab w:val="left" w:pos="2156"/>
        </w:tabs>
      </w:pPr>
      <w:r>
        <w:rPr>
          <w:b/>
          <w:iCs/>
        </w:rPr>
        <w:t>Enteroepiplocele</w:t>
      </w:r>
      <w:r>
        <w:rPr>
          <w:b/>
          <w:iCs/>
        </w:rPr>
        <w:tab/>
      </w:r>
      <w:r>
        <w:t>entéroépiplocèle</w:t>
      </w:r>
    </w:p>
    <w:p w14:paraId="595391AA" w14:textId="77777777" w:rsidR="00067E2E" w:rsidRDefault="00A0702C">
      <w:pPr>
        <w:pStyle w:val="effectus"/>
      </w:pPr>
      <w:r>
        <w:rPr>
          <w:b/>
          <w:iCs/>
        </w:rPr>
        <w:t>Enteroepiplomphalus</w:t>
      </w:r>
      <w:r>
        <w:rPr>
          <w:iCs/>
        </w:rPr>
        <w:tab/>
      </w:r>
      <w:r>
        <w:t>entéroépiplomphale</w:t>
      </w:r>
    </w:p>
    <w:p w14:paraId="760803D1" w14:textId="77777777" w:rsidR="00067E2E" w:rsidRDefault="00A0702C">
      <w:pPr>
        <w:pStyle w:val="effectus"/>
      </w:pPr>
      <w:r>
        <w:rPr>
          <w:b/>
          <w:iCs/>
        </w:rPr>
        <w:t>Enterographia</w:t>
      </w:r>
      <w:r>
        <w:rPr>
          <w:iCs/>
        </w:rPr>
        <w:tab/>
      </w:r>
      <w:r>
        <w:t>entérographie</w:t>
      </w:r>
    </w:p>
    <w:p w14:paraId="2C876529" w14:textId="77777777" w:rsidR="00067E2E" w:rsidRDefault="00A0702C">
      <w:pPr>
        <w:pStyle w:val="effectus"/>
        <w:tabs>
          <w:tab w:val="clear" w:pos="1984"/>
          <w:tab w:val="left" w:pos="2213"/>
        </w:tabs>
      </w:pPr>
      <w:r>
        <w:rPr>
          <w:b/>
          <w:iCs/>
        </w:rPr>
        <w:t>Enterohydrocele</w:t>
      </w:r>
      <w:r>
        <w:rPr>
          <w:b/>
          <w:iCs/>
        </w:rPr>
        <w:tab/>
      </w:r>
      <w:r>
        <w:t>entérohydrocèle</w:t>
      </w:r>
    </w:p>
    <w:p w14:paraId="61408FAA" w14:textId="77777777" w:rsidR="00067E2E" w:rsidRDefault="00A0702C">
      <w:pPr>
        <w:pStyle w:val="effectus"/>
      </w:pPr>
      <w:r>
        <w:rPr>
          <w:b/>
          <w:iCs/>
        </w:rPr>
        <w:t>Enterohydromphalus</w:t>
      </w:r>
      <w:r>
        <w:rPr>
          <w:iCs/>
        </w:rPr>
        <w:tab/>
      </w:r>
      <w:r>
        <w:t>entérohydromphale</w:t>
      </w:r>
    </w:p>
    <w:p w14:paraId="04D44853" w14:textId="77777777" w:rsidR="00067E2E" w:rsidRDefault="00A0702C">
      <w:pPr>
        <w:pStyle w:val="effectus"/>
      </w:pPr>
      <w:r>
        <w:rPr>
          <w:b/>
          <w:iCs/>
        </w:rPr>
        <w:t>Enterologia</w:t>
      </w:r>
      <w:r>
        <w:rPr>
          <w:iCs/>
        </w:rPr>
        <w:tab/>
      </w:r>
      <w:r>
        <w:t>entérologie</w:t>
      </w:r>
    </w:p>
    <w:p w14:paraId="5EE74A47" w14:textId="77777777" w:rsidR="00067E2E" w:rsidRDefault="00A0702C">
      <w:pPr>
        <w:pStyle w:val="effectus"/>
      </w:pPr>
      <w:r>
        <w:rPr>
          <w:b/>
          <w:iCs/>
        </w:rPr>
        <w:t>Enteroraphe</w:t>
      </w:r>
      <w:r>
        <w:rPr>
          <w:b/>
          <w:iCs/>
        </w:rPr>
        <w:tab/>
      </w:r>
      <w:r>
        <w:t>enteroraphe</w:t>
      </w:r>
    </w:p>
    <w:p w14:paraId="6A19737C" w14:textId="77777777" w:rsidR="00067E2E" w:rsidRDefault="00A0702C">
      <w:pPr>
        <w:pStyle w:val="effectus"/>
      </w:pPr>
      <w:r>
        <w:rPr>
          <w:b/>
          <w:iCs/>
        </w:rPr>
        <w:t>Enterosarcocele</w:t>
      </w:r>
      <w:r>
        <w:tab/>
        <w:t>entérosarcocèle</w:t>
      </w:r>
    </w:p>
    <w:p w14:paraId="6D705940" w14:textId="77777777" w:rsidR="00067E2E" w:rsidRDefault="00A0702C">
      <w:pPr>
        <w:pStyle w:val="effectus"/>
        <w:tabs>
          <w:tab w:val="clear" w:pos="1984"/>
          <w:tab w:val="left" w:pos="2044"/>
        </w:tabs>
      </w:pPr>
      <w:r>
        <w:rPr>
          <w:b/>
          <w:iCs/>
        </w:rPr>
        <w:t>Enteroscheocele</w:t>
      </w:r>
      <w:r>
        <w:tab/>
        <w:t>entéroschéocèle</w:t>
      </w:r>
    </w:p>
    <w:p w14:paraId="0A1CDA19" w14:textId="77777777" w:rsidR="00067E2E" w:rsidRDefault="00A0702C">
      <w:pPr>
        <w:pStyle w:val="effectus"/>
      </w:pPr>
      <w:r>
        <w:rPr>
          <w:b/>
          <w:iCs/>
        </w:rPr>
        <w:t>Enterotomia</w:t>
      </w:r>
      <w:r>
        <w:rPr>
          <w:iCs/>
        </w:rPr>
        <w:tab/>
      </w:r>
      <w:r>
        <w:t>enterotomie</w:t>
      </w:r>
    </w:p>
    <w:p w14:paraId="0FE7AFA7" w14:textId="77777777" w:rsidR="00067E2E" w:rsidRDefault="00A0702C">
      <w:pPr>
        <w:pStyle w:val="effectus"/>
      </w:pPr>
      <w:r>
        <w:rPr>
          <w:b/>
          <w:iCs/>
        </w:rPr>
        <w:t>Enthlasis.</w:t>
      </w:r>
      <w:r>
        <w:t xml:space="preserve"> Voyez </w:t>
      </w:r>
      <w:r>
        <w:rPr>
          <w:b/>
          <w:iCs/>
        </w:rPr>
        <w:t>Fracture</w:t>
      </w:r>
    </w:p>
    <w:p w14:paraId="464A407B" w14:textId="77777777" w:rsidR="00067E2E" w:rsidRDefault="00A0702C">
      <w:pPr>
        <w:pStyle w:val="effectus"/>
      </w:pPr>
      <w:r>
        <w:rPr>
          <w:b/>
          <w:iCs/>
        </w:rPr>
        <w:t>Entitas</w:t>
      </w:r>
      <w:r>
        <w:rPr>
          <w:iCs/>
        </w:rPr>
        <w:tab/>
        <w:t>e</w:t>
      </w:r>
      <w:r>
        <w:t>ntite</w:t>
      </w:r>
    </w:p>
    <w:p w14:paraId="29988BF9" w14:textId="77777777" w:rsidR="00067E2E" w:rsidRDefault="00A0702C">
      <w:pPr>
        <w:pStyle w:val="effectus"/>
      </w:pPr>
      <w:r>
        <w:rPr>
          <w:b/>
          <w:iCs/>
        </w:rPr>
        <w:t>Entomolithes</w:t>
      </w:r>
      <w:r>
        <w:rPr>
          <w:iCs/>
        </w:rPr>
        <w:tab/>
      </w:r>
      <w:r>
        <w:t>entomolithe</w:t>
      </w:r>
    </w:p>
    <w:p w14:paraId="5C3E8867" w14:textId="77777777" w:rsidR="00067E2E" w:rsidRDefault="00A0702C">
      <w:pPr>
        <w:pStyle w:val="effectus"/>
      </w:pPr>
      <w:r>
        <w:rPr>
          <w:b/>
          <w:iCs/>
        </w:rPr>
        <w:t>Entomologia</w:t>
      </w:r>
      <w:r>
        <w:rPr>
          <w:iCs/>
        </w:rPr>
        <w:tab/>
      </w:r>
      <w:r>
        <w:t>entomologie</w:t>
      </w:r>
    </w:p>
    <w:p w14:paraId="6603B30E" w14:textId="77777777" w:rsidR="00067E2E" w:rsidRDefault="00A0702C">
      <w:pPr>
        <w:pStyle w:val="effectus"/>
      </w:pPr>
      <w:r>
        <w:rPr>
          <w:b/>
          <w:iCs/>
        </w:rPr>
        <w:t>Entomostraceus</w:t>
      </w:r>
      <w:r>
        <w:rPr>
          <w:b/>
          <w:iCs/>
        </w:rPr>
        <w:tab/>
      </w:r>
      <w:r>
        <w:t>entomostracé</w:t>
      </w:r>
    </w:p>
    <w:p w14:paraId="36F8FF8C" w14:textId="77777777" w:rsidR="00067E2E" w:rsidRDefault="00A0702C">
      <w:pPr>
        <w:pStyle w:val="effectus"/>
      </w:pPr>
      <w:r>
        <w:rPr>
          <w:b/>
          <w:iCs/>
        </w:rPr>
        <w:t>Enucleatio</w:t>
      </w:r>
      <w:r>
        <w:tab/>
        <w:t>énu</w:t>
      </w:r>
      <w:r>
        <w:t>cléation</w:t>
      </w:r>
    </w:p>
    <w:p w14:paraId="09706113" w14:textId="77777777" w:rsidR="00067E2E" w:rsidRDefault="00A0702C">
      <w:pPr>
        <w:pStyle w:val="effectus"/>
      </w:pPr>
      <w:r>
        <w:rPr>
          <w:b/>
          <w:iCs/>
        </w:rPr>
        <w:t>Epactus</w:t>
      </w:r>
      <w:r>
        <w:rPr>
          <w:iCs/>
        </w:rPr>
        <w:tab/>
      </w:r>
      <w:r>
        <w:t>épacte</w:t>
      </w:r>
    </w:p>
    <w:p w14:paraId="3748C6C2" w14:textId="77777777" w:rsidR="00067E2E" w:rsidRDefault="00A0702C">
      <w:pPr>
        <w:pStyle w:val="effectus"/>
      </w:pPr>
      <w:r>
        <w:rPr>
          <w:b/>
          <w:iCs/>
        </w:rPr>
        <w:t>Epagomeni dies</w:t>
      </w:r>
      <w:r>
        <w:rPr>
          <w:b/>
          <w:iCs/>
        </w:rPr>
        <w:tab/>
      </w:r>
      <w:r>
        <w:t>jours épagmènes</w:t>
      </w:r>
    </w:p>
    <w:p w14:paraId="7DFDC46F" w14:textId="77777777" w:rsidR="00067E2E" w:rsidRDefault="00A0702C">
      <w:pPr>
        <w:pStyle w:val="effectus"/>
      </w:pPr>
      <w:r>
        <w:rPr>
          <w:b/>
          <w:iCs/>
        </w:rPr>
        <w:t>Ephelides</w:t>
      </w:r>
      <w:r>
        <w:rPr>
          <w:iCs/>
        </w:rPr>
        <w:tab/>
      </w:r>
      <w:r>
        <w:t>éphélides</w:t>
      </w:r>
    </w:p>
    <w:p w14:paraId="0B65CCDD" w14:textId="77777777" w:rsidR="00067E2E" w:rsidRDefault="00A0702C">
      <w:pPr>
        <w:pStyle w:val="effectus"/>
      </w:pPr>
      <w:r>
        <w:rPr>
          <w:b/>
          <w:iCs/>
        </w:rPr>
        <w:t>Ephelis</w:t>
      </w:r>
      <w:r>
        <w:tab/>
        <w:t>éphélides</w:t>
      </w:r>
    </w:p>
    <w:p w14:paraId="5B70FB8C" w14:textId="77777777" w:rsidR="00067E2E" w:rsidRDefault="00A0702C">
      <w:pPr>
        <w:pStyle w:val="effectus"/>
      </w:pPr>
      <w:r>
        <w:rPr>
          <w:b/>
          <w:iCs/>
        </w:rPr>
        <w:t>Ephemerides</w:t>
      </w:r>
      <w:r>
        <w:rPr>
          <w:iCs/>
        </w:rPr>
        <w:tab/>
      </w:r>
      <w:r>
        <w:t>éphémérides</w:t>
      </w:r>
    </w:p>
    <w:p w14:paraId="186F0BB8" w14:textId="77777777" w:rsidR="00067E2E" w:rsidRDefault="00A0702C">
      <w:pPr>
        <w:pStyle w:val="effectus"/>
      </w:pPr>
      <w:r>
        <w:rPr>
          <w:b/>
          <w:iCs/>
        </w:rPr>
        <w:t>Ephemerus</w:t>
      </w:r>
      <w:r>
        <w:tab/>
        <w:t>éphémère</w:t>
      </w:r>
    </w:p>
    <w:p w14:paraId="77214DDC" w14:textId="77777777" w:rsidR="00067E2E" w:rsidRDefault="00A0702C">
      <w:pPr>
        <w:pStyle w:val="effectus"/>
      </w:pPr>
      <w:r>
        <w:rPr>
          <w:b/>
          <w:iCs/>
        </w:rPr>
        <w:t>Ephialtes</w:t>
      </w:r>
      <w:r>
        <w:rPr>
          <w:iCs/>
        </w:rPr>
        <w:tab/>
      </w:r>
      <w:r>
        <w:t>éphialte</w:t>
      </w:r>
      <w:r>
        <w:tab/>
        <w:t>incube</w:t>
      </w:r>
    </w:p>
    <w:p w14:paraId="53B4DDB8" w14:textId="77777777" w:rsidR="00067E2E" w:rsidRDefault="00A0702C">
      <w:pPr>
        <w:pStyle w:val="effectus"/>
      </w:pPr>
      <w:r>
        <w:rPr>
          <w:b/>
          <w:iCs/>
        </w:rPr>
        <w:t>Ephidrosis</w:t>
      </w:r>
      <w:r>
        <w:rPr>
          <w:b/>
          <w:iCs/>
        </w:rPr>
        <w:tab/>
      </w:r>
      <w:r>
        <w:t>éphidrose</w:t>
      </w:r>
    </w:p>
    <w:p w14:paraId="5CAAABCA" w14:textId="77777777" w:rsidR="00067E2E" w:rsidRDefault="00A0702C">
      <w:pPr>
        <w:pStyle w:val="effectus"/>
      </w:pPr>
      <w:r>
        <w:rPr>
          <w:b/>
          <w:iCs/>
        </w:rPr>
        <w:t>Epialus</w:t>
      </w:r>
      <w:r>
        <w:rPr>
          <w:iCs/>
        </w:rPr>
        <w:tab/>
      </w:r>
      <w:r>
        <w:t>épial</w:t>
      </w:r>
    </w:p>
    <w:p w14:paraId="1A8D5D52" w14:textId="77777777" w:rsidR="00067E2E" w:rsidRDefault="00A0702C">
      <w:pPr>
        <w:pStyle w:val="effectus"/>
      </w:pPr>
      <w:commentRangeStart w:id="35"/>
      <w:r>
        <w:rPr>
          <w:b/>
          <w:iCs/>
        </w:rPr>
        <w:t>Epian</w:t>
      </w:r>
      <w:r>
        <w:rPr>
          <w:b/>
          <w:iCs/>
        </w:rPr>
        <w:tab/>
      </w:r>
      <w:r>
        <w:t>epian</w:t>
      </w:r>
      <w:commentRangeEnd w:id="35"/>
      <w:r>
        <w:commentReference w:id="35"/>
      </w:r>
    </w:p>
    <w:p w14:paraId="3C41CCB6" w14:textId="77777777" w:rsidR="00067E2E" w:rsidRDefault="00A0702C">
      <w:pPr>
        <w:pStyle w:val="effectus"/>
      </w:pPr>
      <w:r>
        <w:rPr>
          <w:b/>
          <w:iCs/>
        </w:rPr>
        <w:t>Epicarpium</w:t>
      </w:r>
      <w:r>
        <w:rPr>
          <w:iCs/>
        </w:rPr>
        <w:tab/>
      </w:r>
      <w:r>
        <w:t>épicarpe</w:t>
      </w:r>
    </w:p>
    <w:p w14:paraId="43572541" w14:textId="77777777" w:rsidR="00067E2E" w:rsidRDefault="00A0702C">
      <w:pPr>
        <w:pStyle w:val="effectus"/>
      </w:pPr>
      <w:r>
        <w:rPr>
          <w:b/>
          <w:iCs/>
        </w:rPr>
        <w:t>Epicauma</w:t>
      </w:r>
      <w:r>
        <w:rPr>
          <w:iCs/>
        </w:rPr>
        <w:tab/>
      </w:r>
      <w:r>
        <w:t>épicaume</w:t>
      </w:r>
    </w:p>
    <w:p w14:paraId="013CFEDE" w14:textId="77777777" w:rsidR="00067E2E" w:rsidRDefault="00A0702C">
      <w:pPr>
        <w:pStyle w:val="effectus"/>
      </w:pPr>
      <w:r>
        <w:rPr>
          <w:b/>
          <w:iCs/>
        </w:rPr>
        <w:t>Epicerasticus</w:t>
      </w:r>
      <w:r>
        <w:rPr>
          <w:iCs/>
        </w:rPr>
        <w:tab/>
      </w:r>
      <w:r>
        <w:t>épicérastique</w:t>
      </w:r>
    </w:p>
    <w:p w14:paraId="1C0A2C5E" w14:textId="77777777" w:rsidR="00067E2E" w:rsidRDefault="00A0702C">
      <w:pPr>
        <w:pStyle w:val="effectus"/>
      </w:pPr>
      <w:r>
        <w:rPr>
          <w:b/>
          <w:iCs/>
        </w:rPr>
        <w:t>Epycondylus</w:t>
      </w:r>
      <w:r>
        <w:rPr>
          <w:iCs/>
        </w:rPr>
        <w:tab/>
      </w:r>
      <w:r>
        <w:t>épicondyle</w:t>
      </w:r>
    </w:p>
    <w:p w14:paraId="4D54E1F3" w14:textId="77777777" w:rsidR="00067E2E" w:rsidRDefault="00A0702C">
      <w:pPr>
        <w:pStyle w:val="effectus"/>
      </w:pPr>
      <w:r>
        <w:rPr>
          <w:b/>
          <w:iCs/>
        </w:rPr>
        <w:t>Epicranium</w:t>
      </w:r>
      <w:r>
        <w:rPr>
          <w:iCs/>
        </w:rPr>
        <w:tab/>
      </w:r>
      <w:r>
        <w:t>épicrane</w:t>
      </w:r>
    </w:p>
    <w:p w14:paraId="4C6CF76A" w14:textId="77777777" w:rsidR="00067E2E" w:rsidRDefault="00A0702C">
      <w:pPr>
        <w:pStyle w:val="effectus"/>
      </w:pPr>
      <w:r>
        <w:rPr>
          <w:b/>
          <w:iCs/>
        </w:rPr>
        <w:t>Epicyclus</w:t>
      </w:r>
      <w:r>
        <w:rPr>
          <w:iCs/>
        </w:rPr>
        <w:tab/>
      </w:r>
      <w:r>
        <w:t>épicycle</w:t>
      </w:r>
    </w:p>
    <w:p w14:paraId="0B5C6E49" w14:textId="77777777" w:rsidR="00067E2E" w:rsidRDefault="00A0702C">
      <w:pPr>
        <w:pStyle w:val="effectus"/>
      </w:pPr>
      <w:r>
        <w:rPr>
          <w:b/>
          <w:iCs/>
        </w:rPr>
        <w:t>Epicyclois</w:t>
      </w:r>
      <w:r>
        <w:rPr>
          <w:iCs/>
        </w:rPr>
        <w:tab/>
      </w:r>
      <w:r>
        <w:t>épicydoïde</w:t>
      </w:r>
    </w:p>
    <w:p w14:paraId="73FF92A6" w14:textId="77777777" w:rsidR="00067E2E" w:rsidRDefault="00A0702C">
      <w:pPr>
        <w:pStyle w:val="effectus"/>
      </w:pPr>
      <w:r>
        <w:rPr>
          <w:b/>
          <w:iCs/>
        </w:rPr>
        <w:t>Epicrasis</w:t>
      </w:r>
      <w:r>
        <w:rPr>
          <w:iCs/>
        </w:rPr>
        <w:tab/>
      </w:r>
      <w:r>
        <w:t>epicrase</w:t>
      </w:r>
    </w:p>
    <w:p w14:paraId="2EA9E9FC" w14:textId="77777777" w:rsidR="00067E2E" w:rsidRDefault="00A0702C">
      <w:pPr>
        <w:pStyle w:val="effectus"/>
      </w:pPr>
      <w:r>
        <w:rPr>
          <w:b/>
          <w:iCs/>
        </w:rPr>
        <w:t>Epidemia</w:t>
      </w:r>
      <w:r>
        <w:rPr>
          <w:b/>
          <w:iCs/>
        </w:rPr>
        <w:tab/>
      </w:r>
      <w:r>
        <w:t>épidémie</w:t>
      </w:r>
    </w:p>
    <w:p w14:paraId="47822FCE" w14:textId="77777777" w:rsidR="00067E2E" w:rsidRDefault="00A0702C">
      <w:pPr>
        <w:pStyle w:val="effectus"/>
      </w:pPr>
      <w:r>
        <w:rPr>
          <w:b/>
          <w:iCs/>
        </w:rPr>
        <w:t>Epidemicus</w:t>
      </w:r>
      <w:r>
        <w:rPr>
          <w:iCs/>
        </w:rPr>
        <w:tab/>
      </w:r>
      <w:r>
        <w:t>épidémique</w:t>
      </w:r>
    </w:p>
    <w:p w14:paraId="6870C1B5" w14:textId="77777777" w:rsidR="00067E2E" w:rsidRDefault="00A0702C">
      <w:pPr>
        <w:pStyle w:val="effectus"/>
      </w:pPr>
      <w:r>
        <w:rPr>
          <w:b/>
          <w:iCs/>
        </w:rPr>
        <w:t>Epidermis</w:t>
      </w:r>
      <w:r>
        <w:rPr>
          <w:iCs/>
        </w:rPr>
        <w:tab/>
      </w:r>
      <w:r>
        <w:t>épiderme</w:t>
      </w:r>
    </w:p>
    <w:p w14:paraId="48C42EB8" w14:textId="77777777" w:rsidR="00067E2E" w:rsidRDefault="00A0702C">
      <w:pPr>
        <w:pStyle w:val="effectus"/>
      </w:pPr>
      <w:r>
        <w:rPr>
          <w:b/>
          <w:iCs/>
        </w:rPr>
        <w:t>Epididymus</w:t>
      </w:r>
      <w:r>
        <w:rPr>
          <w:iCs/>
        </w:rPr>
        <w:tab/>
      </w:r>
      <w:r>
        <w:t>épididyme</w:t>
      </w:r>
    </w:p>
    <w:p w14:paraId="29412D40" w14:textId="77777777" w:rsidR="00067E2E" w:rsidRDefault="00A0702C">
      <w:pPr>
        <w:pStyle w:val="effectus"/>
      </w:pPr>
      <w:r>
        <w:rPr>
          <w:b/>
          <w:iCs/>
        </w:rPr>
        <w:t>Epigastricus</w:t>
      </w:r>
      <w:r>
        <w:rPr>
          <w:iCs/>
        </w:rPr>
        <w:tab/>
      </w:r>
      <w:r>
        <w:t>épigastrique</w:t>
      </w:r>
    </w:p>
    <w:p w14:paraId="4471B303" w14:textId="77777777" w:rsidR="00067E2E" w:rsidRDefault="00A0702C">
      <w:pPr>
        <w:pStyle w:val="effectus"/>
      </w:pPr>
      <w:r>
        <w:rPr>
          <w:b/>
          <w:iCs/>
        </w:rPr>
        <w:t>Epigastrium</w:t>
      </w:r>
      <w:r>
        <w:rPr>
          <w:iCs/>
        </w:rPr>
        <w:tab/>
      </w:r>
      <w:r>
        <w:t>épigastre</w:t>
      </w:r>
    </w:p>
    <w:p w14:paraId="58ED4DDC" w14:textId="77777777" w:rsidR="00067E2E" w:rsidRDefault="00A0702C">
      <w:pPr>
        <w:pStyle w:val="effectus"/>
      </w:pPr>
      <w:r>
        <w:rPr>
          <w:b/>
          <w:iCs/>
        </w:rPr>
        <w:t>Epiginomenus</w:t>
      </w:r>
      <w:r>
        <w:rPr>
          <w:iCs/>
        </w:rPr>
        <w:tab/>
      </w:r>
      <w:r>
        <w:t>épiginomène</w:t>
      </w:r>
    </w:p>
    <w:p w14:paraId="22D0CD9C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387]</w:t>
      </w:r>
    </w:p>
    <w:p w14:paraId="3F6CA799" w14:textId="77777777" w:rsidR="00067E2E" w:rsidRDefault="00A0702C">
      <w:pPr>
        <w:pStyle w:val="effectus"/>
      </w:pPr>
      <w:r>
        <w:rPr>
          <w:b/>
          <w:iCs/>
        </w:rPr>
        <w:t>Epiglottis</w:t>
      </w:r>
      <w:r>
        <w:rPr>
          <w:iCs/>
        </w:rPr>
        <w:tab/>
      </w:r>
      <w:r>
        <w:t>épiglotte</w:t>
      </w:r>
    </w:p>
    <w:p w14:paraId="46666ED3" w14:textId="77777777" w:rsidR="00067E2E" w:rsidRDefault="00A0702C">
      <w:pPr>
        <w:pStyle w:val="effectus"/>
      </w:pPr>
      <w:r>
        <w:rPr>
          <w:b/>
          <w:iCs/>
        </w:rPr>
        <w:t>Epigynus</w:t>
      </w:r>
      <w:r>
        <w:tab/>
        <w:t>épigyne</w:t>
      </w:r>
    </w:p>
    <w:p w14:paraId="62B6711D" w14:textId="77777777" w:rsidR="00067E2E" w:rsidRDefault="00A0702C">
      <w:pPr>
        <w:pStyle w:val="effectus"/>
      </w:pPr>
      <w:r>
        <w:rPr>
          <w:b/>
          <w:iCs/>
        </w:rPr>
        <w:t>Epilepsia</w:t>
      </w:r>
      <w:r>
        <w:rPr>
          <w:iCs/>
        </w:rPr>
        <w:tab/>
      </w:r>
      <w:r>
        <w:t>épilepsie</w:t>
      </w:r>
    </w:p>
    <w:p w14:paraId="0C1E44EC" w14:textId="77777777" w:rsidR="00067E2E" w:rsidRDefault="00A0702C">
      <w:pPr>
        <w:pStyle w:val="effectus"/>
      </w:pPr>
      <w:r>
        <w:rPr>
          <w:b/>
          <w:iCs/>
        </w:rPr>
        <w:t>Epilepsis</w:t>
      </w:r>
      <w:r>
        <w:rPr>
          <w:iCs/>
        </w:rPr>
        <w:tab/>
      </w:r>
      <w:r>
        <w:t>épilepsie</w:t>
      </w:r>
    </w:p>
    <w:p w14:paraId="0046CDFB" w14:textId="77777777" w:rsidR="00067E2E" w:rsidRDefault="00A0702C">
      <w:pPr>
        <w:pStyle w:val="effectus"/>
      </w:pPr>
      <w:r>
        <w:rPr>
          <w:b/>
          <w:iCs/>
        </w:rPr>
        <w:t>Epilepticus</w:t>
      </w:r>
      <w:r>
        <w:rPr>
          <w:iCs/>
        </w:rPr>
        <w:tab/>
      </w:r>
      <w:r>
        <w:t>épileptique</w:t>
      </w:r>
    </w:p>
    <w:p w14:paraId="3758CB29" w14:textId="77777777" w:rsidR="00067E2E" w:rsidRDefault="00A0702C">
      <w:pPr>
        <w:pStyle w:val="effectus"/>
      </w:pPr>
      <w:r>
        <w:rPr>
          <w:b/>
          <w:iCs/>
        </w:rPr>
        <w:t>Epinyctis</w:t>
      </w:r>
      <w:r>
        <w:rPr>
          <w:iCs/>
        </w:rPr>
        <w:tab/>
      </w:r>
      <w:r>
        <w:t>épinyctide</w:t>
      </w:r>
    </w:p>
    <w:p w14:paraId="6476A77B" w14:textId="77777777" w:rsidR="00067E2E" w:rsidRDefault="00A0702C">
      <w:pPr>
        <w:pStyle w:val="effectus"/>
      </w:pPr>
      <w:r>
        <w:rPr>
          <w:b/>
          <w:iCs/>
        </w:rPr>
        <w:t>Epiph</w:t>
      </w:r>
      <w:commentRangeStart w:id="36"/>
      <w:r>
        <w:rPr>
          <w:b/>
          <w:iCs/>
        </w:rPr>
        <w:t>œ</w:t>
      </w:r>
      <w:commentRangeEnd w:id="36"/>
      <w:r>
        <w:commentReference w:id="36"/>
      </w:r>
      <w:r>
        <w:rPr>
          <w:b/>
          <w:iCs/>
        </w:rPr>
        <w:t>nomena</w:t>
      </w:r>
      <w:r>
        <w:rPr>
          <w:iCs/>
        </w:rPr>
        <w:tab/>
      </w:r>
      <w:r>
        <w:t>épiphénomènes</w:t>
      </w:r>
    </w:p>
    <w:p w14:paraId="3703FBC4" w14:textId="77777777" w:rsidR="00067E2E" w:rsidRDefault="00A0702C">
      <w:pPr>
        <w:pStyle w:val="effectus"/>
      </w:pPr>
      <w:r>
        <w:rPr>
          <w:b/>
          <w:iCs/>
        </w:rPr>
        <w:t>Epiphora</w:t>
      </w:r>
      <w:r>
        <w:rPr>
          <w:iCs/>
        </w:rPr>
        <w:tab/>
      </w:r>
      <w:r>
        <w:t>épiphora</w:t>
      </w:r>
    </w:p>
    <w:p w14:paraId="2EDE5F21" w14:textId="77777777" w:rsidR="00067E2E" w:rsidRDefault="00A0702C">
      <w:pPr>
        <w:pStyle w:val="effectus"/>
      </w:pPr>
      <w:r>
        <w:rPr>
          <w:b/>
          <w:iCs/>
        </w:rPr>
        <w:t>Epiphysis</w:t>
      </w:r>
      <w:r>
        <w:rPr>
          <w:iCs/>
        </w:rPr>
        <w:tab/>
      </w:r>
      <w:r>
        <w:t>épiphyse</w:t>
      </w:r>
    </w:p>
    <w:p w14:paraId="23F42F0F" w14:textId="77777777" w:rsidR="00067E2E" w:rsidRDefault="00A0702C">
      <w:pPr>
        <w:pStyle w:val="effectus"/>
      </w:pPr>
      <w:r>
        <w:rPr>
          <w:b/>
          <w:iCs/>
        </w:rPr>
        <w:t>Epiplerosis</w:t>
      </w:r>
      <w:r>
        <w:rPr>
          <w:iCs/>
        </w:rPr>
        <w:tab/>
      </w:r>
      <w:r>
        <w:t>épiplérose</w:t>
      </w:r>
    </w:p>
    <w:p w14:paraId="69BE2385" w14:textId="77777777" w:rsidR="00067E2E" w:rsidRDefault="00A0702C">
      <w:pPr>
        <w:pStyle w:val="effectus"/>
      </w:pPr>
      <w:r>
        <w:rPr>
          <w:b/>
          <w:iCs/>
        </w:rPr>
        <w:t>Epiplocele</w:t>
      </w:r>
      <w:r>
        <w:rPr>
          <w:iCs/>
        </w:rPr>
        <w:tab/>
      </w:r>
      <w:r>
        <w:t>épiplocèle</w:t>
      </w:r>
    </w:p>
    <w:p w14:paraId="3E6593B0" w14:textId="77777777" w:rsidR="00067E2E" w:rsidRDefault="00A0702C">
      <w:pPr>
        <w:pStyle w:val="effectus"/>
      </w:pPr>
      <w:r>
        <w:rPr>
          <w:b/>
          <w:iCs/>
        </w:rPr>
        <w:t>Epiploicus</w:t>
      </w:r>
      <w:r>
        <w:rPr>
          <w:iCs/>
        </w:rPr>
        <w:tab/>
      </w:r>
      <w:r>
        <w:t>épiploïque</w:t>
      </w:r>
    </w:p>
    <w:p w14:paraId="59DF8FC4" w14:textId="77777777" w:rsidR="00067E2E" w:rsidRDefault="00A0702C">
      <w:pPr>
        <w:pStyle w:val="effectus"/>
      </w:pPr>
      <w:r>
        <w:rPr>
          <w:b/>
          <w:iCs/>
        </w:rPr>
        <w:t>Epiploitis</w:t>
      </w:r>
      <w:r>
        <w:rPr>
          <w:iCs/>
        </w:rPr>
        <w:tab/>
      </w:r>
      <w:r>
        <w:t>épiploite</w:t>
      </w:r>
    </w:p>
    <w:p w14:paraId="709B4152" w14:textId="77777777" w:rsidR="00067E2E" w:rsidRDefault="00A0702C">
      <w:pPr>
        <w:pStyle w:val="effectus"/>
      </w:pPr>
      <w:r>
        <w:rPr>
          <w:b/>
          <w:iCs/>
        </w:rPr>
        <w:t>Epiplomphalus</w:t>
      </w:r>
      <w:r>
        <w:rPr>
          <w:iCs/>
        </w:rPr>
        <w:tab/>
      </w:r>
      <w:r>
        <w:t>épiplomphale</w:t>
      </w:r>
    </w:p>
    <w:p w14:paraId="0F25CEF1" w14:textId="77777777" w:rsidR="00067E2E" w:rsidRDefault="00A0702C">
      <w:pPr>
        <w:pStyle w:val="effectus"/>
      </w:pPr>
      <w:r>
        <w:rPr>
          <w:b/>
          <w:iCs/>
        </w:rPr>
        <w:t>Epiploon</w:t>
      </w:r>
      <w:r>
        <w:rPr>
          <w:b/>
          <w:iCs/>
        </w:rPr>
        <w:tab/>
      </w:r>
      <w:r>
        <w:t>epiploon</w:t>
      </w:r>
    </w:p>
    <w:p w14:paraId="3880B99C" w14:textId="77777777" w:rsidR="00067E2E" w:rsidRDefault="00A0702C">
      <w:pPr>
        <w:pStyle w:val="effectus"/>
      </w:pPr>
      <w:r>
        <w:rPr>
          <w:b/>
          <w:iCs/>
        </w:rPr>
        <w:t>Epiplo-sarcomphalus</w:t>
      </w:r>
      <w:r>
        <w:rPr>
          <w:iCs/>
        </w:rPr>
        <w:tab/>
      </w:r>
      <w:r>
        <w:t>épiplo-sarcomphale</w:t>
      </w:r>
    </w:p>
    <w:p w14:paraId="3D5D6924" w14:textId="77777777" w:rsidR="00067E2E" w:rsidRDefault="00A0702C">
      <w:pPr>
        <w:pStyle w:val="effectus"/>
      </w:pPr>
      <w:r>
        <w:rPr>
          <w:b/>
          <w:iCs/>
        </w:rPr>
        <w:t>Epiploscheocele</w:t>
      </w:r>
      <w:r>
        <w:rPr>
          <w:iCs/>
        </w:rPr>
        <w:tab/>
      </w:r>
      <w:r>
        <w:t>épiploschéocèle</w:t>
      </w:r>
    </w:p>
    <w:p w14:paraId="43977141" w14:textId="77777777" w:rsidR="00067E2E" w:rsidRDefault="00A0702C">
      <w:pPr>
        <w:pStyle w:val="effectus"/>
      </w:pPr>
      <w:r>
        <w:rPr>
          <w:b/>
          <w:iCs/>
        </w:rPr>
        <w:t>Epischesis</w:t>
      </w:r>
      <w:r>
        <w:rPr>
          <w:iCs/>
        </w:rPr>
        <w:tab/>
      </w:r>
      <w:r>
        <w:t>épischèse</w:t>
      </w:r>
    </w:p>
    <w:p w14:paraId="23E0A906" w14:textId="77777777" w:rsidR="00067E2E" w:rsidRDefault="00A0702C">
      <w:pPr>
        <w:pStyle w:val="effectus"/>
      </w:pPr>
      <w:r>
        <w:rPr>
          <w:b/>
          <w:iCs/>
        </w:rPr>
        <w:t>Epispasticus</w:t>
      </w:r>
      <w:r>
        <w:rPr>
          <w:iCs/>
        </w:rPr>
        <w:tab/>
      </w:r>
      <w:r>
        <w:t>épispastique</w:t>
      </w:r>
    </w:p>
    <w:p w14:paraId="7CC11FEC" w14:textId="77777777" w:rsidR="00067E2E" w:rsidRDefault="00A0702C">
      <w:pPr>
        <w:pStyle w:val="effectus"/>
      </w:pPr>
      <w:r>
        <w:rPr>
          <w:b/>
          <w:iCs/>
        </w:rPr>
        <w:t>Epistaphylinus</w:t>
      </w:r>
      <w:r>
        <w:rPr>
          <w:iCs/>
        </w:rPr>
        <w:tab/>
      </w:r>
      <w:r>
        <w:t>épistaphylin</w:t>
      </w:r>
    </w:p>
    <w:p w14:paraId="17F28B49" w14:textId="77777777" w:rsidR="00067E2E" w:rsidRDefault="00A0702C">
      <w:pPr>
        <w:pStyle w:val="effectus"/>
      </w:pPr>
      <w:r>
        <w:rPr>
          <w:b/>
          <w:iCs/>
        </w:rPr>
        <w:t>Epistasis</w:t>
      </w:r>
      <w:r>
        <w:rPr>
          <w:iCs/>
        </w:rPr>
        <w:tab/>
      </w:r>
      <w:r>
        <w:t>épistase</w:t>
      </w:r>
    </w:p>
    <w:p w14:paraId="4ED62E62" w14:textId="77777777" w:rsidR="00067E2E" w:rsidRDefault="00A0702C">
      <w:pPr>
        <w:pStyle w:val="effectus"/>
      </w:pPr>
      <w:r>
        <w:rPr>
          <w:b/>
          <w:iCs/>
        </w:rPr>
        <w:t>Epistaxis</w:t>
      </w:r>
      <w:r>
        <w:rPr>
          <w:b/>
          <w:iCs/>
        </w:rPr>
        <w:tab/>
      </w:r>
      <w:r>
        <w:t>epistaxis</w:t>
      </w:r>
    </w:p>
    <w:p w14:paraId="09BE4EA8" w14:textId="77777777" w:rsidR="00067E2E" w:rsidRDefault="00A0702C">
      <w:pPr>
        <w:pStyle w:val="effectus"/>
      </w:pPr>
      <w:r>
        <w:rPr>
          <w:b/>
          <w:iCs/>
        </w:rPr>
        <w:t>Epithema</w:t>
      </w:r>
      <w:r>
        <w:rPr>
          <w:iCs/>
        </w:rPr>
        <w:tab/>
      </w:r>
      <w:r>
        <w:t>épithème</w:t>
      </w:r>
    </w:p>
    <w:p w14:paraId="64DC2978" w14:textId="77777777" w:rsidR="00067E2E" w:rsidRDefault="00A0702C">
      <w:pPr>
        <w:pStyle w:val="effectus"/>
      </w:pPr>
      <w:r>
        <w:rPr>
          <w:b/>
          <w:iCs/>
        </w:rPr>
        <w:t>Epitrochlea</w:t>
      </w:r>
      <w:r>
        <w:rPr>
          <w:iCs/>
        </w:rPr>
        <w:tab/>
      </w:r>
      <w:r>
        <w:t>épitrochlée</w:t>
      </w:r>
    </w:p>
    <w:p w14:paraId="6D2FC166" w14:textId="77777777" w:rsidR="00067E2E" w:rsidRDefault="00A0702C">
      <w:pPr>
        <w:pStyle w:val="effectus"/>
      </w:pPr>
      <w:r>
        <w:rPr>
          <w:b/>
          <w:iCs/>
        </w:rPr>
        <w:t>Epizootia</w:t>
      </w:r>
      <w:r>
        <w:rPr>
          <w:iCs/>
        </w:rPr>
        <w:tab/>
      </w:r>
      <w:r>
        <w:t>épizootie</w:t>
      </w:r>
    </w:p>
    <w:p w14:paraId="5C1B59F8" w14:textId="77777777" w:rsidR="00067E2E" w:rsidRDefault="00A0702C">
      <w:pPr>
        <w:pStyle w:val="effectus"/>
      </w:pPr>
      <w:r>
        <w:rPr>
          <w:b/>
          <w:iCs/>
        </w:rPr>
        <w:t>Epizooticus</w:t>
      </w:r>
      <w:r>
        <w:rPr>
          <w:b/>
          <w:iCs/>
        </w:rPr>
        <w:tab/>
      </w:r>
      <w:r>
        <w:t>épizootique</w:t>
      </w:r>
    </w:p>
    <w:p w14:paraId="205758EF" w14:textId="77777777" w:rsidR="00067E2E" w:rsidRDefault="00A0702C">
      <w:pPr>
        <w:pStyle w:val="effectus"/>
      </w:pPr>
      <w:r>
        <w:rPr>
          <w:b/>
          <w:iCs/>
        </w:rPr>
        <w:t>Eptagonus</w:t>
      </w:r>
      <w:r>
        <w:rPr>
          <w:iCs/>
        </w:rPr>
        <w:tab/>
      </w:r>
      <w:r>
        <w:t>eptagone</w:t>
      </w:r>
    </w:p>
    <w:p w14:paraId="51FB9A7F" w14:textId="77777777" w:rsidR="00067E2E" w:rsidRDefault="00A0702C">
      <w:pPr>
        <w:pStyle w:val="effectus"/>
      </w:pPr>
      <w:r>
        <w:rPr>
          <w:b/>
          <w:iCs/>
        </w:rPr>
        <w:t>Epulis</w:t>
      </w:r>
      <w:r>
        <w:tab/>
        <w:t>épulie</w:t>
      </w:r>
    </w:p>
    <w:p w14:paraId="3C62D387" w14:textId="77777777" w:rsidR="00067E2E" w:rsidRDefault="00A0702C">
      <w:pPr>
        <w:pStyle w:val="effectus"/>
      </w:pPr>
      <w:r>
        <w:rPr>
          <w:b/>
          <w:iCs/>
        </w:rPr>
        <w:t>Epuloticus</w:t>
      </w:r>
      <w:r>
        <w:rPr>
          <w:iCs/>
        </w:rPr>
        <w:tab/>
      </w:r>
      <w:r>
        <w:t>épulotique</w:t>
      </w:r>
    </w:p>
    <w:p w14:paraId="3659B045" w14:textId="77777777" w:rsidR="00067E2E" w:rsidRDefault="00A0702C">
      <w:pPr>
        <w:pStyle w:val="effectus"/>
      </w:pPr>
      <w:r>
        <w:rPr>
          <w:b/>
          <w:iCs/>
        </w:rPr>
        <w:t>Equitare</w:t>
      </w:r>
      <w:r>
        <w:rPr>
          <w:iCs/>
        </w:rPr>
        <w:tab/>
      </w:r>
      <w:r>
        <w:t>chevaucher</w:t>
      </w:r>
    </w:p>
    <w:p w14:paraId="29CC12D2" w14:textId="77777777" w:rsidR="00067E2E" w:rsidRDefault="00A0702C">
      <w:pPr>
        <w:pStyle w:val="effectus"/>
      </w:pPr>
      <w:r>
        <w:rPr>
          <w:b/>
          <w:iCs/>
        </w:rPr>
        <w:t>Equitatio</w:t>
      </w:r>
      <w:r>
        <w:rPr>
          <w:iCs/>
        </w:rPr>
        <w:tab/>
      </w:r>
      <w:r>
        <w:t>chevauchement</w:t>
      </w:r>
    </w:p>
    <w:p w14:paraId="14FACE45" w14:textId="77777777" w:rsidR="00067E2E" w:rsidRDefault="00A0702C">
      <w:pPr>
        <w:pStyle w:val="effectus"/>
      </w:pPr>
      <w:r>
        <w:rPr>
          <w:b/>
          <w:iCs/>
        </w:rPr>
        <w:t>Eradicativus</w:t>
      </w:r>
      <w:r>
        <w:rPr>
          <w:iCs/>
        </w:rPr>
        <w:tab/>
      </w:r>
      <w:r>
        <w:t>éradicatif</w:t>
      </w:r>
    </w:p>
    <w:p w14:paraId="74C7E795" w14:textId="77777777" w:rsidR="00067E2E" w:rsidRDefault="00A0702C">
      <w:pPr>
        <w:pStyle w:val="effectus"/>
      </w:pPr>
      <w:r>
        <w:rPr>
          <w:b/>
          <w:iCs/>
        </w:rPr>
        <w:t>Erectio</w:t>
      </w:r>
      <w:r>
        <w:tab/>
        <w:t>érection</w:t>
      </w:r>
    </w:p>
    <w:p w14:paraId="340C3A03" w14:textId="77777777" w:rsidR="00067E2E" w:rsidRDefault="00A0702C">
      <w:pPr>
        <w:pStyle w:val="effectus"/>
      </w:pPr>
      <w:r>
        <w:rPr>
          <w:b/>
          <w:iCs/>
        </w:rPr>
        <w:t>Erector</w:t>
      </w:r>
      <w:r>
        <w:rPr>
          <w:iCs/>
        </w:rPr>
        <w:tab/>
      </w:r>
      <w:r>
        <w:t>érecteur</w:t>
      </w:r>
    </w:p>
    <w:p w14:paraId="541A5ABB" w14:textId="77777777" w:rsidR="00067E2E" w:rsidRDefault="00A0702C">
      <w:pPr>
        <w:pStyle w:val="effectus"/>
      </w:pPr>
      <w:r>
        <w:rPr>
          <w:b/>
          <w:iCs/>
        </w:rPr>
        <w:t>Erethismus</w:t>
      </w:r>
      <w:r>
        <w:tab/>
        <w:t>éréthisme</w:t>
      </w:r>
    </w:p>
    <w:p w14:paraId="1217A961" w14:textId="77777777" w:rsidR="00067E2E" w:rsidRDefault="00A0702C">
      <w:pPr>
        <w:pStyle w:val="effectus"/>
      </w:pPr>
      <w:r>
        <w:rPr>
          <w:b/>
          <w:iCs/>
        </w:rPr>
        <w:t>Erinaceus</w:t>
      </w:r>
      <w:r>
        <w:rPr>
          <w:iCs/>
        </w:rPr>
        <w:tab/>
      </w:r>
      <w:r>
        <w:t>hérissonné</w:t>
      </w:r>
    </w:p>
    <w:p w14:paraId="30C9A1DD" w14:textId="77777777" w:rsidR="00067E2E" w:rsidRDefault="00A0702C">
      <w:pPr>
        <w:pStyle w:val="effectus"/>
      </w:pPr>
      <w:r>
        <w:rPr>
          <w:b/>
          <w:iCs/>
        </w:rPr>
        <w:t>Erodens</w:t>
      </w:r>
      <w:r>
        <w:rPr>
          <w:iCs/>
        </w:rPr>
        <w:tab/>
      </w:r>
      <w:r>
        <w:t>corrodant</w:t>
      </w:r>
    </w:p>
    <w:p w14:paraId="42537AE5" w14:textId="77777777" w:rsidR="00067E2E" w:rsidRDefault="00A0702C">
      <w:pPr>
        <w:pStyle w:val="effectus"/>
      </w:pPr>
      <w:r>
        <w:rPr>
          <w:b/>
          <w:iCs/>
        </w:rPr>
        <w:t>Erosio</w:t>
      </w:r>
      <w:r>
        <w:tab/>
        <w:t>corrosion</w:t>
      </w:r>
    </w:p>
    <w:p w14:paraId="179E7457" w14:textId="77777777" w:rsidR="00067E2E" w:rsidRDefault="00A0702C">
      <w:pPr>
        <w:pStyle w:val="effectus"/>
      </w:pPr>
      <w:r>
        <w:rPr>
          <w:b/>
          <w:iCs/>
        </w:rPr>
        <w:t>Eroticomania</w:t>
      </w:r>
      <w:r>
        <w:rPr>
          <w:iCs/>
        </w:rPr>
        <w:tab/>
      </w:r>
      <w:r>
        <w:t>éroticomanie</w:t>
      </w:r>
    </w:p>
    <w:p w14:paraId="34E1FC95" w14:textId="77777777" w:rsidR="00067E2E" w:rsidRDefault="00A0702C">
      <w:pPr>
        <w:pStyle w:val="effectus"/>
      </w:pPr>
      <w:r>
        <w:rPr>
          <w:b/>
          <w:iCs/>
        </w:rPr>
        <w:t>Eroticus</w:t>
      </w:r>
      <w:r>
        <w:rPr>
          <w:iCs/>
        </w:rPr>
        <w:tab/>
      </w:r>
      <w:r>
        <w:t>érotique</w:t>
      </w:r>
    </w:p>
    <w:p w14:paraId="5CA3A4D6" w14:textId="77777777" w:rsidR="00067E2E" w:rsidRDefault="00A0702C">
      <w:pPr>
        <w:pStyle w:val="effectus"/>
      </w:pPr>
      <w:r>
        <w:rPr>
          <w:b/>
          <w:iCs/>
        </w:rPr>
        <w:t>Erotomania</w:t>
      </w:r>
      <w:r>
        <w:rPr>
          <w:iCs/>
        </w:rPr>
        <w:tab/>
      </w:r>
      <w:r>
        <w:t>érotomanie</w:t>
      </w:r>
    </w:p>
    <w:p w14:paraId="0CF7953D" w14:textId="77777777" w:rsidR="00067E2E" w:rsidRDefault="00A0702C">
      <w:pPr>
        <w:pStyle w:val="effectus"/>
      </w:pPr>
      <w:r>
        <w:rPr>
          <w:b/>
          <w:iCs/>
        </w:rPr>
        <w:t>Erpetologia</w:t>
      </w:r>
      <w:r>
        <w:rPr>
          <w:iCs/>
        </w:rPr>
        <w:tab/>
      </w:r>
      <w:r>
        <w:t>erpétologie</w:t>
      </w:r>
    </w:p>
    <w:p w14:paraId="1125036E" w14:textId="77777777" w:rsidR="00067E2E" w:rsidRDefault="00A0702C">
      <w:pPr>
        <w:pStyle w:val="effectus"/>
      </w:pPr>
      <w:r>
        <w:rPr>
          <w:b/>
          <w:iCs/>
        </w:rPr>
        <w:t>Erraticus</w:t>
      </w:r>
      <w:r>
        <w:rPr>
          <w:b/>
          <w:iCs/>
        </w:rPr>
        <w:tab/>
      </w:r>
      <w:r>
        <w:t>erratiq</w:t>
      </w:r>
      <w:r>
        <w:t>ue</w:t>
      </w:r>
    </w:p>
    <w:p w14:paraId="54014443" w14:textId="77777777" w:rsidR="00067E2E" w:rsidRDefault="00A0702C">
      <w:pPr>
        <w:pStyle w:val="effectus"/>
      </w:pPr>
      <w:r>
        <w:rPr>
          <w:b/>
          <w:iCs/>
        </w:rPr>
        <w:t>Errhinus</w:t>
      </w:r>
      <w:r>
        <w:tab/>
        <w:t>errhin</w:t>
      </w:r>
    </w:p>
    <w:p w14:paraId="4FA4AC1C" w14:textId="77777777" w:rsidR="00067E2E" w:rsidRDefault="00A0702C">
      <w:pPr>
        <w:pStyle w:val="effectus"/>
      </w:pPr>
      <w:r>
        <w:rPr>
          <w:b/>
          <w:iCs/>
        </w:rPr>
        <w:t>Error loci</w:t>
      </w:r>
      <w:r>
        <w:rPr>
          <w:iCs/>
        </w:rPr>
        <w:tab/>
      </w:r>
      <w:r>
        <w:t>erreur de lieu</w:t>
      </w:r>
    </w:p>
    <w:p w14:paraId="7B6B8BFB" w14:textId="77777777" w:rsidR="00067E2E" w:rsidRDefault="00A0702C">
      <w:pPr>
        <w:pStyle w:val="effectus"/>
      </w:pPr>
      <w:r>
        <w:rPr>
          <w:b/>
          <w:iCs/>
        </w:rPr>
        <w:t>Eructatio</w:t>
      </w:r>
      <w:r>
        <w:rPr>
          <w:iCs/>
        </w:rPr>
        <w:tab/>
      </w:r>
      <w:r>
        <w:t>éructation</w:t>
      </w:r>
      <w:r>
        <w:tab/>
        <w:t>rapport</w:t>
      </w:r>
    </w:p>
    <w:p w14:paraId="67E605E8" w14:textId="77777777" w:rsidR="00067E2E" w:rsidRDefault="00A0702C">
      <w:pPr>
        <w:pStyle w:val="effectus"/>
      </w:pPr>
      <w:r>
        <w:rPr>
          <w:b/>
          <w:iCs/>
        </w:rPr>
        <w:t>Eruptio</w:t>
      </w:r>
      <w:r>
        <w:rPr>
          <w:iCs/>
        </w:rPr>
        <w:tab/>
      </w:r>
      <w:r>
        <w:t>éruption</w:t>
      </w:r>
    </w:p>
    <w:p w14:paraId="7E7D7A82" w14:textId="77777777" w:rsidR="00067E2E" w:rsidRDefault="00A0702C">
      <w:pPr>
        <w:pStyle w:val="effectus"/>
      </w:pPr>
      <w:r>
        <w:rPr>
          <w:b/>
          <w:iCs/>
        </w:rPr>
        <w:t>Erysipelas</w:t>
      </w:r>
      <w:r>
        <w:rPr>
          <w:iCs/>
        </w:rPr>
        <w:tab/>
      </w:r>
      <w:r>
        <w:t>érysipèle</w:t>
      </w:r>
    </w:p>
    <w:p w14:paraId="2ED1B647" w14:textId="77777777" w:rsidR="00067E2E" w:rsidRDefault="00A0702C">
      <w:pPr>
        <w:pStyle w:val="effectus"/>
      </w:pPr>
      <w:r>
        <w:rPr>
          <w:b/>
          <w:iCs/>
        </w:rPr>
        <w:t>Erysipelatodes</w:t>
      </w:r>
      <w:r>
        <w:rPr>
          <w:iCs/>
        </w:rPr>
        <w:tab/>
      </w:r>
      <w:r>
        <w:t>érysipélateux</w:t>
      </w:r>
    </w:p>
    <w:p w14:paraId="3E4A8EBF" w14:textId="77777777" w:rsidR="00067E2E" w:rsidRDefault="00A0702C">
      <w:pPr>
        <w:pStyle w:val="effectus"/>
      </w:pPr>
      <w:r>
        <w:rPr>
          <w:b/>
          <w:iCs/>
        </w:rPr>
        <w:t>Erythema</w:t>
      </w:r>
      <w:r>
        <w:rPr>
          <w:iCs/>
        </w:rPr>
        <w:tab/>
        <w:t>é</w:t>
      </w:r>
      <w:r>
        <w:t>rythème</w:t>
      </w:r>
    </w:p>
    <w:p w14:paraId="4D52FDC4" w14:textId="77777777" w:rsidR="00067E2E" w:rsidRDefault="00A0702C">
      <w:pPr>
        <w:pStyle w:val="effectus"/>
      </w:pPr>
      <w:r>
        <w:rPr>
          <w:b/>
          <w:iCs/>
        </w:rPr>
        <w:t>Erythematicus</w:t>
      </w:r>
      <w:r>
        <w:tab/>
        <w:t>érythématique</w:t>
      </w:r>
    </w:p>
    <w:p w14:paraId="03DE33E1" w14:textId="77777777" w:rsidR="00067E2E" w:rsidRDefault="00A0702C">
      <w:pPr>
        <w:pStyle w:val="effectus"/>
      </w:pPr>
      <w:r>
        <w:rPr>
          <w:b/>
          <w:iCs/>
        </w:rPr>
        <w:t>Erythroides</w:t>
      </w:r>
      <w:r>
        <w:rPr>
          <w:iCs/>
        </w:rPr>
        <w:tab/>
      </w:r>
      <w:r>
        <w:t>érythroïde</w:t>
      </w:r>
    </w:p>
    <w:p w14:paraId="7E78F2E3" w14:textId="77777777" w:rsidR="00067E2E" w:rsidRDefault="00A0702C">
      <w:pPr>
        <w:pStyle w:val="effectus"/>
      </w:pPr>
      <w:r>
        <w:rPr>
          <w:b/>
          <w:iCs/>
        </w:rPr>
        <w:t>Esca</w:t>
      </w:r>
      <w:r>
        <w:rPr>
          <w:iCs/>
        </w:rPr>
        <w:tab/>
      </w:r>
      <w:r>
        <w:t>nourriture</w:t>
      </w:r>
    </w:p>
    <w:p w14:paraId="010AD87E" w14:textId="77777777" w:rsidR="00067E2E" w:rsidRDefault="00A0702C">
      <w:pPr>
        <w:pStyle w:val="effectus"/>
      </w:pPr>
      <w:r>
        <w:rPr>
          <w:b/>
          <w:iCs/>
        </w:rPr>
        <w:t>Escarra</w:t>
      </w:r>
      <w:r>
        <w:rPr>
          <w:iCs/>
        </w:rPr>
        <w:tab/>
      </w:r>
      <w:r>
        <w:t>escarre</w:t>
      </w:r>
    </w:p>
    <w:p w14:paraId="18200E27" w14:textId="77777777" w:rsidR="00067E2E" w:rsidRDefault="00A0702C">
      <w:pPr>
        <w:pStyle w:val="effectus"/>
      </w:pPr>
      <w:r>
        <w:rPr>
          <w:b/>
          <w:iCs/>
        </w:rPr>
        <w:t>Escharoticus</w:t>
      </w:r>
      <w:r>
        <w:tab/>
      </w:r>
      <w:r>
        <w:t>escharotique</w:t>
      </w:r>
    </w:p>
    <w:p w14:paraId="20CBA060" w14:textId="77777777" w:rsidR="00067E2E" w:rsidRDefault="00A0702C">
      <w:pPr>
        <w:pStyle w:val="effectus"/>
      </w:pPr>
      <w:r>
        <w:rPr>
          <w:b/>
          <w:iCs/>
        </w:rPr>
        <w:t>Esphlasis</w:t>
      </w:r>
      <w:r>
        <w:rPr>
          <w:b/>
          <w:iCs/>
        </w:rPr>
        <w:tab/>
      </w:r>
      <w:r>
        <w:t>Voye</w:t>
      </w:r>
      <w:commentRangeStart w:id="37"/>
      <w:r>
        <w:t xml:space="preserve">z </w:t>
      </w:r>
      <w:r>
        <w:rPr>
          <w:b/>
          <w:iCs/>
        </w:rPr>
        <w:t>F</w:t>
      </w:r>
      <w:commentRangeEnd w:id="37"/>
      <w:r>
        <w:commentReference w:id="37"/>
      </w:r>
      <w:r>
        <w:rPr>
          <w:b/>
          <w:iCs/>
        </w:rPr>
        <w:t>racture</w:t>
      </w:r>
    </w:p>
    <w:p w14:paraId="3ED43650" w14:textId="77777777" w:rsidR="00067E2E" w:rsidRDefault="00A0702C">
      <w:pPr>
        <w:pStyle w:val="effectus"/>
      </w:pPr>
      <w:r>
        <w:rPr>
          <w:b/>
          <w:iCs/>
        </w:rPr>
        <w:t>Essentia</w:t>
      </w:r>
      <w:r>
        <w:rPr>
          <w:iCs/>
        </w:rPr>
        <w:tab/>
      </w:r>
      <w:r>
        <w:t>essence</w:t>
      </w:r>
      <w:r>
        <w:tab/>
        <w:t>substance</w:t>
      </w:r>
    </w:p>
    <w:p w14:paraId="6E347C6E" w14:textId="77777777" w:rsidR="00067E2E" w:rsidRDefault="00A0702C">
      <w:pPr>
        <w:pStyle w:val="effectus"/>
      </w:pPr>
      <w:r>
        <w:rPr>
          <w:b/>
          <w:iCs/>
        </w:rPr>
        <w:lastRenderedPageBreak/>
        <w:t>Essentiaiis</w:t>
      </w:r>
      <w:r>
        <w:rPr>
          <w:iCs/>
        </w:rPr>
        <w:tab/>
      </w:r>
      <w:r>
        <w:t>essentiel</w:t>
      </w:r>
    </w:p>
    <w:p w14:paraId="6E96768D" w14:textId="77777777" w:rsidR="00067E2E" w:rsidRDefault="00A0702C">
      <w:pPr>
        <w:pStyle w:val="effectus"/>
      </w:pPr>
      <w:r>
        <w:rPr>
          <w:b/>
          <w:iCs/>
        </w:rPr>
        <w:t>Essera</w:t>
      </w:r>
      <w:r>
        <w:rPr>
          <w:b/>
          <w:iCs/>
        </w:rPr>
        <w:tab/>
      </w:r>
      <w:r>
        <w:t>essera</w:t>
      </w:r>
    </w:p>
    <w:p w14:paraId="1D4F0353" w14:textId="77777777" w:rsidR="00067E2E" w:rsidRDefault="00A0702C">
      <w:pPr>
        <w:pStyle w:val="effectus"/>
      </w:pPr>
      <w:r>
        <w:rPr>
          <w:b/>
          <w:iCs/>
        </w:rPr>
        <w:t>Esthiomenus</w:t>
      </w:r>
      <w:r>
        <w:rPr>
          <w:iCs/>
        </w:rPr>
        <w:tab/>
      </w:r>
      <w:r>
        <w:t>esthiomène</w:t>
      </w:r>
    </w:p>
    <w:p w14:paraId="7B3F439E" w14:textId="77777777" w:rsidR="00067E2E" w:rsidRDefault="00A0702C">
      <w:pPr>
        <w:pStyle w:val="effectus"/>
      </w:pPr>
      <w:r>
        <w:rPr>
          <w:b/>
          <w:iCs/>
        </w:rPr>
        <w:t>Etesius</w:t>
      </w:r>
      <w:r>
        <w:rPr>
          <w:iCs/>
        </w:rPr>
        <w:tab/>
      </w:r>
      <w:r>
        <w:t>étésien</w:t>
      </w:r>
    </w:p>
    <w:p w14:paraId="4511F4A4" w14:textId="77777777" w:rsidR="00067E2E" w:rsidRDefault="00A0702C">
      <w:pPr>
        <w:pStyle w:val="effectus"/>
      </w:pPr>
      <w:r>
        <w:rPr>
          <w:b/>
          <w:iCs/>
        </w:rPr>
        <w:t>Etesiœ</w:t>
      </w:r>
      <w:r>
        <w:rPr>
          <w:iCs/>
        </w:rPr>
        <w:tab/>
      </w:r>
      <w:r>
        <w:t>étésies</w:t>
      </w:r>
    </w:p>
    <w:p w14:paraId="5CE31550" w14:textId="77777777" w:rsidR="00067E2E" w:rsidRDefault="00A0702C">
      <w:pPr>
        <w:pStyle w:val="effectus"/>
      </w:pPr>
      <w:r>
        <w:rPr>
          <w:b/>
          <w:iCs/>
        </w:rPr>
        <w:t>Ethica</w:t>
      </w:r>
      <w:r>
        <w:rPr>
          <w:iCs/>
        </w:rPr>
        <w:tab/>
      </w:r>
      <w:r>
        <w:t>éthique</w:t>
      </w:r>
      <w:r>
        <w:tab/>
        <w:t>morale</w:t>
      </w:r>
    </w:p>
    <w:p w14:paraId="0EB580D2" w14:textId="77777777" w:rsidR="00067E2E" w:rsidRDefault="00A0702C">
      <w:pPr>
        <w:pStyle w:val="effectus"/>
      </w:pPr>
      <w:r>
        <w:rPr>
          <w:b/>
          <w:iCs/>
        </w:rPr>
        <w:t>Ethicus</w:t>
      </w:r>
      <w:r>
        <w:rPr>
          <w:iCs/>
        </w:rPr>
        <w:tab/>
      </w:r>
      <w:r>
        <w:t>le même qu’Hecticus</w:t>
      </w:r>
    </w:p>
    <w:p w14:paraId="641BBB33" w14:textId="77777777" w:rsidR="00067E2E" w:rsidRDefault="00A0702C">
      <w:pPr>
        <w:pStyle w:val="effectus"/>
      </w:pPr>
      <w:r>
        <w:rPr>
          <w:b/>
          <w:iCs/>
        </w:rPr>
        <w:t>Ethmoidalis</w:t>
      </w:r>
      <w:r>
        <w:tab/>
        <w:t>ethmoïdal</w:t>
      </w:r>
    </w:p>
    <w:p w14:paraId="16E9753D" w14:textId="77777777" w:rsidR="00067E2E" w:rsidRDefault="00A0702C">
      <w:pPr>
        <w:pStyle w:val="effectus"/>
      </w:pPr>
      <w:r>
        <w:rPr>
          <w:b/>
          <w:iCs/>
        </w:rPr>
        <w:t>Ethmoides</w:t>
      </w:r>
      <w:r>
        <w:rPr>
          <w:iCs/>
        </w:rPr>
        <w:tab/>
      </w:r>
      <w:r>
        <w:t>eth</w:t>
      </w:r>
      <w:r>
        <w:t>moïde</w:t>
      </w:r>
    </w:p>
    <w:p w14:paraId="1543533E" w14:textId="77777777" w:rsidR="00067E2E" w:rsidRDefault="00A0702C">
      <w:pPr>
        <w:pStyle w:val="effectus"/>
      </w:pPr>
      <w:r>
        <w:rPr>
          <w:b/>
          <w:iCs/>
        </w:rPr>
        <w:t>Etymologia</w:t>
      </w:r>
      <w:r>
        <w:rPr>
          <w:iCs/>
        </w:rPr>
        <w:tab/>
      </w:r>
      <w:r>
        <w:t>étymologie</w:t>
      </w:r>
    </w:p>
    <w:p w14:paraId="52DD4033" w14:textId="77777777" w:rsidR="00067E2E" w:rsidRDefault="00A0702C">
      <w:pPr>
        <w:pStyle w:val="effectus"/>
      </w:pPr>
      <w:r>
        <w:rPr>
          <w:b/>
          <w:iCs/>
        </w:rPr>
        <w:t>Eucrasia</w:t>
      </w:r>
      <w:r>
        <w:rPr>
          <w:iCs/>
        </w:rPr>
        <w:tab/>
      </w:r>
      <w:r>
        <w:t>eucrasie</w:t>
      </w:r>
    </w:p>
    <w:p w14:paraId="0CF4B3BB" w14:textId="77777777" w:rsidR="00067E2E" w:rsidRDefault="00A0702C">
      <w:pPr>
        <w:pStyle w:val="effectus"/>
      </w:pPr>
      <w:r>
        <w:rPr>
          <w:b/>
          <w:iCs/>
        </w:rPr>
        <w:t>Eudiometrum</w:t>
      </w:r>
      <w:r>
        <w:rPr>
          <w:iCs/>
        </w:rPr>
        <w:tab/>
      </w:r>
      <w:r>
        <w:t>eudiomètre</w:t>
      </w:r>
    </w:p>
    <w:p w14:paraId="229FC030" w14:textId="77777777" w:rsidR="00067E2E" w:rsidRDefault="00A0702C">
      <w:pPr>
        <w:pStyle w:val="effectus"/>
      </w:pPr>
      <w:r>
        <w:rPr>
          <w:b/>
          <w:iCs/>
        </w:rPr>
        <w:t>Euexia</w:t>
      </w:r>
      <w:r>
        <w:rPr>
          <w:iCs/>
        </w:rPr>
        <w:tab/>
      </w:r>
      <w:r>
        <w:t>euexie</w:t>
      </w:r>
    </w:p>
    <w:p w14:paraId="659CAE34" w14:textId="77777777" w:rsidR="00067E2E" w:rsidRDefault="00A0702C">
      <w:pPr>
        <w:pStyle w:val="effectus"/>
      </w:pPr>
      <w:r>
        <w:rPr>
          <w:b/>
          <w:iCs/>
        </w:rPr>
        <w:t>Eunuchus</w:t>
      </w:r>
      <w:r>
        <w:rPr>
          <w:iCs/>
        </w:rPr>
        <w:tab/>
      </w:r>
      <w:r>
        <w:t>eunuque</w:t>
      </w:r>
    </w:p>
    <w:p w14:paraId="46D3E6A5" w14:textId="77777777" w:rsidR="00067E2E" w:rsidRDefault="00A0702C">
      <w:pPr>
        <w:pStyle w:val="effectus"/>
      </w:pPr>
      <w:r>
        <w:rPr>
          <w:b/>
          <w:iCs/>
        </w:rPr>
        <w:t>Eupepsia</w:t>
      </w:r>
      <w:r>
        <w:rPr>
          <w:iCs/>
        </w:rPr>
        <w:tab/>
      </w:r>
      <w:r>
        <w:t>eupepsie</w:t>
      </w:r>
    </w:p>
    <w:p w14:paraId="4A44150B" w14:textId="77777777" w:rsidR="00067E2E" w:rsidRDefault="00A0702C">
      <w:pPr>
        <w:pStyle w:val="effectus"/>
      </w:pPr>
      <w:r>
        <w:rPr>
          <w:b/>
          <w:iCs/>
        </w:rPr>
        <w:t>Euphonia</w:t>
      </w:r>
      <w:r>
        <w:tab/>
        <w:t>euphonie</w:t>
      </w:r>
    </w:p>
    <w:p w14:paraId="30E81D51" w14:textId="77777777" w:rsidR="00067E2E" w:rsidRDefault="00A0702C">
      <w:pPr>
        <w:pStyle w:val="effectus"/>
      </w:pPr>
      <w:r>
        <w:rPr>
          <w:b/>
          <w:iCs/>
        </w:rPr>
        <w:t>Euphoria</w:t>
      </w:r>
      <w:r>
        <w:rPr>
          <w:b/>
          <w:iCs/>
        </w:rPr>
        <w:tab/>
      </w:r>
      <w:r>
        <w:t>euphorie</w:t>
      </w:r>
    </w:p>
    <w:p w14:paraId="53B9697E" w14:textId="77777777" w:rsidR="00067E2E" w:rsidRDefault="00A0702C">
      <w:pPr>
        <w:pStyle w:val="effectus"/>
      </w:pPr>
      <w:r>
        <w:rPr>
          <w:b/>
          <w:iCs/>
        </w:rPr>
        <w:t>Eurythmia</w:t>
      </w:r>
      <w:r>
        <w:tab/>
        <w:t>eurythmie</w:t>
      </w:r>
    </w:p>
    <w:p w14:paraId="0B10E20A" w14:textId="77777777" w:rsidR="00067E2E" w:rsidRDefault="00A0702C">
      <w:pPr>
        <w:pStyle w:val="effectus"/>
      </w:pPr>
      <w:r>
        <w:rPr>
          <w:b/>
          <w:iCs/>
        </w:rPr>
        <w:t>Euthesia</w:t>
      </w:r>
      <w:r>
        <w:rPr>
          <w:iCs/>
        </w:rPr>
        <w:tab/>
      </w:r>
      <w:r>
        <w:t>euthésie</w:t>
      </w:r>
    </w:p>
    <w:p w14:paraId="21BC5641" w14:textId="77777777" w:rsidR="00067E2E" w:rsidRDefault="00A0702C">
      <w:pPr>
        <w:pStyle w:val="effectus"/>
      </w:pPr>
      <w:r>
        <w:rPr>
          <w:b/>
          <w:iCs/>
        </w:rPr>
        <w:t>Euthymia</w:t>
      </w:r>
      <w:r>
        <w:rPr>
          <w:iCs/>
        </w:rPr>
        <w:tab/>
      </w:r>
      <w:r>
        <w:t>euthymie</w:t>
      </w:r>
    </w:p>
    <w:p w14:paraId="5145AD11" w14:textId="77777777" w:rsidR="00067E2E" w:rsidRDefault="00A0702C">
      <w:pPr>
        <w:pStyle w:val="effectus"/>
      </w:pPr>
      <w:r>
        <w:rPr>
          <w:b/>
          <w:iCs/>
        </w:rPr>
        <w:t>Eutrophia</w:t>
      </w:r>
      <w:r>
        <w:rPr>
          <w:iCs/>
        </w:rPr>
        <w:tab/>
      </w:r>
      <w:r>
        <w:t>eutrophie</w:t>
      </w:r>
    </w:p>
    <w:p w14:paraId="790D3A84" w14:textId="77777777" w:rsidR="00067E2E" w:rsidRDefault="00A0702C">
      <w:pPr>
        <w:pStyle w:val="effectus"/>
      </w:pPr>
      <w:r>
        <w:rPr>
          <w:b/>
          <w:iCs/>
        </w:rPr>
        <w:t>Evacuans</w:t>
      </w:r>
      <w:r>
        <w:rPr>
          <w:iCs/>
        </w:rPr>
        <w:tab/>
      </w:r>
      <w:r>
        <w:t>évacuant</w:t>
      </w:r>
    </w:p>
    <w:p w14:paraId="0B8AD5E3" w14:textId="77777777" w:rsidR="00067E2E" w:rsidRDefault="00A0702C">
      <w:pPr>
        <w:pStyle w:val="effectus"/>
      </w:pPr>
      <w:r>
        <w:rPr>
          <w:b/>
          <w:iCs/>
        </w:rPr>
        <w:t>Evacuatio</w:t>
      </w:r>
      <w:r>
        <w:tab/>
        <w:t>évacuation</w:t>
      </w:r>
    </w:p>
    <w:p w14:paraId="683C29B9" w14:textId="77777777" w:rsidR="00067E2E" w:rsidRDefault="00A0702C">
      <w:pPr>
        <w:pStyle w:val="effectus"/>
      </w:pPr>
      <w:r>
        <w:rPr>
          <w:b/>
          <w:iCs/>
        </w:rPr>
        <w:t>Evaporatio</w:t>
      </w:r>
      <w:r>
        <w:tab/>
        <w:t>évaporation</w:t>
      </w:r>
    </w:p>
    <w:p w14:paraId="67198A40" w14:textId="77777777" w:rsidR="00067E2E" w:rsidRDefault="00A0702C">
      <w:pPr>
        <w:pStyle w:val="effectus"/>
      </w:pPr>
      <w:r>
        <w:rPr>
          <w:b/>
          <w:iCs/>
        </w:rPr>
        <w:t>Exaedrus</w:t>
      </w:r>
      <w:r>
        <w:rPr>
          <w:iCs/>
        </w:rPr>
        <w:tab/>
        <w:t>e</w:t>
      </w:r>
      <w:r>
        <w:t>xaèdre</w:t>
      </w:r>
    </w:p>
    <w:p w14:paraId="59D9B69B" w14:textId="77777777" w:rsidR="00067E2E" w:rsidRDefault="00A0702C">
      <w:pPr>
        <w:pStyle w:val="effectus"/>
      </w:pPr>
      <w:r>
        <w:rPr>
          <w:b/>
          <w:iCs/>
        </w:rPr>
        <w:t>Exœresis</w:t>
      </w:r>
      <w:r>
        <w:rPr>
          <w:iCs/>
        </w:rPr>
        <w:tab/>
      </w:r>
      <w:r>
        <w:t>exérèse</w:t>
      </w:r>
    </w:p>
    <w:p w14:paraId="103F2DBB" w14:textId="77777777" w:rsidR="00067E2E" w:rsidRDefault="00A0702C">
      <w:pPr>
        <w:pStyle w:val="effectus"/>
      </w:pPr>
      <w:r>
        <w:rPr>
          <w:b/>
          <w:iCs/>
        </w:rPr>
        <w:t>Exagonus</w:t>
      </w:r>
      <w:r>
        <w:rPr>
          <w:iCs/>
        </w:rPr>
        <w:tab/>
      </w:r>
      <w:r>
        <w:t>exagone</w:t>
      </w:r>
    </w:p>
    <w:p w14:paraId="62CA151B" w14:textId="77777777" w:rsidR="00067E2E" w:rsidRDefault="00A0702C">
      <w:pPr>
        <w:pStyle w:val="effectus"/>
      </w:pPr>
      <w:r>
        <w:rPr>
          <w:b/>
          <w:iCs/>
        </w:rPr>
        <w:t>Exaltatio</w:t>
      </w:r>
      <w:r>
        <w:rPr>
          <w:iCs/>
        </w:rPr>
        <w:tab/>
      </w:r>
      <w:r>
        <w:t>exaltation</w:t>
      </w:r>
    </w:p>
    <w:p w14:paraId="7D989328" w14:textId="77777777" w:rsidR="00067E2E" w:rsidRDefault="00A0702C">
      <w:pPr>
        <w:pStyle w:val="effectus"/>
      </w:pPr>
      <w:r>
        <w:rPr>
          <w:b/>
          <w:iCs/>
        </w:rPr>
        <w:t>Exaltatus</w:t>
      </w:r>
      <w:r>
        <w:rPr>
          <w:iCs/>
        </w:rPr>
        <w:tab/>
      </w:r>
      <w:r>
        <w:t>exalté</w:t>
      </w:r>
    </w:p>
    <w:p w14:paraId="61526A61" w14:textId="77777777" w:rsidR="00067E2E" w:rsidRDefault="00A0702C">
      <w:pPr>
        <w:pStyle w:val="effectus"/>
      </w:pPr>
      <w:r>
        <w:rPr>
          <w:b/>
          <w:iCs/>
        </w:rPr>
        <w:t>Exanthema</w:t>
      </w:r>
      <w:r>
        <w:rPr>
          <w:iCs/>
        </w:rPr>
        <w:tab/>
      </w:r>
      <w:r>
        <w:t>exanthème</w:t>
      </w:r>
    </w:p>
    <w:p w14:paraId="31C7E707" w14:textId="77777777" w:rsidR="00067E2E" w:rsidRDefault="00A0702C">
      <w:pPr>
        <w:pStyle w:val="effectus"/>
      </w:pPr>
      <w:r>
        <w:rPr>
          <w:b/>
          <w:iCs/>
        </w:rPr>
        <w:t>Exarcerbatio</w:t>
      </w:r>
      <w:r>
        <w:rPr>
          <w:iCs/>
        </w:rPr>
        <w:tab/>
      </w:r>
      <w:r>
        <w:t>exacerbation</w:t>
      </w:r>
    </w:p>
    <w:p w14:paraId="5CF6BE93" w14:textId="77777777" w:rsidR="00067E2E" w:rsidRDefault="00A0702C">
      <w:pPr>
        <w:pStyle w:val="effectus"/>
      </w:pPr>
      <w:r>
        <w:rPr>
          <w:b/>
          <w:iCs/>
        </w:rPr>
        <w:t>Exasperatio</w:t>
      </w:r>
      <w:r>
        <w:rPr>
          <w:iCs/>
        </w:rPr>
        <w:tab/>
      </w:r>
      <w:r>
        <w:t>exaspération</w:t>
      </w:r>
    </w:p>
    <w:p w14:paraId="00F9EEBD" w14:textId="77777777" w:rsidR="00067E2E" w:rsidRDefault="00A0702C">
      <w:pPr>
        <w:pStyle w:val="effectus"/>
      </w:pPr>
      <w:r>
        <w:rPr>
          <w:b/>
          <w:iCs/>
        </w:rPr>
        <w:t>Excalfactorium linteum</w:t>
      </w:r>
      <w:r>
        <w:rPr>
          <w:iCs/>
        </w:rPr>
        <w:tab/>
      </w:r>
      <w:r>
        <w:t>chauffoir</w:t>
      </w:r>
    </w:p>
    <w:p w14:paraId="0F487A44" w14:textId="77777777" w:rsidR="00067E2E" w:rsidRDefault="00A0702C">
      <w:pPr>
        <w:pStyle w:val="effectus"/>
      </w:pPr>
      <w:r>
        <w:rPr>
          <w:b/>
          <w:iCs/>
        </w:rPr>
        <w:t>Excentricitas</w:t>
      </w:r>
      <w:r>
        <w:rPr>
          <w:iCs/>
        </w:rPr>
        <w:tab/>
      </w:r>
      <w:r>
        <w:t>excen</w:t>
      </w:r>
      <w:r>
        <w:t>tricité</w:t>
      </w:r>
    </w:p>
    <w:p w14:paraId="6A873F9E" w14:textId="77777777" w:rsidR="00067E2E" w:rsidRDefault="00A0702C">
      <w:pPr>
        <w:pStyle w:val="effectus"/>
      </w:pPr>
      <w:r>
        <w:rPr>
          <w:b/>
          <w:iCs/>
        </w:rPr>
        <w:t>Excentricus</w:t>
      </w:r>
      <w:r>
        <w:rPr>
          <w:iCs/>
        </w:rPr>
        <w:tab/>
      </w:r>
      <w:r>
        <w:t>excentrique</w:t>
      </w:r>
    </w:p>
    <w:p w14:paraId="61A08F96" w14:textId="77777777" w:rsidR="00067E2E" w:rsidRDefault="00A0702C">
      <w:pPr>
        <w:pStyle w:val="effectus"/>
      </w:pPr>
      <w:r>
        <w:rPr>
          <w:b/>
          <w:iCs/>
        </w:rPr>
        <w:t>Excipiens</w:t>
      </w:r>
      <w:r>
        <w:tab/>
        <w:t>excipient</w:t>
      </w:r>
    </w:p>
    <w:p w14:paraId="67B16753" w14:textId="77777777" w:rsidR="00067E2E" w:rsidRDefault="00A0702C">
      <w:pPr>
        <w:pStyle w:val="effectus"/>
      </w:pPr>
      <w:r>
        <w:rPr>
          <w:b/>
          <w:iCs/>
        </w:rPr>
        <w:t>Excipulum</w:t>
      </w:r>
      <w:r>
        <w:rPr>
          <w:iCs/>
        </w:rPr>
        <w:tab/>
      </w:r>
      <w:r>
        <w:t>poêlette</w:t>
      </w:r>
    </w:p>
    <w:p w14:paraId="1BD5C255" w14:textId="77777777" w:rsidR="00067E2E" w:rsidRDefault="00A0702C">
      <w:pPr>
        <w:pStyle w:val="effectus"/>
      </w:pPr>
      <w:r>
        <w:rPr>
          <w:b/>
          <w:iCs/>
        </w:rPr>
        <w:t>Excisio</w:t>
      </w:r>
      <w:r>
        <w:rPr>
          <w:iCs/>
        </w:rPr>
        <w:tab/>
      </w:r>
      <w:r>
        <w:t>entaille</w:t>
      </w:r>
    </w:p>
    <w:p w14:paraId="728CEEEC" w14:textId="77777777" w:rsidR="00067E2E" w:rsidRDefault="00A0702C">
      <w:pPr>
        <w:pStyle w:val="effectus"/>
      </w:pPr>
      <w:r>
        <w:rPr>
          <w:b/>
          <w:iCs/>
        </w:rPr>
        <w:t>Excitare</w:t>
      </w:r>
      <w:r>
        <w:tab/>
        <w:t>exciter</w:t>
      </w:r>
    </w:p>
    <w:p w14:paraId="23B6CED8" w14:textId="77777777" w:rsidR="00067E2E" w:rsidRDefault="00A0702C">
      <w:pPr>
        <w:pStyle w:val="effectus"/>
      </w:pPr>
      <w:r>
        <w:rPr>
          <w:b/>
          <w:iCs/>
        </w:rPr>
        <w:t>Excitator</w:t>
      </w:r>
      <w:r>
        <w:rPr>
          <w:iCs/>
        </w:rPr>
        <w:tab/>
        <w:t>e</w:t>
      </w:r>
      <w:r>
        <w:t>xcitateur</w:t>
      </w:r>
    </w:p>
    <w:p w14:paraId="3729F8BB" w14:textId="77777777" w:rsidR="00067E2E" w:rsidRDefault="00A0702C">
      <w:pPr>
        <w:pStyle w:val="effectus"/>
      </w:pPr>
      <w:r>
        <w:rPr>
          <w:b/>
          <w:iCs/>
        </w:rPr>
        <w:t>Excreatio</w:t>
      </w:r>
      <w:r>
        <w:rPr>
          <w:iCs/>
        </w:rPr>
        <w:tab/>
      </w:r>
      <w:r>
        <w:t>excréation</w:t>
      </w:r>
    </w:p>
    <w:p w14:paraId="6037E39E" w14:textId="77777777" w:rsidR="00067E2E" w:rsidRDefault="00A0702C">
      <w:pPr>
        <w:pStyle w:val="effectus"/>
      </w:pPr>
      <w:r>
        <w:rPr>
          <w:b/>
          <w:iCs/>
        </w:rPr>
        <w:t>Excrementitus</w:t>
      </w:r>
      <w:r>
        <w:rPr>
          <w:iCs/>
        </w:rPr>
        <w:tab/>
      </w:r>
      <w:r>
        <w:t>excrémentitiel</w:t>
      </w:r>
    </w:p>
    <w:p w14:paraId="5B23FB64" w14:textId="77777777" w:rsidR="00067E2E" w:rsidRDefault="00A0702C">
      <w:pPr>
        <w:pStyle w:val="effectus"/>
      </w:pPr>
      <w:r>
        <w:rPr>
          <w:b/>
          <w:iCs/>
        </w:rPr>
        <w:t>Excrementum</w:t>
      </w:r>
      <w:r>
        <w:rPr>
          <w:iCs/>
        </w:rPr>
        <w:tab/>
      </w:r>
      <w:r>
        <w:t>excrément</w:t>
      </w:r>
    </w:p>
    <w:p w14:paraId="0E7000C0" w14:textId="77777777" w:rsidR="00067E2E" w:rsidRDefault="00A0702C">
      <w:pPr>
        <w:pStyle w:val="effectus"/>
      </w:pPr>
      <w:r>
        <w:rPr>
          <w:b/>
          <w:iCs/>
        </w:rPr>
        <w:t>Excrescentia</w:t>
      </w:r>
      <w:r>
        <w:rPr>
          <w:iCs/>
        </w:rPr>
        <w:tab/>
      </w:r>
      <w:r>
        <w:t>excroissance</w:t>
      </w:r>
    </w:p>
    <w:p w14:paraId="79D97BEC" w14:textId="77777777" w:rsidR="00067E2E" w:rsidRDefault="00A0702C">
      <w:pPr>
        <w:pStyle w:val="effectus"/>
      </w:pPr>
      <w:r>
        <w:rPr>
          <w:b/>
          <w:iCs/>
        </w:rPr>
        <w:t>Excretio</w:t>
      </w:r>
      <w:r>
        <w:rPr>
          <w:iCs/>
        </w:rPr>
        <w:tab/>
      </w:r>
      <w:r>
        <w:t>excrétion</w:t>
      </w:r>
      <w:r>
        <w:tab/>
        <w:t>déjection</w:t>
      </w:r>
      <w:r>
        <w:tab/>
      </w:r>
      <w:r>
        <w:t>excrément</w:t>
      </w:r>
    </w:p>
    <w:p w14:paraId="2773F317" w14:textId="77777777" w:rsidR="00067E2E" w:rsidRDefault="00A0702C">
      <w:pPr>
        <w:pStyle w:val="effectus"/>
      </w:pPr>
      <w:r>
        <w:rPr>
          <w:b/>
          <w:iCs/>
        </w:rPr>
        <w:t>Excretorius</w:t>
      </w:r>
      <w:r>
        <w:rPr>
          <w:iCs/>
        </w:rPr>
        <w:tab/>
      </w:r>
      <w:r>
        <w:t>excrétoire</w:t>
      </w:r>
    </w:p>
    <w:p w14:paraId="264171A1" w14:textId="77777777" w:rsidR="00067E2E" w:rsidRDefault="00A0702C">
      <w:pPr>
        <w:pStyle w:val="effectus"/>
      </w:pPr>
      <w:r>
        <w:rPr>
          <w:b/>
          <w:iCs/>
        </w:rPr>
        <w:t>Exercitatio</w:t>
      </w:r>
      <w:r>
        <w:rPr>
          <w:iCs/>
        </w:rPr>
        <w:tab/>
      </w:r>
      <w:r>
        <w:t>exercice modére</w:t>
      </w:r>
    </w:p>
    <w:p w14:paraId="37B0F0C6" w14:textId="77777777" w:rsidR="00067E2E" w:rsidRDefault="00A0702C">
      <w:pPr>
        <w:pStyle w:val="effectus"/>
      </w:pPr>
      <w:r>
        <w:rPr>
          <w:b/>
          <w:iCs/>
        </w:rPr>
        <w:t>Exercitium</w:t>
      </w:r>
      <w:r>
        <w:tab/>
        <w:t>exercice</w:t>
      </w:r>
    </w:p>
    <w:p w14:paraId="1A11BA1E" w14:textId="77777777" w:rsidR="00067E2E" w:rsidRDefault="00A0702C">
      <w:pPr>
        <w:pStyle w:val="effectus"/>
      </w:pPr>
      <w:r>
        <w:rPr>
          <w:b/>
          <w:iCs/>
        </w:rPr>
        <w:t>Excoriatio</w:t>
      </w:r>
      <w:r>
        <w:rPr>
          <w:iCs/>
        </w:rPr>
        <w:tab/>
      </w:r>
      <w:r>
        <w:t>excoriation</w:t>
      </w:r>
    </w:p>
    <w:p w14:paraId="351DD0BD" w14:textId="77777777" w:rsidR="00067E2E" w:rsidRDefault="00A0702C">
      <w:pPr>
        <w:pStyle w:val="effectus"/>
      </w:pPr>
      <w:r>
        <w:rPr>
          <w:b/>
          <w:iCs/>
        </w:rPr>
        <w:t>Exfoliatio</w:t>
      </w:r>
      <w:r>
        <w:tab/>
        <w:t>exfoliation</w:t>
      </w:r>
    </w:p>
    <w:p w14:paraId="53DDB335" w14:textId="77777777" w:rsidR="00067E2E" w:rsidRDefault="00A0702C">
      <w:pPr>
        <w:pStyle w:val="effectus"/>
      </w:pPr>
      <w:r>
        <w:rPr>
          <w:b/>
          <w:iCs/>
        </w:rPr>
        <w:t>Exfoliativus</w:t>
      </w:r>
      <w:r>
        <w:rPr>
          <w:iCs/>
        </w:rPr>
        <w:tab/>
      </w:r>
      <w:r>
        <w:t>exfoliatif</w:t>
      </w:r>
    </w:p>
    <w:p w14:paraId="7B30DC34" w14:textId="77777777" w:rsidR="00067E2E" w:rsidRDefault="00A0702C">
      <w:pPr>
        <w:pStyle w:val="effectus"/>
      </w:pPr>
      <w:r>
        <w:rPr>
          <w:b/>
          <w:iCs/>
        </w:rPr>
        <w:t>Exhalans</w:t>
      </w:r>
      <w:r>
        <w:rPr>
          <w:iCs/>
        </w:rPr>
        <w:tab/>
        <w:t>e</w:t>
      </w:r>
      <w:r>
        <w:t>xhalant</w:t>
      </w:r>
    </w:p>
    <w:p w14:paraId="1C7CC2EF" w14:textId="77777777" w:rsidR="00067E2E" w:rsidRDefault="00A0702C">
      <w:pPr>
        <w:pStyle w:val="effectus"/>
      </w:pPr>
      <w:r>
        <w:rPr>
          <w:b/>
          <w:iCs/>
        </w:rPr>
        <w:t>Exhalatio</w:t>
      </w:r>
      <w:r>
        <w:rPr>
          <w:iCs/>
        </w:rPr>
        <w:tab/>
      </w:r>
      <w:r>
        <w:t>exhalaison</w:t>
      </w:r>
      <w:r>
        <w:tab/>
        <w:t>évaporation</w:t>
      </w:r>
    </w:p>
    <w:p w14:paraId="794F1107" w14:textId="77777777" w:rsidR="00067E2E" w:rsidRDefault="00A0702C">
      <w:pPr>
        <w:pStyle w:val="effectus"/>
      </w:pPr>
      <w:r>
        <w:rPr>
          <w:b/>
          <w:iCs/>
        </w:rPr>
        <w:t>Exitura</w:t>
      </w:r>
      <w:r>
        <w:rPr>
          <w:iCs/>
        </w:rPr>
        <w:tab/>
      </w:r>
      <w:r>
        <w:t>exiture</w:t>
      </w:r>
    </w:p>
    <w:p w14:paraId="694D4150" w14:textId="77777777" w:rsidR="00067E2E" w:rsidRDefault="00A0702C">
      <w:pPr>
        <w:pStyle w:val="effectus"/>
      </w:pPr>
      <w:r>
        <w:rPr>
          <w:b/>
          <w:iCs/>
        </w:rPr>
        <w:t>Exomphalocele</w:t>
      </w:r>
      <w:r>
        <w:tab/>
        <w:t>exomphalocèle</w:t>
      </w:r>
    </w:p>
    <w:p w14:paraId="53CF78FF" w14:textId="77777777" w:rsidR="00067E2E" w:rsidRDefault="00A0702C">
      <w:pPr>
        <w:pStyle w:val="effectus"/>
      </w:pPr>
      <w:r>
        <w:rPr>
          <w:b/>
          <w:iCs/>
        </w:rPr>
        <w:t>Exomphalus</w:t>
      </w:r>
      <w:r>
        <w:rPr>
          <w:iCs/>
        </w:rPr>
        <w:tab/>
      </w:r>
      <w:r>
        <w:t>exomphale</w:t>
      </w:r>
    </w:p>
    <w:p w14:paraId="5961ADCB" w14:textId="77777777" w:rsidR="00067E2E" w:rsidRDefault="00A0702C">
      <w:pPr>
        <w:pStyle w:val="effectus"/>
      </w:pPr>
      <w:r>
        <w:rPr>
          <w:b/>
          <w:iCs/>
        </w:rPr>
        <w:t>Exophthalmia</w:t>
      </w:r>
      <w:r>
        <w:rPr>
          <w:iCs/>
        </w:rPr>
        <w:tab/>
      </w:r>
      <w:r>
        <w:t>exophthalmie</w:t>
      </w:r>
    </w:p>
    <w:p w14:paraId="135538D0" w14:textId="77777777" w:rsidR="00067E2E" w:rsidRDefault="00A0702C">
      <w:pPr>
        <w:pStyle w:val="effectus"/>
      </w:pPr>
      <w:r>
        <w:rPr>
          <w:b/>
          <w:iCs/>
        </w:rPr>
        <w:t>Exostosis</w:t>
      </w:r>
      <w:r>
        <w:rPr>
          <w:iCs/>
        </w:rPr>
        <w:tab/>
      </w:r>
      <w:r>
        <w:t>exostose</w:t>
      </w:r>
    </w:p>
    <w:p w14:paraId="477144E6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388]</w:t>
      </w:r>
    </w:p>
    <w:p w14:paraId="5F6D1461" w14:textId="77777777" w:rsidR="00067E2E" w:rsidRDefault="00A0702C">
      <w:pPr>
        <w:pStyle w:val="effectus"/>
      </w:pPr>
      <w:r>
        <w:rPr>
          <w:b/>
          <w:iCs/>
        </w:rPr>
        <w:t>Exoticus</w:t>
      </w:r>
      <w:r>
        <w:tab/>
        <w:t>exotique</w:t>
      </w:r>
    </w:p>
    <w:p w14:paraId="76B3AB7F" w14:textId="77777777" w:rsidR="00067E2E" w:rsidRDefault="00A0702C">
      <w:pPr>
        <w:pStyle w:val="effectus"/>
      </w:pPr>
      <w:r>
        <w:rPr>
          <w:b/>
          <w:iCs/>
        </w:rPr>
        <w:t>Expansio</w:t>
      </w:r>
      <w:r>
        <w:rPr>
          <w:iCs/>
        </w:rPr>
        <w:tab/>
      </w:r>
      <w:r>
        <w:t>expansion</w:t>
      </w:r>
    </w:p>
    <w:p w14:paraId="65C7144E" w14:textId="77777777" w:rsidR="00067E2E" w:rsidRDefault="00A0702C">
      <w:pPr>
        <w:pStyle w:val="effectus"/>
      </w:pPr>
      <w:r>
        <w:rPr>
          <w:b/>
          <w:iCs/>
        </w:rPr>
        <w:t>Expectorans</w:t>
      </w:r>
      <w:r>
        <w:rPr>
          <w:iCs/>
        </w:rPr>
        <w:tab/>
      </w:r>
      <w:r>
        <w:t>expectorant</w:t>
      </w:r>
    </w:p>
    <w:p w14:paraId="2162E734" w14:textId="77777777" w:rsidR="00067E2E" w:rsidRDefault="00A0702C">
      <w:pPr>
        <w:pStyle w:val="effectus"/>
      </w:pPr>
      <w:r>
        <w:rPr>
          <w:b/>
          <w:iCs/>
        </w:rPr>
        <w:t>Expectoratio</w:t>
      </w:r>
      <w:r>
        <w:rPr>
          <w:iCs/>
        </w:rPr>
        <w:tab/>
      </w:r>
      <w:r>
        <w:t>expectoration</w:t>
      </w:r>
    </w:p>
    <w:p w14:paraId="6A4C7AD3" w14:textId="77777777" w:rsidR="00067E2E" w:rsidRDefault="00A0702C">
      <w:pPr>
        <w:pStyle w:val="effectus"/>
      </w:pPr>
      <w:r>
        <w:rPr>
          <w:b/>
          <w:iCs/>
        </w:rPr>
        <w:t>Expellens</w:t>
      </w:r>
      <w:r>
        <w:tab/>
        <w:t>expulsif</w:t>
      </w:r>
    </w:p>
    <w:p w14:paraId="1310CEB1" w14:textId="77777777" w:rsidR="00067E2E" w:rsidRDefault="00A0702C">
      <w:pPr>
        <w:pStyle w:val="effectus"/>
      </w:pPr>
      <w:r>
        <w:rPr>
          <w:b/>
          <w:iCs/>
        </w:rPr>
        <w:t>Expiratio</w:t>
      </w:r>
      <w:r>
        <w:rPr>
          <w:iCs/>
        </w:rPr>
        <w:tab/>
      </w:r>
      <w:r>
        <w:t>expiration</w:t>
      </w:r>
    </w:p>
    <w:p w14:paraId="06D60E35" w14:textId="77777777" w:rsidR="00067E2E" w:rsidRDefault="00A0702C">
      <w:pPr>
        <w:pStyle w:val="effectus"/>
      </w:pPr>
      <w:r>
        <w:rPr>
          <w:b/>
          <w:iCs/>
        </w:rPr>
        <w:t>Exploratio</w:t>
      </w:r>
      <w:r>
        <w:rPr>
          <w:iCs/>
        </w:rPr>
        <w:tab/>
      </w:r>
      <w:r>
        <w:t>exploration</w:t>
      </w:r>
    </w:p>
    <w:p w14:paraId="5CEBB9AE" w14:textId="77777777" w:rsidR="00067E2E" w:rsidRDefault="00A0702C">
      <w:pPr>
        <w:pStyle w:val="effectus"/>
      </w:pPr>
      <w:r>
        <w:rPr>
          <w:b/>
          <w:iCs/>
        </w:rPr>
        <w:t>Explosio</w:t>
      </w:r>
      <w:r>
        <w:rPr>
          <w:iCs/>
        </w:rPr>
        <w:tab/>
        <w:t>e</w:t>
      </w:r>
      <w:r>
        <w:t>xplosion</w:t>
      </w:r>
    </w:p>
    <w:p w14:paraId="5A3F2B6A" w14:textId="77777777" w:rsidR="00067E2E" w:rsidRDefault="00A0702C">
      <w:pPr>
        <w:pStyle w:val="effectus"/>
      </w:pPr>
      <w:r>
        <w:rPr>
          <w:b/>
          <w:iCs/>
        </w:rPr>
        <w:t>Exponens</w:t>
      </w:r>
      <w:r>
        <w:rPr>
          <w:iCs/>
        </w:rPr>
        <w:tab/>
      </w:r>
      <w:r>
        <w:t>exposant</w:t>
      </w:r>
    </w:p>
    <w:p w14:paraId="44716E3B" w14:textId="77777777" w:rsidR="00067E2E" w:rsidRDefault="00A0702C">
      <w:pPr>
        <w:pStyle w:val="effectus"/>
      </w:pPr>
      <w:r>
        <w:rPr>
          <w:b/>
          <w:iCs/>
        </w:rPr>
        <w:t>Expressio</w:t>
      </w:r>
      <w:r>
        <w:rPr>
          <w:iCs/>
        </w:rPr>
        <w:tab/>
      </w:r>
      <w:r>
        <w:t>expiession</w:t>
      </w:r>
    </w:p>
    <w:p w14:paraId="4E9E966A" w14:textId="77777777" w:rsidR="00067E2E" w:rsidRDefault="00A0702C">
      <w:pPr>
        <w:pStyle w:val="effectus"/>
      </w:pPr>
      <w:r>
        <w:rPr>
          <w:b/>
          <w:iCs/>
        </w:rPr>
        <w:t>Expulsorius</w:t>
      </w:r>
      <w:r>
        <w:rPr>
          <w:iCs/>
        </w:rPr>
        <w:tab/>
      </w:r>
      <w:r>
        <w:t>expulsif</w:t>
      </w:r>
    </w:p>
    <w:p w14:paraId="34FD3733" w14:textId="77777777" w:rsidR="00067E2E" w:rsidRDefault="00A0702C">
      <w:pPr>
        <w:pStyle w:val="effectus"/>
      </w:pPr>
      <w:r>
        <w:rPr>
          <w:b/>
          <w:iCs/>
        </w:rPr>
        <w:t>Exsanguis</w:t>
      </w:r>
      <w:r>
        <w:rPr>
          <w:iCs/>
        </w:rPr>
        <w:tab/>
      </w:r>
      <w:r>
        <w:t>exsanguin</w:t>
      </w:r>
    </w:p>
    <w:p w14:paraId="713B7F6F" w14:textId="77777777" w:rsidR="00067E2E" w:rsidRDefault="00A0702C">
      <w:pPr>
        <w:pStyle w:val="effectus"/>
      </w:pPr>
      <w:r>
        <w:rPr>
          <w:b/>
          <w:iCs/>
        </w:rPr>
        <w:t>Exsiccans</w:t>
      </w:r>
      <w:r>
        <w:rPr>
          <w:iCs/>
        </w:rPr>
        <w:tab/>
      </w:r>
      <w:r>
        <w:t>dessiccactif</w:t>
      </w:r>
    </w:p>
    <w:p w14:paraId="1294B259" w14:textId="77777777" w:rsidR="00067E2E" w:rsidRDefault="00A0702C">
      <w:pPr>
        <w:pStyle w:val="effectus"/>
      </w:pPr>
      <w:r>
        <w:rPr>
          <w:b/>
          <w:iCs/>
        </w:rPr>
        <w:t>Exsiccatio</w:t>
      </w:r>
      <w:r>
        <w:rPr>
          <w:iCs/>
        </w:rPr>
        <w:tab/>
        <w:t>e</w:t>
      </w:r>
      <w:r>
        <w:t>xsiccation</w:t>
      </w:r>
      <w:r>
        <w:tab/>
        <w:t>dessiccation</w:t>
      </w:r>
    </w:p>
    <w:p w14:paraId="6D8ABEE5" w14:textId="77777777" w:rsidR="00067E2E" w:rsidRDefault="00A0702C">
      <w:pPr>
        <w:pStyle w:val="effectus"/>
      </w:pPr>
      <w:r>
        <w:rPr>
          <w:b/>
          <w:iCs/>
        </w:rPr>
        <w:t>Exsuccio</w:t>
      </w:r>
      <w:r>
        <w:tab/>
        <w:t>exsuccion</w:t>
      </w:r>
    </w:p>
    <w:p w14:paraId="7ECA4ABA" w14:textId="77777777" w:rsidR="00067E2E" w:rsidRDefault="00A0702C">
      <w:pPr>
        <w:pStyle w:val="effectus"/>
      </w:pPr>
      <w:r>
        <w:rPr>
          <w:b/>
          <w:iCs/>
        </w:rPr>
        <w:t>Exsudare</w:t>
      </w:r>
      <w:r>
        <w:rPr>
          <w:iCs/>
        </w:rPr>
        <w:tab/>
      </w:r>
      <w:r>
        <w:t>exuder</w:t>
      </w:r>
    </w:p>
    <w:p w14:paraId="31A1C55F" w14:textId="77777777" w:rsidR="00067E2E" w:rsidRDefault="00A0702C">
      <w:pPr>
        <w:pStyle w:val="effectus"/>
      </w:pPr>
      <w:r>
        <w:rPr>
          <w:b/>
          <w:iCs/>
        </w:rPr>
        <w:t>Extasis</w:t>
      </w:r>
      <w:r>
        <w:rPr>
          <w:b/>
          <w:iCs/>
        </w:rPr>
        <w:tab/>
      </w:r>
      <w:r>
        <w:t>extase</w:t>
      </w:r>
    </w:p>
    <w:p w14:paraId="261D9479" w14:textId="77777777" w:rsidR="00067E2E" w:rsidRDefault="00A0702C">
      <w:pPr>
        <w:pStyle w:val="effectus"/>
      </w:pPr>
      <w:r>
        <w:rPr>
          <w:b/>
          <w:iCs/>
        </w:rPr>
        <w:t>Extemporaneus</w:t>
      </w:r>
      <w:r>
        <w:tab/>
        <w:t>extemporané</w:t>
      </w:r>
    </w:p>
    <w:p w14:paraId="57D599F5" w14:textId="77777777" w:rsidR="00067E2E" w:rsidRDefault="00A0702C">
      <w:pPr>
        <w:pStyle w:val="effectus"/>
      </w:pPr>
      <w:r>
        <w:rPr>
          <w:b/>
          <w:iCs/>
        </w:rPr>
        <w:t>Extensibilitas</w:t>
      </w:r>
      <w:r>
        <w:rPr>
          <w:iCs/>
        </w:rPr>
        <w:tab/>
      </w:r>
      <w:r>
        <w:t>extensibilité</w:t>
      </w:r>
    </w:p>
    <w:p w14:paraId="38802817" w14:textId="77777777" w:rsidR="00067E2E" w:rsidRDefault="00A0702C">
      <w:pPr>
        <w:pStyle w:val="effectus"/>
      </w:pPr>
      <w:r>
        <w:rPr>
          <w:b/>
          <w:iCs/>
        </w:rPr>
        <w:t>Extensio</w:t>
      </w:r>
      <w:r>
        <w:rPr>
          <w:iCs/>
        </w:rPr>
        <w:tab/>
      </w:r>
      <w:r>
        <w:t>extension</w:t>
      </w:r>
    </w:p>
    <w:p w14:paraId="278EDD43" w14:textId="77777777" w:rsidR="00067E2E" w:rsidRDefault="00A0702C">
      <w:pPr>
        <w:pStyle w:val="effectus"/>
      </w:pPr>
      <w:r>
        <w:rPr>
          <w:b/>
          <w:iCs/>
        </w:rPr>
        <w:t>Extensor</w:t>
      </w:r>
      <w:r>
        <w:rPr>
          <w:iCs/>
        </w:rPr>
        <w:tab/>
      </w:r>
      <w:r>
        <w:t>extenseur</w:t>
      </w:r>
    </w:p>
    <w:p w14:paraId="2ECB2430" w14:textId="77777777" w:rsidR="00067E2E" w:rsidRDefault="00A0702C">
      <w:pPr>
        <w:pStyle w:val="effectus"/>
      </w:pPr>
      <w:r>
        <w:rPr>
          <w:b/>
          <w:iCs/>
        </w:rPr>
        <w:t>Extenuatio</w:t>
      </w:r>
      <w:r>
        <w:rPr>
          <w:iCs/>
        </w:rPr>
        <w:tab/>
      </w:r>
      <w:r>
        <w:t>exténuation</w:t>
      </w:r>
    </w:p>
    <w:p w14:paraId="42381EE7" w14:textId="77777777" w:rsidR="00067E2E" w:rsidRDefault="00A0702C">
      <w:pPr>
        <w:pStyle w:val="effectus"/>
      </w:pPr>
      <w:r>
        <w:rPr>
          <w:b/>
          <w:iCs/>
        </w:rPr>
        <w:t>Extirpatio</w:t>
      </w:r>
      <w:r>
        <w:tab/>
        <w:t>extirpation</w:t>
      </w:r>
    </w:p>
    <w:p w14:paraId="7E06591C" w14:textId="77777777" w:rsidR="00067E2E" w:rsidRDefault="00A0702C">
      <w:pPr>
        <w:pStyle w:val="effectus"/>
      </w:pPr>
      <w:r>
        <w:rPr>
          <w:b/>
          <w:iCs/>
        </w:rPr>
        <w:t>Extractio</w:t>
      </w:r>
      <w:r>
        <w:rPr>
          <w:iCs/>
        </w:rPr>
        <w:tab/>
      </w:r>
      <w:r>
        <w:t>extraction</w:t>
      </w:r>
    </w:p>
    <w:p w14:paraId="5495752A" w14:textId="77777777" w:rsidR="00067E2E" w:rsidRDefault="00A0702C">
      <w:pPr>
        <w:pStyle w:val="effectus"/>
      </w:pPr>
      <w:r>
        <w:rPr>
          <w:b/>
          <w:iCs/>
        </w:rPr>
        <w:t>Extracto-resina</w:t>
      </w:r>
      <w:r>
        <w:tab/>
        <w:t>extracto-résine</w:t>
      </w:r>
    </w:p>
    <w:p w14:paraId="04BCBEFA" w14:textId="77777777" w:rsidR="00067E2E" w:rsidRDefault="00A0702C">
      <w:pPr>
        <w:pStyle w:val="effectus"/>
      </w:pPr>
      <w:r>
        <w:rPr>
          <w:b/>
          <w:iCs/>
        </w:rPr>
        <w:t>Extracto-saccharatum</w:t>
      </w:r>
      <w:r>
        <w:rPr>
          <w:iCs/>
        </w:rPr>
        <w:tab/>
        <w:t>e</w:t>
      </w:r>
      <w:r>
        <w:t>xtractosucré</w:t>
      </w:r>
    </w:p>
    <w:p w14:paraId="57F733D1" w14:textId="77777777" w:rsidR="00067E2E" w:rsidRDefault="00A0702C">
      <w:pPr>
        <w:pStyle w:val="effectus"/>
      </w:pPr>
      <w:r>
        <w:rPr>
          <w:b/>
          <w:iCs/>
        </w:rPr>
        <w:t>Extractum</w:t>
      </w:r>
      <w:r>
        <w:tab/>
        <w:t>extrait</w:t>
      </w:r>
    </w:p>
    <w:p w14:paraId="418BBF34" w14:textId="77777777" w:rsidR="00067E2E" w:rsidRDefault="00A0702C">
      <w:pPr>
        <w:pStyle w:val="effectus"/>
      </w:pPr>
      <w:r>
        <w:rPr>
          <w:b/>
          <w:iCs/>
        </w:rPr>
        <w:t>Extravasatio</w:t>
      </w:r>
      <w:r>
        <w:tab/>
        <w:t>extravasation</w:t>
      </w:r>
    </w:p>
    <w:p w14:paraId="29330569" w14:textId="77777777" w:rsidR="00067E2E" w:rsidRDefault="00A0702C">
      <w:pPr>
        <w:pStyle w:val="effectus"/>
      </w:pPr>
      <w:r>
        <w:rPr>
          <w:b/>
          <w:iCs/>
        </w:rPr>
        <w:t>Extravasatus</w:t>
      </w:r>
      <w:r>
        <w:tab/>
        <w:t>extravasé</w:t>
      </w:r>
    </w:p>
    <w:p w14:paraId="2563469E" w14:textId="77777777" w:rsidR="00067E2E" w:rsidRDefault="00A0702C">
      <w:pPr>
        <w:pStyle w:val="effectus"/>
      </w:pPr>
      <w:r>
        <w:rPr>
          <w:b/>
          <w:iCs/>
        </w:rPr>
        <w:t>Extraversio</w:t>
      </w:r>
      <w:r>
        <w:rPr>
          <w:b/>
          <w:iCs/>
        </w:rPr>
        <w:tab/>
      </w:r>
      <w:r>
        <w:t>extraversion</w:t>
      </w:r>
    </w:p>
    <w:p w14:paraId="6C98DB16" w14:textId="77777777" w:rsidR="00067E2E" w:rsidRDefault="00A0702C">
      <w:pPr>
        <w:pStyle w:val="effectus"/>
      </w:pPr>
      <w:r>
        <w:rPr>
          <w:b/>
          <w:iCs/>
        </w:rPr>
        <w:t>Extraxillaris</w:t>
      </w:r>
      <w:r>
        <w:rPr>
          <w:iCs/>
        </w:rPr>
        <w:tab/>
      </w:r>
      <w:r>
        <w:t>extraxillaire</w:t>
      </w:r>
    </w:p>
    <w:p w14:paraId="3F19C3F8" w14:textId="77777777" w:rsidR="00067E2E" w:rsidRDefault="00A0702C">
      <w:pPr>
        <w:pStyle w:val="effectus"/>
      </w:pPr>
      <w:r>
        <w:rPr>
          <w:b/>
          <w:iCs/>
        </w:rPr>
        <w:t>Exiremitas</w:t>
      </w:r>
      <w:r>
        <w:rPr>
          <w:iCs/>
        </w:rPr>
        <w:tab/>
        <w:t>e</w:t>
      </w:r>
      <w:r>
        <w:t>xtrémité</w:t>
      </w:r>
    </w:p>
    <w:p w14:paraId="5A7FC700" w14:textId="77777777" w:rsidR="00067E2E" w:rsidRDefault="00A0702C">
      <w:pPr>
        <w:pStyle w:val="effectus"/>
      </w:pPr>
      <w:r>
        <w:rPr>
          <w:b/>
          <w:iCs/>
        </w:rPr>
        <w:t>Extuberatio</w:t>
      </w:r>
      <w:r>
        <w:rPr>
          <w:iCs/>
        </w:rPr>
        <w:tab/>
      </w:r>
      <w:r>
        <w:t>exostose</w:t>
      </w:r>
    </w:p>
    <w:p w14:paraId="730236E5" w14:textId="77777777" w:rsidR="00067E2E" w:rsidRDefault="00A0702C">
      <w:pPr>
        <w:pStyle w:val="effectus"/>
      </w:pPr>
      <w:r>
        <w:rPr>
          <w:b/>
          <w:iCs/>
        </w:rPr>
        <w:t>Exuber</w:t>
      </w:r>
      <w:r>
        <w:rPr>
          <w:iCs/>
        </w:rPr>
        <w:tab/>
      </w:r>
      <w:r>
        <w:t>exubère</w:t>
      </w:r>
    </w:p>
    <w:p w14:paraId="3700DE9C" w14:textId="77777777" w:rsidR="00067E2E" w:rsidRDefault="00A0702C">
      <w:pPr>
        <w:pStyle w:val="effectus"/>
      </w:pPr>
      <w:r>
        <w:rPr>
          <w:b/>
          <w:iCs/>
        </w:rPr>
        <w:t>Exudare</w:t>
      </w:r>
      <w:r>
        <w:rPr>
          <w:iCs/>
        </w:rPr>
        <w:tab/>
        <w:t>e</w:t>
      </w:r>
      <w:r>
        <w:t>xuder</w:t>
      </w:r>
    </w:p>
    <w:p w14:paraId="3768E468" w14:textId="77777777" w:rsidR="00067E2E" w:rsidRDefault="00A0702C">
      <w:pPr>
        <w:pStyle w:val="effectus"/>
      </w:pPr>
      <w:r>
        <w:rPr>
          <w:b/>
          <w:iCs/>
        </w:rPr>
        <w:t>Exulceratio</w:t>
      </w:r>
      <w:r>
        <w:tab/>
        <w:t>exulcération</w:t>
      </w:r>
    </w:p>
    <w:p w14:paraId="4E0F4C89" w14:textId="77777777" w:rsidR="00067E2E" w:rsidRDefault="00A0702C">
      <w:pPr>
        <w:pStyle w:val="effectus"/>
      </w:pPr>
      <w:r>
        <w:rPr>
          <w:b/>
          <w:iCs/>
        </w:rPr>
        <w:t>Exumbilicatio</w:t>
      </w:r>
      <w:r>
        <w:rPr>
          <w:iCs/>
        </w:rPr>
        <w:tab/>
      </w:r>
      <w:r>
        <w:t>exomphale</w:t>
      </w:r>
    </w:p>
    <w:p w14:paraId="3BF80D0B" w14:textId="77777777" w:rsidR="00067E2E" w:rsidRDefault="00A0702C">
      <w:pPr>
        <w:pStyle w:val="effectus"/>
      </w:pPr>
      <w:r>
        <w:rPr>
          <w:b/>
          <w:iCs/>
        </w:rPr>
        <w:t>Exutorium</w:t>
      </w:r>
      <w:r>
        <w:rPr>
          <w:iCs/>
        </w:rPr>
        <w:tab/>
      </w:r>
      <w:r>
        <w:t>exutoire</w:t>
      </w:r>
    </w:p>
    <w:p w14:paraId="361940B4" w14:textId="77777777" w:rsidR="00067E2E" w:rsidRDefault="00A0702C" w:rsidP="009710C3">
      <w:pPr>
        <w:pStyle w:val="label"/>
      </w:pPr>
      <w:bookmarkStart w:id="38" w:name="bookmark6"/>
      <w:r>
        <w:t>F</w:t>
      </w:r>
      <w:bookmarkEnd w:id="38"/>
    </w:p>
    <w:p w14:paraId="01D40DD7" w14:textId="77777777" w:rsidR="00067E2E" w:rsidRDefault="00A0702C">
      <w:pPr>
        <w:pStyle w:val="effectus"/>
      </w:pPr>
      <w:commentRangeStart w:id="39"/>
      <w:r>
        <w:rPr>
          <w:smallCaps/>
        </w:rPr>
        <w:t>FACIALIS</w:t>
      </w:r>
      <w:r>
        <w:tab/>
        <w:t>facial</w:t>
      </w:r>
      <w:commentRangeEnd w:id="39"/>
      <w:r>
        <w:commentReference w:id="39"/>
      </w:r>
    </w:p>
    <w:p w14:paraId="3F23996B" w14:textId="77777777" w:rsidR="00067E2E" w:rsidRDefault="00A0702C">
      <w:pPr>
        <w:pStyle w:val="effectus"/>
      </w:pPr>
      <w:r>
        <w:rPr>
          <w:b/>
          <w:iCs/>
        </w:rPr>
        <w:t>Facies</w:t>
      </w:r>
      <w:r>
        <w:rPr>
          <w:iCs/>
        </w:rPr>
        <w:tab/>
      </w:r>
      <w:r>
        <w:t>face</w:t>
      </w:r>
    </w:p>
    <w:p w14:paraId="53C16D12" w14:textId="77777777" w:rsidR="00067E2E" w:rsidRDefault="00A0702C">
      <w:pPr>
        <w:pStyle w:val="effectus"/>
      </w:pPr>
      <w:r>
        <w:rPr>
          <w:b/>
          <w:iCs/>
        </w:rPr>
        <w:t>Factitius</w:t>
      </w:r>
      <w:r>
        <w:rPr>
          <w:iCs/>
        </w:rPr>
        <w:tab/>
      </w:r>
      <w:r>
        <w:t>factice</w:t>
      </w:r>
    </w:p>
    <w:p w14:paraId="3E823C28" w14:textId="77777777" w:rsidR="00067E2E" w:rsidRDefault="00A0702C">
      <w:pPr>
        <w:pStyle w:val="effectus"/>
      </w:pPr>
      <w:r>
        <w:rPr>
          <w:b/>
          <w:iCs/>
        </w:rPr>
        <w:t>Facultas</w:t>
      </w:r>
      <w:r>
        <w:rPr>
          <w:iCs/>
        </w:rPr>
        <w:tab/>
      </w:r>
      <w:r>
        <w:t>faculté</w:t>
      </w:r>
    </w:p>
    <w:p w14:paraId="254AA499" w14:textId="77777777" w:rsidR="00067E2E" w:rsidRDefault="00A0702C">
      <w:pPr>
        <w:pStyle w:val="effectus"/>
      </w:pPr>
      <w:r>
        <w:rPr>
          <w:b/>
          <w:iCs/>
        </w:rPr>
        <w:t>Falcatus</w:t>
      </w:r>
      <w:r>
        <w:rPr>
          <w:iCs/>
        </w:rPr>
        <w:tab/>
      </w:r>
      <w:r>
        <w:t>falqué</w:t>
      </w:r>
    </w:p>
    <w:p w14:paraId="3B9941CC" w14:textId="77777777" w:rsidR="00067E2E" w:rsidRDefault="00A0702C">
      <w:pPr>
        <w:pStyle w:val="effectus"/>
      </w:pPr>
      <w:r>
        <w:rPr>
          <w:b/>
          <w:iCs/>
        </w:rPr>
        <w:t>Falciformis</w:t>
      </w:r>
      <w:r>
        <w:tab/>
        <w:t>falciforme</w:t>
      </w:r>
    </w:p>
    <w:p w14:paraId="017DFC24" w14:textId="77777777" w:rsidR="00067E2E" w:rsidRDefault="00A0702C">
      <w:pPr>
        <w:pStyle w:val="effectus"/>
      </w:pPr>
      <w:r>
        <w:rPr>
          <w:b/>
          <w:iCs/>
        </w:rPr>
        <w:t>Falsus conceptus</w:t>
      </w:r>
      <w:r>
        <w:rPr>
          <w:iCs/>
        </w:rPr>
        <w:tab/>
      </w:r>
      <w:r>
        <w:t>faux-germe</w:t>
      </w:r>
    </w:p>
    <w:p w14:paraId="593E9A10" w14:textId="77777777" w:rsidR="00067E2E" w:rsidRDefault="00A0702C">
      <w:pPr>
        <w:pStyle w:val="effectus"/>
      </w:pPr>
      <w:r>
        <w:rPr>
          <w:b/>
          <w:iCs/>
        </w:rPr>
        <w:t>Fames</w:t>
      </w:r>
      <w:r>
        <w:rPr>
          <w:iCs/>
        </w:rPr>
        <w:tab/>
      </w:r>
      <w:r>
        <w:t>faim</w:t>
      </w:r>
    </w:p>
    <w:p w14:paraId="51A93F5D" w14:textId="77777777" w:rsidR="00067E2E" w:rsidRDefault="00A0702C">
      <w:pPr>
        <w:pStyle w:val="effectus"/>
      </w:pPr>
      <w:r>
        <w:rPr>
          <w:b/>
          <w:iCs/>
        </w:rPr>
        <w:t>Familia</w:t>
      </w:r>
      <w:r>
        <w:rPr>
          <w:iCs/>
        </w:rPr>
        <w:tab/>
        <w:t>f</w:t>
      </w:r>
      <w:r>
        <w:t>amille</w:t>
      </w:r>
    </w:p>
    <w:p w14:paraId="64F0B923" w14:textId="77777777" w:rsidR="00067E2E" w:rsidRDefault="00A0702C">
      <w:pPr>
        <w:pStyle w:val="effectus"/>
      </w:pPr>
      <w:r>
        <w:rPr>
          <w:b/>
          <w:iCs/>
        </w:rPr>
        <w:t>Farinaceus</w:t>
      </w:r>
      <w:r>
        <w:rPr>
          <w:iCs/>
        </w:rPr>
        <w:tab/>
      </w:r>
      <w:r>
        <w:t>farinacé</w:t>
      </w:r>
    </w:p>
    <w:p w14:paraId="01FB5234" w14:textId="77777777" w:rsidR="00067E2E" w:rsidRDefault="00A0702C">
      <w:pPr>
        <w:pStyle w:val="effectus"/>
      </w:pPr>
      <w:r>
        <w:rPr>
          <w:b/>
          <w:iCs/>
        </w:rPr>
        <w:t>Farinosus</w:t>
      </w:r>
      <w:r>
        <w:rPr>
          <w:iCs/>
        </w:rPr>
        <w:tab/>
      </w:r>
      <w:r>
        <w:t>farineux</w:t>
      </w:r>
    </w:p>
    <w:p w14:paraId="218D4A3E" w14:textId="77777777" w:rsidR="00067E2E" w:rsidRDefault="00A0702C">
      <w:pPr>
        <w:pStyle w:val="effectus"/>
      </w:pPr>
      <w:r>
        <w:rPr>
          <w:b/>
          <w:iCs/>
        </w:rPr>
        <w:t>Fascia</w:t>
      </w:r>
      <w:r>
        <w:rPr>
          <w:iCs/>
        </w:rPr>
        <w:tab/>
      </w:r>
      <w:r>
        <w:t>bandage</w:t>
      </w:r>
      <w:r>
        <w:tab/>
        <w:t>bande</w:t>
      </w:r>
    </w:p>
    <w:p w14:paraId="4465EC97" w14:textId="77777777" w:rsidR="00067E2E" w:rsidRDefault="00A0702C">
      <w:pPr>
        <w:pStyle w:val="effectus"/>
      </w:pPr>
      <w:r>
        <w:rPr>
          <w:b/>
          <w:iCs/>
        </w:rPr>
        <w:t>Fascia lata</w:t>
      </w:r>
      <w:r>
        <w:rPr>
          <w:b/>
          <w:iCs/>
        </w:rPr>
        <w:tab/>
      </w:r>
      <w:r>
        <w:t>fascia lata</w:t>
      </w:r>
    </w:p>
    <w:p w14:paraId="153232F3" w14:textId="77777777" w:rsidR="00067E2E" w:rsidRDefault="00A0702C">
      <w:pPr>
        <w:pStyle w:val="effectus"/>
      </w:pPr>
      <w:r>
        <w:rPr>
          <w:b/>
          <w:iCs/>
        </w:rPr>
        <w:t>Fasciatus</w:t>
      </w:r>
      <w:r>
        <w:rPr>
          <w:iCs/>
        </w:rPr>
        <w:tab/>
      </w:r>
      <w:r>
        <w:t>fascié</w:t>
      </w:r>
    </w:p>
    <w:p w14:paraId="41D962CD" w14:textId="77777777" w:rsidR="00067E2E" w:rsidRDefault="00A0702C">
      <w:pPr>
        <w:pStyle w:val="effectus"/>
      </w:pPr>
      <w:r>
        <w:rPr>
          <w:b/>
          <w:iCs/>
        </w:rPr>
        <w:t>Fascicatio</w:t>
      </w:r>
      <w:r>
        <w:rPr>
          <w:iCs/>
        </w:rPr>
        <w:tab/>
      </w:r>
      <w:r>
        <w:t>baudage</w:t>
      </w:r>
    </w:p>
    <w:p w14:paraId="4BB03A19" w14:textId="77777777" w:rsidR="00067E2E" w:rsidRDefault="00A0702C">
      <w:pPr>
        <w:pStyle w:val="effectus"/>
      </w:pPr>
      <w:r>
        <w:rPr>
          <w:b/>
          <w:iCs/>
        </w:rPr>
        <w:t>Fascicatio cucullata</w:t>
      </w:r>
      <w:r>
        <w:rPr>
          <w:iCs/>
        </w:rPr>
        <w:tab/>
      </w:r>
      <w:r>
        <w:t>couvre-chef</w:t>
      </w:r>
    </w:p>
    <w:p w14:paraId="42B1B2F0" w14:textId="77777777" w:rsidR="00067E2E" w:rsidRDefault="00A0702C">
      <w:pPr>
        <w:pStyle w:val="effectus"/>
      </w:pPr>
      <w:r>
        <w:rPr>
          <w:b/>
          <w:iCs/>
        </w:rPr>
        <w:t>Fasciculatus</w:t>
      </w:r>
      <w:r>
        <w:rPr>
          <w:iCs/>
        </w:rPr>
        <w:tab/>
      </w:r>
      <w:r>
        <w:t>fasciculé</w:t>
      </w:r>
    </w:p>
    <w:p w14:paraId="362A8392" w14:textId="77777777" w:rsidR="00067E2E" w:rsidRDefault="00A0702C">
      <w:pPr>
        <w:pStyle w:val="effectus"/>
      </w:pPr>
      <w:r>
        <w:rPr>
          <w:b/>
          <w:iCs/>
        </w:rPr>
        <w:t>Fasciculus</w:t>
      </w:r>
      <w:r>
        <w:rPr>
          <w:iCs/>
        </w:rPr>
        <w:tab/>
      </w:r>
      <w:r>
        <w:t>fascicule</w:t>
      </w:r>
      <w:r>
        <w:tab/>
        <w:t>trousseau</w:t>
      </w:r>
    </w:p>
    <w:p w14:paraId="18063E79" w14:textId="77777777" w:rsidR="00067E2E" w:rsidRDefault="00A0702C">
      <w:pPr>
        <w:pStyle w:val="effectus"/>
      </w:pPr>
      <w:r>
        <w:rPr>
          <w:b/>
          <w:iCs/>
        </w:rPr>
        <w:lastRenderedPageBreak/>
        <w:t>Fastigiatus</w:t>
      </w:r>
      <w:r>
        <w:rPr>
          <w:iCs/>
        </w:rPr>
        <w:tab/>
      </w:r>
      <w:r>
        <w:t>fastigié</w:t>
      </w:r>
    </w:p>
    <w:p w14:paraId="429777E8" w14:textId="77777777" w:rsidR="00067E2E" w:rsidRDefault="00A0702C">
      <w:pPr>
        <w:pStyle w:val="effectus"/>
      </w:pPr>
      <w:r>
        <w:rPr>
          <w:b/>
          <w:iCs/>
        </w:rPr>
        <w:t>Fastigium</w:t>
      </w:r>
      <w:r>
        <w:rPr>
          <w:iCs/>
        </w:rPr>
        <w:tab/>
      </w:r>
      <w:r>
        <w:t>faîte</w:t>
      </w:r>
    </w:p>
    <w:p w14:paraId="47DFD1DA" w14:textId="77777777" w:rsidR="00067E2E" w:rsidRDefault="00A0702C">
      <w:pPr>
        <w:pStyle w:val="effectus"/>
      </w:pPr>
      <w:r>
        <w:rPr>
          <w:b/>
          <w:iCs/>
        </w:rPr>
        <w:t>Fatuari</w:t>
      </w:r>
      <w:r>
        <w:rPr>
          <w:iCs/>
        </w:rPr>
        <w:tab/>
      </w:r>
      <w:r>
        <w:t>faire le fat</w:t>
      </w:r>
    </w:p>
    <w:p w14:paraId="7082787A" w14:textId="77777777" w:rsidR="00067E2E" w:rsidRDefault="00A0702C">
      <w:pPr>
        <w:pStyle w:val="effectus"/>
      </w:pPr>
      <w:r>
        <w:rPr>
          <w:b/>
          <w:iCs/>
        </w:rPr>
        <w:t>Fatuitas</w:t>
      </w:r>
      <w:r>
        <w:rPr>
          <w:iCs/>
        </w:rPr>
        <w:tab/>
      </w:r>
      <w:r>
        <w:t>fatuité</w:t>
      </w:r>
      <w:r>
        <w:tab/>
        <w:t>fadeur</w:t>
      </w:r>
    </w:p>
    <w:p w14:paraId="5854C9D1" w14:textId="77777777" w:rsidR="00067E2E" w:rsidRDefault="00A0702C">
      <w:pPr>
        <w:pStyle w:val="effectus"/>
      </w:pPr>
      <w:r>
        <w:rPr>
          <w:b/>
          <w:iCs/>
        </w:rPr>
        <w:t>Fatum</w:t>
      </w:r>
      <w:r>
        <w:rPr>
          <w:iCs/>
        </w:rPr>
        <w:tab/>
      </w:r>
      <w:r>
        <w:t>fat</w:t>
      </w:r>
      <w:r>
        <w:tab/>
        <w:t>fade</w:t>
      </w:r>
    </w:p>
    <w:p w14:paraId="47CF4D8A" w14:textId="77777777" w:rsidR="00067E2E" w:rsidRDefault="00A0702C">
      <w:pPr>
        <w:pStyle w:val="effectus"/>
      </w:pPr>
      <w:r>
        <w:rPr>
          <w:b/>
          <w:iCs/>
        </w:rPr>
        <w:t>Fauces</w:t>
      </w:r>
      <w:r>
        <w:rPr>
          <w:iCs/>
        </w:rPr>
        <w:tab/>
      </w:r>
      <w:r>
        <w:t>pharynx</w:t>
      </w:r>
    </w:p>
    <w:p w14:paraId="76DE6F36" w14:textId="77777777" w:rsidR="00067E2E" w:rsidRDefault="00A0702C">
      <w:pPr>
        <w:pStyle w:val="effectus"/>
      </w:pPr>
      <w:r>
        <w:rPr>
          <w:b/>
          <w:iCs/>
        </w:rPr>
        <w:t>Febricitans</w:t>
      </w:r>
      <w:r>
        <w:rPr>
          <w:iCs/>
        </w:rPr>
        <w:tab/>
      </w:r>
      <w:r>
        <w:t>fébricitant</w:t>
      </w:r>
    </w:p>
    <w:p w14:paraId="4E5D60C7" w14:textId="77777777" w:rsidR="00067E2E" w:rsidRDefault="00A0702C">
      <w:pPr>
        <w:pStyle w:val="effectus"/>
      </w:pPr>
      <w:r>
        <w:rPr>
          <w:b/>
          <w:iCs/>
        </w:rPr>
        <w:t>Febriculosus</w:t>
      </w:r>
      <w:r>
        <w:rPr>
          <w:iCs/>
        </w:rPr>
        <w:tab/>
      </w:r>
      <w:r>
        <w:t>fiévreux</w:t>
      </w:r>
    </w:p>
    <w:p w14:paraId="6F569D5D" w14:textId="77777777" w:rsidR="00067E2E" w:rsidRDefault="00A0702C">
      <w:pPr>
        <w:pStyle w:val="effectus"/>
      </w:pPr>
      <w:r>
        <w:rPr>
          <w:b/>
          <w:iCs/>
        </w:rPr>
        <w:t>Febrifugus</w:t>
      </w:r>
      <w:r>
        <w:rPr>
          <w:iCs/>
        </w:rPr>
        <w:tab/>
      </w:r>
      <w:r>
        <w:t>fébrifuge</w:t>
      </w:r>
    </w:p>
    <w:p w14:paraId="68DFE847" w14:textId="77777777" w:rsidR="00067E2E" w:rsidRDefault="00A0702C">
      <w:pPr>
        <w:pStyle w:val="effectus"/>
      </w:pPr>
      <w:r>
        <w:rPr>
          <w:b/>
          <w:iCs/>
        </w:rPr>
        <w:t>Febrilis</w:t>
      </w:r>
      <w:r>
        <w:tab/>
        <w:t>fé</w:t>
      </w:r>
      <w:r>
        <w:t>brile</w:t>
      </w:r>
    </w:p>
    <w:p w14:paraId="70DED06B" w14:textId="77777777" w:rsidR="00067E2E" w:rsidRDefault="00A0702C">
      <w:pPr>
        <w:pStyle w:val="effectus"/>
      </w:pPr>
      <w:r>
        <w:rPr>
          <w:b/>
          <w:iCs/>
        </w:rPr>
        <w:t>Febris</w:t>
      </w:r>
      <w:r>
        <w:rPr>
          <w:iCs/>
        </w:rPr>
        <w:tab/>
      </w:r>
      <w:r>
        <w:t>fièvre</w:t>
      </w:r>
    </w:p>
    <w:p w14:paraId="2EEE96E7" w14:textId="77777777" w:rsidR="00067E2E" w:rsidRDefault="00A0702C">
      <w:pPr>
        <w:pStyle w:val="effectus"/>
      </w:pPr>
      <w:r>
        <w:rPr>
          <w:b/>
          <w:iCs/>
        </w:rPr>
        <w:t>Febris alba</w:t>
      </w:r>
      <w:r>
        <w:rPr>
          <w:iCs/>
        </w:rPr>
        <w:tab/>
      </w:r>
      <w:r>
        <w:t>chlorose</w:t>
      </w:r>
    </w:p>
    <w:p w14:paraId="121FE37A" w14:textId="77777777" w:rsidR="00067E2E" w:rsidRDefault="00A0702C">
      <w:pPr>
        <w:pStyle w:val="effectus"/>
      </w:pPr>
      <w:r>
        <w:rPr>
          <w:b/>
          <w:iCs/>
        </w:rPr>
        <w:t>Fecalis</w:t>
      </w:r>
      <w:r>
        <w:rPr>
          <w:iCs/>
        </w:rPr>
        <w:tab/>
      </w:r>
      <w:r>
        <w:t>fécal</w:t>
      </w:r>
    </w:p>
    <w:p w14:paraId="6C6684B4" w14:textId="77777777" w:rsidR="00067E2E" w:rsidRDefault="00A0702C">
      <w:pPr>
        <w:pStyle w:val="effectus"/>
      </w:pPr>
      <w:r>
        <w:rPr>
          <w:b/>
          <w:iCs/>
        </w:rPr>
        <w:t>Fecalis materia</w:t>
      </w:r>
      <w:r>
        <w:tab/>
        <w:t>matière fecale</w:t>
      </w:r>
    </w:p>
    <w:p w14:paraId="33FDCEE0" w14:textId="77777777" w:rsidR="00067E2E" w:rsidRDefault="00A0702C">
      <w:pPr>
        <w:pStyle w:val="effectus"/>
      </w:pPr>
      <w:r>
        <w:rPr>
          <w:b/>
          <w:iCs/>
        </w:rPr>
        <w:t>Fecula</w:t>
      </w:r>
      <w:r>
        <w:rPr>
          <w:iCs/>
        </w:rPr>
        <w:tab/>
      </w:r>
      <w:r>
        <w:t>fécule</w:t>
      </w:r>
    </w:p>
    <w:p w14:paraId="2AF626FE" w14:textId="77777777" w:rsidR="00067E2E" w:rsidRDefault="00A0702C">
      <w:pPr>
        <w:pStyle w:val="effectus"/>
      </w:pPr>
      <w:r>
        <w:rPr>
          <w:b/>
          <w:iCs/>
        </w:rPr>
        <w:t>Feculentia</w:t>
      </w:r>
      <w:r>
        <w:rPr>
          <w:iCs/>
        </w:rPr>
        <w:tab/>
      </w:r>
      <w:r>
        <w:t>féculence</w:t>
      </w:r>
    </w:p>
    <w:p w14:paraId="404299EB" w14:textId="77777777" w:rsidR="00067E2E" w:rsidRDefault="00A0702C">
      <w:pPr>
        <w:pStyle w:val="effectus"/>
      </w:pPr>
      <w:r>
        <w:rPr>
          <w:b/>
          <w:iCs/>
        </w:rPr>
        <w:t>Feculentus</w:t>
      </w:r>
      <w:r>
        <w:rPr>
          <w:iCs/>
        </w:rPr>
        <w:tab/>
      </w:r>
      <w:r>
        <w:t>féculent</w:t>
      </w:r>
    </w:p>
    <w:p w14:paraId="56179653" w14:textId="77777777" w:rsidR="00067E2E" w:rsidRDefault="00A0702C">
      <w:pPr>
        <w:pStyle w:val="effectus"/>
      </w:pPr>
      <w:r>
        <w:rPr>
          <w:b/>
          <w:iCs/>
        </w:rPr>
        <w:t>Fecundatio</w:t>
      </w:r>
      <w:r>
        <w:rPr>
          <w:iCs/>
        </w:rPr>
        <w:tab/>
        <w:t>f</w:t>
      </w:r>
      <w:r>
        <w:t>écondation</w:t>
      </w:r>
    </w:p>
    <w:p w14:paraId="61EED2B4" w14:textId="77777777" w:rsidR="00067E2E" w:rsidRDefault="00A0702C">
      <w:pPr>
        <w:pStyle w:val="effectus"/>
      </w:pPr>
      <w:r>
        <w:rPr>
          <w:b/>
          <w:iCs/>
        </w:rPr>
        <w:t>Fecunditas</w:t>
      </w:r>
      <w:r>
        <w:tab/>
        <w:t>fécondité</w:t>
      </w:r>
    </w:p>
    <w:p w14:paraId="22163A74" w14:textId="77777777" w:rsidR="00067E2E" w:rsidRDefault="00A0702C">
      <w:pPr>
        <w:pStyle w:val="effectus"/>
      </w:pPr>
      <w:r>
        <w:rPr>
          <w:b/>
          <w:iCs/>
        </w:rPr>
        <w:t>Fel</w:t>
      </w:r>
      <w:r>
        <w:rPr>
          <w:iCs/>
        </w:rPr>
        <w:tab/>
      </w:r>
      <w:r>
        <w:t>bile</w:t>
      </w:r>
      <w:r>
        <w:tab/>
        <w:t>fiel</w:t>
      </w:r>
    </w:p>
    <w:p w14:paraId="49CD3FAB" w14:textId="77777777" w:rsidR="00067E2E" w:rsidRDefault="00A0702C">
      <w:pPr>
        <w:pStyle w:val="effectus"/>
      </w:pPr>
      <w:r>
        <w:rPr>
          <w:b/>
          <w:iCs/>
        </w:rPr>
        <w:t>Femina</w:t>
      </w:r>
      <w:r>
        <w:rPr>
          <w:iCs/>
        </w:rPr>
        <w:tab/>
      </w:r>
      <w:r>
        <w:t>femme</w:t>
      </w:r>
    </w:p>
    <w:p w14:paraId="6210608E" w14:textId="77777777" w:rsidR="00067E2E" w:rsidRDefault="00A0702C">
      <w:pPr>
        <w:pStyle w:val="effectus"/>
      </w:pPr>
      <w:r>
        <w:rPr>
          <w:b/>
          <w:iCs/>
        </w:rPr>
        <w:t>Femoralis</w:t>
      </w:r>
      <w:r>
        <w:tab/>
        <w:t>fémoral</w:t>
      </w:r>
    </w:p>
    <w:p w14:paraId="295514D5" w14:textId="77777777" w:rsidR="00067E2E" w:rsidRDefault="00A0702C">
      <w:pPr>
        <w:pStyle w:val="effectus"/>
      </w:pPr>
      <w:r>
        <w:rPr>
          <w:b/>
          <w:iCs/>
        </w:rPr>
        <w:t>Femur</w:t>
      </w:r>
      <w:r>
        <w:rPr>
          <w:b/>
          <w:iCs/>
        </w:rPr>
        <w:tab/>
      </w:r>
      <w:r>
        <w:t>femur</w:t>
      </w:r>
    </w:p>
    <w:p w14:paraId="400D02C6" w14:textId="77777777" w:rsidR="00067E2E" w:rsidRDefault="00A0702C">
      <w:pPr>
        <w:pStyle w:val="effectus"/>
      </w:pPr>
      <w:r>
        <w:rPr>
          <w:b/>
          <w:iCs/>
        </w:rPr>
        <w:t>Fenestra</w:t>
      </w:r>
      <w:r>
        <w:rPr>
          <w:iCs/>
        </w:rPr>
        <w:tab/>
      </w:r>
      <w:r>
        <w:t>fenêtre</w:t>
      </w:r>
    </w:p>
    <w:p w14:paraId="4E304623" w14:textId="77777777" w:rsidR="00067E2E" w:rsidRDefault="00A0702C">
      <w:pPr>
        <w:pStyle w:val="effectus"/>
      </w:pPr>
      <w:r>
        <w:rPr>
          <w:b/>
          <w:iCs/>
        </w:rPr>
        <w:t>Fenestratus</w:t>
      </w:r>
      <w:r>
        <w:rPr>
          <w:iCs/>
        </w:rPr>
        <w:tab/>
      </w:r>
      <w:r>
        <w:t>fenestré</w:t>
      </w:r>
    </w:p>
    <w:p w14:paraId="2CFF8F3F" w14:textId="77777777" w:rsidR="00067E2E" w:rsidRDefault="00A0702C">
      <w:pPr>
        <w:pStyle w:val="effectus"/>
      </w:pPr>
      <w:r>
        <w:rPr>
          <w:b/>
          <w:iCs/>
        </w:rPr>
        <w:t>Ferax</w:t>
      </w:r>
      <w:r>
        <w:rPr>
          <w:iCs/>
        </w:rPr>
        <w:tab/>
      </w:r>
      <w:r>
        <w:t>fertile</w:t>
      </w:r>
    </w:p>
    <w:p w14:paraId="63273841" w14:textId="77777777" w:rsidR="00067E2E" w:rsidRDefault="00A0702C">
      <w:pPr>
        <w:pStyle w:val="effectus"/>
      </w:pPr>
      <w:r>
        <w:rPr>
          <w:b/>
          <w:iCs/>
        </w:rPr>
        <w:t>Fermentatio</w:t>
      </w:r>
      <w:r>
        <w:rPr>
          <w:iCs/>
        </w:rPr>
        <w:tab/>
      </w:r>
      <w:r>
        <w:t>fermentation</w:t>
      </w:r>
    </w:p>
    <w:p w14:paraId="72A603AE" w14:textId="77777777" w:rsidR="00067E2E" w:rsidRDefault="00A0702C">
      <w:pPr>
        <w:pStyle w:val="effectus"/>
      </w:pPr>
      <w:r>
        <w:rPr>
          <w:b/>
          <w:iCs/>
        </w:rPr>
        <w:t>Fermentum</w:t>
      </w:r>
      <w:r>
        <w:rPr>
          <w:iCs/>
        </w:rPr>
        <w:tab/>
      </w:r>
      <w:r>
        <w:t>ferment</w:t>
      </w:r>
    </w:p>
    <w:p w14:paraId="65E823E4" w14:textId="77777777" w:rsidR="00067E2E" w:rsidRDefault="00A0702C">
      <w:pPr>
        <w:pStyle w:val="effectus"/>
      </w:pPr>
      <w:r>
        <w:rPr>
          <w:b/>
          <w:iCs/>
        </w:rPr>
        <w:t>Ferrificatio</w:t>
      </w:r>
      <w:r>
        <w:rPr>
          <w:iCs/>
        </w:rPr>
        <w:tab/>
      </w:r>
      <w:r>
        <w:t>ferrification</w:t>
      </w:r>
    </w:p>
    <w:p w14:paraId="15B5E16F" w14:textId="77777777" w:rsidR="00067E2E" w:rsidRDefault="00A0702C">
      <w:pPr>
        <w:pStyle w:val="effectus"/>
      </w:pPr>
      <w:r>
        <w:rPr>
          <w:b/>
          <w:iCs/>
        </w:rPr>
        <w:t>Ferrugineus</w:t>
      </w:r>
      <w:r>
        <w:rPr>
          <w:iCs/>
        </w:rPr>
        <w:tab/>
      </w:r>
      <w:r>
        <w:t>ferrugineux</w:t>
      </w:r>
    </w:p>
    <w:p w14:paraId="7D961F9C" w14:textId="77777777" w:rsidR="00067E2E" w:rsidRDefault="00A0702C">
      <w:pPr>
        <w:pStyle w:val="effectus"/>
      </w:pPr>
      <w:r>
        <w:rPr>
          <w:b/>
          <w:iCs/>
        </w:rPr>
        <w:t>Ferrum calidum</w:t>
      </w:r>
      <w:r>
        <w:rPr>
          <w:iCs/>
        </w:rPr>
        <w:tab/>
      </w:r>
      <w:r>
        <w:t>fer chaud</w:t>
      </w:r>
    </w:p>
    <w:p w14:paraId="03479E09" w14:textId="77777777" w:rsidR="00067E2E" w:rsidRDefault="00A0702C">
      <w:pPr>
        <w:pStyle w:val="effectus"/>
      </w:pPr>
      <w:r>
        <w:rPr>
          <w:b/>
          <w:iCs/>
        </w:rPr>
        <w:t>Fertilis</w:t>
      </w:r>
      <w:r>
        <w:rPr>
          <w:iCs/>
        </w:rPr>
        <w:tab/>
      </w:r>
      <w:r>
        <w:t>fertile</w:t>
      </w:r>
    </w:p>
    <w:p w14:paraId="6D866435" w14:textId="77777777" w:rsidR="00067E2E" w:rsidRDefault="00A0702C">
      <w:pPr>
        <w:pStyle w:val="effectus"/>
      </w:pPr>
      <w:r>
        <w:rPr>
          <w:b/>
          <w:iCs/>
        </w:rPr>
        <w:t>Ferula</w:t>
      </w:r>
      <w:r>
        <w:rPr>
          <w:iCs/>
        </w:rPr>
        <w:tab/>
      </w:r>
      <w:r>
        <w:t>éclisse</w:t>
      </w:r>
    </w:p>
    <w:p w14:paraId="57BF3426" w14:textId="77777777" w:rsidR="00067E2E" w:rsidRDefault="00A0702C">
      <w:pPr>
        <w:pStyle w:val="effectus"/>
      </w:pPr>
      <w:r>
        <w:rPr>
          <w:b/>
          <w:iCs/>
        </w:rPr>
        <w:t>Ferulœ</w:t>
      </w:r>
      <w:r>
        <w:rPr>
          <w:iCs/>
        </w:rPr>
        <w:tab/>
      </w:r>
      <w:r>
        <w:t>fanons</w:t>
      </w:r>
      <w:r>
        <w:tab/>
        <w:t>attelles</w:t>
      </w:r>
    </w:p>
    <w:p w14:paraId="5D408020" w14:textId="77777777" w:rsidR="00067E2E" w:rsidRDefault="00A0702C">
      <w:pPr>
        <w:pStyle w:val="effectus"/>
      </w:pPr>
      <w:r>
        <w:rPr>
          <w:b/>
          <w:iCs/>
        </w:rPr>
        <w:t>Fex</w:t>
      </w:r>
      <w:r>
        <w:rPr>
          <w:iCs/>
        </w:rPr>
        <w:tab/>
      </w:r>
      <w:r>
        <w:t>lie</w:t>
      </w:r>
    </w:p>
    <w:p w14:paraId="0E80422A" w14:textId="77777777" w:rsidR="00067E2E" w:rsidRDefault="00A0702C">
      <w:pPr>
        <w:pStyle w:val="effectus"/>
      </w:pPr>
      <w:r>
        <w:rPr>
          <w:b/>
          <w:iCs/>
        </w:rPr>
        <w:t>Fibra</w:t>
      </w:r>
      <w:r>
        <w:rPr>
          <w:iCs/>
        </w:rPr>
        <w:tab/>
        <w:t>f</w:t>
      </w:r>
      <w:r>
        <w:t>ible</w:t>
      </w:r>
    </w:p>
    <w:p w14:paraId="6977065E" w14:textId="77777777" w:rsidR="00067E2E" w:rsidRDefault="00A0702C">
      <w:pPr>
        <w:pStyle w:val="effectus"/>
      </w:pPr>
      <w:r>
        <w:rPr>
          <w:b/>
          <w:iCs/>
        </w:rPr>
        <w:t>Fibrilla</w:t>
      </w:r>
      <w:r>
        <w:rPr>
          <w:iCs/>
        </w:rPr>
        <w:tab/>
      </w:r>
      <w:r>
        <w:t>fibrille</w:t>
      </w:r>
    </w:p>
    <w:p w14:paraId="163C3E6F" w14:textId="77777777" w:rsidR="00067E2E" w:rsidRDefault="00A0702C">
      <w:pPr>
        <w:pStyle w:val="effectus"/>
      </w:pPr>
      <w:r>
        <w:rPr>
          <w:b/>
          <w:iCs/>
        </w:rPr>
        <w:t>F</w:t>
      </w:r>
      <w:r>
        <w:rPr>
          <w:b/>
          <w:iCs/>
        </w:rPr>
        <w:t>ibrina</w:t>
      </w:r>
      <w:r>
        <w:rPr>
          <w:iCs/>
        </w:rPr>
        <w:tab/>
        <w:t>f</w:t>
      </w:r>
      <w:r>
        <w:t>ibrine</w:t>
      </w:r>
    </w:p>
    <w:p w14:paraId="2033EC96" w14:textId="77777777" w:rsidR="00067E2E" w:rsidRDefault="00A0702C">
      <w:pPr>
        <w:pStyle w:val="effectus"/>
      </w:pPr>
      <w:r>
        <w:rPr>
          <w:b/>
          <w:iCs/>
        </w:rPr>
        <w:t>Fibrosus</w:t>
      </w:r>
      <w:r>
        <w:rPr>
          <w:iCs/>
        </w:rPr>
        <w:tab/>
      </w:r>
      <w:r>
        <w:t>fibreux</w:t>
      </w:r>
    </w:p>
    <w:p w14:paraId="0307FC2E" w14:textId="77777777" w:rsidR="00067E2E" w:rsidRDefault="00A0702C">
      <w:pPr>
        <w:pStyle w:val="effectus"/>
      </w:pPr>
      <w:r>
        <w:rPr>
          <w:b/>
          <w:iCs/>
        </w:rPr>
        <w:t>Fibula</w:t>
      </w:r>
      <w:r>
        <w:rPr>
          <w:iCs/>
        </w:rPr>
        <w:tab/>
      </w:r>
      <w:r>
        <w:t>péroné</w:t>
      </w:r>
    </w:p>
    <w:p w14:paraId="64622156" w14:textId="77777777" w:rsidR="00067E2E" w:rsidRDefault="00A0702C">
      <w:pPr>
        <w:pStyle w:val="effectus"/>
      </w:pPr>
      <w:r>
        <w:rPr>
          <w:b/>
          <w:iCs/>
        </w:rPr>
        <w:t>Ficosa</w:t>
      </w:r>
      <w:r>
        <w:rPr>
          <w:iCs/>
        </w:rPr>
        <w:tab/>
      </w:r>
      <w:r>
        <w:t>teigne</w:t>
      </w:r>
    </w:p>
    <w:p w14:paraId="23A5DC07" w14:textId="77777777" w:rsidR="00067E2E" w:rsidRDefault="00A0702C">
      <w:pPr>
        <w:pStyle w:val="effectus"/>
      </w:pPr>
      <w:r>
        <w:rPr>
          <w:b/>
          <w:iCs/>
        </w:rPr>
        <w:t>Ficosis</w:t>
      </w:r>
      <w:r>
        <w:rPr>
          <w:iCs/>
        </w:rPr>
        <w:tab/>
      </w:r>
      <w:r>
        <w:t>trachoma</w:t>
      </w:r>
    </w:p>
    <w:p w14:paraId="2CF6C5B8" w14:textId="77777777" w:rsidR="00067E2E" w:rsidRDefault="00A0702C">
      <w:pPr>
        <w:pStyle w:val="effectus"/>
      </w:pPr>
      <w:r>
        <w:rPr>
          <w:b/>
          <w:iCs/>
        </w:rPr>
        <w:t>Ficus</w:t>
      </w:r>
      <w:r>
        <w:tab/>
        <w:t>fic</w:t>
      </w:r>
    </w:p>
    <w:p w14:paraId="120C0122" w14:textId="77777777" w:rsidR="00067E2E" w:rsidRDefault="00A0702C">
      <w:pPr>
        <w:pStyle w:val="effectus"/>
      </w:pPr>
      <w:r>
        <w:rPr>
          <w:b/>
          <w:iCs/>
        </w:rPr>
        <w:t>Figura</w:t>
      </w:r>
      <w:r>
        <w:tab/>
        <w:t>figure</w:t>
      </w:r>
    </w:p>
    <w:p w14:paraId="71942E4B" w14:textId="77777777" w:rsidR="00067E2E" w:rsidRDefault="00A0702C">
      <w:pPr>
        <w:pStyle w:val="effectus"/>
      </w:pPr>
      <w:r>
        <w:rPr>
          <w:b/>
          <w:iCs/>
        </w:rPr>
        <w:t>Filamentosus</w:t>
      </w:r>
      <w:r>
        <w:rPr>
          <w:iCs/>
        </w:rPr>
        <w:tab/>
      </w:r>
      <w:r>
        <w:t>filamenteux</w:t>
      </w:r>
    </w:p>
    <w:p w14:paraId="5CC0F53F" w14:textId="77777777" w:rsidR="00067E2E" w:rsidRDefault="00A0702C">
      <w:pPr>
        <w:pStyle w:val="effectus"/>
      </w:pPr>
      <w:r>
        <w:rPr>
          <w:b/>
          <w:iCs/>
        </w:rPr>
        <w:t>Filamentum</w:t>
      </w:r>
      <w:r>
        <w:rPr>
          <w:iCs/>
        </w:rPr>
        <w:tab/>
      </w:r>
      <w:r>
        <w:t>filament</w:t>
      </w:r>
    </w:p>
    <w:p w14:paraId="718D516B" w14:textId="77777777" w:rsidR="00067E2E" w:rsidRDefault="00A0702C">
      <w:pPr>
        <w:pStyle w:val="effectus"/>
      </w:pPr>
      <w:r>
        <w:rPr>
          <w:b/>
          <w:iCs/>
        </w:rPr>
        <w:t>Filellum</w:t>
      </w:r>
      <w:r>
        <w:rPr>
          <w:iCs/>
        </w:rPr>
        <w:tab/>
      </w:r>
      <w:r>
        <w:rPr>
          <w:b/>
          <w:iCs/>
        </w:rPr>
        <w:t>Filetum</w:t>
      </w:r>
      <w:r>
        <w:rPr>
          <w:iCs/>
        </w:rPr>
        <w:tab/>
        <w:t>f</w:t>
      </w:r>
      <w:r>
        <w:t>ilet</w:t>
      </w:r>
    </w:p>
    <w:p w14:paraId="5579666A" w14:textId="77777777" w:rsidR="00067E2E" w:rsidRDefault="00A0702C">
      <w:pPr>
        <w:pStyle w:val="effectus"/>
      </w:pPr>
      <w:r>
        <w:rPr>
          <w:b/>
          <w:iCs/>
        </w:rPr>
        <w:t>Filifiormis</w:t>
      </w:r>
      <w:r>
        <w:rPr>
          <w:iCs/>
        </w:rPr>
        <w:tab/>
      </w:r>
      <w:r>
        <w:t>filiforme</w:t>
      </w:r>
    </w:p>
    <w:p w14:paraId="2D5AC3C1" w14:textId="77777777" w:rsidR="00067E2E" w:rsidRDefault="00A0702C">
      <w:pPr>
        <w:pStyle w:val="effectus"/>
      </w:pPr>
      <w:r>
        <w:rPr>
          <w:b/>
          <w:iCs/>
        </w:rPr>
        <w:t>Filtratio</w:t>
      </w:r>
      <w:r>
        <w:rPr>
          <w:iCs/>
        </w:rPr>
        <w:tab/>
      </w:r>
      <w:r>
        <w:t>filtration</w:t>
      </w:r>
    </w:p>
    <w:p w14:paraId="0E149563" w14:textId="77777777" w:rsidR="00067E2E" w:rsidRDefault="00A0702C">
      <w:pPr>
        <w:pStyle w:val="effectus"/>
      </w:pPr>
      <w:r>
        <w:rPr>
          <w:b/>
          <w:iCs/>
        </w:rPr>
        <w:t>Filtrum</w:t>
      </w:r>
      <w:r>
        <w:rPr>
          <w:iCs/>
        </w:rPr>
        <w:tab/>
        <w:t>f</w:t>
      </w:r>
      <w:r>
        <w:t>iltre</w:t>
      </w:r>
    </w:p>
    <w:p w14:paraId="46B3BB60" w14:textId="77777777" w:rsidR="00067E2E" w:rsidRDefault="00A0702C">
      <w:pPr>
        <w:pStyle w:val="effectus"/>
      </w:pPr>
      <w:r>
        <w:rPr>
          <w:b/>
          <w:iCs/>
        </w:rPr>
        <w:t>Filum</w:t>
      </w:r>
      <w:r>
        <w:rPr>
          <w:iCs/>
        </w:rPr>
        <w:tab/>
      </w:r>
      <w:r>
        <w:t>fil</w:t>
      </w:r>
    </w:p>
    <w:p w14:paraId="7828257E" w14:textId="77777777" w:rsidR="00067E2E" w:rsidRDefault="00A0702C">
      <w:pPr>
        <w:pStyle w:val="effectus"/>
      </w:pPr>
      <w:r>
        <w:rPr>
          <w:b/>
          <w:iCs/>
        </w:rPr>
        <w:t>Fimetarius</w:t>
      </w:r>
      <w:r>
        <w:tab/>
        <w:t>fumiaire</w:t>
      </w:r>
    </w:p>
    <w:p w14:paraId="373347E3" w14:textId="77777777" w:rsidR="00067E2E" w:rsidRDefault="00A0702C">
      <w:pPr>
        <w:pStyle w:val="effectus"/>
      </w:pPr>
      <w:r>
        <w:rPr>
          <w:b/>
          <w:iCs/>
        </w:rPr>
        <w:t>Fimetum</w:t>
      </w:r>
      <w:r>
        <w:rPr>
          <w:iCs/>
        </w:rPr>
        <w:tab/>
      </w:r>
      <w:r>
        <w:t>fumier</w:t>
      </w:r>
    </w:p>
    <w:p w14:paraId="4559A5B5" w14:textId="77777777" w:rsidR="00067E2E" w:rsidRDefault="00A0702C">
      <w:pPr>
        <w:pStyle w:val="effectus"/>
      </w:pPr>
      <w:r>
        <w:rPr>
          <w:b/>
          <w:iCs/>
        </w:rPr>
        <w:t>Fimus</w:t>
      </w:r>
      <w:r>
        <w:rPr>
          <w:iCs/>
        </w:rPr>
        <w:tab/>
      </w:r>
      <w:r>
        <w:t>crotte</w:t>
      </w:r>
    </w:p>
    <w:p w14:paraId="1B36ED38" w14:textId="77777777" w:rsidR="00067E2E" w:rsidRDefault="00A0702C">
      <w:pPr>
        <w:pStyle w:val="effectus"/>
      </w:pPr>
      <w:r>
        <w:rPr>
          <w:b/>
          <w:iCs/>
        </w:rPr>
        <w:t>Fissiculatio</w:t>
      </w:r>
      <w:r>
        <w:tab/>
        <w:t>fissiculation</w:t>
      </w:r>
    </w:p>
    <w:p w14:paraId="2537365E" w14:textId="77777777" w:rsidR="00067E2E" w:rsidRDefault="00A0702C">
      <w:pPr>
        <w:pStyle w:val="effectus"/>
      </w:pPr>
      <w:r>
        <w:rPr>
          <w:b/>
          <w:iCs/>
        </w:rPr>
        <w:t>Fissipes</w:t>
      </w:r>
      <w:r>
        <w:rPr>
          <w:iCs/>
        </w:rPr>
        <w:tab/>
        <w:t>f</w:t>
      </w:r>
      <w:r>
        <w:t>issipède</w:t>
      </w:r>
    </w:p>
    <w:p w14:paraId="522D7064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389]</w:t>
      </w:r>
    </w:p>
    <w:p w14:paraId="343D87AB" w14:textId="77777777" w:rsidR="00067E2E" w:rsidRDefault="00A0702C">
      <w:pPr>
        <w:pStyle w:val="effectus"/>
      </w:pPr>
      <w:r>
        <w:rPr>
          <w:b/>
          <w:iCs/>
        </w:rPr>
        <w:t>Fissula</w:t>
      </w:r>
      <w:r>
        <w:tab/>
        <w:t>gerçure</w:t>
      </w:r>
    </w:p>
    <w:p w14:paraId="378A6EB5" w14:textId="77777777" w:rsidR="00067E2E" w:rsidRDefault="00A0702C">
      <w:pPr>
        <w:pStyle w:val="effectus"/>
      </w:pPr>
      <w:r>
        <w:rPr>
          <w:b/>
          <w:iCs/>
        </w:rPr>
        <w:t>Fissurae</w:t>
      </w:r>
      <w:r>
        <w:tab/>
        <w:t>rhagades</w:t>
      </w:r>
    </w:p>
    <w:p w14:paraId="54C5E973" w14:textId="77777777" w:rsidR="00067E2E" w:rsidRDefault="00A0702C">
      <w:pPr>
        <w:pStyle w:val="effectus"/>
      </w:pPr>
      <w:r>
        <w:rPr>
          <w:b/>
          <w:iCs/>
        </w:rPr>
        <w:t>Fistula</w:t>
      </w:r>
      <w:r>
        <w:rPr>
          <w:b/>
          <w:iCs/>
        </w:rPr>
        <w:tab/>
      </w:r>
      <w:r>
        <w:t>fistule</w:t>
      </w:r>
    </w:p>
    <w:p w14:paraId="4799B67F" w14:textId="77777777" w:rsidR="00067E2E" w:rsidRDefault="00A0702C">
      <w:pPr>
        <w:pStyle w:val="effectus"/>
      </w:pPr>
      <w:r>
        <w:rPr>
          <w:b/>
          <w:iCs/>
        </w:rPr>
        <w:t>Fistulosus</w:t>
      </w:r>
      <w:r>
        <w:rPr>
          <w:iCs/>
        </w:rPr>
        <w:tab/>
        <w:t>f</w:t>
      </w:r>
      <w:r>
        <w:t>istuleux</w:t>
      </w:r>
    </w:p>
    <w:p w14:paraId="6EFAF82E" w14:textId="77777777" w:rsidR="00067E2E" w:rsidRDefault="00A0702C">
      <w:pPr>
        <w:pStyle w:val="effectus"/>
      </w:pPr>
      <w:r>
        <w:rPr>
          <w:b/>
          <w:iCs/>
        </w:rPr>
        <w:t>Fixare</w:t>
      </w:r>
      <w:r>
        <w:tab/>
        <w:t>fîxer</w:t>
      </w:r>
    </w:p>
    <w:p w14:paraId="2D0FF8F2" w14:textId="77777777" w:rsidR="00067E2E" w:rsidRDefault="00A0702C">
      <w:pPr>
        <w:pStyle w:val="effectus"/>
      </w:pPr>
      <w:r>
        <w:rPr>
          <w:b/>
          <w:iCs/>
        </w:rPr>
        <w:t>Fixatio</w:t>
      </w:r>
      <w:r>
        <w:tab/>
        <w:t>fixation</w:t>
      </w:r>
    </w:p>
    <w:p w14:paraId="58CE15AF" w14:textId="77777777" w:rsidR="00067E2E" w:rsidRDefault="00A0702C">
      <w:pPr>
        <w:pStyle w:val="effectus"/>
      </w:pPr>
      <w:r>
        <w:rPr>
          <w:b/>
          <w:iCs/>
        </w:rPr>
        <w:t>Fixitas</w:t>
      </w:r>
      <w:r>
        <w:rPr>
          <w:iCs/>
        </w:rPr>
        <w:tab/>
      </w:r>
      <w:r>
        <w:t>fixité</w:t>
      </w:r>
    </w:p>
    <w:p w14:paraId="7522B622" w14:textId="77777777" w:rsidR="00067E2E" w:rsidRDefault="00A0702C">
      <w:pPr>
        <w:pStyle w:val="effectus"/>
      </w:pPr>
      <w:r>
        <w:rPr>
          <w:b/>
          <w:iCs/>
        </w:rPr>
        <w:t>Fixus</w:t>
      </w:r>
      <w:r>
        <w:tab/>
        <w:t>fixe</w:t>
      </w:r>
    </w:p>
    <w:p w14:paraId="4FB23534" w14:textId="77777777" w:rsidR="00067E2E" w:rsidRDefault="00A0702C">
      <w:pPr>
        <w:pStyle w:val="effectus"/>
      </w:pPr>
      <w:r>
        <w:rPr>
          <w:b/>
          <w:iCs/>
        </w:rPr>
        <w:t>Flacddus</w:t>
      </w:r>
      <w:r>
        <w:rPr>
          <w:iCs/>
        </w:rPr>
        <w:tab/>
      </w:r>
      <w:r>
        <w:t>flasque</w:t>
      </w:r>
    </w:p>
    <w:p w14:paraId="02AFF9AA" w14:textId="77777777" w:rsidR="00067E2E" w:rsidRDefault="00A0702C">
      <w:pPr>
        <w:pStyle w:val="effectus"/>
      </w:pPr>
      <w:r>
        <w:rPr>
          <w:b/>
          <w:iCs/>
        </w:rPr>
        <w:t>Flamma</w:t>
      </w:r>
      <w:r>
        <w:rPr>
          <w:iCs/>
        </w:rPr>
        <w:tab/>
      </w:r>
      <w:r>
        <w:t>flamme</w:t>
      </w:r>
    </w:p>
    <w:p w14:paraId="3409A635" w14:textId="77777777" w:rsidR="00067E2E" w:rsidRDefault="00A0702C">
      <w:pPr>
        <w:pStyle w:val="effectus"/>
      </w:pPr>
      <w:r>
        <w:rPr>
          <w:b/>
          <w:iCs/>
        </w:rPr>
        <w:t>Flatuositas</w:t>
      </w:r>
      <w:r>
        <w:rPr>
          <w:iCs/>
        </w:rPr>
        <w:tab/>
      </w:r>
      <w:r>
        <w:t>fl</w:t>
      </w:r>
      <w:r>
        <w:t>atulence</w:t>
      </w:r>
    </w:p>
    <w:p w14:paraId="713A029D" w14:textId="77777777" w:rsidR="00067E2E" w:rsidRDefault="00A0702C">
      <w:pPr>
        <w:pStyle w:val="effectus"/>
      </w:pPr>
      <w:r>
        <w:rPr>
          <w:b/>
          <w:iCs/>
        </w:rPr>
        <w:t>Flatuosus</w:t>
      </w:r>
      <w:r>
        <w:tab/>
        <w:t>flatueux</w:t>
      </w:r>
    </w:p>
    <w:p w14:paraId="59833D31" w14:textId="77777777" w:rsidR="00067E2E" w:rsidRDefault="00A0702C">
      <w:pPr>
        <w:pStyle w:val="effectus"/>
      </w:pPr>
      <w:r>
        <w:rPr>
          <w:b/>
          <w:iCs/>
        </w:rPr>
        <w:t>Flatus</w:t>
      </w:r>
      <w:r>
        <w:rPr>
          <w:iCs/>
        </w:rPr>
        <w:tab/>
      </w:r>
      <w:r>
        <w:t>vent</w:t>
      </w:r>
    </w:p>
    <w:p w14:paraId="1ACF59E5" w14:textId="77777777" w:rsidR="00067E2E" w:rsidRDefault="00A0702C">
      <w:pPr>
        <w:pStyle w:val="effectus"/>
      </w:pPr>
      <w:r>
        <w:rPr>
          <w:b/>
          <w:iCs/>
        </w:rPr>
        <w:t>Flexibilis</w:t>
      </w:r>
      <w:r>
        <w:rPr>
          <w:iCs/>
        </w:rPr>
        <w:tab/>
      </w:r>
      <w:r>
        <w:t>flexible</w:t>
      </w:r>
    </w:p>
    <w:p w14:paraId="1FB8588C" w14:textId="77777777" w:rsidR="00067E2E" w:rsidRDefault="00A0702C">
      <w:pPr>
        <w:pStyle w:val="effectus"/>
      </w:pPr>
      <w:r>
        <w:rPr>
          <w:b/>
          <w:iCs/>
        </w:rPr>
        <w:t>Flexibilitas</w:t>
      </w:r>
      <w:r>
        <w:rPr>
          <w:iCs/>
        </w:rPr>
        <w:tab/>
      </w:r>
      <w:r>
        <w:t>flexibilité</w:t>
      </w:r>
    </w:p>
    <w:p w14:paraId="7E29A8BB" w14:textId="77777777" w:rsidR="00067E2E" w:rsidRDefault="00A0702C">
      <w:pPr>
        <w:pStyle w:val="effectus"/>
      </w:pPr>
      <w:r>
        <w:rPr>
          <w:b/>
          <w:iCs/>
        </w:rPr>
        <w:t>Flexio</w:t>
      </w:r>
      <w:r>
        <w:rPr>
          <w:iCs/>
        </w:rPr>
        <w:tab/>
      </w:r>
      <w:r>
        <w:t>flexion</w:t>
      </w:r>
    </w:p>
    <w:p w14:paraId="1F3AFEC7" w14:textId="77777777" w:rsidR="00067E2E" w:rsidRDefault="00A0702C">
      <w:pPr>
        <w:pStyle w:val="effectus"/>
      </w:pPr>
      <w:r>
        <w:rPr>
          <w:b/>
          <w:iCs/>
        </w:rPr>
        <w:t>Flexor</w:t>
      </w:r>
      <w:r>
        <w:rPr>
          <w:iCs/>
        </w:rPr>
        <w:tab/>
      </w:r>
      <w:r>
        <w:t>fléchisseur</w:t>
      </w:r>
    </w:p>
    <w:p w14:paraId="354CE10D" w14:textId="77777777" w:rsidR="00067E2E" w:rsidRDefault="00A0702C">
      <w:pPr>
        <w:pStyle w:val="effectus"/>
      </w:pPr>
      <w:r>
        <w:rPr>
          <w:b/>
          <w:iCs/>
        </w:rPr>
        <w:t>Flexuosus</w:t>
      </w:r>
      <w:r>
        <w:rPr>
          <w:iCs/>
        </w:rPr>
        <w:tab/>
      </w:r>
      <w:r>
        <w:t>flexueux</w:t>
      </w:r>
    </w:p>
    <w:p w14:paraId="61627182" w14:textId="77777777" w:rsidR="00067E2E" w:rsidRDefault="00A0702C">
      <w:pPr>
        <w:pStyle w:val="effectus"/>
      </w:pPr>
      <w:r>
        <w:rPr>
          <w:b/>
          <w:iCs/>
        </w:rPr>
        <w:t>Floccus</w:t>
      </w:r>
      <w:r>
        <w:rPr>
          <w:iCs/>
        </w:rPr>
        <w:tab/>
      </w:r>
      <w:r>
        <w:t>flocon</w:t>
      </w:r>
    </w:p>
    <w:p w14:paraId="18A97480" w14:textId="77777777" w:rsidR="00067E2E" w:rsidRDefault="00A0702C">
      <w:pPr>
        <w:pStyle w:val="effectus"/>
      </w:pPr>
      <w:r>
        <w:rPr>
          <w:b/>
          <w:iCs/>
        </w:rPr>
        <w:t>Flora</w:t>
      </w:r>
      <w:r>
        <w:rPr>
          <w:iCs/>
        </w:rPr>
        <w:tab/>
      </w:r>
      <w:r>
        <w:t>flore</w:t>
      </w:r>
    </w:p>
    <w:p w14:paraId="37E71809" w14:textId="77777777" w:rsidR="00067E2E" w:rsidRDefault="00A0702C">
      <w:pPr>
        <w:pStyle w:val="effectus"/>
      </w:pPr>
      <w:r>
        <w:rPr>
          <w:b/>
          <w:iCs/>
        </w:rPr>
        <w:t>Flores</w:t>
      </w:r>
      <w:r>
        <w:rPr>
          <w:iCs/>
        </w:rPr>
        <w:tab/>
      </w:r>
      <w:r>
        <w:t>fleurs</w:t>
      </w:r>
    </w:p>
    <w:p w14:paraId="3791DA53" w14:textId="77777777" w:rsidR="00067E2E" w:rsidRDefault="00A0702C">
      <w:pPr>
        <w:pStyle w:val="effectus"/>
      </w:pPr>
      <w:r>
        <w:rPr>
          <w:b/>
          <w:iCs/>
        </w:rPr>
        <w:t>Floriparus</w:t>
      </w:r>
      <w:r>
        <w:rPr>
          <w:iCs/>
        </w:rPr>
        <w:tab/>
      </w:r>
      <w:r>
        <w:t>floripare</w:t>
      </w:r>
    </w:p>
    <w:p w14:paraId="71717FCF" w14:textId="77777777" w:rsidR="00067E2E" w:rsidRDefault="00A0702C">
      <w:pPr>
        <w:pStyle w:val="effectus"/>
      </w:pPr>
      <w:r>
        <w:rPr>
          <w:b/>
          <w:iCs/>
        </w:rPr>
        <w:t>Florista</w:t>
      </w:r>
      <w:r>
        <w:rPr>
          <w:iCs/>
        </w:rPr>
        <w:tab/>
      </w:r>
      <w:r>
        <w:t>floriste</w:t>
      </w:r>
    </w:p>
    <w:p w14:paraId="2A412A5A" w14:textId="77777777" w:rsidR="00067E2E" w:rsidRDefault="00A0702C">
      <w:pPr>
        <w:pStyle w:val="effectus"/>
      </w:pPr>
      <w:r>
        <w:rPr>
          <w:b/>
          <w:iCs/>
        </w:rPr>
        <w:t>Flos</w:t>
      </w:r>
      <w:r>
        <w:rPr>
          <w:iCs/>
        </w:rPr>
        <w:tab/>
      </w:r>
      <w:r>
        <w:t>fleur</w:t>
      </w:r>
    </w:p>
    <w:p w14:paraId="210285CE" w14:textId="77777777" w:rsidR="00067E2E" w:rsidRDefault="00A0702C">
      <w:pPr>
        <w:pStyle w:val="effectus"/>
      </w:pPr>
      <w:r>
        <w:rPr>
          <w:b/>
          <w:iCs/>
        </w:rPr>
        <w:t>Flos amentaceus</w:t>
      </w:r>
      <w:r>
        <w:rPr>
          <w:b/>
          <w:iCs/>
        </w:rPr>
        <w:tab/>
      </w:r>
      <w:r>
        <w:t>chaton</w:t>
      </w:r>
    </w:p>
    <w:p w14:paraId="78D3F1C5" w14:textId="77777777" w:rsidR="00067E2E" w:rsidRDefault="00A0702C">
      <w:pPr>
        <w:pStyle w:val="effectus"/>
      </w:pPr>
      <w:r>
        <w:rPr>
          <w:b/>
          <w:iCs/>
        </w:rPr>
        <w:t>Flosculus</w:t>
      </w:r>
      <w:r>
        <w:rPr>
          <w:iCs/>
        </w:rPr>
        <w:tab/>
      </w:r>
      <w:r>
        <w:t>fleuron</w:t>
      </w:r>
    </w:p>
    <w:p w14:paraId="75EF0CC6" w14:textId="77777777" w:rsidR="00067E2E" w:rsidRDefault="00A0702C">
      <w:pPr>
        <w:pStyle w:val="effectus"/>
      </w:pPr>
      <w:r>
        <w:rPr>
          <w:b/>
          <w:iCs/>
        </w:rPr>
        <w:t>Fluas</w:t>
      </w:r>
      <w:r>
        <w:tab/>
        <w:t>fluate</w:t>
      </w:r>
    </w:p>
    <w:p w14:paraId="6EC9EBA8" w14:textId="77777777" w:rsidR="00067E2E" w:rsidRDefault="00A0702C">
      <w:pPr>
        <w:pStyle w:val="effectus"/>
      </w:pPr>
      <w:r>
        <w:rPr>
          <w:b/>
          <w:iCs/>
        </w:rPr>
        <w:t>Fluctuatio</w:t>
      </w:r>
      <w:r>
        <w:tab/>
        <w:t>fluctuation</w:t>
      </w:r>
    </w:p>
    <w:p w14:paraId="5362833E" w14:textId="77777777" w:rsidR="00067E2E" w:rsidRDefault="00A0702C">
      <w:pPr>
        <w:pStyle w:val="effectus"/>
      </w:pPr>
      <w:r>
        <w:rPr>
          <w:b/>
          <w:iCs/>
        </w:rPr>
        <w:t>Fluere</w:t>
      </w:r>
      <w:r>
        <w:tab/>
        <w:t>fluer</w:t>
      </w:r>
    </w:p>
    <w:p w14:paraId="0551BB11" w14:textId="77777777" w:rsidR="00067E2E" w:rsidRDefault="00A0702C">
      <w:pPr>
        <w:pStyle w:val="effectus"/>
      </w:pPr>
      <w:r>
        <w:rPr>
          <w:b/>
          <w:iCs/>
        </w:rPr>
        <w:t>Fluiditas</w:t>
      </w:r>
      <w:r>
        <w:rPr>
          <w:iCs/>
        </w:rPr>
        <w:tab/>
      </w:r>
      <w:r>
        <w:t>fluidité</w:t>
      </w:r>
    </w:p>
    <w:p w14:paraId="2B8230FA" w14:textId="77777777" w:rsidR="00067E2E" w:rsidRDefault="00A0702C">
      <w:pPr>
        <w:pStyle w:val="effectus"/>
      </w:pPr>
      <w:r>
        <w:rPr>
          <w:b/>
          <w:iCs/>
        </w:rPr>
        <w:t>Fluidus</w:t>
      </w:r>
      <w:r>
        <w:rPr>
          <w:iCs/>
        </w:rPr>
        <w:tab/>
      </w:r>
      <w:r>
        <w:t>fluide</w:t>
      </w:r>
    </w:p>
    <w:p w14:paraId="3C9DAA55" w14:textId="77777777" w:rsidR="00067E2E" w:rsidRDefault="00A0702C">
      <w:pPr>
        <w:pStyle w:val="effectus"/>
      </w:pPr>
      <w:r>
        <w:rPr>
          <w:b/>
          <w:iCs/>
        </w:rPr>
        <w:t>Fluitans</w:t>
      </w:r>
      <w:r>
        <w:rPr>
          <w:iCs/>
        </w:rPr>
        <w:tab/>
      </w:r>
      <w:r>
        <w:t>flottant</w:t>
      </w:r>
    </w:p>
    <w:p w14:paraId="079C4B9C" w14:textId="77777777" w:rsidR="00067E2E" w:rsidRDefault="00A0702C">
      <w:pPr>
        <w:pStyle w:val="effectus"/>
      </w:pPr>
      <w:r>
        <w:rPr>
          <w:b/>
          <w:iCs/>
        </w:rPr>
        <w:t>Fluor</w:t>
      </w:r>
      <w:r>
        <w:rPr>
          <w:b/>
          <w:iCs/>
        </w:rPr>
        <w:tab/>
      </w:r>
      <w:r>
        <w:t>fluor</w:t>
      </w:r>
    </w:p>
    <w:p w14:paraId="120D5327" w14:textId="77777777" w:rsidR="00067E2E" w:rsidRDefault="00A0702C">
      <w:pPr>
        <w:pStyle w:val="effectus"/>
      </w:pPr>
      <w:r>
        <w:rPr>
          <w:b/>
          <w:iCs/>
        </w:rPr>
        <w:t>Fluor albus</w:t>
      </w:r>
      <w:r>
        <w:rPr>
          <w:iCs/>
        </w:rPr>
        <w:tab/>
      </w:r>
      <w:r>
        <w:t>fleurs blanches</w:t>
      </w:r>
    </w:p>
    <w:p w14:paraId="243BAA7B" w14:textId="77777777" w:rsidR="00067E2E" w:rsidRDefault="00A0702C">
      <w:pPr>
        <w:pStyle w:val="effectus"/>
      </w:pPr>
      <w:r>
        <w:rPr>
          <w:b/>
          <w:iCs/>
        </w:rPr>
        <w:t>Fluoricus</w:t>
      </w:r>
      <w:r>
        <w:rPr>
          <w:iCs/>
        </w:rPr>
        <w:tab/>
      </w:r>
      <w:r>
        <w:t>fluorique</w:t>
      </w:r>
    </w:p>
    <w:p w14:paraId="2007E3B6" w14:textId="77777777" w:rsidR="00067E2E" w:rsidRDefault="00A0702C">
      <w:pPr>
        <w:pStyle w:val="effectus"/>
      </w:pPr>
      <w:r>
        <w:rPr>
          <w:b/>
          <w:iCs/>
        </w:rPr>
        <w:t>Fluviatilis</w:t>
      </w:r>
      <w:r>
        <w:tab/>
        <w:t>fluviatile</w:t>
      </w:r>
    </w:p>
    <w:p w14:paraId="69B78B57" w14:textId="77777777" w:rsidR="00067E2E" w:rsidRDefault="00A0702C">
      <w:pPr>
        <w:pStyle w:val="effectus"/>
      </w:pPr>
      <w:r>
        <w:rPr>
          <w:b/>
          <w:iCs/>
        </w:rPr>
        <w:t>Fluxio</w:t>
      </w:r>
      <w:r>
        <w:tab/>
        <w:t>fluxion</w:t>
      </w:r>
    </w:p>
    <w:p w14:paraId="41697AB9" w14:textId="77777777" w:rsidR="00067E2E" w:rsidRDefault="00A0702C">
      <w:pPr>
        <w:pStyle w:val="effectus"/>
      </w:pPr>
      <w:r>
        <w:rPr>
          <w:b/>
          <w:iCs/>
        </w:rPr>
        <w:t>Fluxus</w:t>
      </w:r>
      <w:r>
        <w:rPr>
          <w:iCs/>
        </w:rPr>
        <w:tab/>
      </w:r>
      <w:r>
        <w:t>flux</w:t>
      </w:r>
    </w:p>
    <w:p w14:paraId="0695D730" w14:textId="77777777" w:rsidR="00067E2E" w:rsidRDefault="00A0702C">
      <w:pPr>
        <w:pStyle w:val="effectus"/>
      </w:pPr>
      <w:r>
        <w:rPr>
          <w:b/>
          <w:iCs/>
        </w:rPr>
        <w:t>Fluxus muliebris</w:t>
      </w:r>
      <w:r>
        <w:rPr>
          <w:iCs/>
        </w:rPr>
        <w:tab/>
      </w:r>
      <w:r>
        <w:t>flux menst</w:t>
      </w:r>
      <w:r>
        <w:t>ruel</w:t>
      </w:r>
    </w:p>
    <w:p w14:paraId="3D6D06F5" w14:textId="77777777" w:rsidR="00067E2E" w:rsidRDefault="00A0702C">
      <w:pPr>
        <w:pStyle w:val="effectus"/>
      </w:pPr>
      <w:r>
        <w:rPr>
          <w:b/>
          <w:iCs/>
        </w:rPr>
        <w:t>Focus</w:t>
      </w:r>
      <w:r>
        <w:rPr>
          <w:iCs/>
        </w:rPr>
        <w:tab/>
      </w:r>
      <w:r>
        <w:t>foyer</w:t>
      </w:r>
    </w:p>
    <w:p w14:paraId="1AB0B987" w14:textId="77777777" w:rsidR="00067E2E" w:rsidRDefault="00A0702C">
      <w:pPr>
        <w:pStyle w:val="effectus"/>
      </w:pPr>
      <w:r>
        <w:rPr>
          <w:b/>
          <w:iCs/>
        </w:rPr>
        <w:t>Foliaceus</w:t>
      </w:r>
      <w:r>
        <w:tab/>
        <w:t>foliacé</w:t>
      </w:r>
    </w:p>
    <w:p w14:paraId="08CA1F54" w14:textId="77777777" w:rsidR="00067E2E" w:rsidRDefault="00A0702C">
      <w:pPr>
        <w:pStyle w:val="effectus"/>
      </w:pPr>
      <w:r>
        <w:rPr>
          <w:b/>
          <w:iCs/>
        </w:rPr>
        <w:t>Foliaris</w:t>
      </w:r>
      <w:r>
        <w:rPr>
          <w:iCs/>
        </w:rPr>
        <w:tab/>
      </w:r>
      <w:r>
        <w:t>foliaire</w:t>
      </w:r>
    </w:p>
    <w:p w14:paraId="4D207E3B" w14:textId="77777777" w:rsidR="00067E2E" w:rsidRDefault="00A0702C">
      <w:pPr>
        <w:pStyle w:val="effectus"/>
      </w:pPr>
      <w:r>
        <w:rPr>
          <w:b/>
          <w:iCs/>
        </w:rPr>
        <w:t>Foliatio</w:t>
      </w:r>
      <w:r>
        <w:rPr>
          <w:iCs/>
        </w:rPr>
        <w:tab/>
      </w:r>
      <w:r>
        <w:t>feuillaison</w:t>
      </w:r>
    </w:p>
    <w:p w14:paraId="7297776B" w14:textId="77777777" w:rsidR="00067E2E" w:rsidRDefault="00A0702C">
      <w:pPr>
        <w:pStyle w:val="effectus"/>
      </w:pPr>
      <w:r>
        <w:rPr>
          <w:b/>
          <w:iCs/>
        </w:rPr>
        <w:t>Foliiformis</w:t>
      </w:r>
      <w:r>
        <w:rPr>
          <w:iCs/>
        </w:rPr>
        <w:tab/>
      </w:r>
      <w:r>
        <w:t>foliiforme</w:t>
      </w:r>
    </w:p>
    <w:p w14:paraId="37CD49D8" w14:textId="77777777" w:rsidR="00067E2E" w:rsidRDefault="00A0702C">
      <w:pPr>
        <w:pStyle w:val="effectus"/>
      </w:pPr>
      <w:r>
        <w:rPr>
          <w:b/>
          <w:iCs/>
        </w:rPr>
        <w:t>Foliiparus</w:t>
      </w:r>
      <w:r>
        <w:rPr>
          <w:iCs/>
        </w:rPr>
        <w:tab/>
      </w:r>
      <w:r>
        <w:t>foliipare</w:t>
      </w:r>
    </w:p>
    <w:p w14:paraId="5996B49D" w14:textId="77777777" w:rsidR="00067E2E" w:rsidRDefault="00A0702C">
      <w:pPr>
        <w:pStyle w:val="effectus"/>
      </w:pPr>
      <w:r>
        <w:rPr>
          <w:b/>
          <w:iCs/>
        </w:rPr>
        <w:t>Folium</w:t>
      </w:r>
      <w:r>
        <w:rPr>
          <w:b/>
          <w:iCs/>
        </w:rPr>
        <w:tab/>
      </w:r>
      <w:r>
        <w:t>feuille</w:t>
      </w:r>
    </w:p>
    <w:p w14:paraId="059BE060" w14:textId="77777777" w:rsidR="00067E2E" w:rsidRDefault="00A0702C">
      <w:pPr>
        <w:pStyle w:val="effectus"/>
      </w:pPr>
      <w:r>
        <w:rPr>
          <w:b/>
          <w:iCs/>
        </w:rPr>
        <w:t>Folliculus</w:t>
      </w:r>
      <w:r>
        <w:tab/>
        <w:t>folliciile</w:t>
      </w:r>
      <w:r>
        <w:tab/>
        <w:t>cocon</w:t>
      </w:r>
    </w:p>
    <w:p w14:paraId="47FB8796" w14:textId="77777777" w:rsidR="00067E2E" w:rsidRDefault="00A0702C">
      <w:pPr>
        <w:pStyle w:val="effectus"/>
      </w:pPr>
      <w:r>
        <w:rPr>
          <w:b/>
          <w:iCs/>
        </w:rPr>
        <w:t>Fœtus</w:t>
      </w:r>
      <w:r>
        <w:rPr>
          <w:b/>
          <w:iCs/>
        </w:rPr>
        <w:tab/>
      </w:r>
      <w:r>
        <w:t>fœtus</w:t>
      </w:r>
    </w:p>
    <w:p w14:paraId="178D4EA0" w14:textId="77777777" w:rsidR="00067E2E" w:rsidRDefault="00A0702C">
      <w:pPr>
        <w:pStyle w:val="effectus"/>
      </w:pPr>
      <w:r>
        <w:rPr>
          <w:b/>
          <w:iCs/>
        </w:rPr>
        <w:t>Fomentatio</w:t>
      </w:r>
      <w:r>
        <w:rPr>
          <w:iCs/>
        </w:rPr>
        <w:tab/>
      </w:r>
      <w:r>
        <w:rPr>
          <w:b/>
          <w:iCs/>
        </w:rPr>
        <w:t>Fomentum</w:t>
      </w:r>
      <w:r>
        <w:rPr>
          <w:iCs/>
        </w:rPr>
        <w:tab/>
      </w:r>
      <w:r>
        <w:t>fomentation</w:t>
      </w:r>
    </w:p>
    <w:p w14:paraId="230E0E64" w14:textId="77777777" w:rsidR="00067E2E" w:rsidRDefault="00A0702C">
      <w:pPr>
        <w:pStyle w:val="effectus"/>
      </w:pPr>
      <w:r>
        <w:rPr>
          <w:b/>
          <w:iCs/>
        </w:rPr>
        <w:t>Fons pulsatilis</w:t>
      </w:r>
      <w:r>
        <w:rPr>
          <w:iCs/>
        </w:rPr>
        <w:tab/>
      </w:r>
      <w:r>
        <w:t>fontanelle</w:t>
      </w:r>
    </w:p>
    <w:p w14:paraId="6D4AE9FE" w14:textId="77777777" w:rsidR="00067E2E" w:rsidRDefault="00A0702C">
      <w:pPr>
        <w:pStyle w:val="effectus"/>
      </w:pPr>
      <w:r>
        <w:rPr>
          <w:b/>
          <w:iCs/>
        </w:rPr>
        <w:t>Fonticulus</w:t>
      </w:r>
      <w:r>
        <w:rPr>
          <w:b/>
          <w:iCs/>
        </w:rPr>
        <w:tab/>
      </w:r>
      <w:r>
        <w:t>fontanelle</w:t>
      </w:r>
    </w:p>
    <w:p w14:paraId="6DFFA30A" w14:textId="77777777" w:rsidR="00067E2E" w:rsidRDefault="00A0702C">
      <w:pPr>
        <w:pStyle w:val="effectus"/>
      </w:pPr>
      <w:r>
        <w:rPr>
          <w:b/>
          <w:iCs/>
        </w:rPr>
        <w:t>Forata lamina</w:t>
      </w:r>
      <w:r>
        <w:rPr>
          <w:iCs/>
        </w:rPr>
        <w:tab/>
      </w:r>
      <w:r>
        <w:t>filière</w:t>
      </w:r>
    </w:p>
    <w:p w14:paraId="031EBAE3" w14:textId="77777777" w:rsidR="00067E2E" w:rsidRDefault="00A0702C">
      <w:pPr>
        <w:pStyle w:val="effectus"/>
      </w:pPr>
      <w:r>
        <w:rPr>
          <w:b/>
          <w:iCs/>
        </w:rPr>
        <w:t>Forceps</w:t>
      </w:r>
      <w:r>
        <w:rPr>
          <w:b/>
          <w:iCs/>
        </w:rPr>
        <w:tab/>
      </w:r>
      <w:r>
        <w:t>forceps</w:t>
      </w:r>
    </w:p>
    <w:p w14:paraId="4CF43A81" w14:textId="77777777" w:rsidR="00067E2E" w:rsidRDefault="00A0702C">
      <w:pPr>
        <w:pStyle w:val="effectus"/>
      </w:pPr>
      <w:r>
        <w:rPr>
          <w:b/>
          <w:iCs/>
        </w:rPr>
        <w:t>Forma</w:t>
      </w:r>
      <w:r>
        <w:tab/>
        <w:t>forme</w:t>
      </w:r>
    </w:p>
    <w:p w14:paraId="50754EDE" w14:textId="77777777" w:rsidR="00067E2E" w:rsidRDefault="00A0702C">
      <w:pPr>
        <w:pStyle w:val="effectus"/>
      </w:pPr>
      <w:r>
        <w:rPr>
          <w:b/>
          <w:iCs/>
        </w:rPr>
        <w:t>Formias</w:t>
      </w:r>
      <w:r>
        <w:rPr>
          <w:iCs/>
        </w:rPr>
        <w:tab/>
      </w:r>
      <w:r>
        <w:t>formiate</w:t>
      </w:r>
    </w:p>
    <w:p w14:paraId="3F5F69A0" w14:textId="77777777" w:rsidR="00067E2E" w:rsidRDefault="00A0702C">
      <w:pPr>
        <w:pStyle w:val="effectus"/>
      </w:pPr>
      <w:r>
        <w:rPr>
          <w:b/>
          <w:iCs/>
        </w:rPr>
        <w:t>Formicans</w:t>
      </w:r>
      <w:r>
        <w:rPr>
          <w:b/>
          <w:iCs/>
        </w:rPr>
        <w:tab/>
      </w:r>
      <w:r>
        <w:t>formicant</w:t>
      </w:r>
    </w:p>
    <w:p w14:paraId="4A63E3D5" w14:textId="77777777" w:rsidR="00067E2E" w:rsidRDefault="00A0702C">
      <w:pPr>
        <w:pStyle w:val="effectus"/>
      </w:pPr>
      <w:r>
        <w:rPr>
          <w:b/>
          <w:iCs/>
        </w:rPr>
        <w:t>Formicatio</w:t>
      </w:r>
      <w:r>
        <w:rPr>
          <w:iCs/>
        </w:rPr>
        <w:tab/>
      </w:r>
      <w:r>
        <w:t>fourmillement</w:t>
      </w:r>
    </w:p>
    <w:p w14:paraId="752851DF" w14:textId="77777777" w:rsidR="00067E2E" w:rsidRDefault="00A0702C">
      <w:pPr>
        <w:pStyle w:val="effectus"/>
      </w:pPr>
      <w:r>
        <w:rPr>
          <w:b/>
          <w:iCs/>
        </w:rPr>
        <w:lastRenderedPageBreak/>
        <w:t>Formula</w:t>
      </w:r>
      <w:r>
        <w:rPr>
          <w:iCs/>
        </w:rPr>
        <w:tab/>
      </w:r>
      <w:r>
        <w:t>formule</w:t>
      </w:r>
    </w:p>
    <w:p w14:paraId="26D9BCA4" w14:textId="77777777" w:rsidR="00067E2E" w:rsidRDefault="00A0702C">
      <w:pPr>
        <w:pStyle w:val="effectus"/>
      </w:pPr>
      <w:r>
        <w:rPr>
          <w:b/>
          <w:iCs/>
        </w:rPr>
        <w:t>Fornax</w:t>
      </w:r>
      <w:r>
        <w:rPr>
          <w:iCs/>
        </w:rPr>
        <w:tab/>
      </w:r>
      <w:r>
        <w:t>fourneau</w:t>
      </w:r>
    </w:p>
    <w:p w14:paraId="0A26B753" w14:textId="77777777" w:rsidR="00067E2E" w:rsidRDefault="00A0702C">
      <w:pPr>
        <w:pStyle w:val="effectus"/>
      </w:pPr>
      <w:r>
        <w:rPr>
          <w:b/>
          <w:iCs/>
        </w:rPr>
        <w:t>Fossilis</w:t>
      </w:r>
      <w:r>
        <w:rPr>
          <w:iCs/>
        </w:rPr>
        <w:tab/>
      </w:r>
      <w:r>
        <w:t>fossile</w:t>
      </w:r>
    </w:p>
    <w:p w14:paraId="0A53932B" w14:textId="77777777" w:rsidR="00067E2E" w:rsidRDefault="00A0702C">
      <w:pPr>
        <w:pStyle w:val="effectus"/>
      </w:pPr>
      <w:r>
        <w:rPr>
          <w:b/>
          <w:iCs/>
        </w:rPr>
        <w:t>Fotus</w:t>
      </w:r>
      <w:r>
        <w:rPr>
          <w:iCs/>
        </w:rPr>
        <w:tab/>
      </w:r>
      <w:r>
        <w:t>fomentation</w:t>
      </w:r>
    </w:p>
    <w:p w14:paraId="43418BF2" w14:textId="77777777" w:rsidR="00067E2E" w:rsidRDefault="00A0702C">
      <w:pPr>
        <w:pStyle w:val="effectus"/>
      </w:pPr>
      <w:r>
        <w:rPr>
          <w:b/>
          <w:iCs/>
        </w:rPr>
        <w:t>Fovere</w:t>
      </w:r>
      <w:r>
        <w:rPr>
          <w:iCs/>
        </w:rPr>
        <w:tab/>
      </w:r>
      <w:r>
        <w:t>bassiner</w:t>
      </w:r>
      <w:r>
        <w:tab/>
        <w:t>étuver</w:t>
      </w:r>
    </w:p>
    <w:p w14:paraId="44A2AD03" w14:textId="77777777" w:rsidR="00067E2E" w:rsidRDefault="00A0702C">
      <w:pPr>
        <w:pStyle w:val="effectus"/>
      </w:pPr>
      <w:r>
        <w:rPr>
          <w:b/>
          <w:iCs/>
        </w:rPr>
        <w:t>Fractura</w:t>
      </w:r>
      <w:r>
        <w:rPr>
          <w:iCs/>
        </w:rPr>
        <w:tab/>
      </w:r>
      <w:r>
        <w:t>fracture</w:t>
      </w:r>
    </w:p>
    <w:p w14:paraId="2FD42DB9" w14:textId="77777777" w:rsidR="00067E2E" w:rsidRDefault="00A0702C">
      <w:pPr>
        <w:pStyle w:val="effectus"/>
      </w:pPr>
      <w:r>
        <w:rPr>
          <w:b/>
          <w:iCs/>
        </w:rPr>
        <w:t>Frœnum</w:t>
      </w:r>
      <w:r>
        <w:rPr>
          <w:iCs/>
        </w:rPr>
        <w:tab/>
      </w:r>
      <w:r>
        <w:t>frein</w:t>
      </w:r>
      <w:r>
        <w:tab/>
        <w:t>filet</w:t>
      </w:r>
    </w:p>
    <w:p w14:paraId="79EADFAE" w14:textId="77777777" w:rsidR="00067E2E" w:rsidRDefault="00A0702C">
      <w:pPr>
        <w:pStyle w:val="effectus"/>
      </w:pPr>
      <w:r>
        <w:rPr>
          <w:b/>
          <w:iCs/>
        </w:rPr>
        <w:t>Fragilis</w:t>
      </w:r>
      <w:r>
        <w:rPr>
          <w:iCs/>
        </w:rPr>
        <w:tab/>
      </w:r>
      <w:r>
        <w:t>fragile</w:t>
      </w:r>
    </w:p>
    <w:p w14:paraId="42940F5F" w14:textId="77777777" w:rsidR="00067E2E" w:rsidRDefault="00A0702C">
      <w:pPr>
        <w:pStyle w:val="effectus"/>
      </w:pPr>
      <w:r>
        <w:rPr>
          <w:b/>
          <w:iCs/>
        </w:rPr>
        <w:t>Fragilitas</w:t>
      </w:r>
      <w:r>
        <w:rPr>
          <w:iCs/>
        </w:rPr>
        <w:tab/>
      </w:r>
      <w:r>
        <w:t>fragilité</w:t>
      </w:r>
    </w:p>
    <w:p w14:paraId="451E7E69" w14:textId="77777777" w:rsidR="00067E2E" w:rsidRDefault="00A0702C">
      <w:pPr>
        <w:pStyle w:val="effectus"/>
      </w:pPr>
      <w:r>
        <w:rPr>
          <w:b/>
          <w:iCs/>
        </w:rPr>
        <w:t>Fragmen</w:t>
      </w:r>
      <w:r>
        <w:rPr>
          <w:iCs/>
        </w:rPr>
        <w:tab/>
      </w:r>
      <w:r>
        <w:rPr>
          <w:b/>
          <w:iCs/>
        </w:rPr>
        <w:t>Fragmentum</w:t>
      </w:r>
      <w:r>
        <w:rPr>
          <w:iCs/>
        </w:rPr>
        <w:tab/>
      </w:r>
      <w:r>
        <w:t>fragment</w:t>
      </w:r>
    </w:p>
    <w:p w14:paraId="3DE46640" w14:textId="77777777" w:rsidR="00067E2E" w:rsidRDefault="00A0702C">
      <w:pPr>
        <w:pStyle w:val="effectus"/>
      </w:pPr>
      <w:r>
        <w:rPr>
          <w:b/>
          <w:iCs/>
        </w:rPr>
        <w:t>Frambœsia</w:t>
      </w:r>
      <w:r>
        <w:rPr>
          <w:b/>
          <w:iCs/>
        </w:rPr>
        <w:tab/>
      </w:r>
      <w:r>
        <w:t>frambœsia</w:t>
      </w:r>
    </w:p>
    <w:p w14:paraId="7E33727F" w14:textId="77777777" w:rsidR="00067E2E" w:rsidRDefault="00A0702C">
      <w:pPr>
        <w:pStyle w:val="effectus"/>
      </w:pPr>
      <w:r>
        <w:rPr>
          <w:b/>
          <w:iCs/>
        </w:rPr>
        <w:t>Frangere</w:t>
      </w:r>
      <w:r>
        <w:rPr>
          <w:iCs/>
        </w:rPr>
        <w:tab/>
      </w:r>
      <w:r>
        <w:t>briser</w:t>
      </w:r>
      <w:r>
        <w:tab/>
        <w:t>rompre</w:t>
      </w:r>
    </w:p>
    <w:p w14:paraId="16BC7CC2" w14:textId="77777777" w:rsidR="00067E2E" w:rsidRDefault="00A0702C">
      <w:pPr>
        <w:pStyle w:val="effectus"/>
      </w:pPr>
      <w:r>
        <w:rPr>
          <w:b/>
          <w:iCs/>
        </w:rPr>
        <w:t>Fremitus</w:t>
      </w:r>
      <w:r>
        <w:rPr>
          <w:iCs/>
        </w:rPr>
        <w:tab/>
      </w:r>
      <w:r>
        <w:t>frémissement</w:t>
      </w:r>
    </w:p>
    <w:p w14:paraId="580AD373" w14:textId="77777777" w:rsidR="00067E2E" w:rsidRDefault="00A0702C">
      <w:pPr>
        <w:pStyle w:val="effectus"/>
      </w:pPr>
      <w:r>
        <w:rPr>
          <w:b/>
          <w:iCs/>
        </w:rPr>
        <w:t>Frenum</w:t>
      </w:r>
      <w:r>
        <w:rPr>
          <w:iCs/>
        </w:rPr>
        <w:tab/>
      </w:r>
      <w:r>
        <w:t>filet</w:t>
      </w:r>
    </w:p>
    <w:p w14:paraId="325ECCBA" w14:textId="77777777" w:rsidR="00067E2E" w:rsidRDefault="00A0702C">
      <w:pPr>
        <w:pStyle w:val="effectus"/>
      </w:pPr>
      <w:r>
        <w:rPr>
          <w:b/>
          <w:iCs/>
        </w:rPr>
        <w:t>Frequentatio</w:t>
      </w:r>
      <w:r>
        <w:rPr>
          <w:iCs/>
        </w:rPr>
        <w:tab/>
      </w:r>
      <w:r>
        <w:t>fréquence</w:t>
      </w:r>
    </w:p>
    <w:p w14:paraId="79E0CF43" w14:textId="77777777" w:rsidR="00067E2E" w:rsidRDefault="00A0702C">
      <w:pPr>
        <w:pStyle w:val="effectus"/>
      </w:pPr>
      <w:r>
        <w:rPr>
          <w:b/>
          <w:iCs/>
        </w:rPr>
        <w:t>Friabilis</w:t>
      </w:r>
      <w:r>
        <w:rPr>
          <w:iCs/>
        </w:rPr>
        <w:tab/>
      </w:r>
      <w:r>
        <w:t>friable</w:t>
      </w:r>
    </w:p>
    <w:p w14:paraId="407C396C" w14:textId="77777777" w:rsidR="00067E2E" w:rsidRDefault="00A0702C">
      <w:pPr>
        <w:pStyle w:val="effectus"/>
      </w:pPr>
      <w:r>
        <w:rPr>
          <w:b/>
          <w:iCs/>
        </w:rPr>
        <w:t>Friabilitas</w:t>
      </w:r>
      <w:r>
        <w:rPr>
          <w:iCs/>
        </w:rPr>
        <w:tab/>
      </w:r>
      <w:r>
        <w:t>friabilité</w:t>
      </w:r>
    </w:p>
    <w:p w14:paraId="78B3B647" w14:textId="77777777" w:rsidR="00067E2E" w:rsidRDefault="00A0702C">
      <w:pPr>
        <w:pStyle w:val="effectus"/>
      </w:pPr>
      <w:r>
        <w:rPr>
          <w:b/>
          <w:iCs/>
        </w:rPr>
        <w:t>Fricatio</w:t>
      </w:r>
      <w:r>
        <w:rPr>
          <w:iCs/>
        </w:rPr>
        <w:tab/>
      </w:r>
      <w:r>
        <w:t>frottemenr</w:t>
      </w:r>
    </w:p>
    <w:p w14:paraId="2164BE07" w14:textId="77777777" w:rsidR="00067E2E" w:rsidRDefault="00A0702C">
      <w:pPr>
        <w:pStyle w:val="effectus"/>
      </w:pPr>
      <w:r>
        <w:rPr>
          <w:b/>
          <w:iCs/>
        </w:rPr>
        <w:t>Fricatorium</w:t>
      </w:r>
      <w:r>
        <w:tab/>
        <w:t>liniment</w:t>
      </w:r>
    </w:p>
    <w:p w14:paraId="30DACC50" w14:textId="77777777" w:rsidR="00067E2E" w:rsidRDefault="00A0702C">
      <w:pPr>
        <w:pStyle w:val="effectus"/>
      </w:pPr>
      <w:r>
        <w:rPr>
          <w:b/>
          <w:iCs/>
        </w:rPr>
        <w:t>Frictio</w:t>
      </w:r>
      <w:r>
        <w:tab/>
        <w:t>friction</w:t>
      </w:r>
    </w:p>
    <w:p w14:paraId="54DCF4A0" w14:textId="77777777" w:rsidR="00067E2E" w:rsidRDefault="00A0702C">
      <w:pPr>
        <w:pStyle w:val="effectus"/>
      </w:pPr>
      <w:r>
        <w:rPr>
          <w:b/>
          <w:iCs/>
        </w:rPr>
        <w:t>Frigiditas</w:t>
      </w:r>
      <w:r>
        <w:rPr>
          <w:iCs/>
        </w:rPr>
        <w:tab/>
      </w:r>
      <w:r>
        <w:t>frigidité</w:t>
      </w:r>
    </w:p>
    <w:p w14:paraId="3BA1769E" w14:textId="77777777" w:rsidR="00067E2E" w:rsidRDefault="00A0702C">
      <w:pPr>
        <w:pStyle w:val="effectus"/>
      </w:pPr>
      <w:r>
        <w:rPr>
          <w:b/>
          <w:iCs/>
        </w:rPr>
        <w:t>Frigorificus</w:t>
      </w:r>
      <w:r>
        <w:tab/>
        <w:t>frigorifique</w:t>
      </w:r>
    </w:p>
    <w:p w14:paraId="3C5052BB" w14:textId="77777777" w:rsidR="00067E2E" w:rsidRDefault="00A0702C">
      <w:pPr>
        <w:pStyle w:val="effectus"/>
      </w:pPr>
      <w:r>
        <w:rPr>
          <w:b/>
          <w:iCs/>
        </w:rPr>
        <w:t>Frigoriicum</w:t>
      </w:r>
      <w:r>
        <w:rPr>
          <w:iCs/>
        </w:rPr>
        <w:tab/>
      </w:r>
      <w:r>
        <w:t>frigorique</w:t>
      </w:r>
    </w:p>
    <w:p w14:paraId="7082A6C6" w14:textId="77777777" w:rsidR="00067E2E" w:rsidRDefault="00A0702C">
      <w:pPr>
        <w:pStyle w:val="effectus"/>
      </w:pPr>
      <w:r>
        <w:rPr>
          <w:b/>
          <w:iCs/>
        </w:rPr>
        <w:t>Frigus</w:t>
      </w:r>
      <w:r>
        <w:rPr>
          <w:iCs/>
        </w:rPr>
        <w:tab/>
      </w:r>
      <w:r>
        <w:t>froid</w:t>
      </w:r>
    </w:p>
    <w:p w14:paraId="5F44E7C6" w14:textId="77777777" w:rsidR="00067E2E" w:rsidRDefault="00A0702C">
      <w:pPr>
        <w:pStyle w:val="effectus"/>
      </w:pPr>
      <w:r>
        <w:rPr>
          <w:b/>
          <w:iCs/>
        </w:rPr>
        <w:t>Frons</w:t>
      </w:r>
      <w:r>
        <w:rPr>
          <w:iCs/>
        </w:rPr>
        <w:tab/>
      </w:r>
      <w:r>
        <w:t>front</w:t>
      </w:r>
      <w:r>
        <w:tab/>
        <w:t>feuillade</w:t>
      </w:r>
    </w:p>
    <w:p w14:paraId="717C7BDB" w14:textId="77777777" w:rsidR="00067E2E" w:rsidRDefault="00A0702C">
      <w:pPr>
        <w:pStyle w:val="effectus"/>
      </w:pPr>
      <w:r>
        <w:rPr>
          <w:b/>
          <w:iCs/>
        </w:rPr>
        <w:t>Frontalis</w:t>
      </w:r>
      <w:r>
        <w:tab/>
        <w:t>frontal</w:t>
      </w:r>
    </w:p>
    <w:p w14:paraId="4FA87419" w14:textId="77777777" w:rsidR="00067E2E" w:rsidRDefault="00A0702C">
      <w:pPr>
        <w:pStyle w:val="effectus"/>
      </w:pPr>
      <w:r>
        <w:rPr>
          <w:b/>
          <w:iCs/>
        </w:rPr>
        <w:t>Fructiculosus</w:t>
      </w:r>
      <w:r>
        <w:rPr>
          <w:iCs/>
        </w:rPr>
        <w:tab/>
      </w:r>
      <w:r>
        <w:t>fruticuleux</w:t>
      </w:r>
    </w:p>
    <w:p w14:paraId="0C7AC085" w14:textId="77777777" w:rsidR="00067E2E" w:rsidRDefault="00A0702C">
      <w:pPr>
        <w:pStyle w:val="effectus"/>
      </w:pPr>
      <w:r>
        <w:rPr>
          <w:b/>
          <w:iCs/>
        </w:rPr>
        <w:t>Fructificatio</w:t>
      </w:r>
      <w:r>
        <w:rPr>
          <w:iCs/>
        </w:rPr>
        <w:tab/>
      </w:r>
      <w:r>
        <w:t>fructification</w:t>
      </w:r>
    </w:p>
    <w:p w14:paraId="5C387532" w14:textId="77777777" w:rsidR="00067E2E" w:rsidRDefault="00A0702C">
      <w:pPr>
        <w:pStyle w:val="effectus"/>
      </w:pPr>
      <w:r>
        <w:rPr>
          <w:b/>
          <w:iCs/>
        </w:rPr>
        <w:t>Fructiformis</w:t>
      </w:r>
      <w:r>
        <w:rPr>
          <w:iCs/>
        </w:rPr>
        <w:tab/>
      </w:r>
      <w:r>
        <w:t>fructiforme</w:t>
      </w:r>
    </w:p>
    <w:p w14:paraId="7CF4F8EB" w14:textId="77777777" w:rsidR="00067E2E" w:rsidRDefault="00A0702C">
      <w:pPr>
        <w:pStyle w:val="effectus"/>
      </w:pPr>
      <w:r>
        <w:rPr>
          <w:b/>
          <w:iCs/>
        </w:rPr>
        <w:t>Fructus</w:t>
      </w:r>
      <w:r>
        <w:rPr>
          <w:iCs/>
        </w:rPr>
        <w:tab/>
      </w:r>
      <w:r>
        <w:t>fruit</w:t>
      </w:r>
    </w:p>
    <w:p w14:paraId="5CFE55F1" w14:textId="77777777" w:rsidR="00067E2E" w:rsidRDefault="00A0702C">
      <w:pPr>
        <w:pStyle w:val="effectus"/>
      </w:pPr>
      <w:r>
        <w:rPr>
          <w:b/>
          <w:iCs/>
        </w:rPr>
        <w:t>Frumentaceus</w:t>
      </w:r>
      <w:r>
        <w:tab/>
        <w:t>fromentacé</w:t>
      </w:r>
    </w:p>
    <w:p w14:paraId="2433E115" w14:textId="77777777" w:rsidR="00067E2E" w:rsidRDefault="00A0702C">
      <w:pPr>
        <w:pStyle w:val="effectus"/>
      </w:pPr>
      <w:r>
        <w:rPr>
          <w:b/>
          <w:iCs/>
        </w:rPr>
        <w:t>Frutex</w:t>
      </w:r>
      <w:r>
        <w:tab/>
        <w:t>arbrisse</w:t>
      </w:r>
      <w:r>
        <w:t>au</w:t>
      </w:r>
    </w:p>
    <w:p w14:paraId="754EB6FF" w14:textId="77777777" w:rsidR="00067E2E" w:rsidRDefault="00A0702C">
      <w:pPr>
        <w:pStyle w:val="effectus"/>
      </w:pPr>
      <w:r>
        <w:rPr>
          <w:b/>
          <w:iCs/>
        </w:rPr>
        <w:t>Fruticosus</w:t>
      </w:r>
      <w:r>
        <w:rPr>
          <w:iCs/>
        </w:rPr>
        <w:tab/>
      </w:r>
      <w:r>
        <w:t>frutiqueux</w:t>
      </w:r>
    </w:p>
    <w:p w14:paraId="67CF42B4" w14:textId="77777777" w:rsidR="00067E2E" w:rsidRDefault="00A0702C">
      <w:pPr>
        <w:pStyle w:val="effectus"/>
      </w:pPr>
      <w:r>
        <w:rPr>
          <w:b/>
          <w:iCs/>
        </w:rPr>
        <w:t>Fucatus</w:t>
      </w:r>
      <w:r>
        <w:rPr>
          <w:iCs/>
        </w:rPr>
        <w:tab/>
      </w:r>
      <w:r>
        <w:t>fardé</w:t>
      </w:r>
    </w:p>
    <w:p w14:paraId="153EED27" w14:textId="77777777" w:rsidR="00067E2E" w:rsidRDefault="00A0702C">
      <w:pPr>
        <w:pStyle w:val="effectus"/>
      </w:pPr>
      <w:r>
        <w:rPr>
          <w:b/>
          <w:iCs/>
        </w:rPr>
        <w:t>Fulcrum</w:t>
      </w:r>
      <w:r>
        <w:rPr>
          <w:iCs/>
        </w:rPr>
        <w:tab/>
      </w:r>
      <w:r>
        <w:t>appui</w:t>
      </w:r>
    </w:p>
    <w:p w14:paraId="2A1CAB04" w14:textId="77777777" w:rsidR="00067E2E" w:rsidRDefault="00A0702C">
      <w:pPr>
        <w:pStyle w:val="effectus"/>
      </w:pPr>
      <w:r>
        <w:rPr>
          <w:b/>
          <w:iCs/>
        </w:rPr>
        <w:t>Fuliginosus</w:t>
      </w:r>
      <w:r>
        <w:rPr>
          <w:iCs/>
        </w:rPr>
        <w:tab/>
      </w:r>
      <w:r>
        <w:t>fuligineux</w:t>
      </w:r>
    </w:p>
    <w:p w14:paraId="28D9749F" w14:textId="77777777" w:rsidR="00067E2E" w:rsidRDefault="00A0702C">
      <w:pPr>
        <w:pStyle w:val="effectus"/>
      </w:pPr>
      <w:r>
        <w:rPr>
          <w:b/>
          <w:iCs/>
        </w:rPr>
        <w:t>Fullomania</w:t>
      </w:r>
      <w:r>
        <w:rPr>
          <w:iCs/>
        </w:rPr>
        <w:tab/>
      </w:r>
      <w:r>
        <w:t>fullomanie</w:t>
      </w:r>
    </w:p>
    <w:p w14:paraId="395BCC22" w14:textId="77777777" w:rsidR="00067E2E" w:rsidRDefault="00A0702C">
      <w:pPr>
        <w:pStyle w:val="effectus"/>
      </w:pPr>
      <w:r>
        <w:rPr>
          <w:b/>
          <w:iCs/>
        </w:rPr>
        <w:t>Fulmen</w:t>
      </w:r>
      <w:r>
        <w:rPr>
          <w:iCs/>
        </w:rPr>
        <w:tab/>
      </w:r>
      <w:r>
        <w:t>foudre</w:t>
      </w:r>
    </w:p>
    <w:p w14:paraId="11B2FC10" w14:textId="77777777" w:rsidR="00067E2E" w:rsidRDefault="00A0702C">
      <w:pPr>
        <w:pStyle w:val="effectus"/>
      </w:pPr>
      <w:r>
        <w:rPr>
          <w:b/>
          <w:iCs/>
        </w:rPr>
        <w:t>Fulminans</w:t>
      </w:r>
      <w:r>
        <w:tab/>
        <w:t>fulminant</w:t>
      </w:r>
    </w:p>
    <w:p w14:paraId="1A7C9EC6" w14:textId="77777777" w:rsidR="00067E2E" w:rsidRDefault="00A0702C">
      <w:pPr>
        <w:pStyle w:val="effectus"/>
      </w:pPr>
      <w:r>
        <w:rPr>
          <w:b/>
          <w:iCs/>
        </w:rPr>
        <w:t>Fulminatio</w:t>
      </w:r>
      <w:r>
        <w:rPr>
          <w:iCs/>
        </w:rPr>
        <w:tab/>
      </w:r>
      <w:r>
        <w:t>fulmination.</w:t>
      </w:r>
      <w:r>
        <w:tab/>
        <w:t>détonation</w:t>
      </w:r>
    </w:p>
    <w:p w14:paraId="39E3C4CF" w14:textId="77777777" w:rsidR="00067E2E" w:rsidRDefault="00A0702C">
      <w:pPr>
        <w:pStyle w:val="effectus"/>
      </w:pPr>
      <w:r>
        <w:rPr>
          <w:b/>
          <w:iCs/>
        </w:rPr>
        <w:t>Fumigatio</w:t>
      </w:r>
      <w:r>
        <w:tab/>
        <w:t>fumigation</w:t>
      </w:r>
    </w:p>
    <w:p w14:paraId="7201F97C" w14:textId="77777777" w:rsidR="00067E2E" w:rsidRDefault="00A0702C">
      <w:pPr>
        <w:pStyle w:val="effectus"/>
      </w:pPr>
      <w:r>
        <w:rPr>
          <w:b/>
          <w:iCs/>
        </w:rPr>
        <w:t>Functio</w:t>
      </w:r>
      <w:r>
        <w:rPr>
          <w:iCs/>
        </w:rPr>
        <w:tab/>
      </w:r>
      <w:r>
        <w:t>fonction</w:t>
      </w:r>
    </w:p>
    <w:p w14:paraId="50CD0467" w14:textId="77777777" w:rsidR="00067E2E" w:rsidRDefault="00A0702C">
      <w:pPr>
        <w:pStyle w:val="effectus"/>
      </w:pPr>
      <w:r>
        <w:rPr>
          <w:b/>
          <w:iCs/>
        </w:rPr>
        <w:t>Funda</w:t>
      </w:r>
      <w:r>
        <w:rPr>
          <w:iCs/>
        </w:rPr>
        <w:tab/>
      </w:r>
      <w:r>
        <w:t>fronde</w:t>
      </w:r>
    </w:p>
    <w:p w14:paraId="642ED515" w14:textId="77777777" w:rsidR="00067E2E" w:rsidRDefault="00A0702C">
      <w:pPr>
        <w:pStyle w:val="effectus"/>
      </w:pPr>
      <w:r>
        <w:rPr>
          <w:b/>
          <w:iCs/>
        </w:rPr>
        <w:t>Fundere</w:t>
      </w:r>
      <w:r>
        <w:rPr>
          <w:iCs/>
        </w:rPr>
        <w:tab/>
      </w:r>
      <w:r>
        <w:t>foudre</w:t>
      </w:r>
      <w:r>
        <w:tab/>
        <w:t>verser</w:t>
      </w:r>
    </w:p>
    <w:p w14:paraId="73B17585" w14:textId="77777777" w:rsidR="00067E2E" w:rsidRDefault="00A0702C">
      <w:pPr>
        <w:pStyle w:val="effectus"/>
      </w:pPr>
      <w:r>
        <w:rPr>
          <w:b/>
          <w:iCs/>
        </w:rPr>
        <w:t>Fungosus</w:t>
      </w:r>
      <w:r>
        <w:tab/>
      </w:r>
      <w:r>
        <w:t>fongueux</w:t>
      </w:r>
    </w:p>
    <w:p w14:paraId="79F668EC" w14:textId="77777777" w:rsidR="00067E2E" w:rsidRDefault="00A0702C">
      <w:pPr>
        <w:pStyle w:val="effectus"/>
      </w:pPr>
      <w:r>
        <w:rPr>
          <w:b/>
          <w:iCs/>
        </w:rPr>
        <w:t>Fungus.</w:t>
      </w:r>
      <w:r>
        <w:rPr>
          <w:b/>
          <w:iCs/>
        </w:rPr>
        <w:tab/>
        <w:t>f</w:t>
      </w:r>
      <w:r>
        <w:t>ungus</w:t>
      </w:r>
    </w:p>
    <w:p w14:paraId="7D241E71" w14:textId="77777777" w:rsidR="00067E2E" w:rsidRDefault="00A0702C">
      <w:pPr>
        <w:pStyle w:val="effectus"/>
      </w:pPr>
      <w:r>
        <w:rPr>
          <w:b/>
          <w:iCs/>
        </w:rPr>
        <w:t>Furfur</w:t>
      </w:r>
      <w:r>
        <w:rPr>
          <w:iCs/>
        </w:rPr>
        <w:tab/>
      </w:r>
      <w:r>
        <w:t>son</w:t>
      </w:r>
    </w:p>
    <w:p w14:paraId="6DB0C6DD" w14:textId="77777777" w:rsidR="00067E2E" w:rsidRDefault="00A0702C">
      <w:pPr>
        <w:pStyle w:val="effectus"/>
      </w:pPr>
      <w:r>
        <w:rPr>
          <w:b/>
          <w:iCs/>
        </w:rPr>
        <w:t>Furfuraceus</w:t>
      </w:r>
      <w:r>
        <w:rPr>
          <w:iCs/>
        </w:rPr>
        <w:tab/>
      </w:r>
      <w:r>
        <w:t>furfuracé</w:t>
      </w:r>
    </w:p>
    <w:p w14:paraId="31CA0931" w14:textId="77777777" w:rsidR="00067E2E" w:rsidRDefault="00A0702C">
      <w:pPr>
        <w:pStyle w:val="effectus"/>
      </w:pPr>
      <w:r>
        <w:rPr>
          <w:b/>
          <w:iCs/>
        </w:rPr>
        <w:t>Furfuratio</w:t>
      </w:r>
      <w:r>
        <w:tab/>
        <w:t>teigne</w:t>
      </w:r>
    </w:p>
    <w:p w14:paraId="2ECF6ED9" w14:textId="77777777" w:rsidR="00067E2E" w:rsidRDefault="00A0702C">
      <w:pPr>
        <w:pStyle w:val="effectus"/>
      </w:pPr>
      <w:r>
        <w:rPr>
          <w:b/>
          <w:iCs/>
        </w:rPr>
        <w:t>Furnus</w:t>
      </w:r>
      <w:r>
        <w:rPr>
          <w:iCs/>
        </w:rPr>
        <w:tab/>
      </w:r>
      <w:r>
        <w:t>fourneau</w:t>
      </w:r>
    </w:p>
    <w:p w14:paraId="66DC50B3" w14:textId="77777777" w:rsidR="00067E2E" w:rsidRDefault="00A0702C">
      <w:pPr>
        <w:pStyle w:val="effectus"/>
      </w:pPr>
      <w:r>
        <w:rPr>
          <w:b/>
          <w:iCs/>
        </w:rPr>
        <w:t>Furor uterinus</w:t>
      </w:r>
      <w:r>
        <w:rPr>
          <w:iCs/>
        </w:rPr>
        <w:tab/>
      </w:r>
      <w:r>
        <w:t>fureur utérine</w:t>
      </w:r>
    </w:p>
    <w:p w14:paraId="2D10C303" w14:textId="77777777" w:rsidR="00067E2E" w:rsidRDefault="00A0702C">
      <w:pPr>
        <w:pStyle w:val="effectus"/>
      </w:pPr>
      <w:r>
        <w:rPr>
          <w:b/>
          <w:iCs/>
        </w:rPr>
        <w:t>Furunculus</w:t>
      </w:r>
      <w:r>
        <w:rPr>
          <w:iCs/>
        </w:rPr>
        <w:tab/>
      </w:r>
      <w:r>
        <w:t>furoncle</w:t>
      </w:r>
    </w:p>
    <w:p w14:paraId="771617B6" w14:textId="77777777" w:rsidR="00067E2E" w:rsidRDefault="00A0702C">
      <w:pPr>
        <w:pStyle w:val="effectus"/>
      </w:pPr>
      <w:r>
        <w:rPr>
          <w:b/>
          <w:iCs/>
        </w:rPr>
        <w:t>Fusibilitas</w:t>
      </w:r>
      <w:r>
        <w:tab/>
        <w:t>fusibilité</w:t>
      </w:r>
    </w:p>
    <w:p w14:paraId="2598A837" w14:textId="77777777" w:rsidR="00067E2E" w:rsidRDefault="00A0702C">
      <w:pPr>
        <w:pStyle w:val="effectus"/>
      </w:pPr>
      <w:r>
        <w:rPr>
          <w:b/>
          <w:iCs/>
        </w:rPr>
        <w:t>Fusiformis</w:t>
      </w:r>
      <w:r>
        <w:rPr>
          <w:b/>
          <w:iCs/>
        </w:rPr>
        <w:tab/>
      </w:r>
      <w:r>
        <w:t>fusiforme</w:t>
      </w:r>
    </w:p>
    <w:p w14:paraId="6C7A0CA3" w14:textId="77777777" w:rsidR="00067E2E" w:rsidRDefault="00A0702C">
      <w:pPr>
        <w:pStyle w:val="effectus"/>
      </w:pPr>
      <w:r>
        <w:rPr>
          <w:b/>
          <w:iCs/>
        </w:rPr>
        <w:t>Fusilis</w:t>
      </w:r>
      <w:r>
        <w:rPr>
          <w:iCs/>
        </w:rPr>
        <w:tab/>
      </w:r>
      <w:r>
        <w:t>fusible</w:t>
      </w:r>
    </w:p>
    <w:p w14:paraId="2143AE12" w14:textId="77777777" w:rsidR="00067E2E" w:rsidRDefault="00A0702C">
      <w:pPr>
        <w:pStyle w:val="effectus"/>
      </w:pPr>
      <w:r>
        <w:rPr>
          <w:b/>
          <w:iCs/>
        </w:rPr>
        <w:t>Fusio</w:t>
      </w:r>
      <w:r>
        <w:rPr>
          <w:iCs/>
        </w:rPr>
        <w:tab/>
      </w:r>
      <w:r>
        <w:t>fusion</w:t>
      </w:r>
    </w:p>
    <w:p w14:paraId="3C79AEE6" w14:textId="77777777" w:rsidR="00067E2E" w:rsidRDefault="00A0702C">
      <w:pPr>
        <w:pStyle w:val="pb"/>
        <w:pageBreakBefore/>
      </w:pPr>
      <w:r>
        <w:lastRenderedPageBreak/>
        <w:t>[p. 390]</w:t>
      </w:r>
    </w:p>
    <w:p w14:paraId="23377689" w14:textId="77777777" w:rsidR="00067E2E" w:rsidRDefault="00A0702C" w:rsidP="009710C3">
      <w:pPr>
        <w:pStyle w:val="label"/>
      </w:pPr>
      <w:r>
        <w:t>G</w:t>
      </w:r>
    </w:p>
    <w:p w14:paraId="21CB3C77" w14:textId="77777777" w:rsidR="00067E2E" w:rsidRDefault="00A0702C">
      <w:pPr>
        <w:pStyle w:val="effectus"/>
      </w:pPr>
      <w:r>
        <w:t>GADOLINITA</w:t>
      </w:r>
      <w:r>
        <w:tab/>
        <w:t>gadolinite</w:t>
      </w:r>
    </w:p>
    <w:p w14:paraId="0CDB5AC7" w14:textId="77777777" w:rsidR="00067E2E" w:rsidRDefault="00A0702C">
      <w:pPr>
        <w:pStyle w:val="effectus"/>
      </w:pPr>
      <w:r>
        <w:rPr>
          <w:b/>
          <w:iCs/>
        </w:rPr>
        <w:t>Galacticu</w:t>
      </w:r>
      <w:r>
        <w:rPr>
          <w:b/>
          <w:iCs/>
        </w:rPr>
        <w:t>s</w:t>
      </w:r>
      <w:r>
        <w:rPr>
          <w:iCs/>
          <w:lang w:eastAsia="el-GR" w:bidi="el-GR"/>
        </w:rPr>
        <w:tab/>
      </w:r>
      <w:r>
        <w:t>lacté</w:t>
      </w:r>
    </w:p>
    <w:p w14:paraId="56364AF3" w14:textId="77777777" w:rsidR="00067E2E" w:rsidRDefault="00A0702C">
      <w:pPr>
        <w:pStyle w:val="effectus"/>
      </w:pPr>
      <w:r>
        <w:rPr>
          <w:b/>
          <w:iCs/>
        </w:rPr>
        <w:t>Galactirrhœa</w:t>
      </w:r>
      <w:r>
        <w:rPr>
          <w:iCs/>
        </w:rPr>
        <w:tab/>
      </w:r>
      <w:r>
        <w:t>galactirrhée</w:t>
      </w:r>
    </w:p>
    <w:p w14:paraId="7BE63121" w14:textId="77777777" w:rsidR="00067E2E" w:rsidRDefault="00A0702C">
      <w:pPr>
        <w:pStyle w:val="effectus"/>
      </w:pPr>
      <w:r>
        <w:rPr>
          <w:b/>
          <w:iCs/>
        </w:rPr>
        <w:t>Galactites</w:t>
      </w:r>
      <w:r>
        <w:rPr>
          <w:iCs/>
        </w:rPr>
        <w:tab/>
      </w:r>
      <w:r>
        <w:t>galactite</w:t>
      </w:r>
    </w:p>
    <w:p w14:paraId="48F7AB8F" w14:textId="77777777" w:rsidR="00067E2E" w:rsidRDefault="00A0702C">
      <w:pPr>
        <w:pStyle w:val="effectus"/>
      </w:pPr>
      <w:r>
        <w:rPr>
          <w:b/>
          <w:iCs/>
        </w:rPr>
        <w:t>Galactodes</w:t>
      </w:r>
      <w:r>
        <w:rPr>
          <w:iCs/>
        </w:rPr>
        <w:tab/>
      </w:r>
      <w:r>
        <w:t>galactode</w:t>
      </w:r>
    </w:p>
    <w:p w14:paraId="607D6E6E" w14:textId="77777777" w:rsidR="00067E2E" w:rsidRDefault="00A0702C">
      <w:pPr>
        <w:pStyle w:val="effectus"/>
      </w:pPr>
      <w:r>
        <w:rPr>
          <w:b/>
          <w:iCs/>
        </w:rPr>
        <w:t>Galactographia</w:t>
      </w:r>
      <w:r>
        <w:rPr>
          <w:b/>
          <w:iCs/>
        </w:rPr>
        <w:tab/>
      </w:r>
      <w:r>
        <w:t>galactographie</w:t>
      </w:r>
    </w:p>
    <w:p w14:paraId="470257DD" w14:textId="77777777" w:rsidR="00067E2E" w:rsidRDefault="00A0702C">
      <w:pPr>
        <w:pStyle w:val="effectus"/>
      </w:pPr>
      <w:r>
        <w:rPr>
          <w:b/>
          <w:iCs/>
        </w:rPr>
        <w:t>Galactologia</w:t>
      </w:r>
      <w:r>
        <w:rPr>
          <w:iCs/>
        </w:rPr>
        <w:tab/>
      </w:r>
      <w:r>
        <w:t>galactologie</w:t>
      </w:r>
    </w:p>
    <w:p w14:paraId="3FF19453" w14:textId="77777777" w:rsidR="00067E2E" w:rsidRDefault="00A0702C">
      <w:pPr>
        <w:pStyle w:val="effectus"/>
      </w:pPr>
      <w:r>
        <w:rPr>
          <w:b/>
          <w:iCs/>
        </w:rPr>
        <w:t>Galactophagus</w:t>
      </w:r>
      <w:r>
        <w:rPr>
          <w:iCs/>
        </w:rPr>
        <w:tab/>
      </w:r>
      <w:r>
        <w:t>galactophage</w:t>
      </w:r>
    </w:p>
    <w:p w14:paraId="31D4023B" w14:textId="77777777" w:rsidR="00067E2E" w:rsidRDefault="00A0702C">
      <w:pPr>
        <w:pStyle w:val="effectus"/>
      </w:pPr>
      <w:r>
        <w:rPr>
          <w:b/>
          <w:iCs/>
        </w:rPr>
        <w:t>Galactophorus</w:t>
      </w:r>
      <w:r>
        <w:rPr>
          <w:iCs/>
        </w:rPr>
        <w:tab/>
      </w:r>
      <w:r>
        <w:t>galactophore</w:t>
      </w:r>
    </w:p>
    <w:p w14:paraId="2D664F40" w14:textId="77777777" w:rsidR="00067E2E" w:rsidRDefault="00A0702C">
      <w:pPr>
        <w:pStyle w:val="effectus"/>
      </w:pPr>
      <w:r>
        <w:rPr>
          <w:b/>
          <w:iCs/>
        </w:rPr>
        <w:t>Galactopoeticus</w:t>
      </w:r>
      <w:r>
        <w:rPr>
          <w:iCs/>
        </w:rPr>
        <w:tab/>
      </w:r>
      <w:r>
        <w:t>galactopoétique</w:t>
      </w:r>
    </w:p>
    <w:p w14:paraId="48FB1E78" w14:textId="77777777" w:rsidR="00067E2E" w:rsidRDefault="00A0702C">
      <w:pPr>
        <w:pStyle w:val="effectus"/>
      </w:pPr>
      <w:r>
        <w:rPr>
          <w:b/>
          <w:iCs/>
        </w:rPr>
        <w:t>Galactopoiesis</w:t>
      </w:r>
      <w:r>
        <w:tab/>
        <w:t>galactopoièse</w:t>
      </w:r>
    </w:p>
    <w:p w14:paraId="64CCC1BA" w14:textId="77777777" w:rsidR="00067E2E" w:rsidRDefault="00A0702C">
      <w:pPr>
        <w:pStyle w:val="effectus"/>
      </w:pPr>
      <w:r>
        <w:rPr>
          <w:b/>
          <w:iCs/>
        </w:rPr>
        <w:t>Galactoposis</w:t>
      </w:r>
      <w:r>
        <w:rPr>
          <w:iCs/>
        </w:rPr>
        <w:tab/>
      </w:r>
      <w:r>
        <w:t>galactoposie</w:t>
      </w:r>
    </w:p>
    <w:p w14:paraId="1E30D823" w14:textId="77777777" w:rsidR="00067E2E" w:rsidRDefault="00A0702C">
      <w:pPr>
        <w:pStyle w:val="effectus"/>
      </w:pPr>
      <w:r>
        <w:rPr>
          <w:b/>
          <w:iCs/>
        </w:rPr>
        <w:t>Galactopotes</w:t>
      </w:r>
      <w:r>
        <w:tab/>
        <w:t>galactopotes</w:t>
      </w:r>
    </w:p>
    <w:p w14:paraId="52E068D7" w14:textId="77777777" w:rsidR="00067E2E" w:rsidRDefault="00A0702C">
      <w:pPr>
        <w:pStyle w:val="effectus"/>
      </w:pPr>
      <w:r>
        <w:rPr>
          <w:b/>
          <w:iCs/>
        </w:rPr>
        <w:t>Galactosis</w:t>
      </w:r>
      <w:r>
        <w:tab/>
        <w:t>galactose</w:t>
      </w:r>
    </w:p>
    <w:p w14:paraId="0622EDCE" w14:textId="77777777" w:rsidR="00067E2E" w:rsidRDefault="00A0702C">
      <w:pPr>
        <w:pStyle w:val="pb"/>
      </w:pPr>
      <w:commentRangeStart w:id="40"/>
      <w:r>
        <w:rPr>
          <w:b/>
          <w:iCs/>
        </w:rPr>
        <w:t>Galas</w:t>
      </w:r>
      <w:r>
        <w:rPr>
          <w:iCs/>
        </w:rPr>
        <w:tab/>
      </w:r>
      <w:r>
        <w:rPr>
          <w:b/>
          <w:iCs/>
        </w:rPr>
        <w:t>actis</w:t>
      </w:r>
      <w:r>
        <w:rPr>
          <w:iCs/>
        </w:rPr>
        <w:tab/>
      </w:r>
      <w:r>
        <w:t>galacte</w:t>
      </w:r>
      <w:commentRangeEnd w:id="40"/>
      <w:r>
        <w:commentReference w:id="40"/>
      </w:r>
    </w:p>
    <w:p w14:paraId="0509A852" w14:textId="77777777" w:rsidR="00067E2E" w:rsidRDefault="00A0702C">
      <w:pPr>
        <w:pStyle w:val="effectus"/>
      </w:pPr>
      <w:r>
        <w:rPr>
          <w:b/>
          <w:iCs/>
        </w:rPr>
        <w:t>Galaxia</w:t>
      </w:r>
      <w:r>
        <w:rPr>
          <w:iCs/>
        </w:rPr>
        <w:tab/>
      </w:r>
      <w:r>
        <w:t>galaxie</w:t>
      </w:r>
    </w:p>
    <w:p w14:paraId="5E8AF2E8" w14:textId="77777777" w:rsidR="00067E2E" w:rsidRDefault="00A0702C">
      <w:pPr>
        <w:pStyle w:val="effectus"/>
      </w:pPr>
      <w:r>
        <w:rPr>
          <w:b/>
          <w:iCs/>
        </w:rPr>
        <w:t>Galbanum</w:t>
      </w:r>
      <w:r>
        <w:rPr>
          <w:b/>
          <w:iCs/>
        </w:rPr>
        <w:tab/>
      </w:r>
      <w:r>
        <w:t>galbanum</w:t>
      </w:r>
    </w:p>
    <w:p w14:paraId="13959310" w14:textId="77777777" w:rsidR="00067E2E" w:rsidRDefault="00A0702C">
      <w:pPr>
        <w:pStyle w:val="effectus"/>
      </w:pPr>
      <w:r>
        <w:rPr>
          <w:b/>
          <w:iCs/>
        </w:rPr>
        <w:t>Galea</w:t>
      </w:r>
      <w:r>
        <w:rPr>
          <w:iCs/>
        </w:rPr>
        <w:tab/>
      </w:r>
      <w:r>
        <w:t>coiffe</w:t>
      </w:r>
    </w:p>
    <w:p w14:paraId="6C378C0D" w14:textId="77777777" w:rsidR="00067E2E" w:rsidRDefault="00A0702C">
      <w:pPr>
        <w:pStyle w:val="effectus"/>
      </w:pPr>
      <w:r>
        <w:rPr>
          <w:b/>
          <w:iCs/>
        </w:rPr>
        <w:t>Galeanthropia</w:t>
      </w:r>
      <w:r>
        <w:rPr>
          <w:iCs/>
        </w:rPr>
        <w:tab/>
      </w:r>
      <w:r>
        <w:t>galeanthropie</w:t>
      </w:r>
    </w:p>
    <w:p w14:paraId="2A04B441" w14:textId="77777777" w:rsidR="00067E2E" w:rsidRDefault="00A0702C">
      <w:pPr>
        <w:pStyle w:val="effectus"/>
      </w:pPr>
      <w:r>
        <w:rPr>
          <w:b/>
          <w:iCs/>
        </w:rPr>
        <w:t>Galena</w:t>
      </w:r>
      <w:r>
        <w:rPr>
          <w:iCs/>
        </w:rPr>
        <w:tab/>
      </w:r>
      <w:r>
        <w:t>galène</w:t>
      </w:r>
    </w:p>
    <w:p w14:paraId="1183D9E3" w14:textId="77777777" w:rsidR="00067E2E" w:rsidRDefault="00A0702C">
      <w:pPr>
        <w:pStyle w:val="effectus"/>
      </w:pPr>
      <w:r>
        <w:rPr>
          <w:b/>
          <w:iCs/>
        </w:rPr>
        <w:t>Galenicus</w:t>
      </w:r>
      <w:r>
        <w:rPr>
          <w:iCs/>
        </w:rPr>
        <w:tab/>
      </w:r>
      <w:r>
        <w:t>galénique</w:t>
      </w:r>
    </w:p>
    <w:p w14:paraId="0A4A9CC1" w14:textId="77777777" w:rsidR="00067E2E" w:rsidRDefault="00A0702C">
      <w:pPr>
        <w:pStyle w:val="effectus"/>
      </w:pPr>
      <w:r>
        <w:rPr>
          <w:b/>
          <w:iCs/>
        </w:rPr>
        <w:t>Galla</w:t>
      </w:r>
      <w:r>
        <w:rPr>
          <w:iCs/>
        </w:rPr>
        <w:tab/>
      </w:r>
      <w:r>
        <w:t>galle</w:t>
      </w:r>
    </w:p>
    <w:p w14:paraId="6B6C4FEF" w14:textId="77777777" w:rsidR="00067E2E" w:rsidRDefault="00A0702C">
      <w:pPr>
        <w:pStyle w:val="effectus"/>
      </w:pPr>
      <w:r>
        <w:rPr>
          <w:b/>
          <w:iCs/>
        </w:rPr>
        <w:t>Gallas</w:t>
      </w:r>
      <w:r>
        <w:rPr>
          <w:iCs/>
        </w:rPr>
        <w:tab/>
      </w:r>
      <w:r>
        <w:rPr>
          <w:b/>
          <w:iCs/>
        </w:rPr>
        <w:t>Gallatis</w:t>
      </w:r>
      <w:r>
        <w:rPr>
          <w:iCs/>
        </w:rPr>
        <w:tab/>
      </w:r>
      <w:r>
        <w:t>gallate</w:t>
      </w:r>
    </w:p>
    <w:p w14:paraId="35436A07" w14:textId="77777777" w:rsidR="00067E2E" w:rsidRDefault="00A0702C">
      <w:pPr>
        <w:pStyle w:val="effectus"/>
      </w:pPr>
      <w:r>
        <w:rPr>
          <w:b/>
          <w:iCs/>
        </w:rPr>
        <w:t>Gallicus</w:t>
      </w:r>
      <w:r>
        <w:rPr>
          <w:iCs/>
        </w:rPr>
        <w:tab/>
      </w:r>
      <w:r>
        <w:t>gallique</w:t>
      </w:r>
    </w:p>
    <w:p w14:paraId="76475F17" w14:textId="77777777" w:rsidR="00067E2E" w:rsidRDefault="00A0702C">
      <w:pPr>
        <w:pStyle w:val="effectus"/>
      </w:pPr>
      <w:r>
        <w:rPr>
          <w:b/>
          <w:iCs/>
        </w:rPr>
        <w:t>Gallinum</w:t>
      </w:r>
      <w:r>
        <w:rPr>
          <w:iCs/>
        </w:rPr>
        <w:tab/>
      </w:r>
      <w:r>
        <w:t>gallin</w:t>
      </w:r>
    </w:p>
    <w:p w14:paraId="2B17D950" w14:textId="77777777" w:rsidR="00067E2E" w:rsidRDefault="00A0702C">
      <w:pPr>
        <w:pStyle w:val="effectus"/>
      </w:pPr>
      <w:r>
        <w:rPr>
          <w:b/>
          <w:iCs/>
        </w:rPr>
        <w:t>Galvanicus</w:t>
      </w:r>
      <w:r>
        <w:rPr>
          <w:iCs/>
        </w:rPr>
        <w:tab/>
      </w:r>
      <w:r>
        <w:t>galvanique</w:t>
      </w:r>
    </w:p>
    <w:p w14:paraId="4CF89187" w14:textId="77777777" w:rsidR="00067E2E" w:rsidRDefault="00A0702C">
      <w:pPr>
        <w:pStyle w:val="effectus"/>
      </w:pPr>
      <w:r>
        <w:rPr>
          <w:b/>
          <w:iCs/>
        </w:rPr>
        <w:t>Galvanismus</w:t>
      </w:r>
      <w:r>
        <w:rPr>
          <w:iCs/>
        </w:rPr>
        <w:tab/>
      </w:r>
      <w:r>
        <w:t>galvanisme</w:t>
      </w:r>
    </w:p>
    <w:p w14:paraId="76F3BC1C" w14:textId="77777777" w:rsidR="00067E2E" w:rsidRDefault="00A0702C">
      <w:pPr>
        <w:pStyle w:val="effectus"/>
      </w:pPr>
      <w:r>
        <w:rPr>
          <w:b/>
          <w:iCs/>
        </w:rPr>
        <w:t>Gangliformis</w:t>
      </w:r>
      <w:r>
        <w:tab/>
        <w:t>gangliforme</w:t>
      </w:r>
    </w:p>
    <w:p w14:paraId="7F8476BA" w14:textId="77777777" w:rsidR="00067E2E" w:rsidRDefault="00A0702C">
      <w:pPr>
        <w:pStyle w:val="effectus"/>
      </w:pPr>
      <w:r>
        <w:rPr>
          <w:b/>
          <w:iCs/>
        </w:rPr>
        <w:t>Ganglium</w:t>
      </w:r>
      <w:r>
        <w:rPr>
          <w:iCs/>
        </w:rPr>
        <w:tab/>
      </w:r>
      <w:r>
        <w:t>ganglion</w:t>
      </w:r>
    </w:p>
    <w:p w14:paraId="17CBC7D1" w14:textId="77777777" w:rsidR="00067E2E" w:rsidRDefault="00A0702C">
      <w:pPr>
        <w:pStyle w:val="effectus"/>
      </w:pPr>
      <w:r>
        <w:rPr>
          <w:b/>
          <w:iCs/>
        </w:rPr>
        <w:t>Gangrœna</w:t>
      </w:r>
      <w:r>
        <w:rPr>
          <w:iCs/>
        </w:rPr>
        <w:tab/>
      </w:r>
      <w:r>
        <w:t>gangrène</w:t>
      </w:r>
    </w:p>
    <w:p w14:paraId="7FBD5558" w14:textId="77777777" w:rsidR="00067E2E" w:rsidRDefault="00A0702C">
      <w:pPr>
        <w:pStyle w:val="effectus"/>
      </w:pPr>
      <w:r>
        <w:rPr>
          <w:b/>
          <w:iCs/>
        </w:rPr>
        <w:t>Gargarismus</w:t>
      </w:r>
      <w:r>
        <w:rPr>
          <w:iCs/>
        </w:rPr>
        <w:tab/>
      </w:r>
      <w:r>
        <w:t>gargarisme</w:t>
      </w:r>
    </w:p>
    <w:p w14:paraId="1D80088F" w14:textId="77777777" w:rsidR="00067E2E" w:rsidRDefault="00A0702C">
      <w:pPr>
        <w:pStyle w:val="effectus"/>
      </w:pPr>
      <w:r>
        <w:rPr>
          <w:b/>
          <w:iCs/>
        </w:rPr>
        <w:t>Gaster</w:t>
      </w:r>
      <w:r>
        <w:rPr>
          <w:iCs/>
        </w:rPr>
        <w:tab/>
      </w:r>
      <w:r>
        <w:t>ventre</w:t>
      </w:r>
      <w:r>
        <w:tab/>
        <w:t>estomac</w:t>
      </w:r>
    </w:p>
    <w:p w14:paraId="53D50587" w14:textId="77777777" w:rsidR="00067E2E" w:rsidRDefault="00A0702C">
      <w:pPr>
        <w:pStyle w:val="effectus"/>
      </w:pPr>
      <w:r>
        <w:rPr>
          <w:b/>
          <w:iCs/>
        </w:rPr>
        <w:t>Gasteropodes</w:t>
      </w:r>
      <w:r>
        <w:rPr>
          <w:iCs/>
        </w:rPr>
        <w:tab/>
      </w:r>
      <w:r>
        <w:t>gastéropodes</w:t>
      </w:r>
    </w:p>
    <w:p w14:paraId="2E41F2FF" w14:textId="77777777" w:rsidR="00067E2E" w:rsidRDefault="00A0702C">
      <w:pPr>
        <w:pStyle w:val="effectus"/>
      </w:pPr>
      <w:r>
        <w:rPr>
          <w:b/>
          <w:iCs/>
        </w:rPr>
        <w:t>Gasterostei</w:t>
      </w:r>
      <w:r>
        <w:rPr>
          <w:iCs/>
        </w:rPr>
        <w:tab/>
      </w:r>
      <w:r>
        <w:t>gastérotées</w:t>
      </w:r>
    </w:p>
    <w:p w14:paraId="3313EA24" w14:textId="77777777" w:rsidR="00067E2E" w:rsidRDefault="00A0702C">
      <w:pPr>
        <w:pStyle w:val="effectus"/>
      </w:pPr>
      <w:r>
        <w:rPr>
          <w:b/>
          <w:iCs/>
        </w:rPr>
        <w:t>Gastricus</w:t>
      </w:r>
      <w:r>
        <w:rPr>
          <w:iCs/>
        </w:rPr>
        <w:tab/>
      </w:r>
      <w:r>
        <w:t>gastrique</w:t>
      </w:r>
    </w:p>
    <w:p w14:paraId="1E0A4830" w14:textId="77777777" w:rsidR="00067E2E" w:rsidRDefault="00A0702C">
      <w:pPr>
        <w:pStyle w:val="effectus"/>
      </w:pPr>
      <w:r>
        <w:rPr>
          <w:b/>
          <w:iCs/>
        </w:rPr>
        <w:t>G</w:t>
      </w:r>
      <w:r>
        <w:rPr>
          <w:b/>
          <w:iCs/>
        </w:rPr>
        <w:t>astritis</w:t>
      </w:r>
      <w:r>
        <w:rPr>
          <w:iCs/>
        </w:rPr>
        <w:tab/>
      </w:r>
      <w:r>
        <w:t>gastrite</w:t>
      </w:r>
    </w:p>
    <w:p w14:paraId="0B801C80" w14:textId="77777777" w:rsidR="00067E2E" w:rsidRDefault="00A0702C">
      <w:pPr>
        <w:pStyle w:val="effectus"/>
      </w:pPr>
      <w:r>
        <w:rPr>
          <w:b/>
          <w:iCs/>
        </w:rPr>
        <w:t>Gastrocnemius</w:t>
      </w:r>
      <w:r>
        <w:tab/>
        <w:t>gastrocnémien</w:t>
      </w:r>
    </w:p>
    <w:p w14:paraId="4CD223C8" w14:textId="77777777" w:rsidR="00067E2E" w:rsidRDefault="00A0702C">
      <w:pPr>
        <w:pStyle w:val="effectus"/>
      </w:pPr>
      <w:r>
        <w:rPr>
          <w:b/>
          <w:iCs/>
        </w:rPr>
        <w:t>Gastrocolicus</w:t>
      </w:r>
      <w:r>
        <w:rPr>
          <w:iCs/>
        </w:rPr>
        <w:tab/>
      </w:r>
      <w:r>
        <w:t>gastrocolique</w:t>
      </w:r>
    </w:p>
    <w:p w14:paraId="34B37BDC" w14:textId="77777777" w:rsidR="00067E2E" w:rsidRDefault="00A0702C">
      <w:pPr>
        <w:pStyle w:val="effectus"/>
      </w:pPr>
      <w:r>
        <w:rPr>
          <w:b/>
          <w:bCs/>
        </w:rPr>
        <w:t>Gastroepiploicus</w:t>
      </w:r>
      <w:r>
        <w:tab/>
        <w:t>gastoépiploïque</w:t>
      </w:r>
    </w:p>
    <w:p w14:paraId="64A37658" w14:textId="77777777" w:rsidR="00067E2E" w:rsidRDefault="00A0702C">
      <w:pPr>
        <w:pStyle w:val="effectus"/>
      </w:pPr>
      <w:r>
        <w:rPr>
          <w:b/>
          <w:iCs/>
        </w:rPr>
        <w:t>Gastroraphia</w:t>
      </w:r>
      <w:r>
        <w:rPr>
          <w:iCs/>
        </w:rPr>
        <w:tab/>
      </w:r>
      <w:r>
        <w:t>gastroraphie</w:t>
      </w:r>
    </w:p>
    <w:p w14:paraId="6DFFFC7C" w14:textId="77777777" w:rsidR="00067E2E" w:rsidRDefault="00A0702C">
      <w:pPr>
        <w:pStyle w:val="effectus"/>
      </w:pPr>
      <w:r>
        <w:rPr>
          <w:b/>
          <w:iCs/>
        </w:rPr>
        <w:t>Gastrotomia</w:t>
      </w:r>
      <w:r>
        <w:rPr>
          <w:iCs/>
        </w:rPr>
        <w:tab/>
      </w:r>
      <w:r>
        <w:t>gastrotomie</w:t>
      </w:r>
    </w:p>
    <w:p w14:paraId="10861E2E" w14:textId="77777777" w:rsidR="00067E2E" w:rsidRDefault="00A0702C">
      <w:pPr>
        <w:pStyle w:val="effectus"/>
      </w:pPr>
      <w:r>
        <w:rPr>
          <w:b/>
          <w:iCs/>
        </w:rPr>
        <w:t>Gaz</w:t>
      </w:r>
      <w:r>
        <w:rPr>
          <w:b/>
          <w:iCs/>
        </w:rPr>
        <w:tab/>
      </w:r>
      <w:r>
        <w:t>gaz</w:t>
      </w:r>
    </w:p>
    <w:p w14:paraId="04408B61" w14:textId="77777777" w:rsidR="00067E2E" w:rsidRDefault="00A0702C">
      <w:pPr>
        <w:pStyle w:val="effectus"/>
      </w:pPr>
      <w:r>
        <w:rPr>
          <w:b/>
          <w:iCs/>
        </w:rPr>
        <w:t>Gazeus</w:t>
      </w:r>
      <w:r>
        <w:rPr>
          <w:iCs/>
        </w:rPr>
        <w:tab/>
      </w:r>
      <w:r>
        <w:t>gazeux</w:t>
      </w:r>
    </w:p>
    <w:p w14:paraId="3B2FB259" w14:textId="77777777" w:rsidR="00067E2E" w:rsidRDefault="00A0702C">
      <w:pPr>
        <w:pStyle w:val="effectus"/>
      </w:pPr>
      <w:r>
        <w:rPr>
          <w:b/>
          <w:iCs/>
        </w:rPr>
        <w:t>Gazometrum</w:t>
      </w:r>
      <w:r>
        <w:rPr>
          <w:iCs/>
        </w:rPr>
        <w:tab/>
      </w:r>
      <w:r>
        <w:t>gazomètre</w:t>
      </w:r>
    </w:p>
    <w:p w14:paraId="2FD9DD52" w14:textId="77777777" w:rsidR="00067E2E" w:rsidRDefault="00A0702C">
      <w:pPr>
        <w:pStyle w:val="effectus"/>
      </w:pPr>
      <w:r>
        <w:rPr>
          <w:b/>
          <w:iCs/>
        </w:rPr>
        <w:t>Gelatinosus</w:t>
      </w:r>
      <w:r>
        <w:rPr>
          <w:iCs/>
        </w:rPr>
        <w:tab/>
      </w:r>
      <w:r>
        <w:t>gélatineux</w:t>
      </w:r>
    </w:p>
    <w:p w14:paraId="540C5639" w14:textId="77777777" w:rsidR="00067E2E" w:rsidRDefault="00A0702C">
      <w:pPr>
        <w:pStyle w:val="effectus"/>
      </w:pPr>
      <w:r>
        <w:rPr>
          <w:b/>
          <w:iCs/>
        </w:rPr>
        <w:t>Gelatina</w:t>
      </w:r>
      <w:r>
        <w:rPr>
          <w:iCs/>
        </w:rPr>
        <w:tab/>
      </w:r>
      <w:r>
        <w:t>gélatine</w:t>
      </w:r>
    </w:p>
    <w:p w14:paraId="7854B4D3" w14:textId="77777777" w:rsidR="00067E2E" w:rsidRDefault="00A0702C">
      <w:pPr>
        <w:pStyle w:val="effectus"/>
      </w:pPr>
      <w:r>
        <w:rPr>
          <w:b/>
          <w:iCs/>
        </w:rPr>
        <w:t>Gelatum jus</w:t>
      </w:r>
      <w:r>
        <w:rPr>
          <w:iCs/>
        </w:rPr>
        <w:tab/>
      </w:r>
      <w:r>
        <w:t>gelée</w:t>
      </w:r>
    </w:p>
    <w:p w14:paraId="64AA06F9" w14:textId="77777777" w:rsidR="00067E2E" w:rsidRDefault="00A0702C">
      <w:pPr>
        <w:pStyle w:val="effectus"/>
      </w:pPr>
      <w:r>
        <w:rPr>
          <w:b/>
          <w:iCs/>
        </w:rPr>
        <w:t>Gemellus</w:t>
      </w:r>
      <w:r>
        <w:rPr>
          <w:iCs/>
        </w:rPr>
        <w:tab/>
      </w:r>
      <w:r>
        <w:t>jumeau</w:t>
      </w:r>
    </w:p>
    <w:p w14:paraId="69DA7644" w14:textId="77777777" w:rsidR="00067E2E" w:rsidRDefault="00A0702C">
      <w:pPr>
        <w:pStyle w:val="effectus"/>
      </w:pPr>
      <w:r>
        <w:rPr>
          <w:b/>
          <w:iCs/>
        </w:rPr>
        <w:t>Geminatio</w:t>
      </w:r>
      <w:r>
        <w:rPr>
          <w:iCs/>
        </w:rPr>
        <w:tab/>
      </w:r>
      <w:r>
        <w:t>gémination</w:t>
      </w:r>
    </w:p>
    <w:p w14:paraId="7CF7F98C" w14:textId="77777777" w:rsidR="00067E2E" w:rsidRDefault="00A0702C">
      <w:pPr>
        <w:pStyle w:val="effectus"/>
      </w:pPr>
      <w:r>
        <w:rPr>
          <w:b/>
          <w:iCs/>
        </w:rPr>
        <w:t>Geminus</w:t>
      </w:r>
      <w:r>
        <w:tab/>
        <w:t>géminé</w:t>
      </w:r>
    </w:p>
    <w:p w14:paraId="502D70CF" w14:textId="77777777" w:rsidR="00067E2E" w:rsidRDefault="00A0702C">
      <w:pPr>
        <w:pStyle w:val="effectus"/>
      </w:pPr>
      <w:r>
        <w:rPr>
          <w:b/>
          <w:iCs/>
        </w:rPr>
        <w:t>Gemma</w:t>
      </w:r>
      <w:r>
        <w:rPr>
          <w:iCs/>
        </w:rPr>
        <w:tab/>
      </w:r>
      <w:r>
        <w:t>bourgeon</w:t>
      </w:r>
    </w:p>
    <w:p w14:paraId="7A4DA643" w14:textId="77777777" w:rsidR="00067E2E" w:rsidRDefault="00A0702C">
      <w:pPr>
        <w:pStyle w:val="effectus"/>
      </w:pPr>
      <w:r>
        <w:rPr>
          <w:b/>
          <w:iCs/>
        </w:rPr>
        <w:t>Gemmiparus</w:t>
      </w:r>
      <w:r>
        <w:rPr>
          <w:iCs/>
        </w:rPr>
        <w:tab/>
      </w:r>
      <w:r>
        <w:t>gemmipare</w:t>
      </w:r>
    </w:p>
    <w:p w14:paraId="0FF05C38" w14:textId="77777777" w:rsidR="00067E2E" w:rsidRDefault="00A0702C">
      <w:pPr>
        <w:pStyle w:val="effectus"/>
      </w:pPr>
      <w:r>
        <w:rPr>
          <w:b/>
          <w:iCs/>
        </w:rPr>
        <w:t>Gemursa</w:t>
      </w:r>
      <w:r>
        <w:rPr>
          <w:iCs/>
        </w:rPr>
        <w:tab/>
      </w:r>
      <w:r>
        <w:t>cor</w:t>
      </w:r>
    </w:p>
    <w:p w14:paraId="130E77D6" w14:textId="77777777" w:rsidR="00067E2E" w:rsidRDefault="00A0702C">
      <w:pPr>
        <w:pStyle w:val="effectus"/>
      </w:pPr>
      <w:r>
        <w:rPr>
          <w:b/>
          <w:iCs/>
        </w:rPr>
        <w:t>Gena</w:t>
      </w:r>
      <w:r>
        <w:tab/>
        <w:t>joue</w:t>
      </w:r>
    </w:p>
    <w:p w14:paraId="2D17F5A8" w14:textId="77777777" w:rsidR="00067E2E" w:rsidRDefault="00A0702C">
      <w:pPr>
        <w:pStyle w:val="effectus"/>
      </w:pPr>
      <w:r>
        <w:rPr>
          <w:b/>
          <w:iCs/>
        </w:rPr>
        <w:t>Genalis</w:t>
      </w:r>
      <w:r>
        <w:rPr>
          <w:iCs/>
        </w:rPr>
        <w:tab/>
      </w:r>
      <w:r>
        <w:t>génal</w:t>
      </w:r>
    </w:p>
    <w:p w14:paraId="0B37E841" w14:textId="77777777" w:rsidR="00067E2E" w:rsidRDefault="00A0702C">
      <w:pPr>
        <w:pStyle w:val="effectus"/>
      </w:pPr>
      <w:r>
        <w:rPr>
          <w:b/>
          <w:iCs/>
        </w:rPr>
        <w:t>Generatio</w:t>
      </w:r>
      <w:r>
        <w:tab/>
        <w:t>géneration</w:t>
      </w:r>
    </w:p>
    <w:p w14:paraId="7AD5BE41" w14:textId="77777777" w:rsidR="00067E2E" w:rsidRDefault="00A0702C">
      <w:pPr>
        <w:pStyle w:val="effectus"/>
      </w:pPr>
      <w:r>
        <w:rPr>
          <w:b/>
          <w:iCs/>
        </w:rPr>
        <w:lastRenderedPageBreak/>
        <w:t>Generosus</w:t>
      </w:r>
      <w:r>
        <w:rPr>
          <w:iCs/>
        </w:rPr>
        <w:tab/>
      </w:r>
      <w:r>
        <w:t>généreux</w:t>
      </w:r>
    </w:p>
    <w:p w14:paraId="74F0D01A" w14:textId="77777777" w:rsidR="00067E2E" w:rsidRDefault="00A0702C">
      <w:pPr>
        <w:pStyle w:val="effectus"/>
      </w:pPr>
      <w:r>
        <w:rPr>
          <w:b/>
          <w:iCs/>
        </w:rPr>
        <w:t>Genesis</w:t>
      </w:r>
      <w:r>
        <w:tab/>
        <w:t>génération</w:t>
      </w:r>
    </w:p>
    <w:p w14:paraId="556C6576" w14:textId="77777777" w:rsidR="00067E2E" w:rsidRDefault="00A0702C">
      <w:pPr>
        <w:pStyle w:val="effectus"/>
      </w:pPr>
      <w:r>
        <w:rPr>
          <w:b/>
          <w:iCs/>
        </w:rPr>
        <w:t>Genethliacus</w:t>
      </w:r>
      <w:r>
        <w:rPr>
          <w:iCs/>
        </w:rPr>
        <w:tab/>
      </w:r>
      <w:r>
        <w:t>génethliaque</w:t>
      </w:r>
    </w:p>
    <w:p w14:paraId="3A7D4EFD" w14:textId="77777777" w:rsidR="00067E2E" w:rsidRDefault="00A0702C">
      <w:pPr>
        <w:pStyle w:val="effectus"/>
      </w:pPr>
      <w:r>
        <w:rPr>
          <w:b/>
          <w:iCs/>
        </w:rPr>
        <w:t>Geniana apophysis</w:t>
      </w:r>
      <w:r>
        <w:rPr>
          <w:iCs/>
        </w:rPr>
        <w:tab/>
      </w:r>
      <w:r>
        <w:t>apophyse génienne</w:t>
      </w:r>
    </w:p>
    <w:p w14:paraId="744C01B2" w14:textId="77777777" w:rsidR="00067E2E" w:rsidRDefault="00A0702C">
      <w:pPr>
        <w:pStyle w:val="effectus"/>
      </w:pPr>
      <w:r>
        <w:rPr>
          <w:b/>
          <w:iCs/>
        </w:rPr>
        <w:t>Geniculatus</w:t>
      </w:r>
      <w:r>
        <w:rPr>
          <w:iCs/>
        </w:rPr>
        <w:tab/>
      </w:r>
      <w:r>
        <w:t>noueux</w:t>
      </w:r>
    </w:p>
    <w:p w14:paraId="22E9F5F0" w14:textId="77777777" w:rsidR="00067E2E" w:rsidRDefault="00A0702C">
      <w:pPr>
        <w:pStyle w:val="effectus"/>
      </w:pPr>
      <w:r>
        <w:rPr>
          <w:b/>
          <w:iCs/>
        </w:rPr>
        <w:t>Genioglossus</w:t>
      </w:r>
      <w:r>
        <w:rPr>
          <w:iCs/>
        </w:rPr>
        <w:tab/>
      </w:r>
      <w:r>
        <w:t>génioglosse</w:t>
      </w:r>
    </w:p>
    <w:p w14:paraId="048CBDCD" w14:textId="77777777" w:rsidR="00067E2E" w:rsidRDefault="00A0702C">
      <w:pPr>
        <w:pStyle w:val="effectus"/>
      </w:pPr>
      <w:r>
        <w:rPr>
          <w:b/>
          <w:iCs/>
        </w:rPr>
        <w:t>Genio-hyoideus</w:t>
      </w:r>
      <w:r>
        <w:tab/>
        <w:t>génio-hyoïdien</w:t>
      </w:r>
    </w:p>
    <w:p w14:paraId="265A0B22" w14:textId="77777777" w:rsidR="00067E2E" w:rsidRDefault="00A0702C">
      <w:pPr>
        <w:pStyle w:val="effectus"/>
      </w:pPr>
      <w:r>
        <w:rPr>
          <w:b/>
          <w:iCs/>
        </w:rPr>
        <w:t>Geniopharyngeus</w:t>
      </w:r>
      <w:r>
        <w:rPr>
          <w:iCs/>
        </w:rPr>
        <w:tab/>
      </w:r>
      <w:r>
        <w:t>géniopharyngien</w:t>
      </w:r>
    </w:p>
    <w:p w14:paraId="6769F0E4" w14:textId="77777777" w:rsidR="00067E2E" w:rsidRDefault="00A0702C">
      <w:pPr>
        <w:pStyle w:val="effectus"/>
      </w:pPr>
      <w:r>
        <w:rPr>
          <w:b/>
          <w:iCs/>
        </w:rPr>
        <w:t>Genitalis</w:t>
      </w:r>
      <w:r>
        <w:rPr>
          <w:iCs/>
        </w:rPr>
        <w:tab/>
      </w:r>
      <w:r>
        <w:t>génital</w:t>
      </w:r>
    </w:p>
    <w:p w14:paraId="664B36FD" w14:textId="77777777" w:rsidR="00067E2E" w:rsidRDefault="00A0702C">
      <w:pPr>
        <w:pStyle w:val="effectus"/>
      </w:pPr>
      <w:r>
        <w:rPr>
          <w:b/>
          <w:iCs/>
        </w:rPr>
        <w:t>Genitura</w:t>
      </w:r>
      <w:r>
        <w:tab/>
        <w:t>géniture</w:t>
      </w:r>
    </w:p>
    <w:p w14:paraId="6E8971C8" w14:textId="77777777" w:rsidR="00067E2E" w:rsidRDefault="00A0702C">
      <w:pPr>
        <w:pStyle w:val="effectus"/>
      </w:pPr>
      <w:r>
        <w:rPr>
          <w:b/>
          <w:iCs/>
        </w:rPr>
        <w:t>Genu</w:t>
      </w:r>
      <w:r>
        <w:rPr>
          <w:iCs/>
        </w:rPr>
        <w:tab/>
      </w:r>
      <w:r>
        <w:t>genou</w:t>
      </w:r>
      <w:r>
        <w:tab/>
        <w:t>rotule</w:t>
      </w:r>
    </w:p>
    <w:p w14:paraId="29DEF8BF" w14:textId="77777777" w:rsidR="00067E2E" w:rsidRDefault="00A0702C">
      <w:pPr>
        <w:pStyle w:val="effectus"/>
      </w:pPr>
      <w:r>
        <w:rPr>
          <w:b/>
          <w:iCs/>
        </w:rPr>
        <w:t>Genus</w:t>
      </w:r>
      <w:r>
        <w:rPr>
          <w:iCs/>
        </w:rPr>
        <w:tab/>
      </w:r>
      <w:r>
        <w:t>genre</w:t>
      </w:r>
    </w:p>
    <w:p w14:paraId="69F99139" w14:textId="77777777" w:rsidR="00067E2E" w:rsidRDefault="00A0702C">
      <w:pPr>
        <w:pStyle w:val="effectus"/>
      </w:pPr>
      <w:r>
        <w:rPr>
          <w:b/>
          <w:iCs/>
        </w:rPr>
        <w:t>Geocentricus</w:t>
      </w:r>
      <w:r>
        <w:rPr>
          <w:iCs/>
        </w:rPr>
        <w:tab/>
      </w:r>
      <w:r>
        <w:t>géocentrique</w:t>
      </w:r>
    </w:p>
    <w:p w14:paraId="26452FBE" w14:textId="77777777" w:rsidR="00067E2E" w:rsidRDefault="00A0702C">
      <w:pPr>
        <w:pStyle w:val="effectus"/>
      </w:pPr>
      <w:r>
        <w:rPr>
          <w:b/>
          <w:iCs/>
        </w:rPr>
        <w:t>Geocyclica</w:t>
      </w:r>
      <w:r>
        <w:rPr>
          <w:iCs/>
        </w:rPr>
        <w:tab/>
      </w:r>
      <w:r>
        <w:t>géocyclique</w:t>
      </w:r>
    </w:p>
    <w:p w14:paraId="4745656A" w14:textId="77777777" w:rsidR="00067E2E" w:rsidRDefault="00A0702C">
      <w:pPr>
        <w:pStyle w:val="effectus"/>
      </w:pPr>
      <w:r>
        <w:rPr>
          <w:b/>
          <w:iCs/>
        </w:rPr>
        <w:t>Geodes</w:t>
      </w:r>
      <w:r>
        <w:rPr>
          <w:iCs/>
        </w:rPr>
        <w:tab/>
      </w:r>
      <w:r>
        <w:t>géode</w:t>
      </w:r>
    </w:p>
    <w:p w14:paraId="4C5061BC" w14:textId="77777777" w:rsidR="00067E2E" w:rsidRDefault="00A0702C">
      <w:pPr>
        <w:pStyle w:val="effectus"/>
      </w:pPr>
      <w:r>
        <w:rPr>
          <w:b/>
          <w:iCs/>
        </w:rPr>
        <w:t>Geographia</w:t>
      </w:r>
      <w:r>
        <w:rPr>
          <w:iCs/>
        </w:rPr>
        <w:tab/>
        <w:t>g</w:t>
      </w:r>
      <w:r>
        <w:t>éographie</w:t>
      </w:r>
    </w:p>
    <w:p w14:paraId="42C2350D" w14:textId="77777777" w:rsidR="00067E2E" w:rsidRDefault="00A0702C">
      <w:pPr>
        <w:pStyle w:val="effectus"/>
      </w:pPr>
      <w:r>
        <w:rPr>
          <w:b/>
          <w:iCs/>
        </w:rPr>
        <w:t>Geohydrographia</w:t>
      </w:r>
      <w:r>
        <w:rPr>
          <w:iCs/>
        </w:rPr>
        <w:tab/>
      </w:r>
      <w:r>
        <w:t>géohydrographie</w:t>
      </w:r>
    </w:p>
    <w:p w14:paraId="2F79FFB4" w14:textId="77777777" w:rsidR="00067E2E" w:rsidRDefault="00A0702C">
      <w:pPr>
        <w:pStyle w:val="effectus"/>
      </w:pPr>
      <w:r>
        <w:rPr>
          <w:b/>
          <w:iCs/>
        </w:rPr>
        <w:t>Geologia</w:t>
      </w:r>
      <w:r>
        <w:tab/>
        <w:t>géologie</w:t>
      </w:r>
    </w:p>
    <w:p w14:paraId="765356E8" w14:textId="77777777" w:rsidR="00067E2E" w:rsidRDefault="00A0702C">
      <w:pPr>
        <w:pStyle w:val="effectus"/>
      </w:pPr>
      <w:r>
        <w:rPr>
          <w:b/>
          <w:iCs/>
        </w:rPr>
        <w:t>Geometria</w:t>
      </w:r>
      <w:r>
        <w:rPr>
          <w:iCs/>
        </w:rPr>
        <w:tab/>
      </w:r>
      <w:r>
        <w:t>géométrie</w:t>
      </w:r>
    </w:p>
    <w:p w14:paraId="7639FD29" w14:textId="77777777" w:rsidR="00067E2E" w:rsidRDefault="00A0702C">
      <w:pPr>
        <w:pStyle w:val="effectus"/>
      </w:pPr>
      <w:r>
        <w:rPr>
          <w:b/>
          <w:iCs/>
        </w:rPr>
        <w:t>Geostatica</w:t>
      </w:r>
      <w:r>
        <w:rPr>
          <w:iCs/>
        </w:rPr>
        <w:tab/>
      </w:r>
      <w:r>
        <w:t>géostatique</w:t>
      </w:r>
    </w:p>
    <w:p w14:paraId="29B209E7" w14:textId="77777777" w:rsidR="00067E2E" w:rsidRDefault="00A0702C">
      <w:pPr>
        <w:pStyle w:val="effectus"/>
      </w:pPr>
      <w:r>
        <w:rPr>
          <w:b/>
          <w:iCs/>
        </w:rPr>
        <w:t>Germen</w:t>
      </w:r>
      <w:r>
        <w:rPr>
          <w:iCs/>
        </w:rPr>
        <w:tab/>
      </w:r>
      <w:r>
        <w:t>germe</w:t>
      </w:r>
    </w:p>
    <w:p w14:paraId="2E32AE13" w14:textId="77777777" w:rsidR="00067E2E" w:rsidRDefault="00A0702C">
      <w:pPr>
        <w:pStyle w:val="effectus"/>
      </w:pPr>
      <w:r>
        <w:rPr>
          <w:b/>
          <w:iCs/>
        </w:rPr>
        <w:t>Germinatio</w:t>
      </w:r>
      <w:r>
        <w:rPr>
          <w:iCs/>
        </w:rPr>
        <w:tab/>
      </w:r>
      <w:r>
        <w:t>germination</w:t>
      </w:r>
    </w:p>
    <w:p w14:paraId="694CC97E" w14:textId="77777777" w:rsidR="00067E2E" w:rsidRDefault="00A0702C">
      <w:pPr>
        <w:pStyle w:val="effectus"/>
      </w:pPr>
      <w:r>
        <w:rPr>
          <w:b/>
          <w:iCs/>
        </w:rPr>
        <w:t>Gerocomia</w:t>
      </w:r>
      <w:r>
        <w:rPr>
          <w:iCs/>
        </w:rPr>
        <w:tab/>
      </w:r>
      <w:r>
        <w:t>gérocomie</w:t>
      </w:r>
    </w:p>
    <w:p w14:paraId="41DAE8A0" w14:textId="77777777" w:rsidR="00067E2E" w:rsidRDefault="00A0702C">
      <w:pPr>
        <w:pStyle w:val="effectus"/>
      </w:pPr>
      <w:r>
        <w:rPr>
          <w:b/>
          <w:iCs/>
        </w:rPr>
        <w:t>Gerocomice</w:t>
      </w:r>
      <w:r>
        <w:rPr>
          <w:iCs/>
        </w:rPr>
        <w:tab/>
      </w:r>
      <w:r>
        <w:t>gérocomie</w:t>
      </w:r>
    </w:p>
    <w:p w14:paraId="061B13A7" w14:textId="77777777" w:rsidR="00067E2E" w:rsidRDefault="00A0702C">
      <w:pPr>
        <w:pStyle w:val="effectus"/>
      </w:pPr>
      <w:r>
        <w:rPr>
          <w:b/>
          <w:iCs/>
        </w:rPr>
        <w:t>Gestatio</w:t>
      </w:r>
      <w:r>
        <w:rPr>
          <w:iCs/>
        </w:rPr>
        <w:tab/>
      </w:r>
      <w:r>
        <w:t>gestation</w:t>
      </w:r>
    </w:p>
    <w:p w14:paraId="57CD92C2" w14:textId="77777777" w:rsidR="00067E2E" w:rsidRDefault="00A0702C">
      <w:pPr>
        <w:pStyle w:val="effectus"/>
      </w:pPr>
      <w:r>
        <w:rPr>
          <w:b/>
          <w:iCs/>
        </w:rPr>
        <w:t>Gesticulatio</w:t>
      </w:r>
      <w:r>
        <w:rPr>
          <w:iCs/>
        </w:rPr>
        <w:tab/>
      </w:r>
      <w:r>
        <w:t>gesticulation</w:t>
      </w:r>
    </w:p>
    <w:p w14:paraId="0483F2F3" w14:textId="77777777" w:rsidR="00067E2E" w:rsidRDefault="00A0702C">
      <w:pPr>
        <w:pStyle w:val="effectus"/>
      </w:pPr>
      <w:r>
        <w:rPr>
          <w:b/>
          <w:iCs/>
        </w:rPr>
        <w:t>Gibber</w:t>
      </w:r>
      <w:r>
        <w:rPr>
          <w:iCs/>
        </w:rPr>
        <w:tab/>
      </w:r>
      <w:r>
        <w:t>bossu</w:t>
      </w:r>
    </w:p>
    <w:p w14:paraId="550BF8EB" w14:textId="77777777" w:rsidR="00067E2E" w:rsidRDefault="00A0702C">
      <w:pPr>
        <w:pStyle w:val="effectus"/>
      </w:pPr>
      <w:r>
        <w:rPr>
          <w:b/>
          <w:iCs/>
        </w:rPr>
        <w:t>Gibbositas</w:t>
      </w:r>
      <w:r>
        <w:rPr>
          <w:iCs/>
        </w:rPr>
        <w:tab/>
      </w:r>
      <w:r>
        <w:t>gibbosité</w:t>
      </w:r>
    </w:p>
    <w:p w14:paraId="47592264" w14:textId="77777777" w:rsidR="00067E2E" w:rsidRDefault="00A0702C">
      <w:pPr>
        <w:pStyle w:val="effectus"/>
      </w:pPr>
      <w:r>
        <w:rPr>
          <w:b/>
          <w:iCs/>
        </w:rPr>
        <w:t>Gibbus</w:t>
      </w:r>
      <w:r>
        <w:rPr>
          <w:iCs/>
        </w:rPr>
        <w:tab/>
      </w:r>
      <w:r>
        <w:t>bosse</w:t>
      </w:r>
    </w:p>
    <w:p w14:paraId="41893A0F" w14:textId="77777777" w:rsidR="00067E2E" w:rsidRDefault="00A0702C">
      <w:pPr>
        <w:pStyle w:val="effectus"/>
      </w:pPr>
      <w:r>
        <w:rPr>
          <w:b/>
          <w:iCs/>
        </w:rPr>
        <w:t>Gingiva</w:t>
      </w:r>
      <w:r>
        <w:rPr>
          <w:iCs/>
        </w:rPr>
        <w:tab/>
      </w:r>
      <w:r>
        <w:t>gencive</w:t>
      </w:r>
    </w:p>
    <w:p w14:paraId="48852239" w14:textId="77777777" w:rsidR="00067E2E" w:rsidRDefault="00A0702C">
      <w:pPr>
        <w:pStyle w:val="effectus"/>
      </w:pPr>
      <w:r>
        <w:rPr>
          <w:b/>
          <w:iCs/>
        </w:rPr>
        <w:t>Ginglymoides</w:t>
      </w:r>
      <w:r>
        <w:tab/>
        <w:t>ginglymoïde</w:t>
      </w:r>
    </w:p>
    <w:p w14:paraId="367EB734" w14:textId="77777777" w:rsidR="00067E2E" w:rsidRDefault="00A0702C">
      <w:pPr>
        <w:pStyle w:val="effectus"/>
      </w:pPr>
      <w:r>
        <w:rPr>
          <w:b/>
          <w:iCs/>
        </w:rPr>
        <w:t>Ginglymus</w:t>
      </w:r>
      <w:r>
        <w:rPr>
          <w:iCs/>
        </w:rPr>
        <w:tab/>
      </w:r>
      <w:r>
        <w:t>ginglyme</w:t>
      </w:r>
    </w:p>
    <w:p w14:paraId="36471F35" w14:textId="77777777" w:rsidR="00067E2E" w:rsidRDefault="00A0702C">
      <w:pPr>
        <w:pStyle w:val="effectus"/>
      </w:pPr>
      <w:r>
        <w:rPr>
          <w:b/>
          <w:iCs/>
        </w:rPr>
        <w:t>Glaber</w:t>
      </w:r>
      <w:r>
        <w:rPr>
          <w:iCs/>
        </w:rPr>
        <w:tab/>
      </w:r>
      <w:r>
        <w:t>glabre</w:t>
      </w:r>
    </w:p>
    <w:p w14:paraId="6184FB82" w14:textId="77777777" w:rsidR="00067E2E" w:rsidRDefault="00A0702C">
      <w:pPr>
        <w:pStyle w:val="effectus"/>
      </w:pPr>
      <w:r>
        <w:rPr>
          <w:b/>
          <w:iCs/>
        </w:rPr>
        <w:t>Gladiatus</w:t>
      </w:r>
      <w:r>
        <w:tab/>
        <w:t>gladié</w:t>
      </w:r>
    </w:p>
    <w:p w14:paraId="45B1A077" w14:textId="77777777" w:rsidR="00067E2E" w:rsidRDefault="00A0702C">
      <w:pPr>
        <w:pStyle w:val="effectus"/>
      </w:pPr>
      <w:r>
        <w:rPr>
          <w:b/>
          <w:iCs/>
        </w:rPr>
        <w:t>Gladius</w:t>
      </w:r>
      <w:r>
        <w:rPr>
          <w:iCs/>
        </w:rPr>
        <w:tab/>
        <w:t>é</w:t>
      </w:r>
      <w:r>
        <w:t>pée</w:t>
      </w:r>
    </w:p>
    <w:p w14:paraId="4A65C0D5" w14:textId="77777777" w:rsidR="00067E2E" w:rsidRDefault="00A0702C">
      <w:pPr>
        <w:pStyle w:val="effectus"/>
      </w:pPr>
      <w:r>
        <w:rPr>
          <w:b/>
          <w:iCs/>
        </w:rPr>
        <w:t>Glama</w:t>
      </w:r>
      <w:r>
        <w:rPr>
          <w:iCs/>
        </w:rPr>
        <w:tab/>
      </w:r>
      <w:r>
        <w:t>cliassie</w:t>
      </w:r>
    </w:p>
    <w:p w14:paraId="3CA38FC9" w14:textId="77777777" w:rsidR="00067E2E" w:rsidRDefault="00A0702C">
      <w:pPr>
        <w:pStyle w:val="effectus"/>
      </w:pPr>
      <w:r>
        <w:rPr>
          <w:b/>
          <w:iCs/>
        </w:rPr>
        <w:t>Glandula</w:t>
      </w:r>
      <w:r>
        <w:rPr>
          <w:iCs/>
        </w:rPr>
        <w:tab/>
      </w:r>
      <w:r>
        <w:t>glande</w:t>
      </w:r>
    </w:p>
    <w:p w14:paraId="69CFD4C7" w14:textId="77777777" w:rsidR="00067E2E" w:rsidRDefault="00A0702C">
      <w:pPr>
        <w:pStyle w:val="effectus"/>
      </w:pPr>
      <w:r>
        <w:rPr>
          <w:b/>
          <w:iCs/>
        </w:rPr>
        <w:t>Glandulosus</w:t>
      </w:r>
      <w:r>
        <w:rPr>
          <w:iCs/>
        </w:rPr>
        <w:tab/>
      </w:r>
      <w:r>
        <w:t>glanduleux</w:t>
      </w:r>
    </w:p>
    <w:p w14:paraId="6522D06D" w14:textId="77777777" w:rsidR="00067E2E" w:rsidRDefault="00A0702C">
      <w:pPr>
        <w:pStyle w:val="effectus"/>
      </w:pPr>
      <w:r>
        <w:rPr>
          <w:b/>
          <w:iCs/>
        </w:rPr>
        <w:t>Glans</w:t>
      </w:r>
      <w:r>
        <w:rPr>
          <w:iCs/>
        </w:rPr>
        <w:tab/>
      </w:r>
      <w:r>
        <w:t>gland</w:t>
      </w:r>
    </w:p>
    <w:p w14:paraId="03A2C24A" w14:textId="77777777" w:rsidR="00067E2E" w:rsidRDefault="00A0702C">
      <w:pPr>
        <w:pStyle w:val="effectus"/>
      </w:pPr>
      <w:r>
        <w:rPr>
          <w:b/>
          <w:iCs/>
        </w:rPr>
        <w:t>Glaucoma</w:t>
      </w:r>
      <w:r>
        <w:tab/>
        <w:t>glaucome</w:t>
      </w:r>
    </w:p>
    <w:p w14:paraId="16043873" w14:textId="77777777" w:rsidR="00067E2E" w:rsidRDefault="00A0702C">
      <w:pPr>
        <w:pStyle w:val="effectus"/>
      </w:pPr>
      <w:r>
        <w:rPr>
          <w:b/>
          <w:iCs/>
        </w:rPr>
        <w:t>Glaucus</w:t>
      </w:r>
      <w:r>
        <w:tab/>
        <w:t>glauque</w:t>
      </w:r>
    </w:p>
    <w:p w14:paraId="3AF643A8" w14:textId="77777777" w:rsidR="00067E2E" w:rsidRDefault="00A0702C">
      <w:pPr>
        <w:pStyle w:val="effectus"/>
      </w:pPr>
      <w:r>
        <w:rPr>
          <w:b/>
          <w:iCs/>
        </w:rPr>
        <w:t>Glenoides</w:t>
      </w:r>
      <w:r>
        <w:rPr>
          <w:iCs/>
        </w:rPr>
        <w:tab/>
      </w:r>
      <w:r>
        <w:t>glénoïde</w:t>
      </w:r>
    </w:p>
    <w:p w14:paraId="148E607F" w14:textId="77777777" w:rsidR="00067E2E" w:rsidRDefault="00A0702C">
      <w:pPr>
        <w:pStyle w:val="effectus"/>
      </w:pPr>
      <w:r>
        <w:rPr>
          <w:b/>
          <w:iCs/>
        </w:rPr>
        <w:t>Globosus</w:t>
      </w:r>
      <w:r>
        <w:rPr>
          <w:iCs/>
        </w:rPr>
        <w:tab/>
      </w:r>
      <w:r>
        <w:t>globuleux</w:t>
      </w:r>
    </w:p>
    <w:p w14:paraId="3518A128" w14:textId="77777777" w:rsidR="00067E2E" w:rsidRDefault="00A0702C">
      <w:pPr>
        <w:pStyle w:val="effectus"/>
      </w:pPr>
      <w:r>
        <w:rPr>
          <w:b/>
          <w:iCs/>
        </w:rPr>
        <w:t>Globulus</w:t>
      </w:r>
      <w:r>
        <w:rPr>
          <w:iCs/>
        </w:rPr>
        <w:tab/>
      </w:r>
      <w:r>
        <w:t>globule</w:t>
      </w:r>
    </w:p>
    <w:p w14:paraId="0CEB5E24" w14:textId="77777777" w:rsidR="00067E2E" w:rsidRDefault="00A0702C">
      <w:pPr>
        <w:pStyle w:val="effectus"/>
      </w:pPr>
      <w:r>
        <w:rPr>
          <w:b/>
          <w:iCs/>
        </w:rPr>
        <w:t>Globus</w:t>
      </w:r>
      <w:r>
        <w:rPr>
          <w:iCs/>
        </w:rPr>
        <w:tab/>
      </w:r>
      <w:r>
        <w:t>globe</w:t>
      </w:r>
    </w:p>
    <w:p w14:paraId="3C87400E" w14:textId="77777777" w:rsidR="00067E2E" w:rsidRDefault="00A0702C">
      <w:pPr>
        <w:pStyle w:val="effectus"/>
      </w:pPr>
      <w:r>
        <w:rPr>
          <w:b/>
          <w:iCs/>
        </w:rPr>
        <w:t>Glossocatochus</w:t>
      </w:r>
      <w:r>
        <w:tab/>
        <w:t>glossocatoche</w:t>
      </w:r>
    </w:p>
    <w:p w14:paraId="2BB11CAC" w14:textId="77777777" w:rsidR="00067E2E" w:rsidRDefault="00A0702C">
      <w:pPr>
        <w:pStyle w:val="effectus"/>
      </w:pPr>
      <w:r>
        <w:rPr>
          <w:b/>
          <w:iCs/>
        </w:rPr>
        <w:t>Glossocomum</w:t>
      </w:r>
      <w:r>
        <w:tab/>
        <w:t>glossocome</w:t>
      </w:r>
    </w:p>
    <w:p w14:paraId="44A5C62E" w14:textId="77777777" w:rsidR="00067E2E" w:rsidRDefault="00A0702C">
      <w:pPr>
        <w:pStyle w:val="effectus"/>
      </w:pPr>
      <w:r>
        <w:rPr>
          <w:b/>
          <w:iCs/>
        </w:rPr>
        <w:t>Glossographia</w:t>
      </w:r>
      <w:r>
        <w:rPr>
          <w:iCs/>
        </w:rPr>
        <w:tab/>
      </w:r>
      <w:r>
        <w:t>glossographie</w:t>
      </w:r>
    </w:p>
    <w:p w14:paraId="26B0A86E" w14:textId="77777777" w:rsidR="00067E2E" w:rsidRDefault="00A0702C">
      <w:pPr>
        <w:pStyle w:val="effectus"/>
      </w:pPr>
      <w:r>
        <w:rPr>
          <w:b/>
          <w:iCs/>
        </w:rPr>
        <w:t>Glossologia</w:t>
      </w:r>
      <w:r>
        <w:rPr>
          <w:iCs/>
        </w:rPr>
        <w:tab/>
      </w:r>
      <w:r>
        <w:t>glossologie</w:t>
      </w:r>
    </w:p>
    <w:p w14:paraId="623A5601" w14:textId="77777777" w:rsidR="00067E2E" w:rsidRDefault="00A0702C">
      <w:pPr>
        <w:pStyle w:val="effectus"/>
      </w:pPr>
      <w:r>
        <w:rPr>
          <w:b/>
          <w:iCs/>
        </w:rPr>
        <w:t>Glosso-palatinus</w:t>
      </w:r>
      <w:r>
        <w:rPr>
          <w:b/>
          <w:iCs/>
        </w:rPr>
        <w:tab/>
      </w:r>
      <w:r>
        <w:rPr>
          <w:b/>
          <w:iCs/>
        </w:rPr>
        <w:tab/>
      </w:r>
      <w:r>
        <w:t>glosso-palatin</w:t>
      </w:r>
    </w:p>
    <w:p w14:paraId="73026097" w14:textId="77777777" w:rsidR="00067E2E" w:rsidRDefault="00A0702C">
      <w:pPr>
        <w:pStyle w:val="effectus"/>
      </w:pPr>
      <w:r>
        <w:rPr>
          <w:b/>
          <w:iCs/>
        </w:rPr>
        <w:t>Glosso-pharyngeus</w:t>
      </w:r>
      <w:r>
        <w:rPr>
          <w:iCs/>
        </w:rPr>
        <w:tab/>
      </w:r>
      <w:r>
        <w:t>glosso-pharyngien</w:t>
      </w:r>
    </w:p>
    <w:p w14:paraId="3D408734" w14:textId="77777777" w:rsidR="00067E2E" w:rsidRDefault="00A0702C">
      <w:pPr>
        <w:pStyle w:val="effectus"/>
      </w:pPr>
      <w:r>
        <w:rPr>
          <w:b/>
          <w:iCs/>
        </w:rPr>
        <w:t>Glosso staphylinus</w:t>
      </w:r>
      <w:r>
        <w:tab/>
        <w:t>glosso-staphylin</w:t>
      </w:r>
    </w:p>
    <w:p w14:paraId="6F8FA397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391]</w:t>
      </w:r>
    </w:p>
    <w:p w14:paraId="7483BF8E" w14:textId="77777777" w:rsidR="00067E2E" w:rsidRDefault="00A0702C">
      <w:pPr>
        <w:pStyle w:val="effectus"/>
      </w:pPr>
      <w:r>
        <w:rPr>
          <w:b/>
          <w:iCs/>
        </w:rPr>
        <w:t>Glossoto</w:t>
      </w:r>
      <w:r>
        <w:rPr>
          <w:b/>
          <w:iCs/>
        </w:rPr>
        <w:t>mia</w:t>
      </w:r>
      <w:r>
        <w:rPr>
          <w:iCs/>
        </w:rPr>
        <w:tab/>
      </w:r>
      <w:r>
        <w:t>glossotomie</w:t>
      </w:r>
    </w:p>
    <w:p w14:paraId="7D589368" w14:textId="77777777" w:rsidR="00067E2E" w:rsidRDefault="00A0702C">
      <w:pPr>
        <w:pStyle w:val="effectus"/>
      </w:pPr>
      <w:r>
        <w:rPr>
          <w:b/>
          <w:iCs/>
        </w:rPr>
        <w:t>Glottis</w:t>
      </w:r>
      <w:r>
        <w:rPr>
          <w:iCs/>
        </w:rPr>
        <w:tab/>
      </w:r>
      <w:r>
        <w:t>glotte</w:t>
      </w:r>
    </w:p>
    <w:p w14:paraId="4A1C017B" w14:textId="77777777" w:rsidR="00067E2E" w:rsidRDefault="00A0702C">
      <w:pPr>
        <w:pStyle w:val="effectus"/>
      </w:pPr>
      <w:r>
        <w:rPr>
          <w:b/>
          <w:iCs/>
        </w:rPr>
        <w:t>Glucina</w:t>
      </w:r>
      <w:r>
        <w:rPr>
          <w:iCs/>
        </w:rPr>
        <w:tab/>
      </w:r>
      <w:r>
        <w:t>glucine</w:t>
      </w:r>
    </w:p>
    <w:p w14:paraId="2F719989" w14:textId="77777777" w:rsidR="00067E2E" w:rsidRDefault="00A0702C">
      <w:pPr>
        <w:pStyle w:val="effectus"/>
      </w:pPr>
      <w:r>
        <w:rPr>
          <w:b/>
          <w:iCs/>
        </w:rPr>
        <w:t>Gluma</w:t>
      </w:r>
      <w:r>
        <w:rPr>
          <w:iCs/>
        </w:rPr>
        <w:tab/>
      </w:r>
      <w:r>
        <w:t>bale</w:t>
      </w:r>
    </w:p>
    <w:p w14:paraId="341BEC0B" w14:textId="77777777" w:rsidR="00067E2E" w:rsidRDefault="00A0702C">
      <w:pPr>
        <w:pStyle w:val="effectus"/>
      </w:pPr>
      <w:r>
        <w:rPr>
          <w:b/>
          <w:iCs/>
        </w:rPr>
        <w:t>GlIItetI</w:t>
      </w:r>
      <w:r>
        <w:rPr>
          <w:b/>
          <w:iCs/>
        </w:rPr>
        <w:tab/>
      </w:r>
      <w:r>
        <w:t>gluten</w:t>
      </w:r>
    </w:p>
    <w:p w14:paraId="2E3B4294" w14:textId="77777777" w:rsidR="00067E2E" w:rsidRDefault="00A0702C">
      <w:pPr>
        <w:pStyle w:val="effectus"/>
      </w:pPr>
      <w:r>
        <w:rPr>
          <w:b/>
          <w:iCs/>
        </w:rPr>
        <w:t>Gluteus</w:t>
      </w:r>
      <w:r>
        <w:tab/>
        <w:t>fessier</w:t>
      </w:r>
    </w:p>
    <w:p w14:paraId="327606C7" w14:textId="77777777" w:rsidR="00067E2E" w:rsidRDefault="00A0702C">
      <w:pPr>
        <w:pStyle w:val="effectus"/>
      </w:pPr>
      <w:r>
        <w:rPr>
          <w:b/>
          <w:iCs/>
        </w:rPr>
        <w:t>Glutinans</w:t>
      </w:r>
      <w:r>
        <w:tab/>
        <w:t>glutinatif</w:t>
      </w:r>
    </w:p>
    <w:p w14:paraId="74EEC00E" w14:textId="77777777" w:rsidR="00067E2E" w:rsidRDefault="00A0702C">
      <w:pPr>
        <w:pStyle w:val="effectus"/>
      </w:pPr>
      <w:r>
        <w:rPr>
          <w:b/>
          <w:iCs/>
        </w:rPr>
        <w:t>Glutinatio</w:t>
      </w:r>
      <w:r>
        <w:rPr>
          <w:iCs/>
        </w:rPr>
        <w:tab/>
      </w:r>
      <w:r>
        <w:t>agglutination</w:t>
      </w:r>
    </w:p>
    <w:p w14:paraId="064AC908" w14:textId="77777777" w:rsidR="00067E2E" w:rsidRDefault="00A0702C">
      <w:pPr>
        <w:pStyle w:val="effectus"/>
      </w:pPr>
      <w:r>
        <w:rPr>
          <w:b/>
          <w:iCs/>
        </w:rPr>
        <w:t>Glutinosus</w:t>
      </w:r>
      <w:r>
        <w:rPr>
          <w:iCs/>
        </w:rPr>
        <w:tab/>
      </w:r>
      <w:r>
        <w:t>glutineux</w:t>
      </w:r>
    </w:p>
    <w:p w14:paraId="7E0EF9C4" w14:textId="77777777" w:rsidR="00067E2E" w:rsidRDefault="00A0702C">
      <w:pPr>
        <w:pStyle w:val="effectus"/>
      </w:pPr>
      <w:r>
        <w:rPr>
          <w:b/>
          <w:iCs/>
        </w:rPr>
        <w:t>Gnaphalium</w:t>
      </w:r>
      <w:r>
        <w:rPr>
          <w:b/>
          <w:iCs/>
        </w:rPr>
        <w:tab/>
      </w:r>
      <w:r>
        <w:t>gnaphalium</w:t>
      </w:r>
    </w:p>
    <w:p w14:paraId="1F90C772" w14:textId="77777777" w:rsidR="00067E2E" w:rsidRDefault="00A0702C">
      <w:pPr>
        <w:pStyle w:val="effectus"/>
      </w:pPr>
      <w:r>
        <w:rPr>
          <w:b/>
          <w:iCs/>
        </w:rPr>
        <w:t>Gnomon</w:t>
      </w:r>
      <w:r>
        <w:rPr>
          <w:b/>
          <w:iCs/>
        </w:rPr>
        <w:tab/>
      </w:r>
      <w:r>
        <w:t>gnomon</w:t>
      </w:r>
    </w:p>
    <w:p w14:paraId="104021FB" w14:textId="77777777" w:rsidR="00067E2E" w:rsidRDefault="00A0702C">
      <w:pPr>
        <w:pStyle w:val="effectus"/>
      </w:pPr>
      <w:r>
        <w:rPr>
          <w:b/>
          <w:iCs/>
        </w:rPr>
        <w:t>Gnomonica</w:t>
      </w:r>
      <w:r>
        <w:tab/>
        <w:t>gnomonique</w:t>
      </w:r>
    </w:p>
    <w:p w14:paraId="07644B31" w14:textId="77777777" w:rsidR="00067E2E" w:rsidRDefault="00A0702C">
      <w:pPr>
        <w:pStyle w:val="effectus"/>
      </w:pPr>
      <w:r>
        <w:rPr>
          <w:b/>
          <w:iCs/>
        </w:rPr>
        <w:t>Gomphosis</w:t>
      </w:r>
      <w:r>
        <w:rPr>
          <w:iCs/>
        </w:rPr>
        <w:tab/>
      </w:r>
      <w:r>
        <w:t>gomphose</w:t>
      </w:r>
    </w:p>
    <w:p w14:paraId="2DA54256" w14:textId="77777777" w:rsidR="00067E2E" w:rsidRDefault="00A0702C">
      <w:pPr>
        <w:pStyle w:val="effectus"/>
      </w:pPr>
      <w:r>
        <w:rPr>
          <w:b/>
          <w:iCs/>
        </w:rPr>
        <w:t>Gonagra</w:t>
      </w:r>
      <w:r>
        <w:rPr>
          <w:iCs/>
        </w:rPr>
        <w:tab/>
      </w:r>
      <w:r>
        <w:t>gonagre</w:t>
      </w:r>
    </w:p>
    <w:p w14:paraId="37EEA52D" w14:textId="77777777" w:rsidR="00067E2E" w:rsidRDefault="00A0702C">
      <w:pPr>
        <w:pStyle w:val="effectus"/>
      </w:pPr>
      <w:r>
        <w:rPr>
          <w:b/>
          <w:iCs/>
        </w:rPr>
        <w:t>Gongron</w:t>
      </w:r>
      <w:r>
        <w:rPr>
          <w:b/>
          <w:iCs/>
        </w:rPr>
        <w:t>a</w:t>
      </w:r>
      <w:r>
        <w:rPr>
          <w:iCs/>
        </w:rPr>
        <w:tab/>
      </w:r>
      <w:r>
        <w:t>gongrone</w:t>
      </w:r>
    </w:p>
    <w:p w14:paraId="59437135" w14:textId="77777777" w:rsidR="00067E2E" w:rsidRDefault="00A0702C">
      <w:pPr>
        <w:pStyle w:val="effectus"/>
      </w:pPr>
      <w:r>
        <w:rPr>
          <w:b/>
          <w:iCs/>
        </w:rPr>
        <w:t>Goniometrum</w:t>
      </w:r>
      <w:r>
        <w:rPr>
          <w:iCs/>
        </w:rPr>
        <w:tab/>
      </w:r>
      <w:r>
        <w:t>goniomètre</w:t>
      </w:r>
    </w:p>
    <w:p w14:paraId="0B5AF17F" w14:textId="77777777" w:rsidR="00067E2E" w:rsidRDefault="00A0702C">
      <w:pPr>
        <w:pStyle w:val="effectus"/>
      </w:pPr>
      <w:r>
        <w:rPr>
          <w:b/>
          <w:iCs/>
        </w:rPr>
        <w:t>Gonoides</w:t>
      </w:r>
      <w:r>
        <w:rPr>
          <w:iCs/>
        </w:rPr>
        <w:tab/>
      </w:r>
      <w:r>
        <w:t>gonoïde</w:t>
      </w:r>
    </w:p>
    <w:p w14:paraId="3AEF568D" w14:textId="77777777" w:rsidR="00067E2E" w:rsidRDefault="00A0702C">
      <w:pPr>
        <w:pStyle w:val="effectus"/>
      </w:pPr>
      <w:r>
        <w:rPr>
          <w:b/>
          <w:iCs/>
        </w:rPr>
        <w:t>Gonorrhœa</w:t>
      </w:r>
      <w:r>
        <w:tab/>
        <w:t>gonorrhée</w:t>
      </w:r>
    </w:p>
    <w:p w14:paraId="0AD828A8" w14:textId="77777777" w:rsidR="00067E2E" w:rsidRDefault="00A0702C">
      <w:pPr>
        <w:pStyle w:val="effectus"/>
      </w:pPr>
      <w:r>
        <w:rPr>
          <w:b/>
          <w:iCs/>
        </w:rPr>
        <w:t>Gonyalgia</w:t>
      </w:r>
      <w:r>
        <w:rPr>
          <w:iCs/>
        </w:rPr>
        <w:tab/>
      </w:r>
      <w:r>
        <w:t>gonyalgie</w:t>
      </w:r>
    </w:p>
    <w:p w14:paraId="219C68CF" w14:textId="77777777" w:rsidR="00067E2E" w:rsidRDefault="00A0702C">
      <w:pPr>
        <w:pStyle w:val="effectus"/>
      </w:pPr>
      <w:r>
        <w:rPr>
          <w:b/>
          <w:iCs/>
        </w:rPr>
        <w:t>Gracilis</w:t>
      </w:r>
      <w:r>
        <w:rPr>
          <w:iCs/>
        </w:rPr>
        <w:tab/>
      </w:r>
      <w:r>
        <w:t>grêle</w:t>
      </w:r>
    </w:p>
    <w:p w14:paraId="086D9463" w14:textId="77777777" w:rsidR="00067E2E" w:rsidRDefault="00A0702C">
      <w:pPr>
        <w:pStyle w:val="effectus"/>
      </w:pPr>
      <w:r>
        <w:rPr>
          <w:b/>
          <w:iCs/>
        </w:rPr>
        <w:t>Gradus</w:t>
      </w:r>
      <w:r>
        <w:rPr>
          <w:iCs/>
        </w:rPr>
        <w:tab/>
      </w:r>
      <w:r>
        <w:t>degré</w:t>
      </w:r>
    </w:p>
    <w:p w14:paraId="6EE23C81" w14:textId="77777777" w:rsidR="00067E2E" w:rsidRDefault="00A0702C">
      <w:pPr>
        <w:pStyle w:val="effectus"/>
      </w:pPr>
      <w:r>
        <w:rPr>
          <w:b/>
          <w:iCs/>
        </w:rPr>
        <w:t>Gramma</w:t>
      </w:r>
      <w:r>
        <w:tab/>
        <w:t>gramme</w:t>
      </w:r>
    </w:p>
    <w:p w14:paraId="783816F2" w14:textId="77777777" w:rsidR="00067E2E" w:rsidRDefault="00A0702C">
      <w:pPr>
        <w:pStyle w:val="effectus"/>
      </w:pPr>
      <w:r>
        <w:rPr>
          <w:b/>
          <w:iCs/>
        </w:rPr>
        <w:t>Gramineus</w:t>
      </w:r>
      <w:r>
        <w:rPr>
          <w:iCs/>
        </w:rPr>
        <w:tab/>
      </w:r>
      <w:r>
        <w:t>graminé</w:t>
      </w:r>
    </w:p>
    <w:p w14:paraId="1AD54C4F" w14:textId="77777777" w:rsidR="00067E2E" w:rsidRDefault="00A0702C">
      <w:pPr>
        <w:pStyle w:val="effectus"/>
      </w:pPr>
      <w:r>
        <w:rPr>
          <w:b/>
          <w:iCs/>
        </w:rPr>
        <w:t>Grando</w:t>
      </w:r>
      <w:r>
        <w:rPr>
          <w:b/>
          <w:iCs/>
        </w:rPr>
        <w:tab/>
      </w:r>
      <w:r>
        <w:t>grando</w:t>
      </w:r>
    </w:p>
    <w:p w14:paraId="03DD3910" w14:textId="77777777" w:rsidR="00067E2E" w:rsidRDefault="00A0702C">
      <w:pPr>
        <w:pStyle w:val="effectus"/>
      </w:pPr>
      <w:r>
        <w:rPr>
          <w:b/>
          <w:iCs/>
        </w:rPr>
        <w:t>Granulatio</w:t>
      </w:r>
      <w:r>
        <w:tab/>
        <w:t>granulation</w:t>
      </w:r>
    </w:p>
    <w:p w14:paraId="58E2BD6E" w14:textId="77777777" w:rsidR="00067E2E" w:rsidRDefault="00A0702C">
      <w:pPr>
        <w:pStyle w:val="effectus"/>
      </w:pPr>
      <w:r>
        <w:rPr>
          <w:b/>
          <w:iCs/>
        </w:rPr>
        <w:t>Granum</w:t>
      </w:r>
      <w:r>
        <w:tab/>
        <w:t>grain</w:t>
      </w:r>
    </w:p>
    <w:p w14:paraId="0D89FBA8" w14:textId="77777777" w:rsidR="00067E2E" w:rsidRDefault="00A0702C">
      <w:pPr>
        <w:pStyle w:val="effectus"/>
      </w:pPr>
      <w:r>
        <w:rPr>
          <w:b/>
          <w:iCs/>
        </w:rPr>
        <w:t>Graphioides</w:t>
      </w:r>
      <w:r>
        <w:tab/>
        <w:t>graphioïde</w:t>
      </w:r>
    </w:p>
    <w:p w14:paraId="01881595" w14:textId="77777777" w:rsidR="00067E2E" w:rsidRDefault="00A0702C">
      <w:pPr>
        <w:pStyle w:val="effectus"/>
      </w:pPr>
      <w:r>
        <w:rPr>
          <w:b/>
          <w:iCs/>
        </w:rPr>
        <w:t>Graphometrum</w:t>
      </w:r>
      <w:r>
        <w:tab/>
        <w:t>graphomètre</w:t>
      </w:r>
    </w:p>
    <w:p w14:paraId="5CB0956C" w14:textId="77777777" w:rsidR="00067E2E" w:rsidRDefault="00A0702C">
      <w:pPr>
        <w:pStyle w:val="effectus"/>
      </w:pPr>
      <w:r>
        <w:rPr>
          <w:b/>
          <w:iCs/>
        </w:rPr>
        <w:t>Gravativus</w:t>
      </w:r>
      <w:r>
        <w:rPr>
          <w:iCs/>
        </w:rPr>
        <w:tab/>
      </w:r>
      <w:r>
        <w:t>gravatit</w:t>
      </w:r>
    </w:p>
    <w:p w14:paraId="7D613516" w14:textId="77777777" w:rsidR="00067E2E" w:rsidRDefault="00A0702C">
      <w:pPr>
        <w:pStyle w:val="effectus"/>
      </w:pPr>
      <w:r>
        <w:rPr>
          <w:b/>
          <w:iCs/>
        </w:rPr>
        <w:t>Gravedo</w:t>
      </w:r>
      <w:r>
        <w:rPr>
          <w:iCs/>
        </w:rPr>
        <w:tab/>
      </w:r>
      <w:r>
        <w:t>coryza</w:t>
      </w:r>
    </w:p>
    <w:p w14:paraId="153E8508" w14:textId="77777777" w:rsidR="00067E2E" w:rsidRDefault="00A0702C">
      <w:pPr>
        <w:pStyle w:val="effectus"/>
      </w:pPr>
      <w:r>
        <w:rPr>
          <w:b/>
          <w:iCs/>
        </w:rPr>
        <w:t>Graviditas</w:t>
      </w:r>
      <w:r>
        <w:tab/>
        <w:t>grossesse</w:t>
      </w:r>
    </w:p>
    <w:p w14:paraId="1A823716" w14:textId="77777777" w:rsidR="00067E2E" w:rsidRDefault="00A0702C">
      <w:pPr>
        <w:pStyle w:val="effectus"/>
      </w:pPr>
      <w:r>
        <w:rPr>
          <w:b/>
          <w:iCs/>
        </w:rPr>
        <w:t>Gravis</w:t>
      </w:r>
      <w:r>
        <w:rPr>
          <w:iCs/>
        </w:rPr>
        <w:tab/>
      </w:r>
      <w:r>
        <w:t>grave</w:t>
      </w:r>
    </w:p>
    <w:p w14:paraId="1087FCCB" w14:textId="77777777" w:rsidR="00067E2E" w:rsidRDefault="00A0702C">
      <w:pPr>
        <w:pStyle w:val="effectus"/>
      </w:pPr>
      <w:r>
        <w:rPr>
          <w:b/>
          <w:iCs/>
        </w:rPr>
        <w:t>Gravitas</w:t>
      </w:r>
      <w:r>
        <w:tab/>
        <w:t>gravité</w:t>
      </w:r>
      <w:r>
        <w:tab/>
        <w:t>pesanteur</w:t>
      </w:r>
    </w:p>
    <w:p w14:paraId="4BF9BB42" w14:textId="77777777" w:rsidR="00067E2E" w:rsidRDefault="00A0702C">
      <w:pPr>
        <w:pStyle w:val="effectus"/>
      </w:pPr>
      <w:r>
        <w:rPr>
          <w:b/>
          <w:iCs/>
        </w:rPr>
        <w:t>Gravitatio</w:t>
      </w:r>
      <w:r>
        <w:tab/>
        <w:t>gravitation</w:t>
      </w:r>
    </w:p>
    <w:p w14:paraId="46919FB4" w14:textId="77777777" w:rsidR="00067E2E" w:rsidRDefault="00A0702C">
      <w:pPr>
        <w:pStyle w:val="effectus"/>
      </w:pPr>
      <w:r>
        <w:rPr>
          <w:b/>
          <w:iCs/>
        </w:rPr>
        <w:t>Grumosus</w:t>
      </w:r>
      <w:r>
        <w:rPr>
          <w:iCs/>
        </w:rPr>
        <w:tab/>
      </w:r>
      <w:r>
        <w:t>grumeleux</w:t>
      </w:r>
    </w:p>
    <w:p w14:paraId="5BA8963A" w14:textId="77777777" w:rsidR="00067E2E" w:rsidRDefault="00A0702C">
      <w:pPr>
        <w:pStyle w:val="effectus"/>
      </w:pPr>
      <w:r>
        <w:rPr>
          <w:b/>
          <w:iCs/>
        </w:rPr>
        <w:t>Grumus</w:t>
      </w:r>
      <w:r>
        <w:rPr>
          <w:iCs/>
        </w:rPr>
        <w:tab/>
      </w:r>
      <w:r>
        <w:t>caillot</w:t>
      </w:r>
      <w:r>
        <w:tab/>
        <w:t>grumeau</w:t>
      </w:r>
    </w:p>
    <w:p w14:paraId="6D98271A" w14:textId="77777777" w:rsidR="00067E2E" w:rsidRDefault="00A0702C">
      <w:pPr>
        <w:pStyle w:val="effectus"/>
      </w:pPr>
      <w:r>
        <w:rPr>
          <w:b/>
          <w:iCs/>
        </w:rPr>
        <w:t>Gryposis</w:t>
      </w:r>
      <w:r>
        <w:rPr>
          <w:iCs/>
        </w:rPr>
        <w:tab/>
      </w:r>
      <w:r>
        <w:t>grypose</w:t>
      </w:r>
    </w:p>
    <w:p w14:paraId="01211034" w14:textId="77777777" w:rsidR="00067E2E" w:rsidRDefault="00A0702C">
      <w:pPr>
        <w:pStyle w:val="effectus"/>
      </w:pPr>
      <w:r>
        <w:rPr>
          <w:b/>
          <w:iCs/>
        </w:rPr>
        <w:t>Gummi</w:t>
      </w:r>
      <w:r>
        <w:rPr>
          <w:iCs/>
        </w:rPr>
        <w:tab/>
      </w:r>
      <w:r>
        <w:t>gomme</w:t>
      </w:r>
    </w:p>
    <w:p w14:paraId="6C7742D3" w14:textId="77777777" w:rsidR="00067E2E" w:rsidRDefault="00A0702C">
      <w:pPr>
        <w:pStyle w:val="effectus"/>
      </w:pPr>
      <w:r>
        <w:rPr>
          <w:b/>
          <w:iCs/>
        </w:rPr>
        <w:t>Gummi-resina</w:t>
      </w:r>
      <w:r>
        <w:rPr>
          <w:iCs/>
        </w:rPr>
        <w:tab/>
      </w:r>
      <w:r>
        <w:t>gomme-résine</w:t>
      </w:r>
    </w:p>
    <w:p w14:paraId="364B91BD" w14:textId="77777777" w:rsidR="00067E2E" w:rsidRDefault="00A0702C">
      <w:pPr>
        <w:pStyle w:val="effectus"/>
      </w:pPr>
      <w:r>
        <w:rPr>
          <w:b/>
          <w:iCs/>
        </w:rPr>
        <w:t>Gurgulio</w:t>
      </w:r>
      <w:r>
        <w:rPr>
          <w:iCs/>
        </w:rPr>
        <w:tab/>
      </w:r>
      <w:r>
        <w:t>luette</w:t>
      </w:r>
    </w:p>
    <w:p w14:paraId="0C22D30F" w14:textId="77777777" w:rsidR="00067E2E" w:rsidRDefault="00A0702C">
      <w:pPr>
        <w:pStyle w:val="effectus"/>
      </w:pPr>
      <w:r>
        <w:rPr>
          <w:b/>
          <w:iCs/>
        </w:rPr>
        <w:t>Gustatio</w:t>
      </w:r>
      <w:r>
        <w:rPr>
          <w:iCs/>
        </w:rPr>
        <w:tab/>
      </w:r>
      <w:r>
        <w:t>gustation</w:t>
      </w:r>
    </w:p>
    <w:p w14:paraId="2F07A04C" w14:textId="77777777" w:rsidR="00067E2E" w:rsidRDefault="00A0702C">
      <w:pPr>
        <w:pStyle w:val="effectus"/>
      </w:pPr>
      <w:r>
        <w:rPr>
          <w:b/>
          <w:bCs/>
        </w:rPr>
        <w:t>Gustus</w:t>
      </w:r>
      <w:r>
        <w:tab/>
        <w:t>goût</w:t>
      </w:r>
    </w:p>
    <w:p w14:paraId="529D3FC7" w14:textId="77777777" w:rsidR="00067E2E" w:rsidRDefault="00A0702C">
      <w:pPr>
        <w:pStyle w:val="effectus"/>
      </w:pPr>
      <w:r>
        <w:rPr>
          <w:b/>
          <w:bCs/>
        </w:rPr>
        <w:t>Gutta</w:t>
      </w:r>
      <w:r>
        <w:tab/>
        <w:t>goutte</w:t>
      </w:r>
    </w:p>
    <w:p w14:paraId="75A489A9" w14:textId="77777777" w:rsidR="00067E2E" w:rsidRDefault="00A0702C">
      <w:pPr>
        <w:pStyle w:val="effectus"/>
      </w:pPr>
      <w:r>
        <w:rPr>
          <w:b/>
          <w:bCs/>
        </w:rPr>
        <w:t>Gutta rosa</w:t>
      </w:r>
      <w:r>
        <w:tab/>
        <w:t>couperose</w:t>
      </w:r>
      <w:r>
        <w:tab/>
        <w:t>goutte-rose</w:t>
      </w:r>
    </w:p>
    <w:p w14:paraId="44420677" w14:textId="77777777" w:rsidR="00067E2E" w:rsidRDefault="00A0702C">
      <w:pPr>
        <w:pStyle w:val="effectus"/>
      </w:pPr>
      <w:r>
        <w:rPr>
          <w:b/>
          <w:iCs/>
        </w:rPr>
        <w:t>Guttur</w:t>
      </w:r>
      <w:r>
        <w:rPr>
          <w:iCs/>
        </w:rPr>
        <w:tab/>
      </w:r>
      <w:r>
        <w:t>gorge</w:t>
      </w:r>
    </w:p>
    <w:p w14:paraId="33FED6A0" w14:textId="77777777" w:rsidR="00067E2E" w:rsidRDefault="00A0702C">
      <w:pPr>
        <w:pStyle w:val="effectus"/>
      </w:pPr>
      <w:r>
        <w:rPr>
          <w:b/>
          <w:iCs/>
        </w:rPr>
        <w:t>Gutturalis</w:t>
      </w:r>
      <w:r>
        <w:rPr>
          <w:iCs/>
        </w:rPr>
        <w:tab/>
      </w:r>
      <w:r>
        <w:t>guttural</w:t>
      </w:r>
    </w:p>
    <w:p w14:paraId="527C9855" w14:textId="77777777" w:rsidR="00067E2E" w:rsidRDefault="00A0702C">
      <w:pPr>
        <w:pStyle w:val="effectus"/>
      </w:pPr>
      <w:r>
        <w:rPr>
          <w:b/>
          <w:iCs/>
        </w:rPr>
        <w:t>Gyrnnasium</w:t>
      </w:r>
      <w:r>
        <w:tab/>
        <w:t>gymnase</w:t>
      </w:r>
    </w:p>
    <w:p w14:paraId="10ECD76A" w14:textId="77777777" w:rsidR="00067E2E" w:rsidRDefault="00A0702C">
      <w:pPr>
        <w:pStyle w:val="effectus"/>
      </w:pPr>
      <w:r>
        <w:rPr>
          <w:b/>
          <w:iCs/>
        </w:rPr>
        <w:t>Gymnastica</w:t>
      </w:r>
      <w:r>
        <w:rPr>
          <w:iCs/>
        </w:rPr>
        <w:tab/>
      </w:r>
      <w:r>
        <w:t>gymnastique</w:t>
      </w:r>
    </w:p>
    <w:p w14:paraId="6910AB83" w14:textId="77777777" w:rsidR="00067E2E" w:rsidRDefault="00A0702C">
      <w:pPr>
        <w:pStyle w:val="effectus"/>
      </w:pPr>
      <w:r>
        <w:rPr>
          <w:b/>
          <w:iCs/>
        </w:rPr>
        <w:t>Gymnomuræna</w:t>
      </w:r>
      <w:r>
        <w:rPr>
          <w:iCs/>
        </w:rPr>
        <w:tab/>
      </w:r>
      <w:r>
        <w:t>gymnomurène</w:t>
      </w:r>
    </w:p>
    <w:p w14:paraId="3F90AEA9" w14:textId="77777777" w:rsidR="00067E2E" w:rsidRDefault="00A0702C">
      <w:pPr>
        <w:pStyle w:val="effectus"/>
      </w:pPr>
      <w:r>
        <w:rPr>
          <w:b/>
          <w:iCs/>
        </w:rPr>
        <w:t>Gymnospermia</w:t>
      </w:r>
      <w:r>
        <w:rPr>
          <w:iCs/>
        </w:rPr>
        <w:tab/>
      </w:r>
      <w:r>
        <w:t>gymnospermie</w:t>
      </w:r>
    </w:p>
    <w:p w14:paraId="2C895CB7" w14:textId="77777777" w:rsidR="00067E2E" w:rsidRDefault="00A0702C">
      <w:pPr>
        <w:pStyle w:val="effectus"/>
      </w:pPr>
      <w:r>
        <w:rPr>
          <w:b/>
          <w:iCs/>
        </w:rPr>
        <w:t>Gynœceum</w:t>
      </w:r>
      <w:r>
        <w:rPr>
          <w:iCs/>
        </w:rPr>
        <w:tab/>
      </w:r>
      <w:r>
        <w:t>gynécée</w:t>
      </w:r>
    </w:p>
    <w:p w14:paraId="2CB6B1B9" w14:textId="77777777" w:rsidR="00067E2E" w:rsidRDefault="00A0702C">
      <w:pPr>
        <w:pStyle w:val="effectus"/>
      </w:pPr>
      <w:r>
        <w:rPr>
          <w:b/>
          <w:iCs/>
        </w:rPr>
        <w:t>Gynœconitis</w:t>
      </w:r>
      <w:r>
        <w:tab/>
        <w:t>gynécée</w:t>
      </w:r>
    </w:p>
    <w:p w14:paraId="77CCC67E" w14:textId="77777777" w:rsidR="00067E2E" w:rsidRDefault="00A0702C">
      <w:pPr>
        <w:pStyle w:val="effectus"/>
      </w:pPr>
      <w:r>
        <w:rPr>
          <w:b/>
          <w:iCs/>
        </w:rPr>
        <w:t>Gynandria</w:t>
      </w:r>
      <w:r>
        <w:rPr>
          <w:iCs/>
        </w:rPr>
        <w:tab/>
      </w:r>
      <w:r>
        <w:t>gynandrie</w:t>
      </w:r>
    </w:p>
    <w:p w14:paraId="05E7CA23" w14:textId="77777777" w:rsidR="00067E2E" w:rsidRDefault="00A0702C">
      <w:pPr>
        <w:pStyle w:val="effectus"/>
      </w:pPr>
      <w:r>
        <w:rPr>
          <w:b/>
          <w:iCs/>
        </w:rPr>
        <w:t>Gynanthropus</w:t>
      </w:r>
      <w:r>
        <w:rPr>
          <w:iCs/>
        </w:rPr>
        <w:tab/>
      </w:r>
      <w:r>
        <w:t>gynanthrope</w:t>
      </w:r>
    </w:p>
    <w:p w14:paraId="284245A8" w14:textId="77777777" w:rsidR="00067E2E" w:rsidRDefault="00A0702C">
      <w:pPr>
        <w:pStyle w:val="effectus"/>
      </w:pPr>
      <w:r>
        <w:rPr>
          <w:b/>
          <w:iCs/>
        </w:rPr>
        <w:t>Gynecomastus</w:t>
      </w:r>
      <w:r>
        <w:rPr>
          <w:iCs/>
        </w:rPr>
        <w:tab/>
      </w:r>
      <w:r>
        <w:t>gynécomaste</w:t>
      </w:r>
    </w:p>
    <w:p w14:paraId="11770691" w14:textId="77777777" w:rsidR="00067E2E" w:rsidRDefault="00A0702C">
      <w:pPr>
        <w:pStyle w:val="effectus"/>
      </w:pPr>
      <w:r>
        <w:rPr>
          <w:b/>
          <w:iCs/>
        </w:rPr>
        <w:t>Gypsosus</w:t>
      </w:r>
      <w:r>
        <w:rPr>
          <w:iCs/>
        </w:rPr>
        <w:tab/>
      </w:r>
      <w:r>
        <w:t>gypseux</w:t>
      </w:r>
    </w:p>
    <w:p w14:paraId="1E43958F" w14:textId="77777777" w:rsidR="00067E2E" w:rsidRDefault="00A0702C">
      <w:pPr>
        <w:pStyle w:val="effectus"/>
      </w:pPr>
      <w:r>
        <w:rPr>
          <w:b/>
          <w:iCs/>
        </w:rPr>
        <w:t>Gypsum</w:t>
      </w:r>
      <w:r>
        <w:rPr>
          <w:iCs/>
        </w:rPr>
        <w:tab/>
      </w:r>
      <w:r>
        <w:t>gypse</w:t>
      </w:r>
    </w:p>
    <w:p w14:paraId="21CD6139" w14:textId="77777777" w:rsidR="00067E2E" w:rsidRDefault="00A0702C" w:rsidP="009710C3">
      <w:pPr>
        <w:pStyle w:val="label"/>
      </w:pPr>
      <w:r>
        <w:lastRenderedPageBreak/>
        <w:t>H</w:t>
      </w:r>
    </w:p>
    <w:p w14:paraId="5F178C1D" w14:textId="77777777" w:rsidR="00067E2E" w:rsidRDefault="00A0702C">
      <w:pPr>
        <w:pStyle w:val="effectus"/>
      </w:pPr>
      <w:r>
        <w:t>HABITUS</w:t>
      </w:r>
      <w:r>
        <w:tab/>
        <w:t>complexion</w:t>
      </w:r>
    </w:p>
    <w:p w14:paraId="25672E85" w14:textId="77777777" w:rsidR="00067E2E" w:rsidRDefault="00A0702C">
      <w:pPr>
        <w:pStyle w:val="effectus"/>
      </w:pPr>
      <w:r>
        <w:rPr>
          <w:b/>
          <w:iCs/>
        </w:rPr>
        <w:t>Hœmagogus</w:t>
      </w:r>
      <w:r>
        <w:tab/>
        <w:t>hémagogue</w:t>
      </w:r>
    </w:p>
    <w:p w14:paraId="02707312" w14:textId="77777777" w:rsidR="00067E2E" w:rsidRDefault="00A0702C">
      <w:pPr>
        <w:pStyle w:val="effectus"/>
      </w:pPr>
      <w:r>
        <w:rPr>
          <w:b/>
          <w:iCs/>
        </w:rPr>
        <w:t>Hœmarithus</w:t>
      </w:r>
      <w:r>
        <w:tab/>
        <w:t>hémanthe</w:t>
      </w:r>
    </w:p>
    <w:p w14:paraId="2EFB2958" w14:textId="77777777" w:rsidR="00067E2E" w:rsidRDefault="00A0702C">
      <w:pPr>
        <w:pStyle w:val="effectus"/>
      </w:pPr>
      <w:r>
        <w:rPr>
          <w:b/>
          <w:iCs/>
        </w:rPr>
        <w:t>Hœmathemesis</w:t>
      </w:r>
      <w:r>
        <w:rPr>
          <w:iCs/>
        </w:rPr>
        <w:tab/>
      </w:r>
      <w:r>
        <w:t>hémathémcse</w:t>
      </w:r>
    </w:p>
    <w:p w14:paraId="746DEA76" w14:textId="77777777" w:rsidR="00067E2E" w:rsidRDefault="00A0702C">
      <w:pPr>
        <w:pStyle w:val="effectus"/>
      </w:pPr>
      <w:r>
        <w:rPr>
          <w:b/>
          <w:iCs/>
        </w:rPr>
        <w:t>Hœmatitcs</w:t>
      </w:r>
      <w:r>
        <w:tab/>
        <w:t>hcmatite</w:t>
      </w:r>
    </w:p>
    <w:p w14:paraId="37C8AB60" w14:textId="77777777" w:rsidR="00067E2E" w:rsidRDefault="00A0702C">
      <w:pPr>
        <w:pStyle w:val="effectus"/>
      </w:pPr>
      <w:r>
        <w:rPr>
          <w:b/>
          <w:iCs/>
        </w:rPr>
        <w:t>Hœmatocele</w:t>
      </w:r>
      <w:r>
        <w:rPr>
          <w:iCs/>
        </w:rPr>
        <w:tab/>
      </w:r>
      <w:r>
        <w:t>hématocèle</w:t>
      </w:r>
    </w:p>
    <w:p w14:paraId="28635B1E" w14:textId="77777777" w:rsidR="00067E2E" w:rsidRDefault="00A0702C">
      <w:pPr>
        <w:pStyle w:val="effectus"/>
      </w:pPr>
      <w:r>
        <w:rPr>
          <w:b/>
          <w:iCs/>
        </w:rPr>
        <w:t>Hœmatographia</w:t>
      </w:r>
      <w:r>
        <w:tab/>
        <w:t>hématographie</w:t>
      </w:r>
    </w:p>
    <w:p w14:paraId="06AB4E31" w14:textId="77777777" w:rsidR="00067E2E" w:rsidRDefault="00A0702C">
      <w:pPr>
        <w:pStyle w:val="effectus"/>
      </w:pPr>
      <w:r>
        <w:rPr>
          <w:b/>
          <w:iCs/>
        </w:rPr>
        <w:t>Hœmatologia</w:t>
      </w:r>
      <w:r>
        <w:rPr>
          <w:iCs/>
        </w:rPr>
        <w:tab/>
      </w:r>
      <w:r>
        <w:t>hématologie</w:t>
      </w:r>
    </w:p>
    <w:p w14:paraId="74E35B6E" w14:textId="77777777" w:rsidR="00067E2E" w:rsidRDefault="00A0702C">
      <w:pPr>
        <w:pStyle w:val="effectus"/>
      </w:pPr>
      <w:r>
        <w:rPr>
          <w:b/>
          <w:bCs/>
        </w:rPr>
        <w:t>Hoematomph</w:t>
      </w:r>
      <w:r>
        <w:rPr>
          <w:b/>
          <w:bCs/>
        </w:rPr>
        <w:t>alium</w:t>
      </w:r>
      <w:r>
        <w:tab/>
        <w:t>hématomphale</w:t>
      </w:r>
    </w:p>
    <w:p w14:paraId="51377C8D" w14:textId="77777777" w:rsidR="00067E2E" w:rsidRDefault="00A0702C">
      <w:pPr>
        <w:pStyle w:val="effectus"/>
      </w:pPr>
      <w:r>
        <w:rPr>
          <w:b/>
          <w:iCs/>
        </w:rPr>
        <w:t>Hœmatomphalocele</w:t>
      </w:r>
      <w:r>
        <w:tab/>
        <w:t>hématomphalocèle</w:t>
      </w:r>
    </w:p>
    <w:p w14:paraId="58B21526" w14:textId="77777777" w:rsidR="00067E2E" w:rsidRDefault="00A0702C">
      <w:pPr>
        <w:pStyle w:val="effectus"/>
      </w:pPr>
      <w:r>
        <w:rPr>
          <w:b/>
          <w:iCs/>
        </w:rPr>
        <w:t>Hœmatosis</w:t>
      </w:r>
      <w:r>
        <w:rPr>
          <w:iCs/>
        </w:rPr>
        <w:tab/>
      </w:r>
      <w:r>
        <w:t>hématose</w:t>
      </w:r>
    </w:p>
    <w:p w14:paraId="42E22A2C" w14:textId="77777777" w:rsidR="00067E2E" w:rsidRDefault="00A0702C">
      <w:pPr>
        <w:pStyle w:val="effectus"/>
      </w:pPr>
      <w:r>
        <w:rPr>
          <w:b/>
          <w:iCs/>
        </w:rPr>
        <w:t>Hœmaturia</w:t>
      </w:r>
      <w:r>
        <w:rPr>
          <w:iCs/>
        </w:rPr>
        <w:tab/>
      </w:r>
      <w:r>
        <w:t>hématurie</w:t>
      </w:r>
    </w:p>
    <w:p w14:paraId="7978ABE1" w14:textId="77777777" w:rsidR="00067E2E" w:rsidRDefault="00A0702C">
      <w:pPr>
        <w:pStyle w:val="effectus"/>
      </w:pPr>
      <w:r>
        <w:rPr>
          <w:b/>
          <w:iCs/>
        </w:rPr>
        <w:t>Hœmophobia</w:t>
      </w:r>
      <w:r>
        <w:rPr>
          <w:iCs/>
        </w:rPr>
        <w:tab/>
      </w:r>
      <w:r>
        <w:t>hémophobie</w:t>
      </w:r>
    </w:p>
    <w:p w14:paraId="2566C509" w14:textId="77777777" w:rsidR="00067E2E" w:rsidRDefault="00A0702C">
      <w:pPr>
        <w:pStyle w:val="effectus"/>
      </w:pPr>
      <w:r>
        <w:rPr>
          <w:b/>
          <w:iCs/>
        </w:rPr>
        <w:t>Hœmophobus</w:t>
      </w:r>
      <w:r>
        <w:rPr>
          <w:iCs/>
        </w:rPr>
        <w:tab/>
      </w:r>
      <w:r>
        <w:t>hémophobe</w:t>
      </w:r>
    </w:p>
    <w:p w14:paraId="72A1AC21" w14:textId="77777777" w:rsidR="00067E2E" w:rsidRDefault="00A0702C">
      <w:pPr>
        <w:pStyle w:val="effectus"/>
      </w:pPr>
      <w:r>
        <w:rPr>
          <w:b/>
          <w:iCs/>
        </w:rPr>
        <w:t>Hœmoptyicus</w:t>
      </w:r>
      <w:r>
        <w:tab/>
        <w:t>hémoptyique</w:t>
      </w:r>
    </w:p>
    <w:p w14:paraId="3F55613A" w14:textId="77777777" w:rsidR="00067E2E" w:rsidRDefault="00A0702C">
      <w:pPr>
        <w:pStyle w:val="effectus"/>
      </w:pPr>
      <w:r>
        <w:rPr>
          <w:b/>
          <w:iCs/>
        </w:rPr>
        <w:t>Hœmoptysis</w:t>
      </w:r>
      <w:r>
        <w:rPr>
          <w:iCs/>
        </w:rPr>
        <w:tab/>
      </w:r>
      <w:r>
        <w:t>hémoptysie</w:t>
      </w:r>
    </w:p>
    <w:p w14:paraId="497FD5FF" w14:textId="77777777" w:rsidR="00067E2E" w:rsidRDefault="00A0702C">
      <w:pPr>
        <w:pStyle w:val="effectus"/>
      </w:pPr>
      <w:r>
        <w:rPr>
          <w:b/>
          <w:iCs/>
        </w:rPr>
        <w:t>Hœmorrhagia</w:t>
      </w:r>
      <w:r>
        <w:tab/>
        <w:t>hémorragie</w:t>
      </w:r>
    </w:p>
    <w:p w14:paraId="48416F01" w14:textId="77777777" w:rsidR="00067E2E" w:rsidRDefault="00A0702C">
      <w:pPr>
        <w:pStyle w:val="effectus"/>
      </w:pPr>
      <w:r>
        <w:rPr>
          <w:b/>
          <w:iCs/>
        </w:rPr>
        <w:t>Hœmorrhoidalis</w:t>
      </w:r>
      <w:r>
        <w:rPr>
          <w:iCs/>
        </w:rPr>
        <w:tab/>
      </w:r>
      <w:r>
        <w:t>hémorroidal</w:t>
      </w:r>
    </w:p>
    <w:p w14:paraId="114C4B43" w14:textId="77777777" w:rsidR="00067E2E" w:rsidRDefault="00A0702C">
      <w:pPr>
        <w:pStyle w:val="effectus"/>
      </w:pPr>
      <w:r>
        <w:rPr>
          <w:b/>
          <w:iCs/>
        </w:rPr>
        <w:t>Hœmorrhois</w:t>
      </w:r>
      <w:r>
        <w:rPr>
          <w:iCs/>
        </w:rPr>
        <w:tab/>
      </w:r>
      <w:r>
        <w:t>hémorroïde</w:t>
      </w:r>
    </w:p>
    <w:p w14:paraId="36F01146" w14:textId="77777777" w:rsidR="00067E2E" w:rsidRDefault="00A0702C">
      <w:pPr>
        <w:pStyle w:val="effectus"/>
      </w:pPr>
      <w:r>
        <w:rPr>
          <w:b/>
          <w:iCs/>
        </w:rPr>
        <w:t>Hoemorrhoscopia</w:t>
      </w:r>
      <w:r>
        <w:rPr>
          <w:iCs/>
        </w:rPr>
        <w:tab/>
      </w:r>
      <w:r>
        <w:t>hémorroscopie</w:t>
      </w:r>
    </w:p>
    <w:p w14:paraId="32D36C4B" w14:textId="77777777" w:rsidR="00067E2E" w:rsidRDefault="00A0702C">
      <w:pPr>
        <w:pStyle w:val="effectus"/>
      </w:pPr>
      <w:r>
        <w:rPr>
          <w:b/>
          <w:iCs/>
        </w:rPr>
        <w:t>Hœmostasia</w:t>
      </w:r>
      <w:r>
        <w:rPr>
          <w:iCs/>
        </w:rPr>
        <w:tab/>
      </w:r>
      <w:r>
        <w:t>hémostasie</w:t>
      </w:r>
    </w:p>
    <w:p w14:paraId="73EE461F" w14:textId="77777777" w:rsidR="00067E2E" w:rsidRDefault="00A0702C">
      <w:pPr>
        <w:pStyle w:val="effectus"/>
      </w:pPr>
      <w:r>
        <w:rPr>
          <w:b/>
          <w:iCs/>
        </w:rPr>
        <w:t>Hœmostaticus</w:t>
      </w:r>
      <w:r>
        <w:rPr>
          <w:iCs/>
        </w:rPr>
        <w:tab/>
      </w:r>
      <w:r>
        <w:t>hémostatique</w:t>
      </w:r>
    </w:p>
    <w:p w14:paraId="1704FB0A" w14:textId="77777777" w:rsidR="00067E2E" w:rsidRDefault="00A0702C">
      <w:pPr>
        <w:pStyle w:val="effectus"/>
      </w:pPr>
      <w:r>
        <w:rPr>
          <w:b/>
          <w:iCs/>
        </w:rPr>
        <w:t>Haliotis</w:t>
      </w:r>
      <w:r>
        <w:rPr>
          <w:iCs/>
        </w:rPr>
        <w:tab/>
      </w:r>
      <w:r>
        <w:t>haliotide</w:t>
      </w:r>
    </w:p>
    <w:p w14:paraId="351F7823" w14:textId="77777777" w:rsidR="00067E2E" w:rsidRDefault="00A0702C">
      <w:pPr>
        <w:pStyle w:val="effectus"/>
      </w:pPr>
      <w:r>
        <w:rPr>
          <w:b/>
          <w:iCs/>
        </w:rPr>
        <w:t>Halitus</w:t>
      </w:r>
      <w:r>
        <w:rPr>
          <w:iCs/>
        </w:rPr>
        <w:tab/>
      </w:r>
      <w:r>
        <w:t>haleine</w:t>
      </w:r>
    </w:p>
    <w:p w14:paraId="1350B7D3" w14:textId="77777777" w:rsidR="00067E2E" w:rsidRDefault="00A0702C">
      <w:pPr>
        <w:pStyle w:val="effectus"/>
      </w:pPr>
      <w:r>
        <w:rPr>
          <w:b/>
          <w:iCs/>
        </w:rPr>
        <w:t>Hallucinatio</w:t>
      </w:r>
      <w:r>
        <w:rPr>
          <w:iCs/>
        </w:rPr>
        <w:tab/>
      </w:r>
      <w:r>
        <w:t>hallucination</w:t>
      </w:r>
    </w:p>
    <w:p w14:paraId="1AA8DCB7" w14:textId="77777777" w:rsidR="00067E2E" w:rsidRDefault="00A0702C">
      <w:pPr>
        <w:pStyle w:val="effectus"/>
      </w:pPr>
      <w:r>
        <w:rPr>
          <w:b/>
          <w:iCs/>
        </w:rPr>
        <w:t>Hallus</w:t>
      </w:r>
      <w:r>
        <w:rPr>
          <w:iCs/>
        </w:rPr>
        <w:tab/>
      </w:r>
      <w:r>
        <w:t>orteil</w:t>
      </w:r>
    </w:p>
    <w:p w14:paraId="5B2821C2" w14:textId="77777777" w:rsidR="00067E2E" w:rsidRDefault="00A0702C">
      <w:pPr>
        <w:pStyle w:val="effectus"/>
      </w:pPr>
      <w:r>
        <w:rPr>
          <w:b/>
          <w:iCs/>
        </w:rPr>
        <w:t>Halotechnia</w:t>
      </w:r>
      <w:r>
        <w:rPr>
          <w:iCs/>
        </w:rPr>
        <w:tab/>
      </w:r>
      <w:r>
        <w:t>halotechnie</w:t>
      </w:r>
    </w:p>
    <w:p w14:paraId="2DA4020B" w14:textId="77777777" w:rsidR="00067E2E" w:rsidRDefault="00A0702C">
      <w:pPr>
        <w:pStyle w:val="effectus"/>
      </w:pPr>
      <w:r>
        <w:rPr>
          <w:b/>
          <w:iCs/>
        </w:rPr>
        <w:t>Halurgia</w:t>
      </w:r>
      <w:r>
        <w:tab/>
        <w:t>halurgie</w:t>
      </w:r>
    </w:p>
    <w:p w14:paraId="07EF2F6D" w14:textId="77777777" w:rsidR="00067E2E" w:rsidRDefault="00A0702C">
      <w:pPr>
        <w:pStyle w:val="effectus"/>
      </w:pPr>
      <w:r>
        <w:rPr>
          <w:b/>
          <w:iCs/>
        </w:rPr>
        <w:t>Harmonia</w:t>
      </w:r>
      <w:r>
        <w:rPr>
          <w:iCs/>
        </w:rPr>
        <w:tab/>
      </w:r>
      <w:r>
        <w:t>harmonie</w:t>
      </w:r>
    </w:p>
    <w:p w14:paraId="7DFB0A63" w14:textId="77777777" w:rsidR="00067E2E" w:rsidRDefault="00A0702C">
      <w:pPr>
        <w:pStyle w:val="effectus"/>
      </w:pPr>
      <w:r>
        <w:rPr>
          <w:b/>
          <w:iCs/>
        </w:rPr>
        <w:t>Hastatus</w:t>
      </w:r>
      <w:r>
        <w:rPr>
          <w:iCs/>
        </w:rPr>
        <w:tab/>
        <w:t>h</w:t>
      </w:r>
      <w:r>
        <w:t>asté</w:t>
      </w:r>
    </w:p>
    <w:p w14:paraId="22CA7519" w14:textId="77777777" w:rsidR="00067E2E" w:rsidRDefault="00A0702C">
      <w:pPr>
        <w:pStyle w:val="effectus"/>
      </w:pPr>
      <w:r>
        <w:rPr>
          <w:b/>
          <w:iCs/>
        </w:rPr>
        <w:t>Hastella</w:t>
      </w:r>
      <w:r>
        <w:rPr>
          <w:iCs/>
        </w:rPr>
        <w:tab/>
      </w:r>
      <w:r>
        <w:t>éclisse</w:t>
      </w:r>
    </w:p>
    <w:p w14:paraId="4BFB00BF" w14:textId="77777777" w:rsidR="00067E2E" w:rsidRDefault="00A0702C">
      <w:pPr>
        <w:pStyle w:val="effectus"/>
      </w:pPr>
      <w:r>
        <w:rPr>
          <w:b/>
          <w:iCs/>
        </w:rPr>
        <w:t>Hebdomadar</w:t>
      </w:r>
      <w:r>
        <w:rPr>
          <w:b/>
          <w:iCs/>
        </w:rPr>
        <w:t>ius</w:t>
      </w:r>
      <w:r>
        <w:rPr>
          <w:iCs/>
        </w:rPr>
        <w:tab/>
      </w:r>
      <w:r>
        <w:t>hebdomadaire</w:t>
      </w:r>
    </w:p>
    <w:p w14:paraId="77586FDB" w14:textId="77777777" w:rsidR="00067E2E" w:rsidRDefault="00A0702C">
      <w:pPr>
        <w:pStyle w:val="effectus"/>
      </w:pPr>
      <w:r>
        <w:rPr>
          <w:b/>
          <w:iCs/>
        </w:rPr>
        <w:t>Hebdomas</w:t>
      </w:r>
      <w:r>
        <w:rPr>
          <w:iCs/>
        </w:rPr>
        <w:tab/>
      </w:r>
      <w:r>
        <w:t>semaine</w:t>
      </w:r>
    </w:p>
    <w:p w14:paraId="16C827E9" w14:textId="77777777" w:rsidR="00067E2E" w:rsidRDefault="00A0702C">
      <w:pPr>
        <w:pStyle w:val="effectus"/>
      </w:pPr>
      <w:r>
        <w:rPr>
          <w:b/>
          <w:iCs/>
        </w:rPr>
        <w:t>Hebetatio</w:t>
      </w:r>
      <w:r>
        <w:rPr>
          <w:iCs/>
        </w:rPr>
        <w:tab/>
      </w:r>
      <w:r>
        <w:t>affoiblissement</w:t>
      </w:r>
    </w:p>
    <w:p w14:paraId="17AFD928" w14:textId="77777777" w:rsidR="00067E2E" w:rsidRDefault="00A0702C">
      <w:pPr>
        <w:pStyle w:val="effectus"/>
      </w:pPr>
      <w:r>
        <w:rPr>
          <w:b/>
          <w:iCs/>
        </w:rPr>
        <w:t>Hectarum</w:t>
      </w:r>
      <w:r>
        <w:tab/>
        <w:t>hectare</w:t>
      </w:r>
    </w:p>
    <w:p w14:paraId="502AA042" w14:textId="77777777" w:rsidR="00067E2E" w:rsidRDefault="00A0702C">
      <w:pPr>
        <w:pStyle w:val="effectus"/>
      </w:pPr>
      <w:r>
        <w:rPr>
          <w:b/>
          <w:iCs/>
        </w:rPr>
        <w:t>Hecticus</w:t>
      </w:r>
      <w:r>
        <w:rPr>
          <w:iCs/>
        </w:rPr>
        <w:tab/>
      </w:r>
      <w:r>
        <w:t xml:space="preserve">hectique </w:t>
      </w:r>
      <w:r>
        <w:rPr>
          <w:b/>
          <w:iCs/>
        </w:rPr>
        <w:t>ou</w:t>
      </w:r>
      <w:r>
        <w:t xml:space="preserve"> étique</w:t>
      </w:r>
    </w:p>
    <w:p w14:paraId="0E52DDD2" w14:textId="77777777" w:rsidR="00067E2E" w:rsidRDefault="00A0702C">
      <w:pPr>
        <w:pStyle w:val="effectus"/>
      </w:pPr>
      <w:r>
        <w:rPr>
          <w:b/>
          <w:iCs/>
        </w:rPr>
        <w:t>Hectisis</w:t>
      </w:r>
      <w:r>
        <w:rPr>
          <w:iCs/>
        </w:rPr>
        <w:tab/>
      </w:r>
      <w:r>
        <w:t xml:space="preserve">hectisie </w:t>
      </w:r>
      <w:r>
        <w:rPr>
          <w:b/>
          <w:iCs/>
        </w:rPr>
        <w:t>ou</w:t>
      </w:r>
      <w:r>
        <w:t xml:space="preserve"> hétisie</w:t>
      </w:r>
    </w:p>
    <w:p w14:paraId="1C146C9A" w14:textId="77777777" w:rsidR="00067E2E" w:rsidRDefault="00A0702C">
      <w:pPr>
        <w:pStyle w:val="effectus"/>
      </w:pPr>
      <w:r>
        <w:rPr>
          <w:b/>
          <w:iCs/>
        </w:rPr>
        <w:t>Hectogramma</w:t>
      </w:r>
      <w:r>
        <w:rPr>
          <w:iCs/>
        </w:rPr>
        <w:tab/>
      </w:r>
      <w:r>
        <w:t>hectogramme</w:t>
      </w:r>
    </w:p>
    <w:p w14:paraId="569702F8" w14:textId="77777777" w:rsidR="00067E2E" w:rsidRDefault="00A0702C">
      <w:pPr>
        <w:pStyle w:val="effectus"/>
      </w:pPr>
      <w:r>
        <w:rPr>
          <w:b/>
          <w:iCs/>
        </w:rPr>
        <w:t>Hectolitrum</w:t>
      </w:r>
      <w:r>
        <w:rPr>
          <w:iCs/>
        </w:rPr>
        <w:tab/>
      </w:r>
      <w:r>
        <w:t>hectolitre</w:t>
      </w:r>
    </w:p>
    <w:p w14:paraId="7A59D8AE" w14:textId="77777777" w:rsidR="00067E2E" w:rsidRDefault="00A0702C">
      <w:pPr>
        <w:pStyle w:val="effectus"/>
      </w:pPr>
      <w:r>
        <w:rPr>
          <w:b/>
          <w:iCs/>
        </w:rPr>
        <w:t>Hectometrum</w:t>
      </w:r>
      <w:r>
        <w:rPr>
          <w:iCs/>
        </w:rPr>
        <w:tab/>
      </w:r>
      <w:r>
        <w:t>hectomètre</w:t>
      </w:r>
    </w:p>
    <w:p w14:paraId="63DA7D53" w14:textId="77777777" w:rsidR="00067E2E" w:rsidRDefault="00A0702C">
      <w:pPr>
        <w:pStyle w:val="effectus"/>
      </w:pPr>
      <w:r>
        <w:rPr>
          <w:b/>
          <w:iCs/>
        </w:rPr>
        <w:t>Hedra</w:t>
      </w:r>
      <w:r>
        <w:rPr>
          <w:iCs/>
        </w:rPr>
        <w:tab/>
      </w:r>
      <w:r>
        <w:t>fracture</w:t>
      </w:r>
    </w:p>
    <w:p w14:paraId="5006CB91" w14:textId="77777777" w:rsidR="00067E2E" w:rsidRDefault="00A0702C">
      <w:pPr>
        <w:pStyle w:val="effectus"/>
      </w:pPr>
      <w:r>
        <w:rPr>
          <w:b/>
          <w:iCs/>
        </w:rPr>
        <w:t>Helcosis</w:t>
      </w:r>
      <w:r>
        <w:rPr>
          <w:iCs/>
        </w:rPr>
        <w:tab/>
      </w:r>
      <w:r>
        <w:t>exulcération</w:t>
      </w:r>
    </w:p>
    <w:p w14:paraId="2FBC6187" w14:textId="77777777" w:rsidR="00067E2E" w:rsidRDefault="00A0702C">
      <w:pPr>
        <w:pStyle w:val="effectus"/>
      </w:pPr>
      <w:r>
        <w:rPr>
          <w:b/>
          <w:iCs/>
        </w:rPr>
        <w:t>Heliacus</w:t>
      </w:r>
      <w:r>
        <w:rPr>
          <w:iCs/>
        </w:rPr>
        <w:tab/>
      </w:r>
      <w:r>
        <w:t>héliaque</w:t>
      </w:r>
    </w:p>
    <w:p w14:paraId="68F64870" w14:textId="77777777" w:rsidR="00067E2E" w:rsidRDefault="00A0702C">
      <w:pPr>
        <w:pStyle w:val="effectus"/>
      </w:pPr>
      <w:r>
        <w:rPr>
          <w:b/>
          <w:iCs/>
        </w:rPr>
        <w:t>Helianthemum</w:t>
      </w:r>
      <w:r>
        <w:tab/>
        <w:t>hélianthème</w:t>
      </w:r>
    </w:p>
    <w:p w14:paraId="4B45ED11" w14:textId="77777777" w:rsidR="00067E2E" w:rsidRDefault="00A0702C">
      <w:pPr>
        <w:pStyle w:val="effectus"/>
      </w:pPr>
      <w:r>
        <w:rPr>
          <w:b/>
          <w:iCs/>
        </w:rPr>
        <w:t>Helianthus</w:t>
      </w:r>
      <w:r>
        <w:tab/>
        <w:t>hélianthe</w:t>
      </w:r>
    </w:p>
    <w:p w14:paraId="54A49318" w14:textId="77777777" w:rsidR="00067E2E" w:rsidRDefault="00A0702C">
      <w:pPr>
        <w:pStyle w:val="effectus"/>
      </w:pPr>
      <w:r>
        <w:rPr>
          <w:b/>
          <w:iCs/>
        </w:rPr>
        <w:t>Helicoides</w:t>
      </w:r>
      <w:r>
        <w:rPr>
          <w:iCs/>
        </w:rPr>
        <w:tab/>
      </w:r>
      <w:r>
        <w:t>hélicoïde</w:t>
      </w:r>
    </w:p>
    <w:p w14:paraId="48ABEB77" w14:textId="77777777" w:rsidR="00067E2E" w:rsidRDefault="00A0702C">
      <w:pPr>
        <w:pStyle w:val="effectus"/>
      </w:pPr>
      <w:r>
        <w:rPr>
          <w:b/>
          <w:iCs/>
        </w:rPr>
        <w:t>Heliocentricus</w:t>
      </w:r>
      <w:r>
        <w:rPr>
          <w:iCs/>
        </w:rPr>
        <w:tab/>
      </w:r>
      <w:r>
        <w:t>héliocentrique</w:t>
      </w:r>
    </w:p>
    <w:p w14:paraId="067515B7" w14:textId="77777777" w:rsidR="00067E2E" w:rsidRDefault="00A0702C">
      <w:pPr>
        <w:pStyle w:val="effectus"/>
      </w:pPr>
      <w:r>
        <w:rPr>
          <w:b/>
          <w:iCs/>
        </w:rPr>
        <w:t>Heliocometes</w:t>
      </w:r>
      <w:r>
        <w:tab/>
        <w:t>héliocomète</w:t>
      </w:r>
    </w:p>
    <w:p w14:paraId="54CECD05" w14:textId="77777777" w:rsidR="00067E2E" w:rsidRDefault="00A0702C">
      <w:pPr>
        <w:pStyle w:val="effectus"/>
      </w:pPr>
      <w:r>
        <w:rPr>
          <w:b/>
          <w:iCs/>
        </w:rPr>
        <w:t>Heliometrum</w:t>
      </w:r>
      <w:r>
        <w:rPr>
          <w:iCs/>
        </w:rPr>
        <w:tab/>
      </w:r>
      <w:r>
        <w:t>héliomètre</w:t>
      </w:r>
    </w:p>
    <w:p w14:paraId="1C9C13DB" w14:textId="77777777" w:rsidR="00067E2E" w:rsidRDefault="00A0702C">
      <w:pPr>
        <w:pStyle w:val="effectus"/>
      </w:pPr>
      <w:r>
        <w:rPr>
          <w:b/>
          <w:iCs/>
        </w:rPr>
        <w:t>Helioscopium</w:t>
      </w:r>
      <w:r>
        <w:tab/>
        <w:t>hélioscope</w:t>
      </w:r>
    </w:p>
    <w:p w14:paraId="2AB286A3" w14:textId="77777777" w:rsidR="00067E2E" w:rsidRDefault="00A0702C">
      <w:pPr>
        <w:pStyle w:val="effectus"/>
      </w:pPr>
      <w:r>
        <w:rPr>
          <w:b/>
          <w:iCs/>
        </w:rPr>
        <w:t>Heliosis</w:t>
      </w:r>
      <w:r>
        <w:rPr>
          <w:iCs/>
        </w:rPr>
        <w:tab/>
      </w:r>
      <w:r>
        <w:t>insolation</w:t>
      </w:r>
    </w:p>
    <w:p w14:paraId="1DE3D908" w14:textId="77777777" w:rsidR="00067E2E" w:rsidRDefault="00A0702C">
      <w:pPr>
        <w:pStyle w:val="effectus"/>
      </w:pPr>
      <w:r>
        <w:rPr>
          <w:b/>
          <w:bCs/>
        </w:rPr>
        <w:t>Heliotropium</w:t>
      </w:r>
      <w:r>
        <w:tab/>
        <w:t>héliotrope</w:t>
      </w:r>
    </w:p>
    <w:p w14:paraId="4909DC20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392]</w:t>
      </w:r>
    </w:p>
    <w:p w14:paraId="1A4E97C3" w14:textId="77777777" w:rsidR="00067E2E" w:rsidRDefault="00A0702C">
      <w:pPr>
        <w:pStyle w:val="effectus"/>
      </w:pPr>
      <w:r>
        <w:rPr>
          <w:b/>
          <w:iCs/>
        </w:rPr>
        <w:t>Helix</w:t>
      </w:r>
      <w:r>
        <w:rPr>
          <w:b/>
          <w:iCs/>
        </w:rPr>
        <w:tab/>
      </w:r>
      <w:r>
        <w:t>helix</w:t>
      </w:r>
    </w:p>
    <w:p w14:paraId="5420C90A" w14:textId="77777777" w:rsidR="00067E2E" w:rsidRDefault="00A0702C">
      <w:pPr>
        <w:pStyle w:val="effectus"/>
      </w:pPr>
      <w:r>
        <w:rPr>
          <w:b/>
          <w:iCs/>
        </w:rPr>
        <w:t>Helminthagogus</w:t>
      </w:r>
      <w:r>
        <w:rPr>
          <w:iCs/>
        </w:rPr>
        <w:tab/>
      </w:r>
      <w:r>
        <w:t>helminthagogue</w:t>
      </w:r>
    </w:p>
    <w:p w14:paraId="08CD5D20" w14:textId="77777777" w:rsidR="00067E2E" w:rsidRDefault="00A0702C">
      <w:pPr>
        <w:pStyle w:val="effectus"/>
      </w:pPr>
      <w:r>
        <w:rPr>
          <w:b/>
          <w:iCs/>
        </w:rPr>
        <w:t>Helminthicus</w:t>
      </w:r>
      <w:r>
        <w:rPr>
          <w:iCs/>
        </w:rPr>
        <w:tab/>
      </w:r>
      <w:r>
        <w:t>helminthique</w:t>
      </w:r>
    </w:p>
    <w:p w14:paraId="497A5BF5" w14:textId="77777777" w:rsidR="00067E2E" w:rsidRDefault="00A0702C">
      <w:pPr>
        <w:pStyle w:val="effectus"/>
      </w:pPr>
      <w:r>
        <w:rPr>
          <w:b/>
          <w:iCs/>
        </w:rPr>
        <w:t>Helminthologia</w:t>
      </w:r>
      <w:r>
        <w:rPr>
          <w:iCs/>
        </w:rPr>
        <w:tab/>
        <w:t>h</w:t>
      </w:r>
      <w:r>
        <w:t>elminthologie</w:t>
      </w:r>
    </w:p>
    <w:p w14:paraId="76269CD8" w14:textId="77777777" w:rsidR="00067E2E" w:rsidRDefault="00A0702C">
      <w:pPr>
        <w:pStyle w:val="effectus"/>
      </w:pPr>
      <w:r>
        <w:rPr>
          <w:b/>
          <w:iCs/>
        </w:rPr>
        <w:t>Helodes</w:t>
      </w:r>
      <w:r>
        <w:rPr>
          <w:iCs/>
        </w:rPr>
        <w:tab/>
      </w:r>
      <w:r>
        <w:t>hélode</w:t>
      </w:r>
    </w:p>
    <w:p w14:paraId="425BF850" w14:textId="77777777" w:rsidR="00067E2E" w:rsidRDefault="00A0702C">
      <w:pPr>
        <w:pStyle w:val="effectus"/>
      </w:pPr>
      <w:r>
        <w:rPr>
          <w:b/>
          <w:iCs/>
        </w:rPr>
        <w:t>Hemalopia</w:t>
      </w:r>
      <w:r>
        <w:rPr>
          <w:iCs/>
        </w:rPr>
        <w:tab/>
      </w:r>
      <w:r>
        <w:t>hémalopie</w:t>
      </w:r>
    </w:p>
    <w:p w14:paraId="5D51F9FD" w14:textId="77777777" w:rsidR="00067E2E" w:rsidRDefault="00A0702C">
      <w:pPr>
        <w:pStyle w:val="effectus"/>
      </w:pPr>
      <w:r>
        <w:rPr>
          <w:b/>
          <w:iCs/>
        </w:rPr>
        <w:t>Hemeralopia</w:t>
      </w:r>
      <w:r>
        <w:rPr>
          <w:iCs/>
        </w:rPr>
        <w:tab/>
      </w:r>
      <w:r>
        <w:t>heméralopie</w:t>
      </w:r>
    </w:p>
    <w:p w14:paraId="2CF05273" w14:textId="77777777" w:rsidR="00067E2E" w:rsidRDefault="00A0702C">
      <w:pPr>
        <w:pStyle w:val="effectus"/>
      </w:pPr>
      <w:r>
        <w:rPr>
          <w:b/>
          <w:iCs/>
        </w:rPr>
        <w:t>Hemeralops</w:t>
      </w:r>
      <w:r>
        <w:rPr>
          <w:iCs/>
        </w:rPr>
        <w:tab/>
      </w:r>
      <w:r>
        <w:t>héméralope</w:t>
      </w:r>
    </w:p>
    <w:p w14:paraId="1A97E311" w14:textId="77777777" w:rsidR="00067E2E" w:rsidRDefault="00A0702C">
      <w:pPr>
        <w:pStyle w:val="effectus"/>
      </w:pPr>
      <w:r>
        <w:rPr>
          <w:b/>
          <w:iCs/>
        </w:rPr>
        <w:t>Hemerobius</w:t>
      </w:r>
      <w:r>
        <w:rPr>
          <w:iCs/>
        </w:rPr>
        <w:tab/>
      </w:r>
      <w:r>
        <w:t>hémérobe</w:t>
      </w:r>
    </w:p>
    <w:p w14:paraId="4FEEBC1F" w14:textId="77777777" w:rsidR="00067E2E" w:rsidRDefault="00A0702C">
      <w:pPr>
        <w:pStyle w:val="effectus"/>
      </w:pPr>
      <w:r>
        <w:rPr>
          <w:b/>
          <w:iCs/>
        </w:rPr>
        <w:t>Hemicrania</w:t>
      </w:r>
      <w:r>
        <w:rPr>
          <w:iCs/>
        </w:rPr>
        <w:tab/>
      </w:r>
      <w:r>
        <w:t>hémicranie</w:t>
      </w:r>
      <w:r>
        <w:tab/>
        <w:t>migraine</w:t>
      </w:r>
    </w:p>
    <w:p w14:paraId="14B3CCE7" w14:textId="77777777" w:rsidR="00067E2E" w:rsidRDefault="00A0702C">
      <w:pPr>
        <w:pStyle w:val="effectus"/>
      </w:pPr>
      <w:r>
        <w:rPr>
          <w:b/>
          <w:iCs/>
        </w:rPr>
        <w:t>Hemicyclus</w:t>
      </w:r>
      <w:r>
        <w:tab/>
        <w:t>hémicycle</w:t>
      </w:r>
    </w:p>
    <w:p w14:paraId="50C87303" w14:textId="77777777" w:rsidR="00067E2E" w:rsidRDefault="00A0702C">
      <w:pPr>
        <w:pStyle w:val="effectus"/>
      </w:pPr>
      <w:r>
        <w:rPr>
          <w:b/>
          <w:iCs/>
        </w:rPr>
        <w:t>Hemina</w:t>
      </w:r>
      <w:r>
        <w:rPr>
          <w:iCs/>
        </w:rPr>
        <w:tab/>
      </w:r>
      <w:r>
        <w:t>hémine</w:t>
      </w:r>
    </w:p>
    <w:p w14:paraId="34F123AA" w14:textId="77777777" w:rsidR="00067E2E" w:rsidRDefault="00A0702C">
      <w:pPr>
        <w:pStyle w:val="effectus"/>
      </w:pPr>
      <w:r>
        <w:rPr>
          <w:b/>
          <w:iCs/>
        </w:rPr>
        <w:t>Hemionites</w:t>
      </w:r>
      <w:r>
        <w:rPr>
          <w:iCs/>
        </w:rPr>
        <w:tab/>
      </w:r>
      <w:r>
        <w:t>hémionite</w:t>
      </w:r>
    </w:p>
    <w:p w14:paraId="21F207FA" w14:textId="77777777" w:rsidR="00067E2E" w:rsidRDefault="00A0702C">
      <w:pPr>
        <w:pStyle w:val="effectus"/>
      </w:pPr>
      <w:r>
        <w:rPr>
          <w:b/>
          <w:iCs/>
        </w:rPr>
        <w:t>Hemiplegia</w:t>
      </w:r>
      <w:r>
        <w:tab/>
        <w:t>hémiplégie</w:t>
      </w:r>
    </w:p>
    <w:p w14:paraId="5D28C5C7" w14:textId="77777777" w:rsidR="00067E2E" w:rsidRDefault="00A0702C">
      <w:pPr>
        <w:pStyle w:val="effectus"/>
      </w:pPr>
      <w:r>
        <w:rPr>
          <w:b/>
          <w:iCs/>
        </w:rPr>
        <w:t>Hemiplexia</w:t>
      </w:r>
      <w:r>
        <w:tab/>
        <w:t>hémiplexie</w:t>
      </w:r>
    </w:p>
    <w:p w14:paraId="003859D5" w14:textId="77777777" w:rsidR="00067E2E" w:rsidRDefault="00A0702C">
      <w:pPr>
        <w:pStyle w:val="effectus"/>
      </w:pPr>
      <w:r>
        <w:rPr>
          <w:b/>
          <w:iCs/>
        </w:rPr>
        <w:t>Hemipterus</w:t>
      </w:r>
      <w:r>
        <w:rPr>
          <w:iCs/>
        </w:rPr>
        <w:tab/>
      </w:r>
      <w:r>
        <w:t>hémiptère</w:t>
      </w:r>
    </w:p>
    <w:p w14:paraId="0CDB017F" w14:textId="77777777" w:rsidR="00067E2E" w:rsidRDefault="00A0702C">
      <w:pPr>
        <w:pStyle w:val="effectus"/>
      </w:pPr>
      <w:r>
        <w:rPr>
          <w:b/>
          <w:iCs/>
        </w:rPr>
        <w:t>Hemisphœrium</w:t>
      </w:r>
      <w:r>
        <w:tab/>
        <w:t>hémisphère</w:t>
      </w:r>
    </w:p>
    <w:p w14:paraId="48D512B2" w14:textId="77777777" w:rsidR="00067E2E" w:rsidRDefault="00A0702C">
      <w:pPr>
        <w:pStyle w:val="effectus"/>
      </w:pPr>
      <w:r>
        <w:rPr>
          <w:b/>
          <w:iCs/>
        </w:rPr>
        <w:t>Hemisphœroïdes</w:t>
      </w:r>
      <w:r>
        <w:rPr>
          <w:b/>
          <w:iCs/>
        </w:rPr>
        <w:tab/>
      </w:r>
      <w:r>
        <w:rPr>
          <w:b/>
          <w:iCs/>
        </w:rPr>
        <w:tab/>
      </w:r>
      <w:r>
        <w:t>hérnisphéroïde</w:t>
      </w:r>
    </w:p>
    <w:p w14:paraId="313B094D" w14:textId="77777777" w:rsidR="00067E2E" w:rsidRDefault="00A0702C">
      <w:pPr>
        <w:pStyle w:val="effectus"/>
      </w:pPr>
      <w:r>
        <w:rPr>
          <w:b/>
          <w:iCs/>
        </w:rPr>
        <w:t>Hemitritœa</w:t>
      </w:r>
      <w:r>
        <w:rPr>
          <w:iCs/>
        </w:rPr>
        <w:tab/>
      </w:r>
      <w:r>
        <w:t>hémitritée</w:t>
      </w:r>
    </w:p>
    <w:p w14:paraId="40E0A6F0" w14:textId="77777777" w:rsidR="00067E2E" w:rsidRDefault="00A0702C">
      <w:pPr>
        <w:pStyle w:val="effectus"/>
      </w:pPr>
      <w:r>
        <w:rPr>
          <w:b/>
          <w:iCs/>
        </w:rPr>
        <w:t>Hepar</w:t>
      </w:r>
      <w:r>
        <w:rPr>
          <w:iCs/>
        </w:rPr>
        <w:tab/>
      </w:r>
      <w:r>
        <w:t>foie</w:t>
      </w:r>
    </w:p>
    <w:p w14:paraId="05712879" w14:textId="77777777" w:rsidR="00067E2E" w:rsidRDefault="00A0702C">
      <w:pPr>
        <w:pStyle w:val="effectus"/>
      </w:pPr>
      <w:r>
        <w:rPr>
          <w:b/>
          <w:iCs/>
        </w:rPr>
        <w:t>Hepatico-gastricus</w:t>
      </w:r>
      <w:r>
        <w:rPr>
          <w:iCs/>
        </w:rPr>
        <w:tab/>
      </w:r>
      <w:r>
        <w:t>hépatico-gastrique</w:t>
      </w:r>
    </w:p>
    <w:p w14:paraId="612A50EB" w14:textId="77777777" w:rsidR="00067E2E" w:rsidRDefault="00A0702C">
      <w:pPr>
        <w:pStyle w:val="effectus"/>
      </w:pPr>
      <w:r>
        <w:rPr>
          <w:b/>
          <w:iCs/>
        </w:rPr>
        <w:t>Hepaticus</w:t>
      </w:r>
      <w:r>
        <w:rPr>
          <w:iCs/>
        </w:rPr>
        <w:tab/>
      </w:r>
      <w:r>
        <w:t>hépatique</w:t>
      </w:r>
    </w:p>
    <w:p w14:paraId="2F6F3298" w14:textId="77777777" w:rsidR="00067E2E" w:rsidRDefault="00A0702C">
      <w:pPr>
        <w:pStyle w:val="effectus"/>
      </w:pPr>
      <w:r>
        <w:rPr>
          <w:b/>
          <w:iCs/>
        </w:rPr>
        <w:t>Hepatitis</w:t>
      </w:r>
      <w:r>
        <w:rPr>
          <w:iCs/>
        </w:rPr>
        <w:tab/>
      </w:r>
      <w:r>
        <w:t>hépatite</w:t>
      </w:r>
    </w:p>
    <w:p w14:paraId="57F4C849" w14:textId="77777777" w:rsidR="00067E2E" w:rsidRDefault="00A0702C">
      <w:pPr>
        <w:pStyle w:val="effectus"/>
      </w:pPr>
      <w:r>
        <w:rPr>
          <w:b/>
          <w:iCs/>
        </w:rPr>
        <w:t>Hepatocele</w:t>
      </w:r>
      <w:r>
        <w:rPr>
          <w:iCs/>
        </w:rPr>
        <w:tab/>
      </w:r>
      <w:r>
        <w:t>hépatocèle</w:t>
      </w:r>
    </w:p>
    <w:p w14:paraId="64B474E7" w14:textId="77777777" w:rsidR="00067E2E" w:rsidRDefault="00A0702C">
      <w:pPr>
        <w:pStyle w:val="effectus"/>
      </w:pPr>
      <w:r>
        <w:rPr>
          <w:b/>
          <w:iCs/>
        </w:rPr>
        <w:t>Hepatocysticus</w:t>
      </w:r>
      <w:r>
        <w:rPr>
          <w:iCs/>
        </w:rPr>
        <w:tab/>
      </w:r>
      <w:r>
        <w:t>hépatocystique</w:t>
      </w:r>
    </w:p>
    <w:p w14:paraId="79F5C0B2" w14:textId="77777777" w:rsidR="00067E2E" w:rsidRDefault="00A0702C">
      <w:pPr>
        <w:pStyle w:val="effectus"/>
      </w:pPr>
      <w:r>
        <w:rPr>
          <w:b/>
          <w:iCs/>
        </w:rPr>
        <w:t>Hepatographia</w:t>
      </w:r>
      <w:r>
        <w:rPr>
          <w:iCs/>
        </w:rPr>
        <w:tab/>
      </w:r>
      <w:r>
        <w:t>hepatographie</w:t>
      </w:r>
    </w:p>
    <w:p w14:paraId="63EE5364" w14:textId="77777777" w:rsidR="00067E2E" w:rsidRDefault="00A0702C">
      <w:pPr>
        <w:pStyle w:val="effectus"/>
      </w:pPr>
      <w:r>
        <w:rPr>
          <w:b/>
          <w:iCs/>
        </w:rPr>
        <w:t>Hepatologia</w:t>
      </w:r>
      <w:r>
        <w:rPr>
          <w:iCs/>
        </w:rPr>
        <w:tab/>
      </w:r>
      <w:r>
        <w:t>hépatologie</w:t>
      </w:r>
    </w:p>
    <w:p w14:paraId="4901FE5E" w14:textId="77777777" w:rsidR="00067E2E" w:rsidRDefault="00A0702C">
      <w:pPr>
        <w:pStyle w:val="effectus"/>
      </w:pPr>
      <w:r>
        <w:rPr>
          <w:b/>
          <w:iCs/>
        </w:rPr>
        <w:t>Hepatomphalium</w:t>
      </w:r>
      <w:r>
        <w:rPr>
          <w:b/>
          <w:iCs/>
        </w:rPr>
        <w:tab/>
      </w:r>
      <w:r>
        <w:rPr>
          <w:b/>
          <w:iCs/>
        </w:rPr>
        <w:tab/>
      </w:r>
      <w:r>
        <w:t>hepatomphale</w:t>
      </w:r>
    </w:p>
    <w:p w14:paraId="6C882A39" w14:textId="77777777" w:rsidR="00067E2E" w:rsidRDefault="00A0702C">
      <w:pPr>
        <w:pStyle w:val="effectus"/>
      </w:pPr>
      <w:r>
        <w:rPr>
          <w:b/>
          <w:iCs/>
        </w:rPr>
        <w:t>Hepatotomia</w:t>
      </w:r>
      <w:r>
        <w:tab/>
        <w:t>hépatotomie</w:t>
      </w:r>
    </w:p>
    <w:p w14:paraId="3EC8B0E3" w14:textId="77777777" w:rsidR="00067E2E" w:rsidRDefault="00A0702C">
      <w:pPr>
        <w:pStyle w:val="effectus"/>
      </w:pPr>
      <w:r>
        <w:rPr>
          <w:b/>
          <w:iCs/>
        </w:rPr>
        <w:t>Heptagynia</w:t>
      </w:r>
      <w:r>
        <w:rPr>
          <w:iCs/>
        </w:rPr>
        <w:tab/>
      </w:r>
      <w:r>
        <w:t>heptagynie</w:t>
      </w:r>
    </w:p>
    <w:p w14:paraId="3436C8C3" w14:textId="77777777" w:rsidR="00067E2E" w:rsidRDefault="00A0702C">
      <w:pPr>
        <w:pStyle w:val="effectus"/>
      </w:pPr>
      <w:r>
        <w:rPr>
          <w:b/>
          <w:iCs/>
        </w:rPr>
        <w:t>Heptandria</w:t>
      </w:r>
      <w:r>
        <w:rPr>
          <w:iCs/>
        </w:rPr>
        <w:tab/>
      </w:r>
      <w:r>
        <w:t>heptandrie</w:t>
      </w:r>
    </w:p>
    <w:p w14:paraId="34C0A194" w14:textId="77777777" w:rsidR="00067E2E" w:rsidRDefault="00A0702C">
      <w:pPr>
        <w:pStyle w:val="effectus"/>
      </w:pPr>
      <w:r>
        <w:rPr>
          <w:b/>
          <w:iCs/>
        </w:rPr>
        <w:t>Heptangularis</w:t>
      </w:r>
      <w:r>
        <w:tab/>
        <w:t>heptangulaire</w:t>
      </w:r>
    </w:p>
    <w:p w14:paraId="5D038235" w14:textId="77777777" w:rsidR="00067E2E" w:rsidRDefault="00A0702C">
      <w:pPr>
        <w:pStyle w:val="effectus"/>
      </w:pPr>
      <w:r>
        <w:rPr>
          <w:b/>
          <w:iCs/>
        </w:rPr>
        <w:t>Heptopetalus</w:t>
      </w:r>
      <w:r>
        <w:rPr>
          <w:iCs/>
        </w:rPr>
        <w:tab/>
      </w:r>
      <w:r>
        <w:t>heptapétalé</w:t>
      </w:r>
    </w:p>
    <w:p w14:paraId="6AA7041E" w14:textId="77777777" w:rsidR="00067E2E" w:rsidRDefault="00A0702C">
      <w:pPr>
        <w:pStyle w:val="effectus"/>
      </w:pPr>
      <w:r>
        <w:rPr>
          <w:b/>
          <w:iCs/>
        </w:rPr>
        <w:t>Heptaphyllus</w:t>
      </w:r>
      <w:r>
        <w:rPr>
          <w:iCs/>
        </w:rPr>
        <w:tab/>
      </w:r>
      <w:r>
        <w:t>heptaphylle</w:t>
      </w:r>
    </w:p>
    <w:p w14:paraId="2455DD13" w14:textId="77777777" w:rsidR="00067E2E" w:rsidRDefault="00A0702C">
      <w:pPr>
        <w:pStyle w:val="effectus"/>
      </w:pPr>
      <w:r>
        <w:rPr>
          <w:b/>
          <w:iCs/>
        </w:rPr>
        <w:t>Herba</w:t>
      </w:r>
      <w:r>
        <w:rPr>
          <w:iCs/>
        </w:rPr>
        <w:tab/>
      </w:r>
      <w:r>
        <w:t>herbe</w:t>
      </w:r>
    </w:p>
    <w:p w14:paraId="0D0EE424" w14:textId="77777777" w:rsidR="00067E2E" w:rsidRDefault="00A0702C">
      <w:pPr>
        <w:pStyle w:val="effectus"/>
      </w:pPr>
      <w:r>
        <w:rPr>
          <w:b/>
          <w:iCs/>
        </w:rPr>
        <w:t>Herbarium</w:t>
      </w:r>
      <w:r>
        <w:rPr>
          <w:iCs/>
        </w:rPr>
        <w:tab/>
      </w:r>
      <w:r>
        <w:t>herbier</w:t>
      </w:r>
    </w:p>
    <w:p w14:paraId="0F530270" w14:textId="77777777" w:rsidR="00067E2E" w:rsidRDefault="00A0702C">
      <w:pPr>
        <w:pStyle w:val="effectus"/>
      </w:pPr>
      <w:r>
        <w:rPr>
          <w:b/>
          <w:iCs/>
        </w:rPr>
        <w:t>Herbarius</w:t>
      </w:r>
      <w:r>
        <w:rPr>
          <w:iCs/>
        </w:rPr>
        <w:tab/>
      </w:r>
      <w:r>
        <w:t>herboriste</w:t>
      </w:r>
    </w:p>
    <w:p w14:paraId="7E912F7E" w14:textId="77777777" w:rsidR="00067E2E" w:rsidRDefault="00A0702C">
      <w:pPr>
        <w:pStyle w:val="effectus"/>
      </w:pPr>
      <w:r>
        <w:rPr>
          <w:b/>
          <w:iCs/>
        </w:rPr>
        <w:t>Herbarum inquisitio</w:t>
      </w:r>
      <w:r>
        <w:rPr>
          <w:iCs/>
        </w:rPr>
        <w:tab/>
        <w:t>h</w:t>
      </w:r>
      <w:r>
        <w:t>erborisation</w:t>
      </w:r>
    </w:p>
    <w:p w14:paraId="22D7E671" w14:textId="77777777" w:rsidR="00067E2E" w:rsidRDefault="00A0702C">
      <w:pPr>
        <w:pStyle w:val="effectus"/>
      </w:pPr>
      <w:r>
        <w:rPr>
          <w:b/>
          <w:iCs/>
        </w:rPr>
        <w:t>Herbivorus</w:t>
      </w:r>
      <w:r>
        <w:rPr>
          <w:iCs/>
        </w:rPr>
        <w:tab/>
      </w:r>
      <w:r>
        <w:t>herbivore</w:t>
      </w:r>
    </w:p>
    <w:p w14:paraId="4FB045A8" w14:textId="77777777" w:rsidR="00067E2E" w:rsidRDefault="00A0702C">
      <w:pPr>
        <w:pStyle w:val="effectus"/>
      </w:pPr>
      <w:r>
        <w:rPr>
          <w:b/>
          <w:iCs/>
        </w:rPr>
        <w:t>Hermaphroditus</w:t>
      </w:r>
      <w:r>
        <w:tab/>
        <w:t>hermaphrodite</w:t>
      </w:r>
    </w:p>
    <w:p w14:paraId="386D183F" w14:textId="77777777" w:rsidR="00067E2E" w:rsidRDefault="00A0702C">
      <w:pPr>
        <w:pStyle w:val="effectus"/>
      </w:pPr>
      <w:r>
        <w:rPr>
          <w:b/>
          <w:iCs/>
        </w:rPr>
        <w:t>Hermetice</w:t>
      </w:r>
      <w:r>
        <w:rPr>
          <w:iCs/>
        </w:rPr>
        <w:tab/>
      </w:r>
      <w:r>
        <w:t>hermétiquement</w:t>
      </w:r>
    </w:p>
    <w:p w14:paraId="4C47F709" w14:textId="77777777" w:rsidR="00067E2E" w:rsidRDefault="00A0702C">
      <w:pPr>
        <w:pStyle w:val="effectus"/>
      </w:pPr>
      <w:r>
        <w:rPr>
          <w:b/>
          <w:iCs/>
        </w:rPr>
        <w:t>Hermeticus</w:t>
      </w:r>
      <w:r>
        <w:tab/>
        <w:t>hermétique</w:t>
      </w:r>
    </w:p>
    <w:p w14:paraId="7FDCFF6A" w14:textId="77777777" w:rsidR="00067E2E" w:rsidRDefault="00A0702C">
      <w:pPr>
        <w:pStyle w:val="effectus"/>
      </w:pPr>
      <w:r>
        <w:rPr>
          <w:b/>
          <w:iCs/>
        </w:rPr>
        <w:t>Hernia</w:t>
      </w:r>
      <w:r>
        <w:rPr>
          <w:iCs/>
        </w:rPr>
        <w:tab/>
      </w:r>
      <w:r>
        <w:t>hernie</w:t>
      </w:r>
    </w:p>
    <w:p w14:paraId="5C3F7BF8" w14:textId="77777777" w:rsidR="00067E2E" w:rsidRDefault="00A0702C">
      <w:pPr>
        <w:pStyle w:val="effectus"/>
      </w:pPr>
      <w:r>
        <w:rPr>
          <w:b/>
          <w:iCs/>
        </w:rPr>
        <w:t>Herniarius</w:t>
      </w:r>
      <w:r>
        <w:rPr>
          <w:iCs/>
        </w:rPr>
        <w:tab/>
      </w:r>
      <w:r>
        <w:t>herniaire</w:t>
      </w:r>
    </w:p>
    <w:p w14:paraId="0A83B9AE" w14:textId="77777777" w:rsidR="00067E2E" w:rsidRDefault="00A0702C">
      <w:pPr>
        <w:pStyle w:val="effectus"/>
      </w:pPr>
      <w:r>
        <w:rPr>
          <w:b/>
          <w:iCs/>
        </w:rPr>
        <w:t>Herniosus</w:t>
      </w:r>
      <w:r>
        <w:rPr>
          <w:iCs/>
        </w:rPr>
        <w:tab/>
      </w:r>
      <w:r>
        <w:t>hern</w:t>
      </w:r>
      <w:r>
        <w:t>ieux</w:t>
      </w:r>
    </w:p>
    <w:p w14:paraId="7A7700DA" w14:textId="77777777" w:rsidR="00067E2E" w:rsidRDefault="00A0702C">
      <w:pPr>
        <w:pStyle w:val="effectus"/>
      </w:pPr>
      <w:r>
        <w:rPr>
          <w:b/>
          <w:iCs/>
        </w:rPr>
        <w:t>Herpes</w:t>
      </w:r>
      <w:r>
        <w:rPr>
          <w:iCs/>
        </w:rPr>
        <w:tab/>
      </w:r>
      <w:r>
        <w:t>dartre</w:t>
      </w:r>
    </w:p>
    <w:p w14:paraId="4268B7B0" w14:textId="77777777" w:rsidR="00067E2E" w:rsidRDefault="00A0702C">
      <w:pPr>
        <w:pStyle w:val="effectus"/>
      </w:pPr>
      <w:r>
        <w:rPr>
          <w:b/>
          <w:iCs/>
        </w:rPr>
        <w:t>Heterogeneitas</w:t>
      </w:r>
      <w:r>
        <w:rPr>
          <w:iCs/>
        </w:rPr>
        <w:tab/>
      </w:r>
      <w:r>
        <w:t>hétérogéneité</w:t>
      </w:r>
    </w:p>
    <w:p w14:paraId="465BA498" w14:textId="77777777" w:rsidR="00067E2E" w:rsidRDefault="00A0702C">
      <w:pPr>
        <w:pStyle w:val="effectus"/>
      </w:pPr>
      <w:r>
        <w:rPr>
          <w:b/>
          <w:iCs/>
        </w:rPr>
        <w:t>Heterogeneus</w:t>
      </w:r>
      <w:r>
        <w:rPr>
          <w:iCs/>
        </w:rPr>
        <w:tab/>
      </w:r>
      <w:r>
        <w:t>hétérogène</w:t>
      </w:r>
    </w:p>
    <w:p w14:paraId="44C623E6" w14:textId="77777777" w:rsidR="00067E2E" w:rsidRDefault="00A0702C">
      <w:pPr>
        <w:pStyle w:val="effectus"/>
      </w:pPr>
      <w:r>
        <w:rPr>
          <w:b/>
          <w:iCs/>
        </w:rPr>
        <w:t>Heterophyllus</w:t>
      </w:r>
      <w:r>
        <w:rPr>
          <w:iCs/>
        </w:rPr>
        <w:tab/>
      </w:r>
      <w:r>
        <w:t>hétérophylle</w:t>
      </w:r>
    </w:p>
    <w:p w14:paraId="005C0FBE" w14:textId="77777777" w:rsidR="00067E2E" w:rsidRDefault="00A0702C">
      <w:pPr>
        <w:pStyle w:val="effectus"/>
      </w:pPr>
      <w:r>
        <w:rPr>
          <w:b/>
          <w:iCs/>
        </w:rPr>
        <w:t>Heteropterus</w:t>
      </w:r>
      <w:r>
        <w:rPr>
          <w:iCs/>
        </w:rPr>
        <w:tab/>
      </w:r>
      <w:r>
        <w:t>hétéroptère</w:t>
      </w:r>
    </w:p>
    <w:p w14:paraId="66D48FB0" w14:textId="77777777" w:rsidR="00067E2E" w:rsidRDefault="00A0702C">
      <w:pPr>
        <w:pStyle w:val="effectus"/>
      </w:pPr>
      <w:r>
        <w:rPr>
          <w:b/>
          <w:iCs/>
        </w:rPr>
        <w:t>Heteroscii</w:t>
      </w:r>
      <w:r>
        <w:rPr>
          <w:iCs/>
        </w:rPr>
        <w:tab/>
      </w:r>
      <w:r>
        <w:t>hétérosciens</w:t>
      </w:r>
    </w:p>
    <w:p w14:paraId="03993E77" w14:textId="77777777" w:rsidR="00067E2E" w:rsidRDefault="00A0702C">
      <w:pPr>
        <w:pStyle w:val="effectus"/>
      </w:pPr>
      <w:r>
        <w:rPr>
          <w:b/>
          <w:iCs/>
        </w:rPr>
        <w:t>Heterotomus</w:t>
      </w:r>
      <w:r>
        <w:rPr>
          <w:iCs/>
        </w:rPr>
        <w:tab/>
      </w:r>
      <w:r>
        <w:t>hétérotome</w:t>
      </w:r>
    </w:p>
    <w:p w14:paraId="28FE0FD5" w14:textId="77777777" w:rsidR="00067E2E" w:rsidRDefault="00A0702C">
      <w:pPr>
        <w:pStyle w:val="effectus"/>
      </w:pPr>
      <w:r>
        <w:rPr>
          <w:b/>
          <w:iCs/>
        </w:rPr>
        <w:t>Hexadactylus</w:t>
      </w:r>
      <w:r>
        <w:rPr>
          <w:iCs/>
        </w:rPr>
        <w:tab/>
      </w:r>
      <w:r>
        <w:t>hexadactyle</w:t>
      </w:r>
    </w:p>
    <w:p w14:paraId="35B2257D" w14:textId="77777777" w:rsidR="00067E2E" w:rsidRDefault="00A0702C">
      <w:pPr>
        <w:pStyle w:val="effectus"/>
      </w:pPr>
      <w:r>
        <w:rPr>
          <w:b/>
          <w:iCs/>
        </w:rPr>
        <w:t>Hexagynia</w:t>
      </w:r>
      <w:r>
        <w:rPr>
          <w:iCs/>
        </w:rPr>
        <w:tab/>
      </w:r>
      <w:r>
        <w:t>hexagynie</w:t>
      </w:r>
    </w:p>
    <w:p w14:paraId="0E54EE5A" w14:textId="77777777" w:rsidR="00067E2E" w:rsidRDefault="00A0702C">
      <w:pPr>
        <w:pStyle w:val="effectus"/>
      </w:pPr>
      <w:r>
        <w:rPr>
          <w:b/>
          <w:iCs/>
        </w:rPr>
        <w:t>Hexandria</w:t>
      </w:r>
      <w:r>
        <w:rPr>
          <w:iCs/>
        </w:rPr>
        <w:tab/>
      </w:r>
      <w:r>
        <w:t>hexandrie</w:t>
      </w:r>
    </w:p>
    <w:p w14:paraId="6B48A02D" w14:textId="77777777" w:rsidR="00067E2E" w:rsidRDefault="00A0702C">
      <w:pPr>
        <w:pStyle w:val="effectus"/>
      </w:pPr>
      <w:r>
        <w:rPr>
          <w:b/>
          <w:iCs/>
        </w:rPr>
        <w:t>Hexapetalus</w:t>
      </w:r>
      <w:r>
        <w:tab/>
      </w:r>
      <w:r>
        <w:t>hexapétalé</w:t>
      </w:r>
    </w:p>
    <w:p w14:paraId="5C35C200" w14:textId="77777777" w:rsidR="00067E2E" w:rsidRDefault="00A0702C">
      <w:pPr>
        <w:pStyle w:val="effectus"/>
      </w:pPr>
      <w:r>
        <w:rPr>
          <w:b/>
          <w:iCs/>
        </w:rPr>
        <w:t>Hexaphyllus</w:t>
      </w:r>
      <w:r>
        <w:rPr>
          <w:iCs/>
        </w:rPr>
        <w:tab/>
      </w:r>
      <w:r>
        <w:t>hexaphylle</w:t>
      </w:r>
    </w:p>
    <w:p w14:paraId="15606A52" w14:textId="77777777" w:rsidR="00067E2E" w:rsidRDefault="00A0702C">
      <w:pPr>
        <w:pStyle w:val="effectus"/>
      </w:pPr>
      <w:r>
        <w:rPr>
          <w:b/>
          <w:iCs/>
        </w:rPr>
        <w:lastRenderedPageBreak/>
        <w:t>Hexapodes</w:t>
      </w:r>
      <w:r>
        <w:tab/>
        <w:t>hexapode</w:t>
      </w:r>
    </w:p>
    <w:p w14:paraId="2EDB89FB" w14:textId="77777777" w:rsidR="00067E2E" w:rsidRDefault="00A0702C">
      <w:pPr>
        <w:pStyle w:val="effectus"/>
      </w:pPr>
      <w:r>
        <w:rPr>
          <w:b/>
          <w:iCs/>
        </w:rPr>
        <w:t>Hexapterus</w:t>
      </w:r>
      <w:r>
        <w:rPr>
          <w:iCs/>
        </w:rPr>
        <w:tab/>
        <w:t>h</w:t>
      </w:r>
      <w:r>
        <w:t>éxaptère</w:t>
      </w:r>
    </w:p>
    <w:p w14:paraId="374932E2" w14:textId="77777777" w:rsidR="00067E2E" w:rsidRDefault="00A0702C">
      <w:pPr>
        <w:pStyle w:val="effectus"/>
      </w:pPr>
      <w:r>
        <w:rPr>
          <w:b/>
          <w:iCs/>
        </w:rPr>
        <w:t>Hiatus</w:t>
      </w:r>
      <w:r>
        <w:rPr>
          <w:b/>
          <w:iCs/>
        </w:rPr>
        <w:tab/>
      </w:r>
      <w:r>
        <w:t>hiatus</w:t>
      </w:r>
    </w:p>
    <w:p w14:paraId="0E31D3A2" w14:textId="77777777" w:rsidR="00067E2E" w:rsidRDefault="00A0702C">
      <w:pPr>
        <w:pStyle w:val="effectus"/>
      </w:pPr>
      <w:r>
        <w:rPr>
          <w:b/>
          <w:iCs/>
        </w:rPr>
        <w:t>Hidroticus</w:t>
      </w:r>
      <w:r>
        <w:rPr>
          <w:iCs/>
        </w:rPr>
        <w:tab/>
      </w:r>
      <w:r>
        <w:t>hidrotique</w:t>
      </w:r>
    </w:p>
    <w:p w14:paraId="2890A4ED" w14:textId="77777777" w:rsidR="00067E2E" w:rsidRDefault="00A0702C">
      <w:pPr>
        <w:pStyle w:val="effectus"/>
      </w:pPr>
      <w:r>
        <w:rPr>
          <w:b/>
          <w:iCs/>
        </w:rPr>
        <w:t>Hieracites</w:t>
      </w:r>
      <w:r>
        <w:rPr>
          <w:iCs/>
        </w:rPr>
        <w:tab/>
      </w:r>
      <w:r>
        <w:t>hieracite</w:t>
      </w:r>
    </w:p>
    <w:p w14:paraId="5013DEFB" w14:textId="77777777" w:rsidR="00067E2E" w:rsidRDefault="00A0702C">
      <w:pPr>
        <w:pStyle w:val="effectus"/>
      </w:pPr>
      <w:r>
        <w:rPr>
          <w:b/>
          <w:iCs/>
        </w:rPr>
        <w:t>Hieroglyphicus</w:t>
      </w:r>
      <w:r>
        <w:rPr>
          <w:iCs/>
        </w:rPr>
        <w:tab/>
        <w:t>h</w:t>
      </w:r>
      <w:r>
        <w:t>iéroglyphique</w:t>
      </w:r>
    </w:p>
    <w:p w14:paraId="255E1695" w14:textId="77777777" w:rsidR="00067E2E" w:rsidRDefault="00A0702C">
      <w:pPr>
        <w:pStyle w:val="effectus"/>
      </w:pPr>
      <w:r>
        <w:rPr>
          <w:b/>
          <w:iCs/>
        </w:rPr>
        <w:t>Hippelaphus</w:t>
      </w:r>
      <w:r>
        <w:rPr>
          <w:iCs/>
        </w:rPr>
        <w:tab/>
      </w:r>
      <w:r>
        <w:t>hippélaphe</w:t>
      </w:r>
    </w:p>
    <w:p w14:paraId="25950BFA" w14:textId="77777777" w:rsidR="00067E2E" w:rsidRDefault="00A0702C">
      <w:pPr>
        <w:pStyle w:val="effectus"/>
      </w:pPr>
      <w:r>
        <w:rPr>
          <w:b/>
          <w:iCs/>
        </w:rPr>
        <w:t>Hippiatria</w:t>
      </w:r>
      <w:r>
        <w:rPr>
          <w:iCs/>
        </w:rPr>
        <w:tab/>
        <w:t>h</w:t>
      </w:r>
      <w:r>
        <w:t>ippiatrique</w:t>
      </w:r>
    </w:p>
    <w:p w14:paraId="61F931FC" w14:textId="77777777" w:rsidR="00067E2E" w:rsidRDefault="00A0702C">
      <w:pPr>
        <w:pStyle w:val="effectus"/>
      </w:pPr>
      <w:r>
        <w:rPr>
          <w:b/>
          <w:iCs/>
        </w:rPr>
        <w:t>Hippoboscus</w:t>
      </w:r>
      <w:r>
        <w:rPr>
          <w:iCs/>
        </w:rPr>
        <w:tab/>
        <w:t>h</w:t>
      </w:r>
      <w:r>
        <w:t>ippobosque</w:t>
      </w:r>
    </w:p>
    <w:p w14:paraId="2FFF8B48" w14:textId="77777777" w:rsidR="00067E2E" w:rsidRDefault="00A0702C">
      <w:pPr>
        <w:pStyle w:val="effectus"/>
      </w:pPr>
      <w:r>
        <w:rPr>
          <w:b/>
          <w:iCs/>
        </w:rPr>
        <w:t>Hippocampa</w:t>
      </w:r>
      <w:r>
        <w:rPr>
          <w:iCs/>
        </w:rPr>
        <w:tab/>
      </w:r>
      <w:r>
        <w:t>hippocampe</w:t>
      </w:r>
    </w:p>
    <w:p w14:paraId="798F10DC" w14:textId="77777777" w:rsidR="00067E2E" w:rsidRDefault="00A0702C">
      <w:pPr>
        <w:pStyle w:val="effectus"/>
      </w:pPr>
      <w:r>
        <w:rPr>
          <w:b/>
          <w:iCs/>
        </w:rPr>
        <w:t>Hippocras</w:t>
      </w:r>
      <w:r>
        <w:rPr>
          <w:b/>
          <w:iCs/>
        </w:rPr>
        <w:tab/>
      </w:r>
      <w:r>
        <w:t>hippocras</w:t>
      </w:r>
    </w:p>
    <w:p w14:paraId="0086C19C" w14:textId="77777777" w:rsidR="00067E2E" w:rsidRDefault="00A0702C">
      <w:pPr>
        <w:pStyle w:val="effectus"/>
      </w:pPr>
      <w:r>
        <w:rPr>
          <w:b/>
          <w:iCs/>
        </w:rPr>
        <w:t>Hippocrates</w:t>
      </w:r>
      <w:r>
        <w:rPr>
          <w:iCs/>
        </w:rPr>
        <w:tab/>
      </w:r>
      <w:r>
        <w:t>Hippocrate</w:t>
      </w:r>
    </w:p>
    <w:p w14:paraId="4CBE308C" w14:textId="77777777" w:rsidR="00067E2E" w:rsidRDefault="00A0702C">
      <w:pPr>
        <w:pStyle w:val="effectus"/>
      </w:pPr>
      <w:r>
        <w:rPr>
          <w:b/>
          <w:iCs/>
        </w:rPr>
        <w:t>Hippomanes</w:t>
      </w:r>
      <w:r>
        <w:rPr>
          <w:iCs/>
        </w:rPr>
        <w:tab/>
      </w:r>
      <w:r>
        <w:t>hippomane</w:t>
      </w:r>
    </w:p>
    <w:p w14:paraId="37595183" w14:textId="77777777" w:rsidR="00067E2E" w:rsidRDefault="00A0702C">
      <w:pPr>
        <w:pStyle w:val="effectus"/>
      </w:pPr>
      <w:r>
        <w:rPr>
          <w:b/>
          <w:iCs/>
        </w:rPr>
        <w:t>Hippopotamus</w:t>
      </w:r>
      <w:r>
        <w:rPr>
          <w:b/>
          <w:iCs/>
        </w:rPr>
        <w:tab/>
      </w:r>
      <w:r>
        <w:t>hippopotome</w:t>
      </w:r>
    </w:p>
    <w:p w14:paraId="7898EE0C" w14:textId="77777777" w:rsidR="00067E2E" w:rsidRDefault="00A0702C">
      <w:pPr>
        <w:pStyle w:val="effectus"/>
      </w:pPr>
      <w:r>
        <w:rPr>
          <w:b/>
          <w:iCs/>
        </w:rPr>
        <w:t>Hippotomia</w:t>
      </w:r>
      <w:r>
        <w:rPr>
          <w:iCs/>
        </w:rPr>
        <w:tab/>
      </w:r>
      <w:r>
        <w:t>hippotomie</w:t>
      </w:r>
    </w:p>
    <w:p w14:paraId="1DF12BF0" w14:textId="77777777" w:rsidR="00067E2E" w:rsidRDefault="00A0702C">
      <w:pPr>
        <w:pStyle w:val="effectus"/>
      </w:pPr>
      <w:r>
        <w:rPr>
          <w:b/>
          <w:iCs/>
        </w:rPr>
        <w:t>Hippus</w:t>
      </w:r>
      <w:r>
        <w:rPr>
          <w:iCs/>
        </w:rPr>
        <w:tab/>
      </w:r>
      <w:r>
        <w:t>clignotement</w:t>
      </w:r>
    </w:p>
    <w:p w14:paraId="482F471E" w14:textId="77777777" w:rsidR="00067E2E" w:rsidRDefault="00A0702C">
      <w:pPr>
        <w:pStyle w:val="effectus"/>
      </w:pPr>
      <w:r>
        <w:rPr>
          <w:b/>
          <w:iCs/>
        </w:rPr>
        <w:t>Hirquus</w:t>
      </w:r>
      <w:r>
        <w:rPr>
          <w:iCs/>
        </w:rPr>
        <w:tab/>
      </w:r>
      <w:r>
        <w:t>canthus</w:t>
      </w:r>
    </w:p>
    <w:p w14:paraId="58C814D3" w14:textId="77777777" w:rsidR="00067E2E" w:rsidRDefault="00A0702C">
      <w:pPr>
        <w:pStyle w:val="effectus"/>
      </w:pPr>
      <w:r>
        <w:rPr>
          <w:b/>
          <w:iCs/>
        </w:rPr>
        <w:t>Hirsutus</w:t>
      </w:r>
      <w:r>
        <w:rPr>
          <w:iCs/>
        </w:rPr>
        <w:tab/>
      </w:r>
      <w:r>
        <w:t>hirsute</w:t>
      </w:r>
    </w:p>
    <w:p w14:paraId="0ED3D512" w14:textId="77777777" w:rsidR="00067E2E" w:rsidRDefault="00A0702C">
      <w:pPr>
        <w:pStyle w:val="effectus"/>
      </w:pPr>
      <w:r>
        <w:rPr>
          <w:b/>
          <w:iCs/>
        </w:rPr>
        <w:t>Hirtus</w:t>
      </w:r>
      <w:r>
        <w:tab/>
        <w:t>hérissé</w:t>
      </w:r>
    </w:p>
    <w:p w14:paraId="6FA1D506" w14:textId="77777777" w:rsidR="00067E2E" w:rsidRDefault="00A0702C">
      <w:pPr>
        <w:pStyle w:val="effectus"/>
      </w:pPr>
      <w:r>
        <w:rPr>
          <w:b/>
          <w:iCs/>
        </w:rPr>
        <w:t>Hirtuosus</w:t>
      </w:r>
      <w:r>
        <w:rPr>
          <w:iCs/>
        </w:rPr>
        <w:tab/>
      </w:r>
      <w:r>
        <w:t>hirsute</w:t>
      </w:r>
    </w:p>
    <w:p w14:paraId="2E763DF1" w14:textId="77777777" w:rsidR="00067E2E" w:rsidRDefault="00A0702C">
      <w:pPr>
        <w:pStyle w:val="effectus"/>
      </w:pPr>
      <w:r>
        <w:rPr>
          <w:b/>
          <w:iCs/>
        </w:rPr>
        <w:t>Hirudo</w:t>
      </w:r>
      <w:r>
        <w:rPr>
          <w:iCs/>
        </w:rPr>
        <w:tab/>
      </w:r>
      <w:r>
        <w:t>sangsue</w:t>
      </w:r>
    </w:p>
    <w:p w14:paraId="09331CA6" w14:textId="77777777" w:rsidR="00067E2E" w:rsidRDefault="00A0702C">
      <w:pPr>
        <w:pStyle w:val="effectus"/>
      </w:pPr>
      <w:r>
        <w:rPr>
          <w:b/>
          <w:iCs/>
        </w:rPr>
        <w:t>Hispiditas</w:t>
      </w:r>
      <w:r>
        <w:rPr>
          <w:iCs/>
        </w:rPr>
        <w:tab/>
      </w:r>
      <w:r>
        <w:t>hispidité</w:t>
      </w:r>
    </w:p>
    <w:p w14:paraId="08DEB478" w14:textId="77777777" w:rsidR="00067E2E" w:rsidRDefault="00A0702C">
      <w:pPr>
        <w:pStyle w:val="effectus"/>
      </w:pPr>
      <w:r>
        <w:rPr>
          <w:b/>
          <w:iCs/>
        </w:rPr>
        <w:t>Hispidus</w:t>
      </w:r>
      <w:r>
        <w:rPr>
          <w:iCs/>
        </w:rPr>
        <w:tab/>
      </w:r>
      <w:r>
        <w:t>hispide</w:t>
      </w:r>
    </w:p>
    <w:p w14:paraId="62BE20DB" w14:textId="77777777" w:rsidR="00067E2E" w:rsidRDefault="00A0702C">
      <w:pPr>
        <w:pStyle w:val="effectus"/>
      </w:pPr>
      <w:r>
        <w:rPr>
          <w:b/>
          <w:iCs/>
        </w:rPr>
        <w:t>Historia naturalis</w:t>
      </w:r>
      <w:r>
        <w:rPr>
          <w:b/>
          <w:iCs/>
        </w:rPr>
        <w:tab/>
      </w:r>
      <w:r>
        <w:rPr>
          <w:b/>
          <w:iCs/>
        </w:rPr>
        <w:tab/>
      </w:r>
      <w:r>
        <w:t>histoire naturelle</w:t>
      </w:r>
    </w:p>
    <w:p w14:paraId="32FF536B" w14:textId="77777777" w:rsidR="00067E2E" w:rsidRDefault="00A0702C">
      <w:pPr>
        <w:pStyle w:val="effectus"/>
      </w:pPr>
      <w:r>
        <w:rPr>
          <w:b/>
          <w:iCs/>
        </w:rPr>
        <w:t>Holometrum</w:t>
      </w:r>
      <w:r>
        <w:rPr>
          <w:iCs/>
        </w:rPr>
        <w:tab/>
      </w:r>
      <w:r>
        <w:t>holomètre</w:t>
      </w:r>
    </w:p>
    <w:p w14:paraId="082FEBE4" w14:textId="77777777" w:rsidR="00067E2E" w:rsidRDefault="00A0702C">
      <w:pPr>
        <w:pStyle w:val="effectus"/>
      </w:pPr>
      <w:r>
        <w:rPr>
          <w:b/>
          <w:iCs/>
        </w:rPr>
        <w:t>Holosteon</w:t>
      </w:r>
      <w:r>
        <w:rPr>
          <w:b/>
          <w:iCs/>
        </w:rPr>
        <w:tab/>
      </w:r>
      <w:r>
        <w:t>holosteon</w:t>
      </w:r>
    </w:p>
    <w:p w14:paraId="31795043" w14:textId="77777777" w:rsidR="00067E2E" w:rsidRDefault="00A0702C">
      <w:pPr>
        <w:pStyle w:val="effectus"/>
      </w:pPr>
      <w:r>
        <w:rPr>
          <w:b/>
          <w:iCs/>
        </w:rPr>
        <w:t>Holothuria</w:t>
      </w:r>
      <w:r>
        <w:rPr>
          <w:iCs/>
        </w:rPr>
        <w:tab/>
      </w:r>
      <w:r>
        <w:t>holothurie</w:t>
      </w:r>
    </w:p>
    <w:p w14:paraId="1608EA4B" w14:textId="77777777" w:rsidR="00067E2E" w:rsidRDefault="00A0702C">
      <w:pPr>
        <w:pStyle w:val="effectus"/>
      </w:pPr>
      <w:r>
        <w:rPr>
          <w:b/>
          <w:iCs/>
        </w:rPr>
        <w:t>Homiosis</w:t>
      </w:r>
      <w:r>
        <w:rPr>
          <w:iCs/>
        </w:rPr>
        <w:tab/>
      </w:r>
      <w:r>
        <w:t>homiose</w:t>
      </w:r>
    </w:p>
    <w:p w14:paraId="6F10EB74" w14:textId="77777777" w:rsidR="00067E2E" w:rsidRDefault="00A0702C">
      <w:pPr>
        <w:pStyle w:val="effectus"/>
      </w:pPr>
      <w:r>
        <w:rPr>
          <w:b/>
          <w:iCs/>
        </w:rPr>
        <w:t>Homo</w:t>
      </w:r>
      <w:r>
        <w:rPr>
          <w:iCs/>
        </w:rPr>
        <w:tab/>
      </w:r>
      <w:r>
        <w:t>homme</w:t>
      </w:r>
    </w:p>
    <w:p w14:paraId="7725A16C" w14:textId="77777777" w:rsidR="00067E2E" w:rsidRDefault="00A0702C">
      <w:pPr>
        <w:pStyle w:val="effectus"/>
      </w:pPr>
      <w:r>
        <w:rPr>
          <w:b/>
          <w:iCs/>
        </w:rPr>
        <w:t>Homocentricus</w:t>
      </w:r>
      <w:r>
        <w:rPr>
          <w:iCs/>
        </w:rPr>
        <w:tab/>
      </w:r>
      <w:r>
        <w:t>homocentrique</w:t>
      </w:r>
    </w:p>
    <w:p w14:paraId="79AE95CE" w14:textId="77777777" w:rsidR="00067E2E" w:rsidRDefault="00A0702C">
      <w:pPr>
        <w:pStyle w:val="effectus"/>
      </w:pPr>
      <w:r>
        <w:rPr>
          <w:b/>
          <w:iCs/>
        </w:rPr>
        <w:t>Homogeneus</w:t>
      </w:r>
      <w:r>
        <w:tab/>
        <w:t>homogène</w:t>
      </w:r>
    </w:p>
    <w:p w14:paraId="39B5FD7E" w14:textId="77777777" w:rsidR="00067E2E" w:rsidRDefault="00A0702C">
      <w:pPr>
        <w:pStyle w:val="effectus"/>
      </w:pPr>
      <w:r>
        <w:rPr>
          <w:b/>
          <w:iCs/>
        </w:rPr>
        <w:t>Homologus</w:t>
      </w:r>
      <w:r>
        <w:tab/>
        <w:t>homologue</w:t>
      </w:r>
    </w:p>
    <w:p w14:paraId="15CA95C8" w14:textId="77777777" w:rsidR="00067E2E" w:rsidRDefault="00A0702C">
      <w:pPr>
        <w:pStyle w:val="effectus"/>
      </w:pPr>
      <w:r>
        <w:rPr>
          <w:b/>
          <w:iCs/>
        </w:rPr>
        <w:t>Homomallus</w:t>
      </w:r>
      <w:r>
        <w:rPr>
          <w:iCs/>
        </w:rPr>
        <w:tab/>
      </w:r>
      <w:r>
        <w:t>homomalle</w:t>
      </w:r>
    </w:p>
    <w:p w14:paraId="17E0C651" w14:textId="77777777" w:rsidR="00067E2E" w:rsidRDefault="00A0702C">
      <w:pPr>
        <w:pStyle w:val="effectus"/>
      </w:pPr>
      <w:r>
        <w:rPr>
          <w:b/>
          <w:iCs/>
        </w:rPr>
        <w:t>Homonymia</w:t>
      </w:r>
      <w:r>
        <w:rPr>
          <w:iCs/>
        </w:rPr>
        <w:tab/>
      </w:r>
      <w:r>
        <w:t>homonymie</w:t>
      </w:r>
    </w:p>
    <w:p w14:paraId="2524CECB" w14:textId="77777777" w:rsidR="00067E2E" w:rsidRDefault="00A0702C">
      <w:pPr>
        <w:pStyle w:val="effectus"/>
      </w:pPr>
      <w:r>
        <w:rPr>
          <w:b/>
          <w:iCs/>
        </w:rPr>
        <w:t>Homonymus</w:t>
      </w:r>
      <w:r>
        <w:tab/>
      </w:r>
      <w:r>
        <w:t>homonyme</w:t>
      </w:r>
    </w:p>
    <w:p w14:paraId="101E1286" w14:textId="77777777" w:rsidR="00067E2E" w:rsidRDefault="00A0702C">
      <w:pPr>
        <w:pStyle w:val="effectus"/>
      </w:pPr>
      <w:r>
        <w:rPr>
          <w:b/>
          <w:iCs/>
        </w:rPr>
        <w:t>Homophagia</w:t>
      </w:r>
      <w:r>
        <w:tab/>
        <w:t>homophagie</w:t>
      </w:r>
    </w:p>
    <w:p w14:paraId="6CB94ACF" w14:textId="77777777" w:rsidR="00067E2E" w:rsidRDefault="00A0702C">
      <w:pPr>
        <w:pStyle w:val="effectus"/>
      </w:pPr>
      <w:r>
        <w:rPr>
          <w:b/>
          <w:iCs/>
        </w:rPr>
        <w:t>Homophagus</w:t>
      </w:r>
      <w:r>
        <w:tab/>
        <w:t>homophage</w:t>
      </w:r>
    </w:p>
    <w:p w14:paraId="1B77E6E1" w14:textId="77777777" w:rsidR="00067E2E" w:rsidRDefault="00A0702C">
      <w:pPr>
        <w:pStyle w:val="effectus"/>
      </w:pPr>
      <w:r>
        <w:rPr>
          <w:b/>
          <w:iCs/>
        </w:rPr>
        <w:t>Homotonus</w:t>
      </w:r>
      <w:r>
        <w:tab/>
        <w:t>homotone</w:t>
      </w:r>
    </w:p>
    <w:p w14:paraId="61E10CFE" w14:textId="77777777" w:rsidR="00067E2E" w:rsidRDefault="00A0702C">
      <w:pPr>
        <w:pStyle w:val="effectus"/>
      </w:pPr>
      <w:r>
        <w:rPr>
          <w:b/>
          <w:iCs/>
        </w:rPr>
        <w:t>Homunculus</w:t>
      </w:r>
      <w:r>
        <w:tab/>
        <w:t>homoncule</w:t>
      </w:r>
    </w:p>
    <w:p w14:paraId="11BC6283" w14:textId="77777777" w:rsidR="00067E2E" w:rsidRDefault="00A0702C">
      <w:pPr>
        <w:pStyle w:val="effectus"/>
      </w:pPr>
      <w:r>
        <w:rPr>
          <w:b/>
          <w:iCs/>
        </w:rPr>
        <w:t>Horizo</w:t>
      </w:r>
      <w:r>
        <w:tab/>
        <w:t>horison</w:t>
      </w:r>
    </w:p>
    <w:p w14:paraId="031C0732" w14:textId="77777777" w:rsidR="00067E2E" w:rsidRDefault="00A0702C">
      <w:pPr>
        <w:pStyle w:val="effectus"/>
      </w:pPr>
      <w:r>
        <w:rPr>
          <w:b/>
          <w:iCs/>
        </w:rPr>
        <w:t>Horopter</w:t>
      </w:r>
      <w:r>
        <w:rPr>
          <w:iCs/>
        </w:rPr>
        <w:tab/>
      </w:r>
      <w:r>
        <w:t>horoptère</w:t>
      </w:r>
    </w:p>
    <w:p w14:paraId="654CC734" w14:textId="77777777" w:rsidR="00067E2E" w:rsidRDefault="00A0702C">
      <w:pPr>
        <w:pStyle w:val="effectus"/>
      </w:pPr>
      <w:r>
        <w:rPr>
          <w:b/>
          <w:iCs/>
        </w:rPr>
        <w:t>Horoscopus</w:t>
      </w:r>
      <w:r>
        <w:rPr>
          <w:iCs/>
        </w:rPr>
        <w:tab/>
      </w:r>
      <w:r>
        <w:t>horoscope</w:t>
      </w:r>
    </w:p>
    <w:p w14:paraId="4D82FF04" w14:textId="77777777" w:rsidR="00067E2E" w:rsidRDefault="00A0702C">
      <w:pPr>
        <w:pStyle w:val="effectus"/>
      </w:pPr>
      <w:r>
        <w:rPr>
          <w:b/>
          <w:iCs/>
        </w:rPr>
        <w:t>Horripilatio</w:t>
      </w:r>
      <w:r>
        <w:rPr>
          <w:iCs/>
        </w:rPr>
        <w:tab/>
      </w:r>
      <w:r>
        <w:t>horripilationn</w:t>
      </w:r>
    </w:p>
    <w:p w14:paraId="357E273A" w14:textId="77777777" w:rsidR="00067E2E" w:rsidRDefault="00A0702C">
      <w:pPr>
        <w:pStyle w:val="effectus"/>
      </w:pPr>
      <w:r>
        <w:rPr>
          <w:b/>
          <w:iCs/>
        </w:rPr>
        <w:t>Hunlectans</w:t>
      </w:r>
      <w:r>
        <w:tab/>
        <w:t>humectant</w:t>
      </w:r>
    </w:p>
    <w:p w14:paraId="43B3AFB1" w14:textId="77777777" w:rsidR="00067E2E" w:rsidRDefault="00A0702C">
      <w:pPr>
        <w:pStyle w:val="effectus"/>
      </w:pPr>
      <w:r>
        <w:rPr>
          <w:b/>
          <w:iCs/>
        </w:rPr>
        <w:t>Humectatio</w:t>
      </w:r>
      <w:r>
        <w:rPr>
          <w:iCs/>
        </w:rPr>
        <w:tab/>
      </w:r>
      <w:r>
        <w:t>humectation</w:t>
      </w:r>
    </w:p>
    <w:p w14:paraId="5F67E80C" w14:textId="77777777" w:rsidR="00067E2E" w:rsidRDefault="00A0702C">
      <w:pPr>
        <w:pStyle w:val="effectus"/>
      </w:pPr>
      <w:r>
        <w:rPr>
          <w:b/>
          <w:iCs/>
        </w:rPr>
        <w:t>Humerarius</w:t>
      </w:r>
      <w:r>
        <w:rPr>
          <w:b/>
          <w:iCs/>
        </w:rPr>
        <w:tab/>
      </w:r>
      <w:r>
        <w:t>humeraire</w:t>
      </w:r>
    </w:p>
    <w:p w14:paraId="303E10E4" w14:textId="77777777" w:rsidR="00067E2E" w:rsidRDefault="00A0702C">
      <w:pPr>
        <w:pStyle w:val="effectus"/>
      </w:pPr>
      <w:r>
        <w:rPr>
          <w:b/>
          <w:iCs/>
        </w:rPr>
        <w:t>Humerus</w:t>
      </w:r>
      <w:r>
        <w:rPr>
          <w:b/>
          <w:iCs/>
        </w:rPr>
        <w:tab/>
      </w:r>
      <w:r>
        <w:t>humerus</w:t>
      </w:r>
    </w:p>
    <w:p w14:paraId="581AD052" w14:textId="77777777" w:rsidR="00067E2E" w:rsidRDefault="00A0702C">
      <w:pPr>
        <w:pStyle w:val="effectus"/>
      </w:pPr>
      <w:r>
        <w:rPr>
          <w:b/>
          <w:iCs/>
        </w:rPr>
        <w:t>Humidum radicale</w:t>
      </w:r>
      <w:r>
        <w:rPr>
          <w:iCs/>
        </w:rPr>
        <w:tab/>
        <w:t>humide</w:t>
      </w:r>
      <w:r>
        <w:t xml:space="preserve"> radical</w:t>
      </w:r>
    </w:p>
    <w:p w14:paraId="17B6BD4C" w14:textId="77777777" w:rsidR="00067E2E" w:rsidRDefault="00A0702C">
      <w:pPr>
        <w:pStyle w:val="effectus"/>
      </w:pPr>
      <w:r>
        <w:rPr>
          <w:b/>
          <w:iCs/>
        </w:rPr>
        <w:t>Humidus</w:t>
      </w:r>
      <w:r>
        <w:rPr>
          <w:iCs/>
        </w:rPr>
        <w:tab/>
      </w:r>
      <w:r>
        <w:t>humide</w:t>
      </w:r>
    </w:p>
    <w:p w14:paraId="5888C87A" w14:textId="77777777" w:rsidR="00067E2E" w:rsidRDefault="00A0702C">
      <w:pPr>
        <w:pStyle w:val="effectus"/>
      </w:pPr>
      <w:r>
        <w:rPr>
          <w:b/>
          <w:iCs/>
        </w:rPr>
        <w:t>Humifusus</w:t>
      </w:r>
      <w:r>
        <w:rPr>
          <w:iCs/>
        </w:rPr>
        <w:tab/>
      </w:r>
      <w:r>
        <w:t>humifuse</w:t>
      </w:r>
    </w:p>
    <w:p w14:paraId="127FCF2F" w14:textId="77777777" w:rsidR="00067E2E" w:rsidRDefault="00A0702C">
      <w:pPr>
        <w:pStyle w:val="effectus"/>
      </w:pPr>
      <w:r>
        <w:rPr>
          <w:b/>
          <w:iCs/>
        </w:rPr>
        <w:t>Humor</w:t>
      </w:r>
      <w:r>
        <w:tab/>
        <w:t>humeur</w:t>
      </w:r>
    </w:p>
    <w:p w14:paraId="4C3BEFE7" w14:textId="77777777" w:rsidR="00067E2E" w:rsidRDefault="00A0702C">
      <w:pPr>
        <w:pStyle w:val="effectus"/>
      </w:pPr>
      <w:r>
        <w:rPr>
          <w:b/>
          <w:iCs/>
        </w:rPr>
        <w:t>Humoralis</w:t>
      </w:r>
      <w:r>
        <w:rPr>
          <w:iCs/>
        </w:rPr>
        <w:tab/>
      </w:r>
      <w:r>
        <w:t>humoral</w:t>
      </w:r>
    </w:p>
    <w:p w14:paraId="326F42BE" w14:textId="77777777" w:rsidR="00067E2E" w:rsidRDefault="00A0702C">
      <w:pPr>
        <w:pStyle w:val="effectus"/>
      </w:pPr>
      <w:r>
        <w:rPr>
          <w:b/>
          <w:iCs/>
        </w:rPr>
        <w:t>Hyacinthus</w:t>
      </w:r>
      <w:r>
        <w:tab/>
        <w:t>hyacinthe</w:t>
      </w:r>
    </w:p>
    <w:p w14:paraId="716033FC" w14:textId="77777777" w:rsidR="00067E2E" w:rsidRDefault="00A0702C">
      <w:pPr>
        <w:pStyle w:val="effectus"/>
      </w:pPr>
      <w:r>
        <w:rPr>
          <w:b/>
          <w:iCs/>
        </w:rPr>
        <w:t>Hyalodes</w:t>
      </w:r>
      <w:r>
        <w:rPr>
          <w:iCs/>
        </w:rPr>
        <w:tab/>
      </w:r>
      <w:r>
        <w:t>hyaloïde</w:t>
      </w:r>
    </w:p>
    <w:p w14:paraId="12B736E5" w14:textId="77777777" w:rsidR="00067E2E" w:rsidRDefault="00A0702C">
      <w:pPr>
        <w:pStyle w:val="effectus"/>
      </w:pPr>
      <w:r>
        <w:rPr>
          <w:b/>
          <w:iCs/>
        </w:rPr>
        <w:t>Hybrida</w:t>
      </w:r>
      <w:r>
        <w:tab/>
        <w:t>hybride</w:t>
      </w:r>
    </w:p>
    <w:p w14:paraId="19C1BBD9" w14:textId="77777777" w:rsidR="00067E2E" w:rsidRDefault="00A0702C">
      <w:pPr>
        <w:pStyle w:val="effectus"/>
      </w:pPr>
      <w:r>
        <w:rPr>
          <w:b/>
          <w:iCs/>
        </w:rPr>
        <w:t>Hydatis</w:t>
      </w:r>
      <w:r>
        <w:rPr>
          <w:iCs/>
        </w:rPr>
        <w:tab/>
      </w:r>
      <w:r>
        <w:t>hydatide</w:t>
      </w:r>
    </w:p>
    <w:p w14:paraId="38502057" w14:textId="77777777" w:rsidR="00067E2E" w:rsidRDefault="00A0702C">
      <w:pPr>
        <w:pStyle w:val="effectus"/>
      </w:pPr>
      <w:r>
        <w:rPr>
          <w:b/>
          <w:iCs/>
        </w:rPr>
        <w:t>Hydatismus</w:t>
      </w:r>
      <w:r>
        <w:rPr>
          <w:iCs/>
        </w:rPr>
        <w:tab/>
      </w:r>
      <w:r>
        <w:t>hydatisme</w:t>
      </w:r>
    </w:p>
    <w:p w14:paraId="74F57F65" w14:textId="77777777" w:rsidR="00067E2E" w:rsidRDefault="00A0702C">
      <w:pPr>
        <w:pStyle w:val="effectus"/>
      </w:pPr>
      <w:r>
        <w:rPr>
          <w:b/>
          <w:iCs/>
        </w:rPr>
        <w:t>Hydatodes</w:t>
      </w:r>
      <w:r>
        <w:rPr>
          <w:iCs/>
        </w:rPr>
        <w:tab/>
      </w:r>
      <w:r>
        <w:t>aqueux</w:t>
      </w:r>
    </w:p>
    <w:p w14:paraId="09254513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393]</w:t>
      </w:r>
    </w:p>
    <w:p w14:paraId="75D79548" w14:textId="77777777" w:rsidR="00067E2E" w:rsidRDefault="00A0702C">
      <w:pPr>
        <w:pStyle w:val="effectus"/>
      </w:pPr>
      <w:r>
        <w:rPr>
          <w:b/>
          <w:iCs/>
        </w:rPr>
        <w:t>Hydatoides</w:t>
      </w:r>
      <w:r>
        <w:rPr>
          <w:iCs/>
        </w:rPr>
        <w:tab/>
      </w:r>
      <w:r>
        <w:t>hydatoïde</w:t>
      </w:r>
    </w:p>
    <w:p w14:paraId="6A86F1E0" w14:textId="77777777" w:rsidR="00067E2E" w:rsidRDefault="00A0702C">
      <w:pPr>
        <w:pStyle w:val="effectus"/>
      </w:pPr>
      <w:r>
        <w:rPr>
          <w:b/>
          <w:iCs/>
        </w:rPr>
        <w:t>Hydrœ</w:t>
      </w:r>
      <w:r>
        <w:rPr>
          <w:iCs/>
        </w:rPr>
        <w:tab/>
      </w:r>
      <w:r>
        <w:t>hydres</w:t>
      </w:r>
    </w:p>
    <w:p w14:paraId="55FA0EFE" w14:textId="77777777" w:rsidR="00067E2E" w:rsidRDefault="00A0702C">
      <w:pPr>
        <w:pStyle w:val="effectus"/>
      </w:pPr>
      <w:r>
        <w:rPr>
          <w:b/>
          <w:iCs/>
        </w:rPr>
        <w:t>Hydrœleum</w:t>
      </w:r>
      <w:r>
        <w:rPr>
          <w:iCs/>
        </w:rPr>
        <w:tab/>
      </w:r>
      <w:r>
        <w:t>hydréléon</w:t>
      </w:r>
    </w:p>
    <w:p w14:paraId="751E0056" w14:textId="77777777" w:rsidR="00067E2E" w:rsidRDefault="00A0702C">
      <w:pPr>
        <w:pStyle w:val="effectus"/>
      </w:pPr>
      <w:r>
        <w:rPr>
          <w:b/>
          <w:iCs/>
        </w:rPr>
        <w:t>Hydragogus</w:t>
      </w:r>
      <w:r>
        <w:rPr>
          <w:iCs/>
        </w:rPr>
        <w:tab/>
      </w:r>
      <w:r>
        <w:t>hydragogue</w:t>
      </w:r>
    </w:p>
    <w:p w14:paraId="1AFFC9D2" w14:textId="77777777" w:rsidR="00067E2E" w:rsidRDefault="00A0702C">
      <w:pPr>
        <w:pStyle w:val="effectus"/>
      </w:pPr>
      <w:r>
        <w:rPr>
          <w:b/>
          <w:iCs/>
        </w:rPr>
        <w:t>Hydrargyrosis</w:t>
      </w:r>
      <w:r>
        <w:rPr>
          <w:iCs/>
        </w:rPr>
        <w:tab/>
        <w:t>h</w:t>
      </w:r>
      <w:r>
        <w:t>ydrargyrose</w:t>
      </w:r>
    </w:p>
    <w:p w14:paraId="61EE4A63" w14:textId="77777777" w:rsidR="00067E2E" w:rsidRDefault="00A0702C">
      <w:pPr>
        <w:pStyle w:val="effectus"/>
      </w:pPr>
      <w:r>
        <w:rPr>
          <w:b/>
          <w:iCs/>
        </w:rPr>
        <w:t>Hydrargyrum.</w:t>
      </w:r>
      <w:r>
        <w:rPr>
          <w:iCs/>
        </w:rPr>
        <w:tab/>
      </w:r>
      <w:r>
        <w:t>mercure</w:t>
      </w:r>
    </w:p>
    <w:p w14:paraId="0DA8B4A6" w14:textId="77777777" w:rsidR="00067E2E" w:rsidRDefault="00A0702C">
      <w:pPr>
        <w:pStyle w:val="effectus"/>
      </w:pPr>
      <w:r>
        <w:rPr>
          <w:b/>
          <w:iCs/>
        </w:rPr>
        <w:t>Hydras</w:t>
      </w:r>
      <w:r>
        <w:rPr>
          <w:iCs/>
        </w:rPr>
        <w:tab/>
      </w:r>
      <w:r>
        <w:t>hydrate</w:t>
      </w:r>
    </w:p>
    <w:p w14:paraId="1C270160" w14:textId="77777777" w:rsidR="00067E2E" w:rsidRDefault="00A0702C">
      <w:pPr>
        <w:pStyle w:val="effectus"/>
      </w:pPr>
      <w:r>
        <w:rPr>
          <w:b/>
          <w:iCs/>
        </w:rPr>
        <w:t>Hydraulica</w:t>
      </w:r>
      <w:r>
        <w:rPr>
          <w:iCs/>
        </w:rPr>
        <w:tab/>
      </w:r>
      <w:r>
        <w:t>hydraulique</w:t>
      </w:r>
    </w:p>
    <w:p w14:paraId="1F6C74C7" w14:textId="77777777" w:rsidR="00067E2E" w:rsidRDefault="00A0702C">
      <w:pPr>
        <w:pStyle w:val="effectus"/>
      </w:pPr>
      <w:r>
        <w:rPr>
          <w:b/>
          <w:iCs/>
        </w:rPr>
        <w:t>Hydraulicus</w:t>
      </w:r>
      <w:r>
        <w:rPr>
          <w:iCs/>
        </w:rPr>
        <w:tab/>
      </w:r>
      <w:r>
        <w:t>hydraulique</w:t>
      </w:r>
    </w:p>
    <w:p w14:paraId="1EC8B2EA" w14:textId="77777777" w:rsidR="00067E2E" w:rsidRDefault="00A0702C">
      <w:pPr>
        <w:pStyle w:val="effectus"/>
      </w:pPr>
      <w:r>
        <w:rPr>
          <w:b/>
          <w:iCs/>
        </w:rPr>
        <w:t>Hydrenterocele</w:t>
      </w:r>
      <w:r>
        <w:tab/>
        <w:t>hydréntérocèle</w:t>
      </w:r>
    </w:p>
    <w:p w14:paraId="14846C77" w14:textId="77777777" w:rsidR="00067E2E" w:rsidRDefault="00A0702C">
      <w:pPr>
        <w:pStyle w:val="effectus"/>
      </w:pPr>
      <w:r>
        <w:rPr>
          <w:b/>
          <w:iCs/>
        </w:rPr>
        <w:t>Hydroa</w:t>
      </w:r>
      <w:r>
        <w:tab/>
        <w:t>échauboulures</w:t>
      </w:r>
    </w:p>
    <w:p w14:paraId="3741C036" w14:textId="77777777" w:rsidR="00067E2E" w:rsidRDefault="00A0702C">
      <w:pPr>
        <w:pStyle w:val="effectus"/>
      </w:pPr>
      <w:r>
        <w:rPr>
          <w:b/>
          <w:iCs/>
        </w:rPr>
        <w:t>Hydrocardia</w:t>
      </w:r>
      <w:r>
        <w:rPr>
          <w:iCs/>
        </w:rPr>
        <w:tab/>
      </w:r>
      <w:r>
        <w:t>hydrocardie</w:t>
      </w:r>
    </w:p>
    <w:p w14:paraId="7077AD2F" w14:textId="77777777" w:rsidR="00067E2E" w:rsidRDefault="00A0702C">
      <w:pPr>
        <w:pStyle w:val="effectus"/>
      </w:pPr>
      <w:r>
        <w:rPr>
          <w:b/>
          <w:iCs/>
        </w:rPr>
        <w:t>Hydrocele</w:t>
      </w:r>
      <w:r>
        <w:rPr>
          <w:b/>
          <w:iCs/>
        </w:rPr>
        <w:tab/>
      </w:r>
      <w:r>
        <w:t>hydrocèle</w:t>
      </w:r>
    </w:p>
    <w:p w14:paraId="3A3BCE8C" w14:textId="77777777" w:rsidR="00067E2E" w:rsidRDefault="00A0702C">
      <w:pPr>
        <w:pStyle w:val="effectus"/>
      </w:pPr>
      <w:r>
        <w:rPr>
          <w:b/>
          <w:iCs/>
        </w:rPr>
        <w:t>Hydroceph</w:t>
      </w:r>
      <w:r>
        <w:rPr>
          <w:b/>
          <w:iCs/>
        </w:rPr>
        <w:t>alus</w:t>
      </w:r>
      <w:r>
        <w:rPr>
          <w:iCs/>
        </w:rPr>
        <w:tab/>
      </w:r>
      <w:r>
        <w:t>hydrocéphale</w:t>
      </w:r>
    </w:p>
    <w:p w14:paraId="236FAF0C" w14:textId="77777777" w:rsidR="00067E2E" w:rsidRDefault="00A0702C">
      <w:pPr>
        <w:pStyle w:val="effectus"/>
      </w:pPr>
      <w:r>
        <w:rPr>
          <w:b/>
          <w:iCs/>
        </w:rPr>
        <w:t>Hydrocorei</w:t>
      </w:r>
      <w:r>
        <w:rPr>
          <w:iCs/>
        </w:rPr>
        <w:tab/>
      </w:r>
      <w:r>
        <w:t>hydrocorées</w:t>
      </w:r>
    </w:p>
    <w:p w14:paraId="0E9B1F34" w14:textId="77777777" w:rsidR="00067E2E" w:rsidRDefault="00A0702C">
      <w:pPr>
        <w:pStyle w:val="effectus"/>
      </w:pPr>
      <w:r>
        <w:rPr>
          <w:b/>
          <w:iCs/>
        </w:rPr>
        <w:t>Hydrodynamica</w:t>
      </w:r>
      <w:r>
        <w:rPr>
          <w:iCs/>
        </w:rPr>
        <w:tab/>
      </w:r>
      <w:r>
        <w:t>hydrodynamique</w:t>
      </w:r>
    </w:p>
    <w:p w14:paraId="7008B813" w14:textId="77777777" w:rsidR="00067E2E" w:rsidRDefault="00A0702C">
      <w:pPr>
        <w:pStyle w:val="effectus"/>
      </w:pPr>
      <w:r>
        <w:rPr>
          <w:b/>
          <w:iCs/>
        </w:rPr>
        <w:t>Hydro-enterocele</w:t>
      </w:r>
      <w:r>
        <w:rPr>
          <w:iCs/>
        </w:rPr>
        <w:tab/>
      </w:r>
      <w:r>
        <w:rPr>
          <w:iCs/>
        </w:rPr>
        <w:tab/>
        <w:t>h</w:t>
      </w:r>
      <w:r>
        <w:t>ydro-entérocèle</w:t>
      </w:r>
    </w:p>
    <w:p w14:paraId="198A94DC" w14:textId="77777777" w:rsidR="00067E2E" w:rsidRDefault="00A0702C">
      <w:pPr>
        <w:pStyle w:val="effectus"/>
      </w:pPr>
      <w:r>
        <w:rPr>
          <w:b/>
          <w:iCs/>
        </w:rPr>
        <w:t>Hydro-enteromphalus</w:t>
      </w:r>
      <w:r>
        <w:rPr>
          <w:iCs/>
        </w:rPr>
        <w:tab/>
      </w:r>
      <w:r>
        <w:t>hydro-entéromphale</w:t>
      </w:r>
    </w:p>
    <w:p w14:paraId="747D7B62" w14:textId="77777777" w:rsidR="00067E2E" w:rsidRDefault="00A0702C">
      <w:pPr>
        <w:pStyle w:val="effectus"/>
      </w:pPr>
      <w:r>
        <w:rPr>
          <w:b/>
          <w:iCs/>
        </w:rPr>
        <w:t>Hydrogala</w:t>
      </w:r>
      <w:r>
        <w:rPr>
          <w:iCs/>
        </w:rPr>
        <w:tab/>
      </w:r>
      <w:r>
        <w:t>hydrogale</w:t>
      </w:r>
    </w:p>
    <w:p w14:paraId="0CF3590A" w14:textId="77777777" w:rsidR="00067E2E" w:rsidRDefault="00A0702C">
      <w:pPr>
        <w:pStyle w:val="effectus"/>
      </w:pPr>
      <w:r>
        <w:rPr>
          <w:b/>
          <w:iCs/>
        </w:rPr>
        <w:t>Hydrogenium</w:t>
      </w:r>
      <w:r>
        <w:rPr>
          <w:iCs/>
        </w:rPr>
        <w:tab/>
      </w:r>
      <w:r>
        <w:t>hydrogène</w:t>
      </w:r>
    </w:p>
    <w:p w14:paraId="6EAB809D" w14:textId="77777777" w:rsidR="00067E2E" w:rsidRDefault="00A0702C">
      <w:pPr>
        <w:pStyle w:val="effectus"/>
      </w:pPr>
      <w:r>
        <w:rPr>
          <w:b/>
          <w:iCs/>
        </w:rPr>
        <w:t>Hydrographia</w:t>
      </w:r>
      <w:r>
        <w:tab/>
        <w:t>hydrographie</w:t>
      </w:r>
    </w:p>
    <w:p w14:paraId="4471F8C7" w14:textId="77777777" w:rsidR="00067E2E" w:rsidRDefault="00A0702C">
      <w:pPr>
        <w:pStyle w:val="effectus"/>
      </w:pPr>
      <w:r>
        <w:rPr>
          <w:b/>
          <w:iCs/>
        </w:rPr>
        <w:t>Hydrologia</w:t>
      </w:r>
      <w:r>
        <w:rPr>
          <w:iCs/>
        </w:rPr>
        <w:tab/>
        <w:t>h</w:t>
      </w:r>
      <w:r>
        <w:t>ydrologie</w:t>
      </w:r>
    </w:p>
    <w:p w14:paraId="6361B9F1" w14:textId="77777777" w:rsidR="00067E2E" w:rsidRDefault="00A0702C">
      <w:pPr>
        <w:pStyle w:val="effectus"/>
      </w:pPr>
      <w:r>
        <w:rPr>
          <w:b/>
          <w:iCs/>
        </w:rPr>
        <w:t>Hydromel</w:t>
      </w:r>
      <w:r>
        <w:rPr>
          <w:b/>
          <w:iCs/>
        </w:rPr>
        <w:tab/>
      </w:r>
      <w:r>
        <w:t>hydromel</w:t>
      </w:r>
    </w:p>
    <w:p w14:paraId="37272F9D" w14:textId="77777777" w:rsidR="00067E2E" w:rsidRDefault="00A0702C">
      <w:pPr>
        <w:pStyle w:val="effectus"/>
      </w:pPr>
      <w:r>
        <w:rPr>
          <w:b/>
          <w:iCs/>
        </w:rPr>
        <w:t>Hydrormeli</w:t>
      </w:r>
      <w:r>
        <w:tab/>
        <w:t>hydromel</w:t>
      </w:r>
    </w:p>
    <w:p w14:paraId="755A6470" w14:textId="77777777" w:rsidR="00067E2E" w:rsidRDefault="00A0702C">
      <w:pPr>
        <w:pStyle w:val="effectus"/>
      </w:pPr>
      <w:r>
        <w:rPr>
          <w:b/>
          <w:iCs/>
        </w:rPr>
        <w:t>Hydrometrum</w:t>
      </w:r>
      <w:r>
        <w:tab/>
        <w:t>hydromètre</w:t>
      </w:r>
    </w:p>
    <w:p w14:paraId="27CC04B1" w14:textId="77777777" w:rsidR="00067E2E" w:rsidRDefault="00A0702C">
      <w:pPr>
        <w:pStyle w:val="effectus"/>
      </w:pPr>
      <w:r>
        <w:rPr>
          <w:b/>
          <w:iCs/>
        </w:rPr>
        <w:t>Hydromphalon</w:t>
      </w:r>
      <w:r>
        <w:rPr>
          <w:iCs/>
        </w:rPr>
        <w:tab/>
      </w:r>
      <w:r>
        <w:t>hydromphale</w:t>
      </w:r>
    </w:p>
    <w:p w14:paraId="58DCB245" w14:textId="77777777" w:rsidR="00067E2E" w:rsidRDefault="00A0702C">
      <w:pPr>
        <w:pStyle w:val="effectus"/>
      </w:pPr>
      <w:r>
        <w:rPr>
          <w:b/>
          <w:iCs/>
        </w:rPr>
        <w:t>Hydromphalum</w:t>
      </w:r>
      <w:r>
        <w:rPr>
          <w:iCs/>
        </w:rPr>
        <w:tab/>
      </w:r>
      <w:r>
        <w:t>hydromphale</w:t>
      </w:r>
    </w:p>
    <w:p w14:paraId="25AFF535" w14:textId="77777777" w:rsidR="00067E2E" w:rsidRDefault="00A0702C">
      <w:pPr>
        <w:pStyle w:val="effectus"/>
      </w:pPr>
      <w:r>
        <w:rPr>
          <w:b/>
          <w:iCs/>
        </w:rPr>
        <w:t>Hydro-pericardium</w:t>
      </w:r>
      <w:r>
        <w:rPr>
          <w:iCs/>
        </w:rPr>
        <w:tab/>
      </w:r>
      <w:r>
        <w:t>hydro péricarde</w:t>
      </w:r>
    </w:p>
    <w:p w14:paraId="6A5EBA8F" w14:textId="77777777" w:rsidR="00067E2E" w:rsidRDefault="00A0702C">
      <w:pPr>
        <w:pStyle w:val="effectus"/>
      </w:pPr>
      <w:r>
        <w:rPr>
          <w:b/>
          <w:iCs/>
        </w:rPr>
        <w:t>Hydrophides</w:t>
      </w:r>
      <w:r>
        <w:rPr>
          <w:iCs/>
        </w:rPr>
        <w:tab/>
      </w:r>
      <w:r>
        <w:t>hydrophides</w:t>
      </w:r>
    </w:p>
    <w:p w14:paraId="4F27E4A7" w14:textId="77777777" w:rsidR="00067E2E" w:rsidRDefault="00A0702C">
      <w:pPr>
        <w:pStyle w:val="effectus"/>
      </w:pPr>
      <w:r>
        <w:rPr>
          <w:b/>
          <w:iCs/>
        </w:rPr>
        <w:t>Hydrophobia</w:t>
      </w:r>
      <w:r>
        <w:rPr>
          <w:iCs/>
        </w:rPr>
        <w:tab/>
      </w:r>
      <w:r>
        <w:t>liydrophobie</w:t>
      </w:r>
      <w:r>
        <w:tab/>
        <w:t>rage</w:t>
      </w:r>
    </w:p>
    <w:p w14:paraId="487BB94D" w14:textId="77777777" w:rsidR="00067E2E" w:rsidRDefault="00A0702C">
      <w:pPr>
        <w:pStyle w:val="effectus"/>
      </w:pPr>
      <w:r>
        <w:rPr>
          <w:b/>
          <w:iCs/>
        </w:rPr>
        <w:t>Hydrophthalmia</w:t>
      </w:r>
      <w:r>
        <w:rPr>
          <w:iCs/>
        </w:rPr>
        <w:tab/>
        <w:t>hydrophtalmie</w:t>
      </w:r>
    </w:p>
    <w:p w14:paraId="4D80A89F" w14:textId="77777777" w:rsidR="00067E2E" w:rsidRDefault="00A0702C">
      <w:pPr>
        <w:pStyle w:val="effectus"/>
      </w:pPr>
      <w:r>
        <w:rPr>
          <w:b/>
          <w:iCs/>
        </w:rPr>
        <w:t>Hydrophysocele</w:t>
      </w:r>
      <w:r>
        <w:rPr>
          <w:iCs/>
        </w:rPr>
        <w:tab/>
      </w:r>
      <w:r>
        <w:t>hydrophysocèle</w:t>
      </w:r>
    </w:p>
    <w:p w14:paraId="5BD1B9F2" w14:textId="77777777" w:rsidR="00067E2E" w:rsidRDefault="00A0702C">
      <w:pPr>
        <w:pStyle w:val="effectus"/>
      </w:pPr>
      <w:r>
        <w:rPr>
          <w:b/>
          <w:iCs/>
        </w:rPr>
        <w:t>Hydropicus</w:t>
      </w:r>
      <w:r>
        <w:rPr>
          <w:iCs/>
        </w:rPr>
        <w:tab/>
      </w:r>
      <w:r>
        <w:t>hydro</w:t>
      </w:r>
      <w:r>
        <w:t>pique</w:t>
      </w:r>
    </w:p>
    <w:p w14:paraId="17D75F1E" w14:textId="77777777" w:rsidR="00067E2E" w:rsidRDefault="00A0702C">
      <w:pPr>
        <w:pStyle w:val="effectus"/>
      </w:pPr>
      <w:r>
        <w:rPr>
          <w:b/>
          <w:iCs/>
        </w:rPr>
        <w:t>Hydropneumaticus</w:t>
      </w:r>
      <w:r>
        <w:rPr>
          <w:iCs/>
        </w:rPr>
        <w:tab/>
      </w:r>
      <w:r>
        <w:t>hydropneumatique</w:t>
      </w:r>
    </w:p>
    <w:p w14:paraId="3C68D272" w14:textId="77777777" w:rsidR="00067E2E" w:rsidRDefault="00A0702C">
      <w:pPr>
        <w:pStyle w:val="effectus"/>
      </w:pPr>
      <w:r>
        <w:rPr>
          <w:b/>
          <w:iCs/>
        </w:rPr>
        <w:t>Hydropneumatocele</w:t>
      </w:r>
      <w:r>
        <w:rPr>
          <w:iCs/>
        </w:rPr>
        <w:tab/>
      </w:r>
      <w:r>
        <w:t>hydropneumatocèle</w:t>
      </w:r>
    </w:p>
    <w:p w14:paraId="1C5E435F" w14:textId="77777777" w:rsidR="00067E2E" w:rsidRDefault="00A0702C">
      <w:pPr>
        <w:pStyle w:val="effectus"/>
      </w:pPr>
      <w:r>
        <w:rPr>
          <w:b/>
          <w:iCs/>
        </w:rPr>
        <w:t>Hydropneumosarca</w:t>
      </w:r>
      <w:r>
        <w:rPr>
          <w:iCs/>
        </w:rPr>
        <w:tab/>
      </w:r>
      <w:r>
        <w:t>hydropneuuiosarque</w:t>
      </w:r>
    </w:p>
    <w:p w14:paraId="674B52D3" w14:textId="77777777" w:rsidR="00067E2E" w:rsidRDefault="00A0702C">
      <w:pPr>
        <w:pStyle w:val="effectus"/>
      </w:pPr>
      <w:r>
        <w:rPr>
          <w:b/>
          <w:iCs/>
        </w:rPr>
        <w:t>Hydropoides</w:t>
      </w:r>
      <w:r>
        <w:rPr>
          <w:iCs/>
        </w:rPr>
        <w:tab/>
      </w:r>
      <w:r>
        <w:t>hydropoïde</w:t>
      </w:r>
    </w:p>
    <w:p w14:paraId="4FB55526" w14:textId="77777777" w:rsidR="00067E2E" w:rsidRDefault="00A0702C">
      <w:pPr>
        <w:pStyle w:val="effectus"/>
      </w:pPr>
      <w:r>
        <w:rPr>
          <w:b/>
          <w:iCs/>
        </w:rPr>
        <w:t>Hydropota</w:t>
      </w:r>
      <w:r>
        <w:rPr>
          <w:iCs/>
        </w:rPr>
        <w:tab/>
      </w:r>
      <w:r>
        <w:t>hydropote</w:t>
      </w:r>
    </w:p>
    <w:p w14:paraId="7A906D3D" w14:textId="77777777" w:rsidR="00067E2E" w:rsidRDefault="00A0702C">
      <w:pPr>
        <w:pStyle w:val="effectus"/>
      </w:pPr>
      <w:r>
        <w:rPr>
          <w:b/>
          <w:iCs/>
        </w:rPr>
        <w:t>Hydrops</w:t>
      </w:r>
      <w:r>
        <w:rPr>
          <w:iCs/>
        </w:rPr>
        <w:tab/>
      </w:r>
      <w:r>
        <w:t>hydropisie</w:t>
      </w:r>
    </w:p>
    <w:p w14:paraId="11BBC695" w14:textId="77777777" w:rsidR="00067E2E" w:rsidRDefault="00A0702C">
      <w:pPr>
        <w:pStyle w:val="effectus"/>
      </w:pPr>
      <w:r>
        <w:rPr>
          <w:b/>
          <w:iCs/>
        </w:rPr>
        <w:t>Hydro-rachis</w:t>
      </w:r>
      <w:r>
        <w:rPr>
          <w:b/>
          <w:iCs/>
        </w:rPr>
        <w:tab/>
      </w:r>
      <w:r>
        <w:t>hydro-rachis</w:t>
      </w:r>
    </w:p>
    <w:p w14:paraId="6BBDFAB3" w14:textId="77777777" w:rsidR="00067E2E" w:rsidRDefault="00A0702C">
      <w:pPr>
        <w:pStyle w:val="effectus"/>
        <w:tabs>
          <w:tab w:val="clear" w:pos="1984"/>
          <w:tab w:val="left" w:pos="2156"/>
        </w:tabs>
      </w:pPr>
      <w:r>
        <w:rPr>
          <w:b/>
          <w:iCs/>
        </w:rPr>
        <w:t>Hydrorrhodinum</w:t>
      </w:r>
      <w:r>
        <w:rPr>
          <w:iCs/>
        </w:rPr>
        <w:tab/>
      </w:r>
      <w:r>
        <w:t>hydrorrhodin</w:t>
      </w:r>
    </w:p>
    <w:p w14:paraId="7247842F" w14:textId="77777777" w:rsidR="00067E2E" w:rsidRDefault="00A0702C">
      <w:pPr>
        <w:pStyle w:val="effectus"/>
      </w:pPr>
      <w:r>
        <w:rPr>
          <w:b/>
          <w:iCs/>
        </w:rPr>
        <w:t>Hydrosaccharum</w:t>
      </w:r>
      <w:r>
        <w:rPr>
          <w:b/>
          <w:iCs/>
        </w:rPr>
        <w:tab/>
      </w:r>
      <w:r>
        <w:rPr>
          <w:b/>
          <w:iCs/>
        </w:rPr>
        <w:tab/>
      </w:r>
      <w:r>
        <w:rPr>
          <w:iCs/>
        </w:rPr>
        <w:t>hydrosacchar</w:t>
      </w:r>
      <w:r>
        <w:rPr>
          <w:iCs/>
        </w:rPr>
        <w:t>um</w:t>
      </w:r>
    </w:p>
    <w:p w14:paraId="3CA6F34A" w14:textId="77777777" w:rsidR="00067E2E" w:rsidRDefault="00A0702C">
      <w:pPr>
        <w:pStyle w:val="effectus"/>
      </w:pPr>
      <w:r>
        <w:rPr>
          <w:b/>
          <w:iCs/>
        </w:rPr>
        <w:t>Hydrosarca</w:t>
      </w:r>
      <w:r>
        <w:rPr>
          <w:iCs/>
        </w:rPr>
        <w:tab/>
      </w:r>
      <w:r>
        <w:t>hydrosarque</w:t>
      </w:r>
    </w:p>
    <w:p w14:paraId="6BD02D3B" w14:textId="77777777" w:rsidR="00067E2E" w:rsidRDefault="00A0702C">
      <w:pPr>
        <w:pStyle w:val="effectus"/>
      </w:pPr>
      <w:r>
        <w:rPr>
          <w:b/>
          <w:iCs/>
        </w:rPr>
        <w:t>Hydrosarcocele</w:t>
      </w:r>
      <w:r>
        <w:rPr>
          <w:iCs/>
        </w:rPr>
        <w:tab/>
      </w:r>
      <w:r>
        <w:t>hydrosarcocèle</w:t>
      </w:r>
    </w:p>
    <w:p w14:paraId="2C6417FC" w14:textId="77777777" w:rsidR="00067E2E" w:rsidRDefault="00A0702C">
      <w:pPr>
        <w:pStyle w:val="effectus"/>
      </w:pPr>
      <w:r>
        <w:rPr>
          <w:b/>
          <w:iCs/>
        </w:rPr>
        <w:t>Hydrostatice</w:t>
      </w:r>
      <w:r>
        <w:tab/>
        <w:t>hydrostatique</w:t>
      </w:r>
    </w:p>
    <w:p w14:paraId="16F8F996" w14:textId="77777777" w:rsidR="00067E2E" w:rsidRDefault="00A0702C">
      <w:pPr>
        <w:pStyle w:val="effectus"/>
      </w:pPr>
      <w:r>
        <w:rPr>
          <w:b/>
          <w:iCs/>
        </w:rPr>
        <w:t>Hydrothorax</w:t>
      </w:r>
      <w:r>
        <w:tab/>
        <w:t>hydrothorax</w:t>
      </w:r>
    </w:p>
    <w:p w14:paraId="688BBD91" w14:textId="77777777" w:rsidR="00067E2E" w:rsidRDefault="00A0702C">
      <w:pPr>
        <w:pStyle w:val="effectus"/>
      </w:pPr>
      <w:r>
        <w:rPr>
          <w:b/>
          <w:iCs/>
        </w:rPr>
        <w:t>Hydruretum</w:t>
      </w:r>
      <w:r>
        <w:tab/>
        <w:t>hydrure</w:t>
      </w:r>
    </w:p>
    <w:p w14:paraId="53F447DB" w14:textId="77777777" w:rsidR="00067E2E" w:rsidRDefault="00A0702C">
      <w:pPr>
        <w:pStyle w:val="effectus"/>
      </w:pPr>
      <w:r>
        <w:rPr>
          <w:b/>
          <w:iCs/>
        </w:rPr>
        <w:t>Hyemalis</w:t>
      </w:r>
      <w:r>
        <w:rPr>
          <w:iCs/>
        </w:rPr>
        <w:tab/>
      </w:r>
      <w:r>
        <w:t>hyémal</w:t>
      </w:r>
    </w:p>
    <w:p w14:paraId="5D7570C7" w14:textId="77777777" w:rsidR="00067E2E" w:rsidRDefault="00A0702C">
      <w:pPr>
        <w:pStyle w:val="effectus"/>
      </w:pPr>
      <w:r>
        <w:rPr>
          <w:b/>
          <w:iCs/>
        </w:rPr>
        <w:t>Hygiene</w:t>
      </w:r>
      <w:r>
        <w:rPr>
          <w:iCs/>
        </w:rPr>
        <w:tab/>
      </w:r>
      <w:r>
        <w:t>hygiène</w:t>
      </w:r>
    </w:p>
    <w:p w14:paraId="7D74626C" w14:textId="77777777" w:rsidR="00067E2E" w:rsidRDefault="00A0702C">
      <w:pPr>
        <w:pStyle w:val="effectus"/>
      </w:pPr>
      <w:r>
        <w:rPr>
          <w:b/>
          <w:iCs/>
        </w:rPr>
        <w:t>Hygroblepharicus</w:t>
      </w:r>
      <w:r>
        <w:rPr>
          <w:iCs/>
        </w:rPr>
        <w:tab/>
      </w:r>
      <w:r>
        <w:t>hygroblépharique</w:t>
      </w:r>
    </w:p>
    <w:p w14:paraId="74F0CB28" w14:textId="77777777" w:rsidR="00067E2E" w:rsidRDefault="00A0702C">
      <w:pPr>
        <w:pStyle w:val="effectus"/>
      </w:pPr>
      <w:r>
        <w:rPr>
          <w:b/>
          <w:iCs/>
        </w:rPr>
        <w:t>Hygrocirsocele</w:t>
      </w:r>
      <w:r>
        <w:rPr>
          <w:iCs/>
        </w:rPr>
        <w:tab/>
      </w:r>
      <w:r>
        <w:t>hygrocirsocèle</w:t>
      </w:r>
    </w:p>
    <w:p w14:paraId="54AEBC89" w14:textId="77777777" w:rsidR="00067E2E" w:rsidRDefault="00A0702C">
      <w:pPr>
        <w:pStyle w:val="effectus"/>
      </w:pPr>
      <w:r>
        <w:rPr>
          <w:b/>
          <w:iCs/>
        </w:rPr>
        <w:t>Hygrologia</w:t>
      </w:r>
      <w:r>
        <w:rPr>
          <w:iCs/>
        </w:rPr>
        <w:tab/>
      </w:r>
      <w:r>
        <w:t>hygrologie</w:t>
      </w:r>
    </w:p>
    <w:p w14:paraId="4E83A91D" w14:textId="77777777" w:rsidR="00067E2E" w:rsidRDefault="00A0702C">
      <w:pPr>
        <w:pStyle w:val="effectus"/>
      </w:pPr>
      <w:r>
        <w:rPr>
          <w:b/>
          <w:iCs/>
        </w:rPr>
        <w:t>Hygrometrum</w:t>
      </w:r>
      <w:r>
        <w:rPr>
          <w:iCs/>
        </w:rPr>
        <w:tab/>
      </w:r>
      <w:r>
        <w:t>hygromètre</w:t>
      </w:r>
    </w:p>
    <w:p w14:paraId="2BFB931B" w14:textId="77777777" w:rsidR="00067E2E" w:rsidRDefault="00A0702C">
      <w:pPr>
        <w:pStyle w:val="effectus"/>
      </w:pPr>
      <w:r>
        <w:rPr>
          <w:b/>
          <w:iCs/>
        </w:rPr>
        <w:t>Hygrophobia</w:t>
      </w:r>
      <w:r>
        <w:rPr>
          <w:iCs/>
        </w:rPr>
        <w:tab/>
      </w:r>
      <w:r>
        <w:t>hygrophobie</w:t>
      </w:r>
    </w:p>
    <w:p w14:paraId="6D4736EA" w14:textId="77777777" w:rsidR="00067E2E" w:rsidRDefault="00A0702C">
      <w:pPr>
        <w:pStyle w:val="effectus"/>
      </w:pPr>
      <w:r>
        <w:rPr>
          <w:b/>
          <w:iCs/>
        </w:rPr>
        <w:t>Hygrophthalmicus</w:t>
      </w:r>
      <w:r>
        <w:tab/>
        <w:t>hygrophthalmique</w:t>
      </w:r>
    </w:p>
    <w:p w14:paraId="6012B37B" w14:textId="77777777" w:rsidR="00067E2E" w:rsidRDefault="00A0702C">
      <w:pPr>
        <w:pStyle w:val="effectus"/>
      </w:pPr>
      <w:r>
        <w:rPr>
          <w:b/>
          <w:iCs/>
        </w:rPr>
        <w:t>Hygroscopium</w:t>
      </w:r>
      <w:r>
        <w:tab/>
        <w:t>hygroscope</w:t>
      </w:r>
    </w:p>
    <w:p w14:paraId="487C54EB" w14:textId="77777777" w:rsidR="00067E2E" w:rsidRDefault="00A0702C">
      <w:pPr>
        <w:pStyle w:val="effectus"/>
      </w:pPr>
      <w:r>
        <w:rPr>
          <w:b/>
          <w:iCs/>
        </w:rPr>
        <w:t>Hylarchicus</w:t>
      </w:r>
      <w:r>
        <w:rPr>
          <w:iCs/>
        </w:rPr>
        <w:tab/>
      </w:r>
      <w:r>
        <w:t>hylarchique</w:t>
      </w:r>
    </w:p>
    <w:p w14:paraId="64D2900A" w14:textId="77777777" w:rsidR="00067E2E" w:rsidRDefault="00A0702C">
      <w:pPr>
        <w:pStyle w:val="effectus"/>
      </w:pPr>
      <w:r>
        <w:rPr>
          <w:b/>
          <w:iCs/>
        </w:rPr>
        <w:lastRenderedPageBreak/>
        <w:t>Hymen</w:t>
      </w:r>
      <w:r>
        <w:rPr>
          <w:iCs/>
        </w:rPr>
        <w:tab/>
      </w:r>
      <w:r>
        <w:t>hymen</w:t>
      </w:r>
      <w:r>
        <w:tab/>
        <w:t xml:space="preserve">et </w:t>
      </w:r>
      <w:r>
        <w:rPr>
          <w:b/>
          <w:iCs/>
        </w:rPr>
        <w:t>Membrane</w:t>
      </w:r>
    </w:p>
    <w:p w14:paraId="7CECB336" w14:textId="77777777" w:rsidR="00067E2E" w:rsidRDefault="00A0702C">
      <w:pPr>
        <w:pStyle w:val="effectus"/>
      </w:pPr>
      <w:r>
        <w:rPr>
          <w:b/>
          <w:iCs/>
        </w:rPr>
        <w:t>Hymenodes</w:t>
      </w:r>
      <w:r>
        <w:rPr>
          <w:iCs/>
        </w:rPr>
        <w:tab/>
      </w:r>
      <w:r>
        <w:t>membraneux</w:t>
      </w:r>
    </w:p>
    <w:p w14:paraId="1FA407D2" w14:textId="77777777" w:rsidR="00067E2E" w:rsidRDefault="00A0702C">
      <w:pPr>
        <w:pStyle w:val="effectus"/>
      </w:pPr>
      <w:r>
        <w:rPr>
          <w:b/>
          <w:iCs/>
        </w:rPr>
        <w:t>Hymenographia</w:t>
      </w:r>
      <w:r>
        <w:rPr>
          <w:iCs/>
        </w:rPr>
        <w:tab/>
      </w:r>
      <w:r>
        <w:t>hyménographie</w:t>
      </w:r>
    </w:p>
    <w:p w14:paraId="72CCB7A9" w14:textId="77777777" w:rsidR="00067E2E" w:rsidRDefault="00A0702C">
      <w:pPr>
        <w:pStyle w:val="effectus"/>
      </w:pPr>
      <w:r>
        <w:rPr>
          <w:b/>
          <w:iCs/>
        </w:rPr>
        <w:t>Hymenologia</w:t>
      </w:r>
      <w:r>
        <w:rPr>
          <w:iCs/>
        </w:rPr>
        <w:tab/>
      </w:r>
      <w:r>
        <w:t>hyménologie</w:t>
      </w:r>
    </w:p>
    <w:p w14:paraId="32AECD53" w14:textId="77777777" w:rsidR="00067E2E" w:rsidRDefault="00A0702C">
      <w:pPr>
        <w:pStyle w:val="effectus"/>
      </w:pPr>
      <w:r>
        <w:rPr>
          <w:b/>
          <w:iCs/>
        </w:rPr>
        <w:t>Hymenopteri</w:t>
      </w:r>
      <w:r>
        <w:rPr>
          <w:iCs/>
        </w:rPr>
        <w:tab/>
      </w:r>
      <w:r>
        <w:t>hyménoptères</w:t>
      </w:r>
    </w:p>
    <w:p w14:paraId="7707B799" w14:textId="77777777" w:rsidR="00067E2E" w:rsidRDefault="00A0702C">
      <w:pPr>
        <w:pStyle w:val="effectus"/>
      </w:pPr>
      <w:r>
        <w:rPr>
          <w:b/>
          <w:iCs/>
        </w:rPr>
        <w:t>Hyoepiglotticus</w:t>
      </w:r>
      <w:r>
        <w:rPr>
          <w:iCs/>
        </w:rPr>
        <w:tab/>
      </w:r>
      <w:r>
        <w:t>h</w:t>
      </w:r>
      <w:r>
        <w:t>yoépiglottique</w:t>
      </w:r>
    </w:p>
    <w:p w14:paraId="7E1B6F99" w14:textId="77777777" w:rsidR="00067E2E" w:rsidRDefault="00A0702C">
      <w:pPr>
        <w:pStyle w:val="effectus"/>
      </w:pPr>
      <w:r>
        <w:rPr>
          <w:b/>
          <w:iCs/>
        </w:rPr>
        <w:t>Hyoglossus</w:t>
      </w:r>
      <w:r>
        <w:rPr>
          <w:iCs/>
        </w:rPr>
        <w:tab/>
      </w:r>
      <w:r>
        <w:t>hyoglosse</w:t>
      </w:r>
    </w:p>
    <w:p w14:paraId="7D954D12" w14:textId="77777777" w:rsidR="00067E2E" w:rsidRDefault="00A0702C">
      <w:pPr>
        <w:pStyle w:val="effectus"/>
      </w:pPr>
      <w:r>
        <w:rPr>
          <w:b/>
          <w:iCs/>
        </w:rPr>
        <w:t>Hyoides</w:t>
      </w:r>
      <w:r>
        <w:rPr>
          <w:iCs/>
        </w:rPr>
        <w:tab/>
      </w:r>
      <w:r>
        <w:t>hyoïde</w:t>
      </w:r>
    </w:p>
    <w:p w14:paraId="63BA9B8E" w14:textId="77777777" w:rsidR="00067E2E" w:rsidRDefault="00A0702C">
      <w:pPr>
        <w:pStyle w:val="effectus"/>
      </w:pPr>
      <w:r>
        <w:rPr>
          <w:b/>
          <w:iCs/>
        </w:rPr>
        <w:t>Hyopharyngeus</w:t>
      </w:r>
      <w:r>
        <w:tab/>
        <w:t>hyopharyngien</w:t>
      </w:r>
    </w:p>
    <w:p w14:paraId="08EE85B5" w14:textId="77777777" w:rsidR="00067E2E" w:rsidRDefault="00A0702C">
      <w:pPr>
        <w:pStyle w:val="effectus"/>
      </w:pPr>
      <w:r>
        <w:rPr>
          <w:b/>
          <w:iCs/>
        </w:rPr>
        <w:t>Hyothyroideus</w:t>
      </w:r>
      <w:r>
        <w:rPr>
          <w:iCs/>
        </w:rPr>
        <w:tab/>
      </w:r>
      <w:r>
        <w:t>hyothyroïdien</w:t>
      </w:r>
    </w:p>
    <w:p w14:paraId="418C328B" w14:textId="77777777" w:rsidR="00067E2E" w:rsidRDefault="00A0702C">
      <w:pPr>
        <w:pStyle w:val="effectus"/>
      </w:pPr>
      <w:r>
        <w:rPr>
          <w:b/>
          <w:iCs/>
        </w:rPr>
        <w:t>Hyperbola</w:t>
      </w:r>
      <w:r>
        <w:tab/>
        <w:t>hyperbole</w:t>
      </w:r>
    </w:p>
    <w:p w14:paraId="3A7BC468" w14:textId="77777777" w:rsidR="00067E2E" w:rsidRDefault="00A0702C">
      <w:pPr>
        <w:pStyle w:val="effectus"/>
      </w:pPr>
      <w:r>
        <w:rPr>
          <w:b/>
          <w:iCs/>
        </w:rPr>
        <w:t>Hyperbolicus</w:t>
      </w:r>
      <w:r>
        <w:rPr>
          <w:iCs/>
        </w:rPr>
        <w:tab/>
      </w:r>
      <w:r>
        <w:t>hyperbolique</w:t>
      </w:r>
    </w:p>
    <w:p w14:paraId="392A8F51" w14:textId="77777777" w:rsidR="00067E2E" w:rsidRDefault="00A0702C">
      <w:pPr>
        <w:pStyle w:val="effectus"/>
      </w:pPr>
      <w:r>
        <w:rPr>
          <w:b/>
          <w:iCs/>
        </w:rPr>
        <w:t>Hyperboloides</w:t>
      </w:r>
      <w:r>
        <w:rPr>
          <w:iCs/>
        </w:rPr>
        <w:tab/>
      </w:r>
      <w:r>
        <w:t>hyperboloïde</w:t>
      </w:r>
    </w:p>
    <w:p w14:paraId="30C8DF7B" w14:textId="77777777" w:rsidR="00067E2E" w:rsidRDefault="00A0702C">
      <w:pPr>
        <w:pStyle w:val="effectus"/>
      </w:pPr>
      <w:r>
        <w:rPr>
          <w:b/>
          <w:iCs/>
        </w:rPr>
        <w:t>Hyperboreus</w:t>
      </w:r>
      <w:r>
        <w:rPr>
          <w:iCs/>
        </w:rPr>
        <w:tab/>
      </w:r>
      <w:r>
        <w:t>hyperborée</w:t>
      </w:r>
    </w:p>
    <w:p w14:paraId="25324F59" w14:textId="77777777" w:rsidR="00067E2E" w:rsidRDefault="00A0702C">
      <w:pPr>
        <w:pStyle w:val="effectus"/>
      </w:pPr>
      <w:r>
        <w:rPr>
          <w:b/>
          <w:iCs/>
        </w:rPr>
        <w:t>Hypercatharsis</w:t>
      </w:r>
      <w:r>
        <w:rPr>
          <w:iCs/>
        </w:rPr>
        <w:tab/>
        <w:t>h</w:t>
      </w:r>
      <w:r>
        <w:t>ypercatharse</w:t>
      </w:r>
      <w:r>
        <w:tab/>
        <w:t>superpurgation</w:t>
      </w:r>
    </w:p>
    <w:p w14:paraId="161ABEC2" w14:textId="77777777" w:rsidR="00067E2E" w:rsidRDefault="00A0702C">
      <w:pPr>
        <w:pStyle w:val="effectus"/>
      </w:pPr>
      <w:r>
        <w:rPr>
          <w:b/>
          <w:iCs/>
        </w:rPr>
        <w:t>Hypercrisis</w:t>
      </w:r>
      <w:r>
        <w:rPr>
          <w:iCs/>
        </w:rPr>
        <w:tab/>
      </w:r>
      <w:r>
        <w:t>hypercrise</w:t>
      </w:r>
    </w:p>
    <w:p w14:paraId="1B14DF83" w14:textId="77777777" w:rsidR="00067E2E" w:rsidRDefault="00A0702C">
      <w:pPr>
        <w:pStyle w:val="effectus"/>
      </w:pPr>
      <w:r>
        <w:rPr>
          <w:b/>
          <w:iCs/>
        </w:rPr>
        <w:t>Hyperesia</w:t>
      </w:r>
      <w:r>
        <w:rPr>
          <w:iCs/>
        </w:rPr>
        <w:tab/>
      </w:r>
      <w:r>
        <w:t>hypérésie</w:t>
      </w:r>
    </w:p>
    <w:p w14:paraId="0ACF5F90" w14:textId="77777777" w:rsidR="00067E2E" w:rsidRDefault="00A0702C">
      <w:pPr>
        <w:pStyle w:val="effectus"/>
      </w:pPr>
      <w:r>
        <w:rPr>
          <w:b/>
          <w:iCs/>
        </w:rPr>
        <w:t>Hyperetria</w:t>
      </w:r>
      <w:r>
        <w:rPr>
          <w:iCs/>
        </w:rPr>
        <w:tab/>
      </w:r>
      <w:r>
        <w:t>accoucheuse</w:t>
      </w:r>
      <w:r>
        <w:tab/>
        <w:t>sage-femme</w:t>
      </w:r>
    </w:p>
    <w:p w14:paraId="5091C8EA" w14:textId="77777777" w:rsidR="00067E2E" w:rsidRDefault="00A0702C">
      <w:pPr>
        <w:pStyle w:val="effectus"/>
      </w:pPr>
      <w:r>
        <w:rPr>
          <w:b/>
          <w:iCs/>
        </w:rPr>
        <w:t>Hyperostosis</w:t>
      </w:r>
      <w:r>
        <w:tab/>
        <w:t>hypérostose</w:t>
      </w:r>
    </w:p>
    <w:p w14:paraId="03D59C4B" w14:textId="77777777" w:rsidR="00067E2E" w:rsidRDefault="00A0702C">
      <w:pPr>
        <w:pStyle w:val="effectus"/>
      </w:pPr>
      <w:r>
        <w:rPr>
          <w:b/>
          <w:iCs/>
        </w:rPr>
        <w:t>Hypersarcosis</w:t>
      </w:r>
      <w:r>
        <w:rPr>
          <w:iCs/>
        </w:rPr>
        <w:tab/>
      </w:r>
      <w:r>
        <w:t>hypersarcose</w:t>
      </w:r>
      <w:r>
        <w:tab/>
        <w:t>excroissance</w:t>
      </w:r>
    </w:p>
    <w:p w14:paraId="34D99036" w14:textId="77777777" w:rsidR="00067E2E" w:rsidRDefault="00A0702C">
      <w:pPr>
        <w:pStyle w:val="effectus"/>
      </w:pPr>
      <w:r>
        <w:rPr>
          <w:b/>
          <w:iCs/>
        </w:rPr>
        <w:t>Hypertonia</w:t>
      </w:r>
      <w:r>
        <w:rPr>
          <w:iCs/>
        </w:rPr>
        <w:tab/>
      </w:r>
      <w:r>
        <w:t>hypertonie</w:t>
      </w:r>
    </w:p>
    <w:p w14:paraId="197E2C7B" w14:textId="77777777" w:rsidR="00067E2E" w:rsidRDefault="00A0702C">
      <w:pPr>
        <w:pStyle w:val="effectus"/>
      </w:pPr>
      <w:r>
        <w:rPr>
          <w:b/>
          <w:iCs/>
        </w:rPr>
        <w:t>Hypnobates</w:t>
      </w:r>
      <w:r>
        <w:rPr>
          <w:iCs/>
        </w:rPr>
        <w:tab/>
      </w:r>
      <w:r>
        <w:t>hypnobate</w:t>
      </w:r>
      <w:r>
        <w:tab/>
        <w:t>somnambule</w:t>
      </w:r>
    </w:p>
    <w:p w14:paraId="187D1B64" w14:textId="77777777" w:rsidR="00067E2E" w:rsidRDefault="00A0702C">
      <w:pPr>
        <w:pStyle w:val="effectus"/>
      </w:pPr>
      <w:r>
        <w:rPr>
          <w:b/>
          <w:iCs/>
        </w:rPr>
        <w:t>Hypnologia</w:t>
      </w:r>
      <w:r>
        <w:tab/>
        <w:t>hypnologie</w:t>
      </w:r>
    </w:p>
    <w:p w14:paraId="1290815B" w14:textId="77777777" w:rsidR="00067E2E" w:rsidRDefault="00A0702C">
      <w:pPr>
        <w:pStyle w:val="effectus"/>
      </w:pPr>
      <w:r>
        <w:rPr>
          <w:b/>
          <w:iCs/>
        </w:rPr>
        <w:t>Hypnoticus</w:t>
      </w:r>
      <w:r>
        <w:rPr>
          <w:iCs/>
        </w:rPr>
        <w:tab/>
      </w:r>
      <w:r>
        <w:t>hypnotique</w:t>
      </w:r>
    </w:p>
    <w:p w14:paraId="4CBF321C" w14:textId="77777777" w:rsidR="00067E2E" w:rsidRDefault="00A0702C">
      <w:pPr>
        <w:pStyle w:val="effectus"/>
      </w:pPr>
      <w:r>
        <w:rPr>
          <w:b/>
          <w:iCs/>
        </w:rPr>
        <w:t>Hypocatharsis</w:t>
      </w:r>
      <w:r>
        <w:rPr>
          <w:iCs/>
        </w:rPr>
        <w:tab/>
      </w:r>
      <w:r>
        <w:t>hypocatharse</w:t>
      </w:r>
    </w:p>
    <w:p w14:paraId="5DF242E6" w14:textId="77777777" w:rsidR="00067E2E" w:rsidRDefault="00A0702C">
      <w:pPr>
        <w:pStyle w:val="effectus"/>
      </w:pPr>
      <w:r>
        <w:rPr>
          <w:b/>
          <w:iCs/>
        </w:rPr>
        <w:t>Hypocaustum</w:t>
      </w:r>
      <w:r>
        <w:rPr>
          <w:iCs/>
        </w:rPr>
        <w:tab/>
      </w:r>
      <w:r>
        <w:t>hypocauste</w:t>
      </w:r>
    </w:p>
    <w:p w14:paraId="31FD4C85" w14:textId="77777777" w:rsidR="00067E2E" w:rsidRDefault="00A0702C">
      <w:pPr>
        <w:pStyle w:val="effectus"/>
      </w:pPr>
      <w:r>
        <w:rPr>
          <w:b/>
          <w:iCs/>
        </w:rPr>
        <w:t>Hypochondria</w:t>
      </w:r>
      <w:r>
        <w:rPr>
          <w:iCs/>
        </w:rPr>
        <w:tab/>
      </w:r>
      <w:r>
        <w:t>hypochondrie</w:t>
      </w:r>
    </w:p>
    <w:p w14:paraId="5D6D516C" w14:textId="77777777" w:rsidR="00067E2E" w:rsidRDefault="00A0702C">
      <w:pPr>
        <w:pStyle w:val="effectus"/>
      </w:pPr>
      <w:r>
        <w:rPr>
          <w:b/>
          <w:iCs/>
        </w:rPr>
        <w:t>Hypochondriacus</w:t>
      </w:r>
      <w:r>
        <w:tab/>
        <w:t>hypochondriaque</w:t>
      </w:r>
    </w:p>
    <w:p w14:paraId="45D98489" w14:textId="77777777" w:rsidR="00067E2E" w:rsidRDefault="00A0702C">
      <w:pPr>
        <w:pStyle w:val="effectus"/>
      </w:pPr>
      <w:r>
        <w:rPr>
          <w:b/>
          <w:iCs/>
        </w:rPr>
        <w:t>Hypochondrium</w:t>
      </w:r>
      <w:r>
        <w:rPr>
          <w:iCs/>
        </w:rPr>
        <w:tab/>
      </w:r>
      <w:r>
        <w:t>hypochondre</w:t>
      </w:r>
    </w:p>
    <w:p w14:paraId="44BE4F9D" w14:textId="77777777" w:rsidR="00067E2E" w:rsidRDefault="00A0702C">
      <w:pPr>
        <w:pStyle w:val="effectus"/>
      </w:pPr>
      <w:r>
        <w:rPr>
          <w:b/>
          <w:iCs/>
        </w:rPr>
        <w:t>Hypochyma</w:t>
      </w:r>
      <w:r>
        <w:tab/>
        <w:t>cataracte</w:t>
      </w:r>
    </w:p>
    <w:p w14:paraId="54011DB0" w14:textId="77777777" w:rsidR="00067E2E" w:rsidRDefault="00A0702C">
      <w:pPr>
        <w:pStyle w:val="effectus"/>
      </w:pPr>
      <w:r>
        <w:rPr>
          <w:b/>
          <w:iCs/>
        </w:rPr>
        <w:t>Hypocranium</w:t>
      </w:r>
      <w:r>
        <w:rPr>
          <w:iCs/>
        </w:rPr>
        <w:tab/>
      </w:r>
      <w:r>
        <w:t>hypocrâne</w:t>
      </w:r>
    </w:p>
    <w:p w14:paraId="49DCD91B" w14:textId="77777777" w:rsidR="00067E2E" w:rsidRDefault="00A0702C">
      <w:pPr>
        <w:pStyle w:val="effectus"/>
      </w:pPr>
      <w:r>
        <w:rPr>
          <w:b/>
          <w:iCs/>
        </w:rPr>
        <w:t>Hypocrateriformis</w:t>
      </w:r>
      <w:r>
        <w:rPr>
          <w:iCs/>
        </w:rPr>
        <w:tab/>
      </w:r>
      <w:r>
        <w:t>hypocratériforme</w:t>
      </w:r>
    </w:p>
    <w:p w14:paraId="3881B76D" w14:textId="77777777" w:rsidR="00067E2E" w:rsidRDefault="00A0702C">
      <w:pPr>
        <w:pStyle w:val="effectus"/>
      </w:pPr>
      <w:r>
        <w:rPr>
          <w:b/>
          <w:iCs/>
        </w:rPr>
        <w:t>Hypogastricus</w:t>
      </w:r>
      <w:r>
        <w:tab/>
        <w:t>hypogastrique</w:t>
      </w:r>
    </w:p>
    <w:p w14:paraId="6366A989" w14:textId="77777777" w:rsidR="00067E2E" w:rsidRDefault="00A0702C">
      <w:pPr>
        <w:pStyle w:val="effectus"/>
      </w:pPr>
      <w:r>
        <w:rPr>
          <w:b/>
          <w:iCs/>
        </w:rPr>
        <w:t>Hypogastrium</w:t>
      </w:r>
      <w:r>
        <w:tab/>
        <w:t>hypogastre</w:t>
      </w:r>
    </w:p>
    <w:p w14:paraId="7482DDE9" w14:textId="77777777" w:rsidR="00067E2E" w:rsidRDefault="00A0702C">
      <w:pPr>
        <w:pStyle w:val="effectus"/>
      </w:pPr>
      <w:r>
        <w:rPr>
          <w:b/>
          <w:iCs/>
        </w:rPr>
        <w:t>Hypogas</w:t>
      </w:r>
      <w:r>
        <w:rPr>
          <w:b/>
          <w:iCs/>
        </w:rPr>
        <w:t>trocele</w:t>
      </w:r>
      <w:r>
        <w:rPr>
          <w:iCs/>
        </w:rPr>
        <w:tab/>
      </w:r>
      <w:r>
        <w:t>hypogastrocele</w:t>
      </w:r>
    </w:p>
    <w:p w14:paraId="5B88181F" w14:textId="77777777" w:rsidR="00067E2E" w:rsidRDefault="00A0702C">
      <w:pPr>
        <w:pStyle w:val="effectus"/>
      </w:pPr>
      <w:r>
        <w:rPr>
          <w:b/>
          <w:iCs/>
        </w:rPr>
        <w:t>Hypoglossus</w:t>
      </w:r>
      <w:r>
        <w:tab/>
        <w:t>hypoglosse</w:t>
      </w:r>
    </w:p>
    <w:p w14:paraId="0F124D6F" w14:textId="77777777" w:rsidR="00067E2E" w:rsidRDefault="00A0702C">
      <w:pPr>
        <w:pStyle w:val="effectus"/>
      </w:pPr>
      <w:r>
        <w:rPr>
          <w:b/>
          <w:iCs/>
        </w:rPr>
        <w:t>Hypogynus</w:t>
      </w:r>
      <w:r>
        <w:rPr>
          <w:iCs/>
        </w:rPr>
        <w:tab/>
      </w:r>
      <w:r>
        <w:t>hypogyne</w:t>
      </w:r>
    </w:p>
    <w:p w14:paraId="4C314B94" w14:textId="77777777" w:rsidR="00067E2E" w:rsidRDefault="00A0702C">
      <w:pPr>
        <w:pStyle w:val="effectus"/>
      </w:pPr>
      <w:r>
        <w:rPr>
          <w:b/>
          <w:iCs/>
        </w:rPr>
        <w:t>Hypomochlion</w:t>
      </w:r>
      <w:r>
        <w:rPr>
          <w:b/>
          <w:iCs/>
        </w:rPr>
        <w:tab/>
      </w:r>
      <w:r>
        <w:t>hypomochlion</w:t>
      </w:r>
    </w:p>
    <w:p w14:paraId="1A2D45B5" w14:textId="77777777" w:rsidR="00067E2E" w:rsidRDefault="00A0702C">
      <w:pPr>
        <w:pStyle w:val="effectus"/>
      </w:pPr>
      <w:r>
        <w:rPr>
          <w:b/>
          <w:iCs/>
        </w:rPr>
        <w:t>Hypophasis</w:t>
      </w:r>
      <w:r>
        <w:rPr>
          <w:iCs/>
        </w:rPr>
        <w:tab/>
      </w:r>
      <w:r>
        <w:t>hypophase</w:t>
      </w:r>
    </w:p>
    <w:p w14:paraId="55D7FB88" w14:textId="77777777" w:rsidR="00067E2E" w:rsidRDefault="00A0702C">
      <w:pPr>
        <w:pStyle w:val="effectus"/>
      </w:pPr>
      <w:r>
        <w:rPr>
          <w:b/>
          <w:iCs/>
        </w:rPr>
        <w:t>Hypophora</w:t>
      </w:r>
      <w:r>
        <w:tab/>
        <w:t>hypophore</w:t>
      </w:r>
    </w:p>
    <w:p w14:paraId="59D974E2" w14:textId="77777777" w:rsidR="00067E2E" w:rsidRDefault="00A0702C">
      <w:pPr>
        <w:pStyle w:val="effectus"/>
      </w:pPr>
      <w:r>
        <w:rPr>
          <w:b/>
          <w:iCs/>
        </w:rPr>
        <w:t>Hypophthalmia</w:t>
      </w:r>
      <w:r>
        <w:rPr>
          <w:iCs/>
        </w:rPr>
        <w:tab/>
      </w:r>
      <w:r>
        <w:t>hypophthalmie</w:t>
      </w:r>
    </w:p>
    <w:p w14:paraId="0665F233" w14:textId="77777777" w:rsidR="00067E2E" w:rsidRDefault="00A0702C">
      <w:pPr>
        <w:pStyle w:val="effectus"/>
      </w:pPr>
      <w:r>
        <w:rPr>
          <w:b/>
          <w:iCs/>
        </w:rPr>
        <w:t>Hypopyum</w:t>
      </w:r>
      <w:r>
        <w:rPr>
          <w:iCs/>
        </w:rPr>
        <w:tab/>
      </w:r>
      <w:r>
        <w:t>hypopyon</w:t>
      </w:r>
    </w:p>
    <w:p w14:paraId="100937D1" w14:textId="77777777" w:rsidR="00067E2E" w:rsidRDefault="00A0702C">
      <w:pPr>
        <w:pStyle w:val="effectus"/>
      </w:pPr>
      <w:r>
        <w:rPr>
          <w:b/>
          <w:iCs/>
        </w:rPr>
        <w:t>Hypospadias</w:t>
      </w:r>
      <w:r>
        <w:rPr>
          <w:b/>
          <w:iCs/>
        </w:rPr>
        <w:tab/>
      </w:r>
      <w:r>
        <w:t>hypospadias</w:t>
      </w:r>
    </w:p>
    <w:p w14:paraId="4CAF039F" w14:textId="77777777" w:rsidR="00067E2E" w:rsidRDefault="00A0702C">
      <w:pPr>
        <w:pStyle w:val="effectus"/>
        <w:tabs>
          <w:tab w:val="clear" w:pos="1984"/>
          <w:tab w:val="left" w:pos="2156"/>
        </w:tabs>
      </w:pPr>
      <w:r>
        <w:rPr>
          <w:b/>
          <w:iCs/>
        </w:rPr>
        <w:t>Hypospathismus</w:t>
      </w:r>
      <w:r>
        <w:rPr>
          <w:b/>
          <w:iCs/>
        </w:rPr>
        <w:tab/>
      </w:r>
      <w:r>
        <w:t>hypospathisme</w:t>
      </w:r>
    </w:p>
    <w:p w14:paraId="712ADB87" w14:textId="77777777" w:rsidR="00067E2E" w:rsidRDefault="00A0702C">
      <w:pPr>
        <w:pStyle w:val="effectus"/>
      </w:pPr>
      <w:r>
        <w:rPr>
          <w:b/>
          <w:iCs/>
        </w:rPr>
        <w:t>Hypostasis</w:t>
      </w:r>
      <w:r>
        <w:tab/>
        <w:t>hypostase</w:t>
      </w:r>
    </w:p>
    <w:p w14:paraId="1434B20C" w14:textId="77777777" w:rsidR="00067E2E" w:rsidRDefault="00A0702C">
      <w:pPr>
        <w:pStyle w:val="effectus"/>
      </w:pPr>
      <w:r>
        <w:rPr>
          <w:b/>
          <w:iCs/>
        </w:rPr>
        <w:t>Hypothenar</w:t>
      </w:r>
      <w:r>
        <w:rPr>
          <w:b/>
          <w:iCs/>
        </w:rPr>
        <w:tab/>
      </w:r>
      <w:r>
        <w:t>hypothenar</w:t>
      </w:r>
    </w:p>
    <w:p w14:paraId="449F2E55" w14:textId="77777777" w:rsidR="00067E2E" w:rsidRDefault="00A0702C">
      <w:pPr>
        <w:pStyle w:val="effectus"/>
      </w:pPr>
      <w:r>
        <w:rPr>
          <w:b/>
          <w:iCs/>
        </w:rPr>
        <w:t>Hypothenusis</w:t>
      </w:r>
      <w:r>
        <w:rPr>
          <w:iCs/>
        </w:rPr>
        <w:tab/>
      </w:r>
      <w:r>
        <w:t>hypothénuse</w:t>
      </w:r>
    </w:p>
    <w:p w14:paraId="29C140A8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394]</w:t>
      </w:r>
    </w:p>
    <w:p w14:paraId="75DA3556" w14:textId="77777777" w:rsidR="00067E2E" w:rsidRDefault="00A0702C">
      <w:pPr>
        <w:pStyle w:val="effectus"/>
      </w:pPr>
      <w:r>
        <w:rPr>
          <w:b/>
          <w:iCs/>
        </w:rPr>
        <w:t>Hypsiloglossus</w:t>
      </w:r>
      <w:r>
        <w:rPr>
          <w:iCs/>
        </w:rPr>
        <w:tab/>
      </w:r>
      <w:r>
        <w:t>hypsiloglosse</w:t>
      </w:r>
    </w:p>
    <w:p w14:paraId="4F3D08F2" w14:textId="77777777" w:rsidR="00067E2E" w:rsidRDefault="00A0702C">
      <w:pPr>
        <w:pStyle w:val="effectus"/>
      </w:pPr>
      <w:r>
        <w:rPr>
          <w:b/>
          <w:iCs/>
        </w:rPr>
        <w:t>Hypsiloides</w:t>
      </w:r>
      <w:r>
        <w:rPr>
          <w:iCs/>
        </w:rPr>
        <w:tab/>
      </w:r>
      <w:r>
        <w:t>hypsiloïde</w:t>
      </w:r>
    </w:p>
    <w:p w14:paraId="738D0A8C" w14:textId="77777777" w:rsidR="00067E2E" w:rsidRDefault="00A0702C">
      <w:pPr>
        <w:pStyle w:val="effectus"/>
      </w:pPr>
      <w:r>
        <w:rPr>
          <w:b/>
          <w:iCs/>
        </w:rPr>
        <w:t>Hysleralgia</w:t>
      </w:r>
      <w:r>
        <w:rPr>
          <w:iCs/>
        </w:rPr>
        <w:tab/>
      </w:r>
      <w:r>
        <w:t>hystéralgie</w:t>
      </w:r>
    </w:p>
    <w:p w14:paraId="04DA8683" w14:textId="77777777" w:rsidR="00067E2E" w:rsidRDefault="00A0702C">
      <w:pPr>
        <w:pStyle w:val="effectus"/>
      </w:pPr>
      <w:r>
        <w:rPr>
          <w:b/>
          <w:iCs/>
        </w:rPr>
        <w:t>Hysteria</w:t>
      </w:r>
      <w:r>
        <w:rPr>
          <w:iCs/>
        </w:rPr>
        <w:tab/>
      </w:r>
      <w:r>
        <w:t>hystérie</w:t>
      </w:r>
    </w:p>
    <w:p w14:paraId="4E670790" w14:textId="77777777" w:rsidR="00067E2E" w:rsidRDefault="00A0702C">
      <w:pPr>
        <w:pStyle w:val="effectus"/>
      </w:pPr>
      <w:r>
        <w:rPr>
          <w:b/>
          <w:iCs/>
        </w:rPr>
        <w:t>Hystericus</w:t>
      </w:r>
      <w:r>
        <w:tab/>
        <w:t>hystérique</w:t>
      </w:r>
    </w:p>
    <w:p w14:paraId="6199ED16" w14:textId="77777777" w:rsidR="00067E2E" w:rsidRDefault="00A0702C">
      <w:pPr>
        <w:pStyle w:val="effectus"/>
      </w:pPr>
      <w:r>
        <w:rPr>
          <w:b/>
          <w:iCs/>
        </w:rPr>
        <w:t>Hysteritis</w:t>
      </w:r>
      <w:r>
        <w:tab/>
        <w:t>hystérite</w:t>
      </w:r>
    </w:p>
    <w:p w14:paraId="692953A9" w14:textId="77777777" w:rsidR="00067E2E" w:rsidRDefault="00A0702C">
      <w:pPr>
        <w:pStyle w:val="effectus"/>
      </w:pPr>
      <w:r>
        <w:rPr>
          <w:b/>
          <w:iCs/>
        </w:rPr>
        <w:t>Hysterocele</w:t>
      </w:r>
      <w:r>
        <w:rPr>
          <w:iCs/>
        </w:rPr>
        <w:tab/>
      </w:r>
      <w:r>
        <w:t>hystérocèle</w:t>
      </w:r>
    </w:p>
    <w:p w14:paraId="717B5F18" w14:textId="77777777" w:rsidR="00067E2E" w:rsidRDefault="00A0702C">
      <w:pPr>
        <w:pStyle w:val="effectus"/>
      </w:pPr>
      <w:r>
        <w:rPr>
          <w:b/>
          <w:iCs/>
        </w:rPr>
        <w:t>Hysterotomia</w:t>
      </w:r>
      <w:r>
        <w:rPr>
          <w:iCs/>
        </w:rPr>
        <w:tab/>
      </w:r>
      <w:r>
        <w:t>hystérotomie</w:t>
      </w:r>
    </w:p>
    <w:p w14:paraId="24FC20B8" w14:textId="77777777" w:rsidR="00067E2E" w:rsidRDefault="00A0702C">
      <w:pPr>
        <w:pStyle w:val="effectus"/>
      </w:pPr>
      <w:r>
        <w:rPr>
          <w:b/>
          <w:iCs/>
        </w:rPr>
        <w:t>Hysterotomotocia</w:t>
      </w:r>
      <w:r>
        <w:rPr>
          <w:iCs/>
        </w:rPr>
        <w:tab/>
      </w:r>
      <w:r>
        <w:t>hystérotomotocie</w:t>
      </w:r>
    </w:p>
    <w:p w14:paraId="777FF634" w14:textId="77777777" w:rsidR="00067E2E" w:rsidRDefault="00A0702C" w:rsidP="009710C3">
      <w:pPr>
        <w:pStyle w:val="label"/>
      </w:pPr>
      <w:r>
        <w:t>I</w:t>
      </w:r>
    </w:p>
    <w:p w14:paraId="03150E0C" w14:textId="77777777" w:rsidR="00067E2E" w:rsidRDefault="00A0702C">
      <w:pPr>
        <w:pStyle w:val="effectus"/>
      </w:pPr>
      <w:r>
        <w:t>lASPIDEUS</w:t>
      </w:r>
      <w:r>
        <w:tab/>
        <w:t>JASPÉ</w:t>
      </w:r>
    </w:p>
    <w:p w14:paraId="59C89E3A" w14:textId="77777777" w:rsidR="00067E2E" w:rsidRDefault="00A0702C">
      <w:pPr>
        <w:pStyle w:val="effectus"/>
      </w:pPr>
      <w:r>
        <w:rPr>
          <w:b/>
          <w:iCs/>
        </w:rPr>
        <w:t>Iaspis</w:t>
      </w:r>
      <w:r>
        <w:rPr>
          <w:iCs/>
        </w:rPr>
        <w:tab/>
      </w:r>
      <w:r>
        <w:t>jaspe</w:t>
      </w:r>
    </w:p>
    <w:p w14:paraId="006AF5F0" w14:textId="77777777" w:rsidR="00067E2E" w:rsidRDefault="00A0702C">
      <w:pPr>
        <w:pStyle w:val="effectus"/>
      </w:pPr>
      <w:r>
        <w:rPr>
          <w:b/>
          <w:iCs/>
        </w:rPr>
        <w:t>Iatralepta</w:t>
      </w:r>
      <w:r>
        <w:rPr>
          <w:b/>
          <w:iCs/>
        </w:rPr>
        <w:tab/>
      </w:r>
      <w:r>
        <w:rPr>
          <w:iCs/>
        </w:rPr>
        <w:t>i</w:t>
      </w:r>
      <w:r>
        <w:t>atralepte</w:t>
      </w:r>
    </w:p>
    <w:p w14:paraId="22699AA8" w14:textId="77777777" w:rsidR="00067E2E" w:rsidRDefault="00A0702C">
      <w:pPr>
        <w:pStyle w:val="effectus"/>
      </w:pPr>
      <w:r>
        <w:rPr>
          <w:b/>
          <w:iCs/>
        </w:rPr>
        <w:t>Iatraleptice</w:t>
      </w:r>
      <w:r>
        <w:tab/>
        <w:t>iatraleptique</w:t>
      </w:r>
    </w:p>
    <w:p w14:paraId="485EE7CA" w14:textId="77777777" w:rsidR="00067E2E" w:rsidRDefault="00A0702C">
      <w:pPr>
        <w:pStyle w:val="effectus"/>
      </w:pPr>
      <w:r>
        <w:rPr>
          <w:b/>
          <w:iCs/>
        </w:rPr>
        <w:t>Iatrice</w:t>
      </w:r>
      <w:r>
        <w:rPr>
          <w:iCs/>
        </w:rPr>
        <w:tab/>
      </w:r>
      <w:r>
        <w:t>médecine</w:t>
      </w:r>
    </w:p>
    <w:p w14:paraId="7BEEFDAB" w14:textId="77777777" w:rsidR="00067E2E" w:rsidRDefault="00A0702C">
      <w:pPr>
        <w:pStyle w:val="effectus"/>
      </w:pPr>
      <w:r>
        <w:rPr>
          <w:b/>
          <w:iCs/>
        </w:rPr>
        <w:t>Iatricus</w:t>
      </w:r>
      <w:r>
        <w:tab/>
        <w:t>iatrique</w:t>
      </w:r>
    </w:p>
    <w:p w14:paraId="1A868402" w14:textId="77777777" w:rsidR="00067E2E" w:rsidRDefault="00A0702C">
      <w:pPr>
        <w:pStyle w:val="effectus"/>
      </w:pPr>
      <w:r>
        <w:rPr>
          <w:b/>
          <w:iCs/>
        </w:rPr>
        <w:t>Iatrochymia</w:t>
      </w:r>
      <w:r>
        <w:rPr>
          <w:iCs/>
        </w:rPr>
        <w:tab/>
      </w:r>
      <w:r>
        <w:t>iatrochimie</w:t>
      </w:r>
    </w:p>
    <w:p w14:paraId="3582F002" w14:textId="77777777" w:rsidR="00067E2E" w:rsidRDefault="00A0702C">
      <w:pPr>
        <w:pStyle w:val="effectus"/>
      </w:pPr>
      <w:r>
        <w:rPr>
          <w:b/>
          <w:iCs/>
        </w:rPr>
        <w:t>Iatrochymicus</w:t>
      </w:r>
      <w:r>
        <w:rPr>
          <w:iCs/>
        </w:rPr>
        <w:tab/>
      </w:r>
      <w:r>
        <w:t>iatrochimique</w:t>
      </w:r>
    </w:p>
    <w:p w14:paraId="7B3E47CD" w14:textId="77777777" w:rsidR="00067E2E" w:rsidRDefault="00A0702C">
      <w:pPr>
        <w:pStyle w:val="effectus"/>
      </w:pPr>
      <w:r>
        <w:rPr>
          <w:b/>
          <w:iCs/>
        </w:rPr>
        <w:t>Iatrophysicus</w:t>
      </w:r>
      <w:r>
        <w:rPr>
          <w:iCs/>
        </w:rPr>
        <w:tab/>
      </w:r>
      <w:r>
        <w:t>iatrophysique</w:t>
      </w:r>
    </w:p>
    <w:p w14:paraId="1F5583D4" w14:textId="77777777" w:rsidR="00067E2E" w:rsidRDefault="00A0702C">
      <w:pPr>
        <w:pStyle w:val="effectus"/>
      </w:pPr>
      <w:r>
        <w:rPr>
          <w:b/>
          <w:iCs/>
        </w:rPr>
        <w:t>Ichor</w:t>
      </w:r>
      <w:r>
        <w:tab/>
        <w:t>ichor</w:t>
      </w:r>
    </w:p>
    <w:p w14:paraId="2EAF1556" w14:textId="77777777" w:rsidR="00067E2E" w:rsidRDefault="00A0702C">
      <w:pPr>
        <w:pStyle w:val="effectus"/>
      </w:pPr>
      <w:r>
        <w:rPr>
          <w:b/>
          <w:iCs/>
        </w:rPr>
        <w:t>Ichoroides</w:t>
      </w:r>
      <w:r>
        <w:tab/>
      </w:r>
      <w:r>
        <w:t>ichoroïde</w:t>
      </w:r>
    </w:p>
    <w:p w14:paraId="0DD25C5C" w14:textId="77777777" w:rsidR="00067E2E" w:rsidRDefault="00A0702C">
      <w:pPr>
        <w:pStyle w:val="effectus"/>
      </w:pPr>
      <w:r>
        <w:rPr>
          <w:b/>
          <w:iCs/>
        </w:rPr>
        <w:t>Ichorosus</w:t>
      </w:r>
      <w:r>
        <w:rPr>
          <w:iCs/>
        </w:rPr>
        <w:tab/>
      </w:r>
      <w:r>
        <w:t>ichoreux</w:t>
      </w:r>
    </w:p>
    <w:p w14:paraId="5A2E0046" w14:textId="77777777" w:rsidR="00067E2E" w:rsidRDefault="00A0702C">
      <w:pPr>
        <w:pStyle w:val="effectus"/>
      </w:pPr>
      <w:r>
        <w:rPr>
          <w:b/>
          <w:iCs/>
        </w:rPr>
        <w:t>Ichtyocolla</w:t>
      </w:r>
      <w:r>
        <w:rPr>
          <w:iCs/>
        </w:rPr>
        <w:tab/>
      </w:r>
      <w:r>
        <w:t>ichtyocolle</w:t>
      </w:r>
    </w:p>
    <w:p w14:paraId="31CD68E1" w14:textId="77777777" w:rsidR="00067E2E" w:rsidRDefault="00A0702C">
      <w:pPr>
        <w:pStyle w:val="effectus"/>
      </w:pPr>
      <w:r>
        <w:rPr>
          <w:b/>
          <w:iCs/>
        </w:rPr>
        <w:t>Ichtyolithes</w:t>
      </w:r>
      <w:r>
        <w:tab/>
        <w:t>ichtyolithe</w:t>
      </w:r>
    </w:p>
    <w:p w14:paraId="303D4559" w14:textId="77777777" w:rsidR="00067E2E" w:rsidRDefault="00A0702C">
      <w:pPr>
        <w:pStyle w:val="effectus"/>
      </w:pPr>
      <w:r>
        <w:rPr>
          <w:b/>
          <w:iCs/>
        </w:rPr>
        <w:t>Ichtyologia</w:t>
      </w:r>
      <w:r>
        <w:tab/>
        <w:t>ichtyologie</w:t>
      </w:r>
    </w:p>
    <w:p w14:paraId="399A375B" w14:textId="77777777" w:rsidR="00067E2E" w:rsidRDefault="00A0702C">
      <w:pPr>
        <w:pStyle w:val="effectus"/>
      </w:pPr>
      <w:r>
        <w:rPr>
          <w:b/>
          <w:iCs/>
        </w:rPr>
        <w:t>Ichtyopetra</w:t>
      </w:r>
      <w:r>
        <w:rPr>
          <w:iCs/>
        </w:rPr>
        <w:tab/>
      </w:r>
      <w:r>
        <w:t>ichtyopètre</w:t>
      </w:r>
    </w:p>
    <w:p w14:paraId="6C4A7798" w14:textId="77777777" w:rsidR="00067E2E" w:rsidRDefault="00A0702C">
      <w:pPr>
        <w:pStyle w:val="effectus"/>
      </w:pPr>
      <w:r>
        <w:rPr>
          <w:b/>
          <w:iCs/>
        </w:rPr>
        <w:t>Ichtyophagus</w:t>
      </w:r>
      <w:r>
        <w:tab/>
        <w:t>ichtyophage</w:t>
      </w:r>
    </w:p>
    <w:p w14:paraId="7FDB04BE" w14:textId="77777777" w:rsidR="00067E2E" w:rsidRDefault="00A0702C">
      <w:pPr>
        <w:pStyle w:val="effectus"/>
      </w:pPr>
      <w:r>
        <w:rPr>
          <w:b/>
          <w:iCs/>
        </w:rPr>
        <w:t>Iconographia</w:t>
      </w:r>
      <w:r>
        <w:tab/>
        <w:t>iconographie</w:t>
      </w:r>
    </w:p>
    <w:p w14:paraId="1051D70D" w14:textId="77777777" w:rsidR="00067E2E" w:rsidRDefault="00A0702C">
      <w:pPr>
        <w:pStyle w:val="effectus"/>
      </w:pPr>
      <w:r>
        <w:rPr>
          <w:b/>
          <w:iCs/>
        </w:rPr>
        <w:t>Iconologia</w:t>
      </w:r>
      <w:r>
        <w:rPr>
          <w:iCs/>
        </w:rPr>
        <w:tab/>
      </w:r>
      <w:r>
        <w:t>iconologie</w:t>
      </w:r>
    </w:p>
    <w:p w14:paraId="2EB3C219" w14:textId="77777777" w:rsidR="00067E2E" w:rsidRDefault="00A0702C">
      <w:pPr>
        <w:pStyle w:val="effectus"/>
      </w:pPr>
      <w:r>
        <w:rPr>
          <w:b/>
          <w:iCs/>
        </w:rPr>
        <w:t>Icosaedrus</w:t>
      </w:r>
      <w:r>
        <w:tab/>
        <w:t>icosaèdre</w:t>
      </w:r>
    </w:p>
    <w:p w14:paraId="412A11A6" w14:textId="77777777" w:rsidR="00067E2E" w:rsidRDefault="00A0702C">
      <w:pPr>
        <w:pStyle w:val="effectus"/>
      </w:pPr>
      <w:r>
        <w:rPr>
          <w:b/>
          <w:iCs/>
        </w:rPr>
        <w:t>Icosandria</w:t>
      </w:r>
      <w:r>
        <w:rPr>
          <w:iCs/>
        </w:rPr>
        <w:tab/>
      </w:r>
      <w:r>
        <w:t>icosandrie</w:t>
      </w:r>
    </w:p>
    <w:p w14:paraId="05F3DB9C" w14:textId="77777777" w:rsidR="00067E2E" w:rsidRDefault="00A0702C">
      <w:pPr>
        <w:pStyle w:val="effectus"/>
      </w:pPr>
      <w:r>
        <w:rPr>
          <w:b/>
          <w:iCs/>
        </w:rPr>
        <w:t>Ictericus</w:t>
      </w:r>
      <w:r>
        <w:tab/>
      </w:r>
      <w:r>
        <w:t>ictérique</w:t>
      </w:r>
    </w:p>
    <w:p w14:paraId="773C9C07" w14:textId="77777777" w:rsidR="00067E2E" w:rsidRDefault="00A0702C">
      <w:pPr>
        <w:pStyle w:val="effectus"/>
      </w:pPr>
      <w:r>
        <w:rPr>
          <w:b/>
          <w:iCs/>
        </w:rPr>
        <w:t>Icteritia</w:t>
      </w:r>
      <w:r>
        <w:rPr>
          <w:iCs/>
        </w:rPr>
        <w:tab/>
      </w:r>
      <w:r>
        <w:t>ictéricie</w:t>
      </w:r>
    </w:p>
    <w:p w14:paraId="6B3AA6C3" w14:textId="77777777" w:rsidR="00067E2E" w:rsidRDefault="00A0702C">
      <w:pPr>
        <w:pStyle w:val="effectus"/>
      </w:pPr>
      <w:r>
        <w:rPr>
          <w:b/>
          <w:iCs/>
        </w:rPr>
        <w:t>Icterus</w:t>
      </w:r>
      <w:r>
        <w:rPr>
          <w:iCs/>
        </w:rPr>
        <w:tab/>
      </w:r>
      <w:r>
        <w:t>ictère</w:t>
      </w:r>
    </w:p>
    <w:p w14:paraId="441C682C" w14:textId="77777777" w:rsidR="00067E2E" w:rsidRDefault="00A0702C">
      <w:pPr>
        <w:pStyle w:val="effectus"/>
      </w:pPr>
      <w:r>
        <w:rPr>
          <w:b/>
          <w:iCs/>
        </w:rPr>
        <w:t>Ictus solis</w:t>
      </w:r>
      <w:r>
        <w:rPr>
          <w:iCs/>
        </w:rPr>
        <w:tab/>
      </w:r>
      <w:r>
        <w:t>coup de soleil</w:t>
      </w:r>
    </w:p>
    <w:p w14:paraId="10D53807" w14:textId="77777777" w:rsidR="00067E2E" w:rsidRDefault="00A0702C">
      <w:pPr>
        <w:pStyle w:val="effectus"/>
      </w:pPr>
      <w:r>
        <w:rPr>
          <w:b/>
          <w:iCs/>
        </w:rPr>
        <w:t>Idea</w:t>
      </w:r>
      <w:r>
        <w:rPr>
          <w:iCs/>
        </w:rPr>
        <w:tab/>
      </w:r>
      <w:r>
        <w:t>idée</w:t>
      </w:r>
    </w:p>
    <w:p w14:paraId="5ED3286D" w14:textId="77777777" w:rsidR="00067E2E" w:rsidRDefault="00A0702C">
      <w:pPr>
        <w:pStyle w:val="effectus"/>
      </w:pPr>
      <w:r>
        <w:rPr>
          <w:b/>
          <w:iCs/>
        </w:rPr>
        <w:t>Ideologia</w:t>
      </w:r>
      <w:r>
        <w:tab/>
        <w:t>idéologie</w:t>
      </w:r>
    </w:p>
    <w:p w14:paraId="65C2CD2A" w14:textId="77777777" w:rsidR="00067E2E" w:rsidRDefault="00A0702C">
      <w:pPr>
        <w:pStyle w:val="effectus"/>
      </w:pPr>
      <w:r>
        <w:rPr>
          <w:b/>
          <w:iCs/>
        </w:rPr>
        <w:t>Idiocrasis</w:t>
      </w:r>
      <w:r>
        <w:rPr>
          <w:iCs/>
        </w:rPr>
        <w:tab/>
      </w:r>
      <w:r>
        <w:t>idiocrase</w:t>
      </w:r>
    </w:p>
    <w:p w14:paraId="7D45AFDA" w14:textId="77777777" w:rsidR="00067E2E" w:rsidRDefault="00A0702C">
      <w:pPr>
        <w:pStyle w:val="effectus"/>
      </w:pPr>
      <w:r>
        <w:rPr>
          <w:b/>
          <w:iCs/>
        </w:rPr>
        <w:t>Idiopathia</w:t>
      </w:r>
      <w:r>
        <w:rPr>
          <w:iCs/>
        </w:rPr>
        <w:tab/>
      </w:r>
      <w:r>
        <w:t>idiopathie</w:t>
      </w:r>
    </w:p>
    <w:p w14:paraId="7578381A" w14:textId="77777777" w:rsidR="00067E2E" w:rsidRDefault="00A0702C">
      <w:pPr>
        <w:pStyle w:val="effectus"/>
      </w:pPr>
      <w:r>
        <w:rPr>
          <w:b/>
          <w:iCs/>
        </w:rPr>
        <w:t>Idiopathicus</w:t>
      </w:r>
      <w:r>
        <w:tab/>
        <w:t>idiopathique</w:t>
      </w:r>
    </w:p>
    <w:p w14:paraId="200D2BAB" w14:textId="77777777" w:rsidR="00067E2E" w:rsidRDefault="00A0702C">
      <w:pPr>
        <w:pStyle w:val="effectus"/>
      </w:pPr>
      <w:r>
        <w:rPr>
          <w:b/>
          <w:iCs/>
        </w:rPr>
        <w:t>Idiosyncrasia</w:t>
      </w:r>
      <w:r>
        <w:rPr>
          <w:iCs/>
        </w:rPr>
        <w:tab/>
      </w:r>
      <w:r>
        <w:t>idiosyncrasie</w:t>
      </w:r>
    </w:p>
    <w:p w14:paraId="3450FA17" w14:textId="77777777" w:rsidR="00067E2E" w:rsidRDefault="00A0702C">
      <w:pPr>
        <w:pStyle w:val="effectus"/>
      </w:pPr>
      <w:r>
        <w:rPr>
          <w:b/>
          <w:iCs/>
        </w:rPr>
        <w:t>Idiotismus</w:t>
      </w:r>
      <w:r>
        <w:rPr>
          <w:iCs/>
        </w:rPr>
        <w:tab/>
      </w:r>
      <w:r>
        <w:t>idiotisme</w:t>
      </w:r>
    </w:p>
    <w:p w14:paraId="21971C53" w14:textId="77777777" w:rsidR="00067E2E" w:rsidRDefault="00A0702C">
      <w:pPr>
        <w:pStyle w:val="effectus"/>
      </w:pPr>
      <w:r>
        <w:rPr>
          <w:b/>
          <w:iCs/>
        </w:rPr>
        <w:t>Igneus</w:t>
      </w:r>
      <w:r>
        <w:rPr>
          <w:iCs/>
        </w:rPr>
        <w:tab/>
      </w:r>
      <w:r>
        <w:t>igné</w:t>
      </w:r>
    </w:p>
    <w:p w14:paraId="3D265912" w14:textId="77777777" w:rsidR="00067E2E" w:rsidRDefault="00A0702C">
      <w:pPr>
        <w:pStyle w:val="effectus"/>
      </w:pPr>
      <w:r>
        <w:rPr>
          <w:b/>
          <w:iCs/>
        </w:rPr>
        <w:t>Ignis</w:t>
      </w:r>
      <w:r>
        <w:tab/>
        <w:t>feu</w:t>
      </w:r>
    </w:p>
    <w:p w14:paraId="0333D4DE" w14:textId="77777777" w:rsidR="00067E2E" w:rsidRDefault="00A0702C">
      <w:pPr>
        <w:pStyle w:val="effectus"/>
      </w:pPr>
      <w:r>
        <w:rPr>
          <w:b/>
          <w:iCs/>
        </w:rPr>
        <w:t>Ignis persicus</w:t>
      </w:r>
      <w:r>
        <w:rPr>
          <w:iCs/>
        </w:rPr>
        <w:tab/>
      </w:r>
      <w:r>
        <w:t>feu persique</w:t>
      </w:r>
    </w:p>
    <w:p w14:paraId="767A0D81" w14:textId="77777777" w:rsidR="00067E2E" w:rsidRDefault="00A0702C">
      <w:pPr>
        <w:pStyle w:val="effectus"/>
      </w:pPr>
      <w:r>
        <w:rPr>
          <w:b/>
          <w:iCs/>
        </w:rPr>
        <w:t>Ignis sacer</w:t>
      </w:r>
      <w:r>
        <w:rPr>
          <w:iCs/>
        </w:rPr>
        <w:tab/>
      </w:r>
      <w:r>
        <w:t>feu sacré</w:t>
      </w:r>
    </w:p>
    <w:p w14:paraId="43650B4C" w14:textId="77777777" w:rsidR="00067E2E" w:rsidRDefault="00A0702C">
      <w:pPr>
        <w:pStyle w:val="effectus"/>
      </w:pPr>
      <w:r>
        <w:rPr>
          <w:b/>
          <w:iCs/>
        </w:rPr>
        <w:t>Ignis sancti Antonii</w:t>
      </w:r>
      <w:r>
        <w:rPr>
          <w:iCs/>
        </w:rPr>
        <w:tab/>
      </w:r>
      <w:r>
        <w:t>fcu de Saint-Antoine</w:t>
      </w:r>
    </w:p>
    <w:p w14:paraId="166F2FB7" w14:textId="77777777" w:rsidR="00067E2E" w:rsidRDefault="00A0702C">
      <w:pPr>
        <w:pStyle w:val="effectus"/>
      </w:pPr>
      <w:r>
        <w:rPr>
          <w:b/>
          <w:iCs/>
        </w:rPr>
        <w:t>Ignitio</w:t>
      </w:r>
      <w:r>
        <w:rPr>
          <w:iCs/>
        </w:rPr>
        <w:tab/>
      </w:r>
      <w:r>
        <w:t>ignition</w:t>
      </w:r>
    </w:p>
    <w:p w14:paraId="42862F6F" w14:textId="77777777" w:rsidR="00067E2E" w:rsidRDefault="00A0702C">
      <w:pPr>
        <w:pStyle w:val="effectus"/>
      </w:pPr>
      <w:r>
        <w:rPr>
          <w:b/>
          <w:iCs/>
        </w:rPr>
        <w:t>Ignivorus</w:t>
      </w:r>
      <w:r>
        <w:rPr>
          <w:iCs/>
        </w:rPr>
        <w:tab/>
      </w:r>
      <w:r>
        <w:t>ignivore</w:t>
      </w:r>
      <w:r>
        <w:tab/>
        <w:t>pyrophage</w:t>
      </w:r>
    </w:p>
    <w:p w14:paraId="30D698C1" w14:textId="77777777" w:rsidR="00067E2E" w:rsidRDefault="00A0702C">
      <w:pPr>
        <w:pStyle w:val="effectus"/>
      </w:pPr>
      <w:r>
        <w:rPr>
          <w:b/>
          <w:iCs/>
        </w:rPr>
        <w:t>Ileus</w:t>
      </w:r>
      <w:r>
        <w:rPr>
          <w:iCs/>
        </w:rPr>
        <w:tab/>
      </w:r>
      <w:r>
        <w:rPr>
          <w:b/>
          <w:iCs/>
        </w:rPr>
        <w:t>Iliacus</w:t>
      </w:r>
      <w:r>
        <w:rPr>
          <w:iCs/>
        </w:rPr>
        <w:tab/>
      </w:r>
      <w:r>
        <w:t>lliaque</w:t>
      </w:r>
    </w:p>
    <w:p w14:paraId="33AEFF61" w14:textId="77777777" w:rsidR="00067E2E" w:rsidRDefault="00A0702C">
      <w:pPr>
        <w:pStyle w:val="effectus"/>
      </w:pPr>
      <w:r>
        <w:rPr>
          <w:b/>
          <w:iCs/>
        </w:rPr>
        <w:t>Ilia</w:t>
      </w:r>
      <w:r>
        <w:rPr>
          <w:iCs/>
        </w:rPr>
        <w:tab/>
      </w:r>
      <w:r>
        <w:t>flancs</w:t>
      </w:r>
      <w:r>
        <w:tab/>
        <w:t>îles</w:t>
      </w:r>
    </w:p>
    <w:p w14:paraId="5B87E8DB" w14:textId="77777777" w:rsidR="00067E2E" w:rsidRDefault="00A0702C">
      <w:pPr>
        <w:pStyle w:val="effectus"/>
      </w:pPr>
      <w:r>
        <w:rPr>
          <w:b/>
          <w:iCs/>
        </w:rPr>
        <w:t>Ilium.</w:t>
      </w:r>
      <w:r>
        <w:rPr>
          <w:b/>
          <w:iCs/>
        </w:rPr>
        <w:tab/>
        <w:t>ilium</w:t>
      </w:r>
    </w:p>
    <w:p w14:paraId="07FCF161" w14:textId="77777777" w:rsidR="00067E2E" w:rsidRDefault="00A0702C">
      <w:pPr>
        <w:pStyle w:val="effectus"/>
      </w:pPr>
      <w:r>
        <w:rPr>
          <w:b/>
          <w:iCs/>
        </w:rPr>
        <w:t>Illegitimus</w:t>
      </w:r>
      <w:r>
        <w:tab/>
        <w:t>illégitime</w:t>
      </w:r>
    </w:p>
    <w:p w14:paraId="0DC4C539" w14:textId="77777777" w:rsidR="00067E2E" w:rsidRDefault="00A0702C">
      <w:pPr>
        <w:pStyle w:val="effectus"/>
      </w:pPr>
      <w:r>
        <w:rPr>
          <w:b/>
          <w:iCs/>
        </w:rPr>
        <w:t>Illisio aquœ</w:t>
      </w:r>
      <w:r>
        <w:rPr>
          <w:iCs/>
        </w:rPr>
        <w:tab/>
      </w:r>
      <w:r>
        <w:t>douche</w:t>
      </w:r>
    </w:p>
    <w:p w14:paraId="50CECAE9" w14:textId="77777777" w:rsidR="00067E2E" w:rsidRDefault="00A0702C">
      <w:pPr>
        <w:pStyle w:val="effectus"/>
      </w:pPr>
      <w:r>
        <w:rPr>
          <w:b/>
          <w:iCs/>
        </w:rPr>
        <w:t>Illitio</w:t>
      </w:r>
      <w:r>
        <w:rPr>
          <w:iCs/>
        </w:rPr>
        <w:tab/>
      </w:r>
      <w:r>
        <w:t>onction</w:t>
      </w:r>
    </w:p>
    <w:p w14:paraId="284B371F" w14:textId="77777777" w:rsidR="00067E2E" w:rsidRDefault="00A0702C">
      <w:pPr>
        <w:pStyle w:val="effectus"/>
      </w:pPr>
      <w:r>
        <w:rPr>
          <w:b/>
          <w:iCs/>
        </w:rPr>
        <w:t>Illutatio</w:t>
      </w:r>
      <w:r>
        <w:rPr>
          <w:iCs/>
        </w:rPr>
        <w:tab/>
      </w:r>
      <w:r>
        <w:t>illutation</w:t>
      </w:r>
    </w:p>
    <w:p w14:paraId="688E5802" w14:textId="77777777" w:rsidR="00067E2E" w:rsidRDefault="00A0702C">
      <w:pPr>
        <w:pStyle w:val="effectus"/>
      </w:pPr>
      <w:r>
        <w:rPr>
          <w:b/>
          <w:iCs/>
        </w:rPr>
        <w:t>Imaginatio</w:t>
      </w:r>
      <w:r>
        <w:rPr>
          <w:iCs/>
        </w:rPr>
        <w:tab/>
      </w:r>
      <w:r>
        <w:t>imagination</w:t>
      </w:r>
    </w:p>
    <w:p w14:paraId="37D323F6" w14:textId="77777777" w:rsidR="00067E2E" w:rsidRDefault="00A0702C">
      <w:pPr>
        <w:pStyle w:val="effectus"/>
      </w:pPr>
      <w:r>
        <w:rPr>
          <w:b/>
          <w:iCs/>
        </w:rPr>
        <w:lastRenderedPageBreak/>
        <w:t>Imago</w:t>
      </w:r>
      <w:r>
        <w:rPr>
          <w:iCs/>
        </w:rPr>
        <w:tab/>
      </w:r>
      <w:r>
        <w:t>image</w:t>
      </w:r>
    </w:p>
    <w:p w14:paraId="3A176909" w14:textId="77777777" w:rsidR="00067E2E" w:rsidRDefault="00A0702C">
      <w:pPr>
        <w:pStyle w:val="effectus"/>
      </w:pPr>
      <w:r>
        <w:rPr>
          <w:b/>
          <w:iCs/>
        </w:rPr>
        <w:t>Imberbis</w:t>
      </w:r>
      <w:r>
        <w:rPr>
          <w:iCs/>
        </w:rPr>
        <w:tab/>
      </w:r>
      <w:r>
        <w:t>imberbe</w:t>
      </w:r>
    </w:p>
    <w:p w14:paraId="2F2561DA" w14:textId="77777777" w:rsidR="00067E2E" w:rsidRDefault="00A0702C">
      <w:pPr>
        <w:pStyle w:val="effectus"/>
      </w:pPr>
      <w:r>
        <w:rPr>
          <w:b/>
          <w:iCs/>
        </w:rPr>
        <w:t>Imbibitio</w:t>
      </w:r>
      <w:r>
        <w:rPr>
          <w:iCs/>
        </w:rPr>
        <w:tab/>
      </w:r>
      <w:r>
        <w:t>imbibition</w:t>
      </w:r>
    </w:p>
    <w:p w14:paraId="4827AB08" w14:textId="77777777" w:rsidR="00067E2E" w:rsidRDefault="00A0702C">
      <w:pPr>
        <w:pStyle w:val="effectus"/>
      </w:pPr>
      <w:r>
        <w:rPr>
          <w:b/>
          <w:iCs/>
        </w:rPr>
        <w:t>Imbricatus</w:t>
      </w:r>
      <w:r>
        <w:rPr>
          <w:iCs/>
        </w:rPr>
        <w:tab/>
      </w:r>
      <w:r>
        <w:t>imbriqué</w:t>
      </w:r>
    </w:p>
    <w:p w14:paraId="34D92CA5" w14:textId="77777777" w:rsidR="00067E2E" w:rsidRDefault="00A0702C">
      <w:pPr>
        <w:pStyle w:val="effectus"/>
      </w:pPr>
      <w:r>
        <w:rPr>
          <w:b/>
          <w:iCs/>
        </w:rPr>
        <w:t>Immansuetus</w:t>
      </w:r>
      <w:r>
        <w:rPr>
          <w:iCs/>
        </w:rPr>
        <w:tab/>
      </w:r>
      <w:r>
        <w:t>hagard</w:t>
      </w:r>
    </w:p>
    <w:p w14:paraId="0A928E83" w14:textId="77777777" w:rsidR="00067E2E" w:rsidRDefault="00A0702C">
      <w:pPr>
        <w:pStyle w:val="effectus"/>
      </w:pPr>
      <w:r>
        <w:rPr>
          <w:b/>
          <w:iCs/>
        </w:rPr>
        <w:t>Immersio</w:t>
      </w:r>
      <w:r>
        <w:rPr>
          <w:iCs/>
        </w:rPr>
        <w:tab/>
      </w:r>
      <w:r>
        <w:t>immersion</w:t>
      </w:r>
    </w:p>
    <w:p w14:paraId="3371DF87" w14:textId="77777777" w:rsidR="00067E2E" w:rsidRDefault="00A0702C">
      <w:pPr>
        <w:pStyle w:val="effectus"/>
      </w:pPr>
      <w:r>
        <w:rPr>
          <w:b/>
          <w:iCs/>
        </w:rPr>
        <w:t>Impar</w:t>
      </w:r>
      <w:r>
        <w:rPr>
          <w:iCs/>
        </w:rPr>
        <w:tab/>
      </w:r>
      <w:r>
        <w:t>impair</w:t>
      </w:r>
    </w:p>
    <w:p w14:paraId="329910C4" w14:textId="77777777" w:rsidR="00067E2E" w:rsidRDefault="00A0702C">
      <w:pPr>
        <w:pStyle w:val="effectus"/>
      </w:pPr>
      <w:r>
        <w:rPr>
          <w:b/>
          <w:iCs/>
        </w:rPr>
        <w:t>Impastatio</w:t>
      </w:r>
      <w:r>
        <w:rPr>
          <w:iCs/>
        </w:rPr>
        <w:tab/>
        <w:t>im</w:t>
      </w:r>
      <w:r>
        <w:t>pastation</w:t>
      </w:r>
    </w:p>
    <w:p w14:paraId="3524F70F" w14:textId="77777777" w:rsidR="00067E2E" w:rsidRDefault="00A0702C">
      <w:pPr>
        <w:pStyle w:val="effectus"/>
      </w:pPr>
      <w:r>
        <w:rPr>
          <w:b/>
          <w:iCs/>
        </w:rPr>
        <w:t>Impellens</w:t>
      </w:r>
      <w:r>
        <w:rPr>
          <w:iCs/>
        </w:rPr>
        <w:tab/>
      </w:r>
      <w:r>
        <w:t>impulsif</w:t>
      </w:r>
    </w:p>
    <w:p w14:paraId="6626DBB4" w14:textId="77777777" w:rsidR="00067E2E" w:rsidRDefault="00A0702C">
      <w:pPr>
        <w:pStyle w:val="effectus"/>
      </w:pPr>
      <w:r>
        <w:rPr>
          <w:b/>
          <w:iCs/>
        </w:rPr>
        <w:t>Impenetrabilitas</w:t>
      </w:r>
      <w:r>
        <w:rPr>
          <w:iCs/>
        </w:rPr>
        <w:tab/>
      </w:r>
      <w:r>
        <w:t>impénétrabilité</w:t>
      </w:r>
    </w:p>
    <w:p w14:paraId="7BC77FC0" w14:textId="77777777" w:rsidR="00067E2E" w:rsidRDefault="00A0702C">
      <w:pPr>
        <w:pStyle w:val="effectus"/>
      </w:pPr>
      <w:r>
        <w:rPr>
          <w:b/>
          <w:iCs/>
        </w:rPr>
        <w:t>Imperfectus</w:t>
      </w:r>
      <w:r>
        <w:rPr>
          <w:iCs/>
        </w:rPr>
        <w:tab/>
      </w:r>
      <w:r>
        <w:t>imparfait</w:t>
      </w:r>
    </w:p>
    <w:p w14:paraId="2F7CD027" w14:textId="77777777" w:rsidR="00067E2E" w:rsidRDefault="00A0702C">
      <w:pPr>
        <w:pStyle w:val="effectus"/>
      </w:pPr>
      <w:r>
        <w:rPr>
          <w:b/>
          <w:iCs/>
        </w:rPr>
        <w:t>Imperforatio</w:t>
      </w:r>
      <w:r>
        <w:rPr>
          <w:iCs/>
        </w:rPr>
        <w:tab/>
      </w:r>
      <w:r>
        <w:t>imperforation</w:t>
      </w:r>
    </w:p>
    <w:p w14:paraId="624A351E" w14:textId="77777777" w:rsidR="00067E2E" w:rsidRDefault="00A0702C">
      <w:pPr>
        <w:pStyle w:val="effectus"/>
      </w:pPr>
      <w:r>
        <w:rPr>
          <w:b/>
          <w:iCs/>
        </w:rPr>
        <w:t>Impertitia</w:t>
      </w:r>
      <w:r>
        <w:tab/>
        <w:t>impéritie</w:t>
      </w:r>
    </w:p>
    <w:p w14:paraId="53E4AEA4" w14:textId="77777777" w:rsidR="00067E2E" w:rsidRDefault="00A0702C">
      <w:pPr>
        <w:pStyle w:val="effectus"/>
      </w:pPr>
      <w:r>
        <w:rPr>
          <w:b/>
          <w:iCs/>
        </w:rPr>
        <w:t>Impermeabilitas</w:t>
      </w:r>
      <w:r>
        <w:rPr>
          <w:iCs/>
        </w:rPr>
        <w:tab/>
      </w:r>
      <w:r>
        <w:t>imperméabilité</w:t>
      </w:r>
    </w:p>
    <w:p w14:paraId="070CB541" w14:textId="77777777" w:rsidR="00067E2E" w:rsidRDefault="00A0702C">
      <w:pPr>
        <w:pStyle w:val="effectus"/>
      </w:pPr>
      <w:r>
        <w:rPr>
          <w:b/>
          <w:iCs/>
        </w:rPr>
        <w:t>Impetiginosus</w:t>
      </w:r>
      <w:r>
        <w:rPr>
          <w:iCs/>
        </w:rPr>
        <w:tab/>
      </w:r>
      <w:r>
        <w:t>dartreux</w:t>
      </w:r>
    </w:p>
    <w:p w14:paraId="0D9232C4" w14:textId="77777777" w:rsidR="00067E2E" w:rsidRDefault="00A0702C">
      <w:pPr>
        <w:pStyle w:val="effectus"/>
      </w:pPr>
      <w:r>
        <w:rPr>
          <w:b/>
          <w:iCs/>
        </w:rPr>
        <w:t>Impetigo</w:t>
      </w:r>
      <w:r>
        <w:rPr>
          <w:iCs/>
        </w:rPr>
        <w:tab/>
      </w:r>
      <w:r>
        <w:t>gale</w:t>
      </w:r>
      <w:r>
        <w:tab/>
        <w:t>dartre</w:t>
      </w:r>
      <w:r>
        <w:tab/>
        <w:t>lèpre</w:t>
      </w:r>
    </w:p>
    <w:p w14:paraId="3CB24CDD" w14:textId="77777777" w:rsidR="00067E2E" w:rsidRDefault="00A0702C">
      <w:pPr>
        <w:pStyle w:val="effectus"/>
      </w:pPr>
      <w:r>
        <w:rPr>
          <w:b/>
          <w:iCs/>
        </w:rPr>
        <w:t>Impluvium</w:t>
      </w:r>
      <w:r>
        <w:rPr>
          <w:iCs/>
        </w:rPr>
        <w:tab/>
      </w:r>
      <w:r>
        <w:t>embrocation</w:t>
      </w:r>
    </w:p>
    <w:p w14:paraId="1F3B94F3" w14:textId="77777777" w:rsidR="00067E2E" w:rsidRDefault="00A0702C">
      <w:pPr>
        <w:pStyle w:val="effectus"/>
      </w:pPr>
      <w:r>
        <w:rPr>
          <w:b/>
          <w:iCs/>
        </w:rPr>
        <w:t>Impotentia</w:t>
      </w:r>
      <w:r>
        <w:rPr>
          <w:iCs/>
        </w:rPr>
        <w:tab/>
      </w:r>
      <w:r>
        <w:t>impuissance</w:t>
      </w:r>
    </w:p>
    <w:p w14:paraId="4BCDFFE0" w14:textId="77777777" w:rsidR="00067E2E" w:rsidRDefault="00A0702C">
      <w:pPr>
        <w:pStyle w:val="effectus"/>
      </w:pPr>
      <w:r>
        <w:rPr>
          <w:b/>
          <w:iCs/>
        </w:rPr>
        <w:t>Impregnatio</w:t>
      </w:r>
      <w:r>
        <w:rPr>
          <w:iCs/>
        </w:rPr>
        <w:tab/>
      </w:r>
      <w:r>
        <w:t>imprégnation</w:t>
      </w:r>
    </w:p>
    <w:p w14:paraId="38DE06CC" w14:textId="77777777" w:rsidR="00067E2E" w:rsidRDefault="00A0702C">
      <w:pPr>
        <w:pStyle w:val="effectus"/>
      </w:pPr>
      <w:r>
        <w:rPr>
          <w:b/>
          <w:iCs/>
        </w:rPr>
        <w:t>Impulsio</w:t>
      </w:r>
      <w:r>
        <w:rPr>
          <w:iCs/>
        </w:rPr>
        <w:tab/>
      </w:r>
      <w:r>
        <w:t>impulsion</w:t>
      </w:r>
    </w:p>
    <w:p w14:paraId="38B79275" w14:textId="77777777" w:rsidR="00067E2E" w:rsidRDefault="00A0702C">
      <w:pPr>
        <w:pStyle w:val="effectus"/>
      </w:pPr>
      <w:r>
        <w:rPr>
          <w:b/>
          <w:iCs/>
        </w:rPr>
        <w:t>Inalbuminatus</w:t>
      </w:r>
      <w:r>
        <w:tab/>
        <w:t>inalbuminé</w:t>
      </w:r>
    </w:p>
    <w:p w14:paraId="757A5DE1" w14:textId="77777777" w:rsidR="00067E2E" w:rsidRDefault="00A0702C">
      <w:pPr>
        <w:pStyle w:val="effectus"/>
      </w:pPr>
      <w:r>
        <w:rPr>
          <w:b/>
          <w:iCs/>
        </w:rPr>
        <w:t>Inangulatus</w:t>
      </w:r>
      <w:r>
        <w:tab/>
        <w:t>inangulé</w:t>
      </w:r>
    </w:p>
    <w:p w14:paraId="72707699" w14:textId="77777777" w:rsidR="00067E2E" w:rsidRDefault="00A0702C">
      <w:pPr>
        <w:pStyle w:val="effectus"/>
      </w:pPr>
      <w:r>
        <w:rPr>
          <w:b/>
          <w:iCs/>
        </w:rPr>
        <w:t>Inani</w:t>
      </w:r>
      <w:r>
        <w:rPr>
          <w:b/>
          <w:iCs/>
        </w:rPr>
        <w:t>matus</w:t>
      </w:r>
      <w:r>
        <w:tab/>
        <w:t>inanimé</w:t>
      </w:r>
    </w:p>
    <w:p w14:paraId="5F82C125" w14:textId="77777777" w:rsidR="00067E2E" w:rsidRDefault="00A0702C">
      <w:pPr>
        <w:pStyle w:val="effectus"/>
      </w:pPr>
      <w:r>
        <w:rPr>
          <w:b/>
          <w:iCs/>
        </w:rPr>
        <w:t>Inanitas</w:t>
      </w:r>
      <w:r>
        <w:rPr>
          <w:iCs/>
        </w:rPr>
        <w:tab/>
      </w:r>
      <w:r>
        <w:rPr>
          <w:b/>
          <w:iCs/>
        </w:rPr>
        <w:t>Inanitio</w:t>
      </w:r>
      <w:r>
        <w:rPr>
          <w:iCs/>
        </w:rPr>
        <w:tab/>
      </w:r>
      <w:r>
        <w:t>inanition</w:t>
      </w:r>
    </w:p>
    <w:p w14:paraId="36388222" w14:textId="77777777" w:rsidR="00067E2E" w:rsidRDefault="00A0702C">
      <w:pPr>
        <w:pStyle w:val="effectus"/>
      </w:pPr>
      <w:r>
        <w:rPr>
          <w:b/>
          <w:iCs/>
        </w:rPr>
        <w:t>Inappetentia</w:t>
      </w:r>
      <w:r>
        <w:rPr>
          <w:iCs/>
        </w:rPr>
        <w:tab/>
      </w:r>
      <w:r>
        <w:t>inappétence</w:t>
      </w:r>
      <w:r>
        <w:tab/>
        <w:t>anorexie</w:t>
      </w:r>
    </w:p>
    <w:p w14:paraId="30E51617" w14:textId="77777777" w:rsidR="00067E2E" w:rsidRDefault="00A0702C">
      <w:pPr>
        <w:pStyle w:val="effectus"/>
      </w:pPr>
      <w:r>
        <w:rPr>
          <w:b/>
          <w:iCs/>
        </w:rPr>
        <w:t>Incalicatus</w:t>
      </w:r>
      <w:r>
        <w:rPr>
          <w:iCs/>
        </w:rPr>
        <w:tab/>
      </w:r>
      <w:r>
        <w:t>incalicé</w:t>
      </w:r>
    </w:p>
    <w:p w14:paraId="5F8D2B9F" w14:textId="77777777" w:rsidR="00067E2E" w:rsidRDefault="00A0702C">
      <w:pPr>
        <w:pStyle w:val="effectus"/>
      </w:pPr>
      <w:r>
        <w:rPr>
          <w:b/>
          <w:iCs/>
        </w:rPr>
        <w:t>Incantamentum</w:t>
      </w:r>
      <w:r>
        <w:rPr>
          <w:iCs/>
        </w:rPr>
        <w:tab/>
      </w:r>
      <w:r>
        <w:t>amulette</w:t>
      </w:r>
    </w:p>
    <w:p w14:paraId="45CF669A" w14:textId="77777777" w:rsidR="00067E2E" w:rsidRDefault="00A0702C">
      <w:pPr>
        <w:pStyle w:val="effectus"/>
      </w:pPr>
      <w:r>
        <w:rPr>
          <w:b/>
          <w:iCs/>
        </w:rPr>
        <w:t>Incanus</w:t>
      </w:r>
      <w:r>
        <w:rPr>
          <w:iCs/>
        </w:rPr>
        <w:tab/>
      </w:r>
      <w:r>
        <w:t>incane</w:t>
      </w:r>
    </w:p>
    <w:p w14:paraId="409FF4BE" w14:textId="77777777" w:rsidR="00067E2E" w:rsidRDefault="00A0702C">
      <w:pPr>
        <w:pStyle w:val="effectus"/>
      </w:pPr>
      <w:r>
        <w:rPr>
          <w:b/>
          <w:iCs/>
        </w:rPr>
        <w:t>Incarnantia</w:t>
      </w:r>
      <w:r>
        <w:tab/>
        <w:t>incarnatifs</w:t>
      </w:r>
    </w:p>
    <w:p w14:paraId="537CEBD9" w14:textId="77777777" w:rsidR="00067E2E" w:rsidRDefault="00A0702C">
      <w:pPr>
        <w:pStyle w:val="effectus"/>
      </w:pPr>
      <w:r>
        <w:rPr>
          <w:b/>
          <w:iCs/>
        </w:rPr>
        <w:t>Incarnatio</w:t>
      </w:r>
      <w:r>
        <w:rPr>
          <w:iCs/>
        </w:rPr>
        <w:tab/>
      </w:r>
      <w:r>
        <w:t>incarnation</w:t>
      </w:r>
    </w:p>
    <w:p w14:paraId="7A70C0F7" w14:textId="77777777" w:rsidR="00067E2E" w:rsidRDefault="00A0702C">
      <w:pPr>
        <w:pStyle w:val="effectus"/>
      </w:pPr>
      <w:r>
        <w:rPr>
          <w:b/>
          <w:iCs/>
        </w:rPr>
        <w:t>Inceratio</w:t>
      </w:r>
      <w:r>
        <w:tab/>
        <w:t>incération</w:t>
      </w:r>
    </w:p>
    <w:p w14:paraId="52A7BB77" w14:textId="77777777" w:rsidR="00067E2E" w:rsidRDefault="00A0702C">
      <w:pPr>
        <w:pStyle w:val="effectus"/>
      </w:pPr>
      <w:r>
        <w:rPr>
          <w:b/>
          <w:iCs/>
        </w:rPr>
        <w:t>Incidens</w:t>
      </w:r>
      <w:r>
        <w:rPr>
          <w:iCs/>
        </w:rPr>
        <w:tab/>
      </w:r>
      <w:r>
        <w:t>incisif</w:t>
      </w:r>
    </w:p>
    <w:p w14:paraId="07CFA843" w14:textId="77777777" w:rsidR="00067E2E" w:rsidRDefault="00A0702C">
      <w:pPr>
        <w:pStyle w:val="effectus"/>
      </w:pPr>
      <w:r>
        <w:rPr>
          <w:b/>
          <w:iCs/>
        </w:rPr>
        <w:t>Incidentia</w:t>
      </w:r>
      <w:r>
        <w:rPr>
          <w:iCs/>
        </w:rPr>
        <w:tab/>
      </w:r>
      <w:r>
        <w:t>incidence</w:t>
      </w:r>
    </w:p>
    <w:p w14:paraId="4476D89F" w14:textId="77777777" w:rsidR="00067E2E" w:rsidRDefault="00A0702C">
      <w:pPr>
        <w:pStyle w:val="effectus"/>
      </w:pPr>
      <w:r>
        <w:rPr>
          <w:b/>
          <w:iCs/>
        </w:rPr>
        <w:t>Incineratio</w:t>
      </w:r>
      <w:r>
        <w:tab/>
      </w:r>
      <w:r>
        <w:t>incinération</w:t>
      </w:r>
    </w:p>
    <w:p w14:paraId="1E613424" w14:textId="77777777" w:rsidR="00067E2E" w:rsidRDefault="00A0702C">
      <w:pPr>
        <w:pStyle w:val="effectus"/>
      </w:pPr>
      <w:r>
        <w:rPr>
          <w:b/>
          <w:iCs/>
        </w:rPr>
        <w:t>Incisio</w:t>
      </w:r>
      <w:r>
        <w:rPr>
          <w:iCs/>
        </w:rPr>
        <w:tab/>
      </w:r>
      <w:r>
        <w:t>coupure</w:t>
      </w:r>
    </w:p>
    <w:p w14:paraId="1219FD88" w14:textId="77777777" w:rsidR="00067E2E" w:rsidRDefault="00A0702C">
      <w:pPr>
        <w:pStyle w:val="effectus"/>
      </w:pPr>
      <w:r>
        <w:rPr>
          <w:b/>
          <w:iCs/>
        </w:rPr>
        <w:t>Incisus</w:t>
      </w:r>
      <w:r>
        <w:rPr>
          <w:iCs/>
        </w:rPr>
        <w:tab/>
      </w:r>
      <w:r>
        <w:t>incisé</w:t>
      </w:r>
    </w:p>
    <w:p w14:paraId="0A200395" w14:textId="77777777" w:rsidR="00067E2E" w:rsidRDefault="00A0702C">
      <w:pPr>
        <w:pStyle w:val="effectus"/>
      </w:pPr>
      <w:r>
        <w:rPr>
          <w:b/>
          <w:iCs/>
        </w:rPr>
        <w:t>Incitabilitas</w:t>
      </w:r>
      <w:r>
        <w:rPr>
          <w:iCs/>
        </w:rPr>
        <w:tab/>
      </w:r>
      <w:r>
        <w:t>incitabilité</w:t>
      </w:r>
    </w:p>
    <w:p w14:paraId="09360EF3" w14:textId="77777777" w:rsidR="00067E2E" w:rsidRDefault="00A0702C">
      <w:pPr>
        <w:pStyle w:val="effectus"/>
      </w:pPr>
      <w:r>
        <w:rPr>
          <w:b/>
          <w:iCs/>
        </w:rPr>
        <w:t>Inclementia</w:t>
      </w:r>
      <w:r>
        <w:rPr>
          <w:iCs/>
        </w:rPr>
        <w:tab/>
      </w:r>
      <w:r>
        <w:t>inclémence</w:t>
      </w:r>
    </w:p>
    <w:p w14:paraId="79E82D02" w14:textId="77777777" w:rsidR="00067E2E" w:rsidRDefault="00A0702C">
      <w:pPr>
        <w:pStyle w:val="effectus"/>
      </w:pPr>
      <w:r>
        <w:rPr>
          <w:b/>
          <w:iCs/>
        </w:rPr>
        <w:t>Inclinatio</w:t>
      </w:r>
      <w:r>
        <w:tab/>
        <w:t>inclination</w:t>
      </w:r>
    </w:p>
    <w:p w14:paraId="5B13906C" w14:textId="77777777" w:rsidR="00067E2E" w:rsidRDefault="00A0702C">
      <w:pPr>
        <w:pStyle w:val="effectus"/>
      </w:pPr>
      <w:r>
        <w:rPr>
          <w:b/>
          <w:iCs/>
        </w:rPr>
        <w:t>Inclusus</w:t>
      </w:r>
      <w:r>
        <w:rPr>
          <w:iCs/>
        </w:rPr>
        <w:tab/>
      </w:r>
      <w:r>
        <w:t>inclus</w:t>
      </w:r>
    </w:p>
    <w:p w14:paraId="18987241" w14:textId="77777777" w:rsidR="00067E2E" w:rsidRDefault="00A0702C">
      <w:pPr>
        <w:pStyle w:val="effectus"/>
      </w:pPr>
      <w:r>
        <w:rPr>
          <w:b/>
          <w:iCs/>
        </w:rPr>
        <w:t>Incoercibilis</w:t>
      </w:r>
      <w:r>
        <w:rPr>
          <w:iCs/>
        </w:rPr>
        <w:tab/>
      </w:r>
      <w:r>
        <w:t>incoercible</w:t>
      </w:r>
    </w:p>
    <w:p w14:paraId="2B63D41F" w14:textId="77777777" w:rsidR="00067E2E" w:rsidRDefault="00A0702C">
      <w:pPr>
        <w:pStyle w:val="effectus"/>
      </w:pPr>
      <w:r>
        <w:rPr>
          <w:b/>
          <w:iCs/>
        </w:rPr>
        <w:t>Incontinentia</w:t>
      </w:r>
      <w:r>
        <w:rPr>
          <w:iCs/>
        </w:rPr>
        <w:tab/>
      </w:r>
      <w:r>
        <w:t>incontinence</w:t>
      </w:r>
    </w:p>
    <w:p w14:paraId="2FCD7F0E" w14:textId="77777777" w:rsidR="00067E2E" w:rsidRDefault="00A0702C">
      <w:pPr>
        <w:pStyle w:val="effectus"/>
      </w:pPr>
      <w:r>
        <w:rPr>
          <w:b/>
          <w:iCs/>
        </w:rPr>
        <w:t>Incorporatio</w:t>
      </w:r>
      <w:r>
        <w:rPr>
          <w:iCs/>
        </w:rPr>
        <w:tab/>
      </w:r>
      <w:r>
        <w:t>incorporation</w:t>
      </w:r>
    </w:p>
    <w:p w14:paraId="79901519" w14:textId="77777777" w:rsidR="00067E2E" w:rsidRDefault="00A0702C">
      <w:pPr>
        <w:pStyle w:val="effectus"/>
      </w:pPr>
      <w:r>
        <w:rPr>
          <w:b/>
          <w:iCs/>
        </w:rPr>
        <w:t>Incorruptibilis</w:t>
      </w:r>
      <w:r>
        <w:rPr>
          <w:iCs/>
        </w:rPr>
        <w:tab/>
      </w:r>
      <w:r>
        <w:t>incorruptible</w:t>
      </w:r>
    </w:p>
    <w:p w14:paraId="27865832" w14:textId="77777777" w:rsidR="00067E2E" w:rsidRDefault="00A0702C">
      <w:pPr>
        <w:pStyle w:val="effectus"/>
      </w:pPr>
      <w:r>
        <w:rPr>
          <w:b/>
          <w:iCs/>
        </w:rPr>
        <w:t>Incrassans</w:t>
      </w:r>
      <w:r>
        <w:rPr>
          <w:iCs/>
        </w:rPr>
        <w:tab/>
      </w:r>
      <w:r>
        <w:t>incrassant</w:t>
      </w:r>
    </w:p>
    <w:p w14:paraId="67F2303B" w14:textId="77777777" w:rsidR="00067E2E" w:rsidRDefault="00A0702C">
      <w:pPr>
        <w:pStyle w:val="effectus"/>
      </w:pPr>
      <w:r>
        <w:rPr>
          <w:b/>
          <w:iCs/>
        </w:rPr>
        <w:t>Incrustatio</w:t>
      </w:r>
      <w:r>
        <w:rPr>
          <w:iCs/>
        </w:rPr>
        <w:tab/>
      </w:r>
      <w:r>
        <w:t>incrustation</w:t>
      </w:r>
    </w:p>
    <w:p w14:paraId="51313EDE" w14:textId="77777777" w:rsidR="00067E2E" w:rsidRDefault="00A0702C">
      <w:pPr>
        <w:pStyle w:val="effectus"/>
      </w:pPr>
      <w:r>
        <w:rPr>
          <w:b/>
          <w:iCs/>
        </w:rPr>
        <w:t>Incubatio</w:t>
      </w:r>
      <w:r>
        <w:rPr>
          <w:iCs/>
        </w:rPr>
        <w:tab/>
      </w:r>
      <w:r>
        <w:t>incubation</w:t>
      </w:r>
    </w:p>
    <w:p w14:paraId="6945B904" w14:textId="77777777" w:rsidR="00067E2E" w:rsidRDefault="00A0702C">
      <w:pPr>
        <w:pStyle w:val="effectus"/>
      </w:pPr>
      <w:r>
        <w:rPr>
          <w:b/>
          <w:iCs/>
        </w:rPr>
        <w:t>Incubus</w:t>
      </w:r>
      <w:r>
        <w:rPr>
          <w:iCs/>
        </w:rPr>
        <w:tab/>
      </w:r>
      <w:r>
        <w:t>éphialte</w:t>
      </w:r>
      <w:r>
        <w:tab/>
        <w:t>incube</w:t>
      </w:r>
    </w:p>
    <w:p w14:paraId="32D7BDA6" w14:textId="77777777" w:rsidR="00067E2E" w:rsidRDefault="00A0702C">
      <w:pPr>
        <w:pStyle w:val="effectus"/>
      </w:pPr>
      <w:r>
        <w:rPr>
          <w:b/>
          <w:iCs/>
        </w:rPr>
        <w:t>Incumbens</w:t>
      </w:r>
      <w:r>
        <w:tab/>
        <w:t>incombant</w:t>
      </w:r>
    </w:p>
    <w:p w14:paraId="19935210" w14:textId="77777777" w:rsidR="00067E2E" w:rsidRDefault="00A0702C">
      <w:pPr>
        <w:pStyle w:val="effectus"/>
      </w:pPr>
      <w:r>
        <w:rPr>
          <w:b/>
          <w:iCs/>
        </w:rPr>
        <w:t>Incurvatio</w:t>
      </w:r>
      <w:r>
        <w:tab/>
        <w:t>incurvation</w:t>
      </w:r>
    </w:p>
    <w:p w14:paraId="43BFF19A" w14:textId="77777777" w:rsidR="00067E2E" w:rsidRDefault="00A0702C">
      <w:pPr>
        <w:pStyle w:val="effectus"/>
      </w:pPr>
      <w:r>
        <w:rPr>
          <w:b/>
          <w:iCs/>
        </w:rPr>
        <w:t>Incurvus</w:t>
      </w:r>
      <w:r>
        <w:rPr>
          <w:iCs/>
        </w:rPr>
        <w:tab/>
      </w:r>
      <w:r>
        <w:t>incourbe</w:t>
      </w:r>
    </w:p>
    <w:p w14:paraId="35A466DB" w14:textId="77777777" w:rsidR="00067E2E" w:rsidRDefault="00A0702C">
      <w:pPr>
        <w:pStyle w:val="effectus"/>
      </w:pPr>
      <w:r>
        <w:rPr>
          <w:b/>
          <w:iCs/>
        </w:rPr>
        <w:t>Incus</w:t>
      </w:r>
      <w:r>
        <w:rPr>
          <w:iCs/>
        </w:rPr>
        <w:tab/>
      </w:r>
      <w:r>
        <w:t>enclume</w:t>
      </w:r>
    </w:p>
    <w:p w14:paraId="7F0AA517" w14:textId="77777777" w:rsidR="00067E2E" w:rsidRDefault="00A0702C">
      <w:pPr>
        <w:pStyle w:val="effectus"/>
      </w:pPr>
      <w:r>
        <w:rPr>
          <w:b/>
          <w:iCs/>
        </w:rPr>
        <w:t>Indehiscens</w:t>
      </w:r>
      <w:r>
        <w:rPr>
          <w:iCs/>
        </w:rPr>
        <w:tab/>
      </w:r>
      <w:r>
        <w:t>indéhiscent</w:t>
      </w:r>
    </w:p>
    <w:p w14:paraId="566C52C6" w14:textId="77777777" w:rsidR="00067E2E" w:rsidRDefault="00A0702C">
      <w:pPr>
        <w:pStyle w:val="effectus"/>
      </w:pPr>
      <w:r>
        <w:rPr>
          <w:b/>
          <w:iCs/>
        </w:rPr>
        <w:t>Indehiscentia</w:t>
      </w:r>
      <w:r>
        <w:rPr>
          <w:iCs/>
        </w:rPr>
        <w:tab/>
      </w:r>
      <w:r>
        <w:t>indéhiscence</w:t>
      </w:r>
    </w:p>
    <w:p w14:paraId="14B053AB" w14:textId="77777777" w:rsidR="00067E2E" w:rsidRDefault="00A0702C">
      <w:pPr>
        <w:pStyle w:val="effectus"/>
      </w:pPr>
      <w:r>
        <w:rPr>
          <w:b/>
          <w:iCs/>
        </w:rPr>
        <w:t>Indelebilis</w:t>
      </w:r>
      <w:r>
        <w:rPr>
          <w:iCs/>
        </w:rPr>
        <w:tab/>
      </w:r>
      <w:r>
        <w:t>indélébile</w:t>
      </w:r>
    </w:p>
    <w:p w14:paraId="4B868383" w14:textId="77777777" w:rsidR="00067E2E" w:rsidRDefault="00A0702C">
      <w:pPr>
        <w:pStyle w:val="effectus"/>
      </w:pPr>
      <w:r>
        <w:rPr>
          <w:b/>
          <w:iCs/>
        </w:rPr>
        <w:t>Indentatus</w:t>
      </w:r>
      <w:r>
        <w:rPr>
          <w:b/>
          <w:iCs/>
        </w:rPr>
        <w:tab/>
      </w:r>
      <w:r>
        <w:t>indenté</w:t>
      </w:r>
    </w:p>
    <w:p w14:paraId="027021DE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395</w:t>
      </w:r>
      <w:r>
        <w:rPr>
          <w:iCs/>
        </w:rPr>
        <w:t>]</w:t>
      </w:r>
    </w:p>
    <w:p w14:paraId="22CFFCFE" w14:textId="77777777" w:rsidR="00067E2E" w:rsidRDefault="00A0702C">
      <w:pPr>
        <w:pStyle w:val="effectus"/>
      </w:pPr>
      <w:r>
        <w:rPr>
          <w:b/>
          <w:iCs/>
        </w:rPr>
        <w:t>Index</w:t>
      </w:r>
      <w:r>
        <w:rPr>
          <w:b/>
          <w:iCs/>
        </w:rPr>
        <w:tab/>
      </w:r>
      <w:r>
        <w:t>index</w:t>
      </w:r>
    </w:p>
    <w:p w14:paraId="202970B9" w14:textId="77777777" w:rsidR="00067E2E" w:rsidRDefault="00A0702C">
      <w:pPr>
        <w:pStyle w:val="effectus"/>
      </w:pPr>
      <w:r>
        <w:rPr>
          <w:b/>
          <w:iCs/>
        </w:rPr>
        <w:t>Indicans</w:t>
      </w:r>
      <w:r>
        <w:tab/>
        <w:t>indicant</w:t>
      </w:r>
    </w:p>
    <w:p w14:paraId="70D62885" w14:textId="77777777" w:rsidR="00067E2E" w:rsidRDefault="00A0702C">
      <w:pPr>
        <w:pStyle w:val="effectus"/>
      </w:pPr>
      <w:r>
        <w:rPr>
          <w:b/>
          <w:iCs/>
        </w:rPr>
        <w:t>Indicatio</w:t>
      </w:r>
      <w:r>
        <w:rPr>
          <w:iCs/>
        </w:rPr>
        <w:tab/>
      </w:r>
      <w:r>
        <w:t>indication</w:t>
      </w:r>
    </w:p>
    <w:p w14:paraId="62DD62D0" w14:textId="77777777" w:rsidR="00067E2E" w:rsidRDefault="00A0702C">
      <w:pPr>
        <w:pStyle w:val="effectus"/>
      </w:pPr>
      <w:r>
        <w:rPr>
          <w:b/>
          <w:iCs/>
        </w:rPr>
        <w:t>Indicatus</w:t>
      </w:r>
      <w:r>
        <w:rPr>
          <w:iCs/>
        </w:rPr>
        <w:tab/>
      </w:r>
      <w:r>
        <w:t>indiqué</w:t>
      </w:r>
    </w:p>
    <w:p w14:paraId="6224A000" w14:textId="77777777" w:rsidR="00067E2E" w:rsidRDefault="00A0702C">
      <w:pPr>
        <w:pStyle w:val="effectus"/>
      </w:pPr>
      <w:r>
        <w:rPr>
          <w:b/>
          <w:iCs/>
        </w:rPr>
        <w:t>Indigenus</w:t>
      </w:r>
      <w:r>
        <w:rPr>
          <w:iCs/>
        </w:rPr>
        <w:tab/>
      </w:r>
      <w:r>
        <w:t>indigène</w:t>
      </w:r>
    </w:p>
    <w:p w14:paraId="321B030E" w14:textId="77777777" w:rsidR="00067E2E" w:rsidRDefault="00A0702C">
      <w:pPr>
        <w:pStyle w:val="effectus"/>
      </w:pPr>
      <w:r>
        <w:rPr>
          <w:b/>
          <w:iCs/>
        </w:rPr>
        <w:t>Indigestio</w:t>
      </w:r>
      <w:r>
        <w:rPr>
          <w:iCs/>
        </w:rPr>
        <w:tab/>
      </w:r>
      <w:r>
        <w:t>indigestion</w:t>
      </w:r>
    </w:p>
    <w:p w14:paraId="51510EDF" w14:textId="77777777" w:rsidR="00067E2E" w:rsidRDefault="00A0702C">
      <w:pPr>
        <w:pStyle w:val="effectus"/>
      </w:pPr>
      <w:r>
        <w:rPr>
          <w:b/>
          <w:iCs/>
        </w:rPr>
        <w:t>Indigestus</w:t>
      </w:r>
      <w:r>
        <w:rPr>
          <w:iCs/>
        </w:rPr>
        <w:tab/>
      </w:r>
      <w:r>
        <w:t>indigeste</w:t>
      </w:r>
    </w:p>
    <w:p w14:paraId="2DB4523C" w14:textId="77777777" w:rsidR="00067E2E" w:rsidRDefault="00A0702C">
      <w:pPr>
        <w:pStyle w:val="effectus"/>
      </w:pPr>
      <w:r>
        <w:rPr>
          <w:b/>
          <w:iCs/>
        </w:rPr>
        <w:t>Individuum</w:t>
      </w:r>
      <w:r>
        <w:rPr>
          <w:iCs/>
        </w:rPr>
        <w:tab/>
      </w:r>
      <w:r>
        <w:t>individu</w:t>
      </w:r>
    </w:p>
    <w:p w14:paraId="79C39DBD" w14:textId="77777777" w:rsidR="00067E2E" w:rsidRDefault="00A0702C">
      <w:pPr>
        <w:pStyle w:val="effectus"/>
      </w:pPr>
      <w:r>
        <w:rPr>
          <w:b/>
          <w:iCs/>
        </w:rPr>
        <w:t>Indolentia</w:t>
      </w:r>
      <w:r>
        <w:rPr>
          <w:iCs/>
        </w:rPr>
        <w:tab/>
      </w:r>
      <w:r>
        <w:t>indolence</w:t>
      </w:r>
    </w:p>
    <w:p w14:paraId="6087429C" w14:textId="77777777" w:rsidR="00067E2E" w:rsidRDefault="00A0702C">
      <w:pPr>
        <w:pStyle w:val="effectus"/>
      </w:pPr>
      <w:r>
        <w:rPr>
          <w:b/>
          <w:iCs/>
        </w:rPr>
        <w:t>Inductio</w:t>
      </w:r>
      <w:r>
        <w:rPr>
          <w:iCs/>
        </w:rPr>
        <w:tab/>
      </w:r>
      <w:r>
        <w:t>induction</w:t>
      </w:r>
    </w:p>
    <w:p w14:paraId="40134AB1" w14:textId="77777777" w:rsidR="00067E2E" w:rsidRDefault="00A0702C">
      <w:pPr>
        <w:pStyle w:val="effectus"/>
      </w:pPr>
      <w:r>
        <w:rPr>
          <w:b/>
          <w:iCs/>
        </w:rPr>
        <w:t>Inermis</w:t>
      </w:r>
      <w:r>
        <w:rPr>
          <w:iCs/>
        </w:rPr>
        <w:tab/>
      </w:r>
      <w:r>
        <w:t>inerme</w:t>
      </w:r>
    </w:p>
    <w:p w14:paraId="3F2530FB" w14:textId="77777777" w:rsidR="00067E2E" w:rsidRDefault="00A0702C">
      <w:pPr>
        <w:pStyle w:val="effectus"/>
      </w:pPr>
      <w:r>
        <w:rPr>
          <w:b/>
          <w:iCs/>
        </w:rPr>
        <w:t>Inertia</w:t>
      </w:r>
      <w:r>
        <w:rPr>
          <w:iCs/>
        </w:rPr>
        <w:tab/>
      </w:r>
      <w:r>
        <w:t>inertie</w:t>
      </w:r>
    </w:p>
    <w:p w14:paraId="10D4EE5E" w14:textId="77777777" w:rsidR="00067E2E" w:rsidRDefault="00A0702C">
      <w:pPr>
        <w:pStyle w:val="effectus"/>
      </w:pPr>
      <w:r>
        <w:rPr>
          <w:b/>
          <w:iCs/>
        </w:rPr>
        <w:t>Infectio</w:t>
      </w:r>
      <w:r>
        <w:rPr>
          <w:iCs/>
        </w:rPr>
        <w:tab/>
      </w:r>
      <w:r>
        <w:t>inféction</w:t>
      </w:r>
    </w:p>
    <w:p w14:paraId="53C9562D" w14:textId="77777777" w:rsidR="00067E2E" w:rsidRDefault="00A0702C">
      <w:pPr>
        <w:pStyle w:val="effectus"/>
      </w:pPr>
      <w:r>
        <w:rPr>
          <w:b/>
          <w:iCs/>
        </w:rPr>
        <w:t>Infecundus</w:t>
      </w:r>
      <w:r>
        <w:tab/>
      </w:r>
      <w:r>
        <w:t>infécond</w:t>
      </w:r>
    </w:p>
    <w:p w14:paraId="6DFBE7DE" w14:textId="77777777" w:rsidR="00067E2E" w:rsidRDefault="00A0702C">
      <w:pPr>
        <w:pStyle w:val="effectus"/>
      </w:pPr>
      <w:r>
        <w:rPr>
          <w:b/>
          <w:iCs/>
        </w:rPr>
        <w:t>Infibulatio</w:t>
      </w:r>
      <w:r>
        <w:rPr>
          <w:iCs/>
        </w:rPr>
        <w:tab/>
      </w:r>
      <w:r>
        <w:t>bouclement</w:t>
      </w:r>
    </w:p>
    <w:p w14:paraId="73FB2296" w14:textId="77777777" w:rsidR="00067E2E" w:rsidRDefault="00A0702C">
      <w:pPr>
        <w:pStyle w:val="effectus"/>
      </w:pPr>
      <w:r>
        <w:rPr>
          <w:b/>
          <w:iCs/>
        </w:rPr>
        <w:t>Infiltratio</w:t>
      </w:r>
      <w:r>
        <w:tab/>
        <w:t>infiltration</w:t>
      </w:r>
    </w:p>
    <w:p w14:paraId="046AC6E9" w14:textId="77777777" w:rsidR="00067E2E" w:rsidRDefault="00A0702C">
      <w:pPr>
        <w:pStyle w:val="effectus"/>
      </w:pPr>
      <w:r>
        <w:rPr>
          <w:b/>
          <w:iCs/>
        </w:rPr>
        <w:t>Infinitus</w:t>
      </w:r>
      <w:r>
        <w:rPr>
          <w:iCs/>
        </w:rPr>
        <w:tab/>
      </w:r>
      <w:r>
        <w:t>infini</w:t>
      </w:r>
    </w:p>
    <w:p w14:paraId="0F5D9A36" w14:textId="77777777" w:rsidR="00067E2E" w:rsidRDefault="00A0702C">
      <w:pPr>
        <w:pStyle w:val="effectus"/>
      </w:pPr>
      <w:r>
        <w:rPr>
          <w:b/>
          <w:iCs/>
        </w:rPr>
        <w:t>Infirmus</w:t>
      </w:r>
      <w:r>
        <w:rPr>
          <w:iCs/>
        </w:rPr>
        <w:tab/>
      </w:r>
      <w:r>
        <w:t>infirme</w:t>
      </w:r>
    </w:p>
    <w:p w14:paraId="14F1BAA0" w14:textId="77777777" w:rsidR="00067E2E" w:rsidRDefault="00A0702C">
      <w:pPr>
        <w:pStyle w:val="effectus"/>
      </w:pPr>
      <w:r>
        <w:rPr>
          <w:b/>
          <w:iCs/>
        </w:rPr>
        <w:t>Inflammabilitas</w:t>
      </w:r>
      <w:r>
        <w:rPr>
          <w:iCs/>
        </w:rPr>
        <w:tab/>
      </w:r>
      <w:r>
        <w:t>inflammabilité</w:t>
      </w:r>
    </w:p>
    <w:p w14:paraId="189137A9" w14:textId="77777777" w:rsidR="00067E2E" w:rsidRDefault="00A0702C">
      <w:pPr>
        <w:pStyle w:val="effectus"/>
      </w:pPr>
      <w:r>
        <w:rPr>
          <w:b/>
          <w:iCs/>
        </w:rPr>
        <w:t>Inflammatio</w:t>
      </w:r>
      <w:r>
        <w:rPr>
          <w:iCs/>
        </w:rPr>
        <w:tab/>
      </w:r>
      <w:r>
        <w:t>inflammation</w:t>
      </w:r>
    </w:p>
    <w:p w14:paraId="16111654" w14:textId="77777777" w:rsidR="00067E2E" w:rsidRDefault="00A0702C">
      <w:pPr>
        <w:pStyle w:val="effectus"/>
      </w:pPr>
      <w:r>
        <w:rPr>
          <w:b/>
          <w:iCs/>
        </w:rPr>
        <w:t>Infiammatorius</w:t>
      </w:r>
      <w:r>
        <w:rPr>
          <w:iCs/>
        </w:rPr>
        <w:tab/>
      </w:r>
      <w:r>
        <w:t>inflammatoire</w:t>
      </w:r>
    </w:p>
    <w:p w14:paraId="28925661" w14:textId="77777777" w:rsidR="00067E2E" w:rsidRDefault="00A0702C">
      <w:pPr>
        <w:pStyle w:val="effectus"/>
      </w:pPr>
      <w:r>
        <w:rPr>
          <w:b/>
          <w:iCs/>
        </w:rPr>
        <w:t>Inflare</w:t>
      </w:r>
      <w:r>
        <w:rPr>
          <w:iCs/>
        </w:rPr>
        <w:tab/>
      </w:r>
      <w:r>
        <w:t>bouffir</w:t>
      </w:r>
    </w:p>
    <w:p w14:paraId="1108941E" w14:textId="77777777" w:rsidR="00067E2E" w:rsidRDefault="00A0702C">
      <w:pPr>
        <w:pStyle w:val="effectus"/>
      </w:pPr>
      <w:r>
        <w:rPr>
          <w:b/>
          <w:iCs/>
        </w:rPr>
        <w:t>Inflatio</w:t>
      </w:r>
      <w:r>
        <w:tab/>
        <w:t>enflure</w:t>
      </w:r>
      <w:r>
        <w:tab/>
        <w:t>inflation</w:t>
      </w:r>
      <w:r>
        <w:tab/>
        <w:t>gonflement</w:t>
      </w:r>
    </w:p>
    <w:p w14:paraId="11270450" w14:textId="77777777" w:rsidR="00067E2E" w:rsidRDefault="00A0702C">
      <w:pPr>
        <w:pStyle w:val="effectus"/>
      </w:pPr>
      <w:r>
        <w:rPr>
          <w:b/>
          <w:iCs/>
        </w:rPr>
        <w:t>Inflexus</w:t>
      </w:r>
      <w:r>
        <w:rPr>
          <w:iCs/>
        </w:rPr>
        <w:tab/>
      </w:r>
      <w:r>
        <w:t>infléchi</w:t>
      </w:r>
    </w:p>
    <w:p w14:paraId="20DD3A7F" w14:textId="77777777" w:rsidR="00067E2E" w:rsidRDefault="00A0702C">
      <w:pPr>
        <w:pStyle w:val="effectus"/>
      </w:pPr>
      <w:r>
        <w:rPr>
          <w:b/>
          <w:iCs/>
        </w:rPr>
        <w:t>Influxus</w:t>
      </w:r>
      <w:r>
        <w:rPr>
          <w:iCs/>
        </w:rPr>
        <w:tab/>
      </w:r>
      <w:r>
        <w:t>influence</w:t>
      </w:r>
    </w:p>
    <w:p w14:paraId="6219CDE9" w14:textId="77777777" w:rsidR="00067E2E" w:rsidRDefault="00A0702C">
      <w:pPr>
        <w:pStyle w:val="effectus"/>
      </w:pPr>
      <w:r>
        <w:rPr>
          <w:b/>
          <w:iCs/>
        </w:rPr>
        <w:t>Inflorescentia</w:t>
      </w:r>
      <w:r>
        <w:rPr>
          <w:iCs/>
        </w:rPr>
        <w:tab/>
      </w:r>
      <w:r>
        <w:t>inflorescence</w:t>
      </w:r>
    </w:p>
    <w:p w14:paraId="12FD5131" w14:textId="77777777" w:rsidR="00067E2E" w:rsidRDefault="00A0702C">
      <w:pPr>
        <w:pStyle w:val="effectus"/>
      </w:pPr>
      <w:r>
        <w:rPr>
          <w:b/>
          <w:iCs/>
        </w:rPr>
        <w:t>Infundibulatus</w:t>
      </w:r>
      <w:r>
        <w:rPr>
          <w:iCs/>
        </w:rPr>
        <w:tab/>
      </w:r>
      <w:r>
        <w:t>infundibulé</w:t>
      </w:r>
    </w:p>
    <w:p w14:paraId="1B208DB5" w14:textId="77777777" w:rsidR="00067E2E" w:rsidRDefault="00A0702C">
      <w:pPr>
        <w:pStyle w:val="effectus"/>
      </w:pPr>
      <w:r>
        <w:rPr>
          <w:b/>
          <w:iCs/>
        </w:rPr>
        <w:t>Infundibuliformi</w:t>
      </w:r>
      <w:r>
        <w:rPr>
          <w:b/>
          <w:bCs/>
        </w:rPr>
        <w:t>s</w:t>
      </w:r>
      <w:r>
        <w:rPr>
          <w:b/>
          <w:bCs/>
        </w:rPr>
        <w:tab/>
      </w:r>
      <w:r>
        <w:tab/>
        <w:t>infundibuliforme</w:t>
      </w:r>
    </w:p>
    <w:p w14:paraId="4AE9287A" w14:textId="77777777" w:rsidR="00067E2E" w:rsidRDefault="00A0702C">
      <w:pPr>
        <w:pStyle w:val="effectus"/>
      </w:pPr>
      <w:r>
        <w:rPr>
          <w:b/>
          <w:iCs/>
        </w:rPr>
        <w:t>Infusio</w:t>
      </w:r>
      <w:r>
        <w:rPr>
          <w:iCs/>
        </w:rPr>
        <w:tab/>
      </w:r>
      <w:r>
        <w:t>infusion</w:t>
      </w:r>
    </w:p>
    <w:p w14:paraId="6DC2B459" w14:textId="77777777" w:rsidR="00067E2E" w:rsidRDefault="00A0702C">
      <w:pPr>
        <w:pStyle w:val="effectus"/>
      </w:pPr>
      <w:r>
        <w:rPr>
          <w:b/>
          <w:iCs/>
        </w:rPr>
        <w:t>Infusum</w:t>
      </w:r>
      <w:r>
        <w:rPr>
          <w:iCs/>
        </w:rPr>
        <w:tab/>
        <w:t>in</w:t>
      </w:r>
      <w:r>
        <w:t>fusion</w:t>
      </w:r>
    </w:p>
    <w:p w14:paraId="618DA6FA" w14:textId="77777777" w:rsidR="00067E2E" w:rsidRDefault="00A0702C">
      <w:pPr>
        <w:pStyle w:val="effectus"/>
      </w:pPr>
      <w:r>
        <w:rPr>
          <w:b/>
          <w:iCs/>
        </w:rPr>
        <w:t>Infundibulum</w:t>
      </w:r>
      <w:r>
        <w:rPr>
          <w:iCs/>
        </w:rPr>
        <w:tab/>
      </w:r>
      <w:r>
        <w:t>entonnoir</w:t>
      </w:r>
    </w:p>
    <w:p w14:paraId="124BAD59" w14:textId="77777777" w:rsidR="00067E2E" w:rsidRDefault="00A0702C">
      <w:pPr>
        <w:pStyle w:val="effectus"/>
      </w:pPr>
      <w:r>
        <w:rPr>
          <w:b/>
          <w:iCs/>
        </w:rPr>
        <w:t>Ingluvies</w:t>
      </w:r>
      <w:r>
        <w:tab/>
        <w:t>jabot</w:t>
      </w:r>
    </w:p>
    <w:p w14:paraId="7C45F1B7" w14:textId="77777777" w:rsidR="00067E2E" w:rsidRDefault="00A0702C">
      <w:pPr>
        <w:pStyle w:val="effectus"/>
      </w:pPr>
      <w:r>
        <w:rPr>
          <w:b/>
          <w:iCs/>
        </w:rPr>
        <w:t>Ingrediens</w:t>
      </w:r>
      <w:r>
        <w:rPr>
          <w:iCs/>
        </w:rPr>
        <w:tab/>
      </w:r>
      <w:r>
        <w:t>ingrédient</w:t>
      </w:r>
    </w:p>
    <w:p w14:paraId="2256F723" w14:textId="77777777" w:rsidR="00067E2E" w:rsidRDefault="00A0702C">
      <w:pPr>
        <w:pStyle w:val="effectus"/>
      </w:pPr>
      <w:r>
        <w:rPr>
          <w:b/>
          <w:iCs/>
        </w:rPr>
        <w:t>Inguen</w:t>
      </w:r>
      <w:r>
        <w:rPr>
          <w:iCs/>
        </w:rPr>
        <w:tab/>
      </w:r>
      <w:r>
        <w:t>aine</w:t>
      </w:r>
    </w:p>
    <w:p w14:paraId="7D53C4B7" w14:textId="77777777" w:rsidR="00067E2E" w:rsidRDefault="00A0702C">
      <w:pPr>
        <w:pStyle w:val="effectus"/>
      </w:pPr>
      <w:r>
        <w:rPr>
          <w:b/>
          <w:iCs/>
        </w:rPr>
        <w:t>Inguinalis</w:t>
      </w:r>
      <w:r>
        <w:rPr>
          <w:iCs/>
        </w:rPr>
        <w:tab/>
      </w:r>
      <w:r>
        <w:t>inguinal</w:t>
      </w:r>
    </w:p>
    <w:p w14:paraId="11AE99DE" w14:textId="77777777" w:rsidR="00067E2E" w:rsidRDefault="00A0702C">
      <w:pPr>
        <w:pStyle w:val="effectus"/>
      </w:pPr>
      <w:r>
        <w:rPr>
          <w:b/>
          <w:iCs/>
        </w:rPr>
        <w:t>Inhærens</w:t>
      </w:r>
      <w:r>
        <w:rPr>
          <w:iCs/>
        </w:rPr>
        <w:tab/>
      </w:r>
      <w:r>
        <w:t>inhérent</w:t>
      </w:r>
    </w:p>
    <w:p w14:paraId="72519703" w14:textId="77777777" w:rsidR="00067E2E" w:rsidRDefault="00A0702C">
      <w:pPr>
        <w:pStyle w:val="effectus"/>
      </w:pPr>
      <w:r>
        <w:rPr>
          <w:b/>
          <w:iCs/>
        </w:rPr>
        <w:t>Inhumatio</w:t>
      </w:r>
      <w:r>
        <w:rPr>
          <w:iCs/>
        </w:rPr>
        <w:tab/>
      </w:r>
      <w:r>
        <w:t>inhumation</w:t>
      </w:r>
    </w:p>
    <w:p w14:paraId="3F1B453A" w14:textId="77777777" w:rsidR="00067E2E" w:rsidRDefault="00A0702C">
      <w:pPr>
        <w:pStyle w:val="effectus"/>
      </w:pPr>
      <w:r>
        <w:rPr>
          <w:b/>
          <w:iCs/>
        </w:rPr>
        <w:t>Injectio</w:t>
      </w:r>
      <w:r>
        <w:rPr>
          <w:iCs/>
        </w:rPr>
        <w:tab/>
      </w:r>
      <w:r>
        <w:t>injection</w:t>
      </w:r>
    </w:p>
    <w:p w14:paraId="143B94B8" w14:textId="77777777" w:rsidR="00067E2E" w:rsidRDefault="00A0702C">
      <w:pPr>
        <w:pStyle w:val="effectus"/>
      </w:pPr>
      <w:r>
        <w:rPr>
          <w:b/>
          <w:iCs/>
        </w:rPr>
        <w:t>Innatus</w:t>
      </w:r>
      <w:r>
        <w:tab/>
        <w:t>inné</w:t>
      </w:r>
    </w:p>
    <w:p w14:paraId="4CC517BB" w14:textId="77777777" w:rsidR="00067E2E" w:rsidRDefault="00A0702C">
      <w:pPr>
        <w:pStyle w:val="effectus"/>
      </w:pPr>
      <w:r>
        <w:rPr>
          <w:b/>
          <w:iCs/>
        </w:rPr>
        <w:t>Innominatus</w:t>
      </w:r>
      <w:r>
        <w:rPr>
          <w:iCs/>
        </w:rPr>
        <w:tab/>
      </w:r>
      <w:r>
        <w:t>innominé</w:t>
      </w:r>
    </w:p>
    <w:p w14:paraId="402C4650" w14:textId="77777777" w:rsidR="00067E2E" w:rsidRDefault="00A0702C">
      <w:pPr>
        <w:pStyle w:val="effectus"/>
      </w:pPr>
      <w:r>
        <w:rPr>
          <w:b/>
          <w:iCs/>
        </w:rPr>
        <w:t>Innutritio</w:t>
      </w:r>
      <w:r>
        <w:rPr>
          <w:iCs/>
        </w:rPr>
        <w:tab/>
      </w:r>
      <w:r>
        <w:t>exténuation</w:t>
      </w:r>
    </w:p>
    <w:p w14:paraId="7D923BAF" w14:textId="77777777" w:rsidR="00067E2E" w:rsidRDefault="00A0702C">
      <w:pPr>
        <w:pStyle w:val="effectus"/>
      </w:pPr>
      <w:r>
        <w:rPr>
          <w:b/>
          <w:iCs/>
        </w:rPr>
        <w:t>Inoculatio</w:t>
      </w:r>
      <w:r>
        <w:rPr>
          <w:iCs/>
        </w:rPr>
        <w:tab/>
      </w:r>
      <w:r>
        <w:t>inoculation</w:t>
      </w:r>
    </w:p>
    <w:p w14:paraId="6E08937F" w14:textId="77777777" w:rsidR="00067E2E" w:rsidRDefault="00A0702C">
      <w:pPr>
        <w:pStyle w:val="effectus"/>
      </w:pPr>
      <w:r>
        <w:rPr>
          <w:b/>
          <w:iCs/>
        </w:rPr>
        <w:t>Inopinus</w:t>
      </w:r>
      <w:r>
        <w:tab/>
        <w:t>inopiné</w:t>
      </w:r>
    </w:p>
    <w:p w14:paraId="5A0F50C4" w14:textId="77777777" w:rsidR="00067E2E" w:rsidRDefault="00A0702C">
      <w:pPr>
        <w:pStyle w:val="effectus"/>
      </w:pPr>
      <w:r>
        <w:rPr>
          <w:b/>
          <w:iCs/>
        </w:rPr>
        <w:t>Inosculatio</w:t>
      </w:r>
      <w:r>
        <w:rPr>
          <w:iCs/>
        </w:rPr>
        <w:tab/>
      </w:r>
      <w:r>
        <w:t>inosculation</w:t>
      </w:r>
    </w:p>
    <w:p w14:paraId="189A631F" w14:textId="77777777" w:rsidR="00067E2E" w:rsidRDefault="00A0702C">
      <w:pPr>
        <w:pStyle w:val="effectus"/>
      </w:pPr>
      <w:r>
        <w:rPr>
          <w:b/>
          <w:iCs/>
        </w:rPr>
        <w:t>Insanabilis</w:t>
      </w:r>
      <w:r>
        <w:tab/>
        <w:t>incurable</w:t>
      </w:r>
    </w:p>
    <w:p w14:paraId="75D94FA9" w14:textId="77777777" w:rsidR="00067E2E" w:rsidRDefault="00A0702C">
      <w:pPr>
        <w:pStyle w:val="effectus"/>
      </w:pPr>
      <w:r>
        <w:rPr>
          <w:b/>
          <w:iCs/>
        </w:rPr>
        <w:t>Insania</w:t>
      </w:r>
      <w:r>
        <w:rPr>
          <w:iCs/>
        </w:rPr>
        <w:tab/>
      </w:r>
      <w:r>
        <w:t>délire</w:t>
      </w:r>
      <w:r>
        <w:tab/>
        <w:t>folie</w:t>
      </w:r>
    </w:p>
    <w:p w14:paraId="2CD1F776" w14:textId="77777777" w:rsidR="00067E2E" w:rsidRDefault="00A0702C">
      <w:pPr>
        <w:pStyle w:val="effectus"/>
      </w:pPr>
      <w:r>
        <w:rPr>
          <w:b/>
          <w:iCs/>
        </w:rPr>
        <w:t>Insectologia</w:t>
      </w:r>
      <w:r>
        <w:rPr>
          <w:iCs/>
        </w:rPr>
        <w:tab/>
      </w:r>
      <w:r>
        <w:t>insectologie</w:t>
      </w:r>
    </w:p>
    <w:p w14:paraId="0E0F4775" w14:textId="77777777" w:rsidR="00067E2E" w:rsidRDefault="00A0702C">
      <w:pPr>
        <w:pStyle w:val="effectus"/>
      </w:pPr>
      <w:r>
        <w:rPr>
          <w:b/>
          <w:iCs/>
        </w:rPr>
        <w:t>Insectum</w:t>
      </w:r>
      <w:r>
        <w:tab/>
        <w:t>insecte</w:t>
      </w:r>
    </w:p>
    <w:p w14:paraId="7B3501F5" w14:textId="77777777" w:rsidR="00067E2E" w:rsidRDefault="00A0702C">
      <w:pPr>
        <w:pStyle w:val="effectus"/>
      </w:pPr>
      <w:r>
        <w:rPr>
          <w:b/>
          <w:iCs/>
        </w:rPr>
        <w:t>Insensib</w:t>
      </w:r>
      <w:r>
        <w:rPr>
          <w:b/>
          <w:iCs/>
        </w:rPr>
        <w:t>ilis</w:t>
      </w:r>
      <w:r>
        <w:rPr>
          <w:iCs/>
        </w:rPr>
        <w:tab/>
      </w:r>
      <w:r>
        <w:t>insensible</w:t>
      </w:r>
    </w:p>
    <w:p w14:paraId="3B990585" w14:textId="77777777" w:rsidR="00067E2E" w:rsidRDefault="00A0702C">
      <w:pPr>
        <w:pStyle w:val="effectus"/>
      </w:pPr>
      <w:r>
        <w:rPr>
          <w:b/>
          <w:iCs/>
        </w:rPr>
        <w:t>Inserere</w:t>
      </w:r>
      <w:r>
        <w:rPr>
          <w:iCs/>
        </w:rPr>
        <w:tab/>
      </w:r>
      <w:r>
        <w:t>greffer</w:t>
      </w:r>
      <w:r>
        <w:tab/>
        <w:t>implanter</w:t>
      </w:r>
    </w:p>
    <w:p w14:paraId="7875A058" w14:textId="77777777" w:rsidR="00067E2E" w:rsidRDefault="00A0702C">
      <w:pPr>
        <w:pStyle w:val="effectus"/>
      </w:pPr>
      <w:r>
        <w:rPr>
          <w:b/>
          <w:iCs/>
        </w:rPr>
        <w:t>Insertio</w:t>
      </w:r>
      <w:r>
        <w:rPr>
          <w:iCs/>
        </w:rPr>
        <w:tab/>
      </w:r>
      <w:r>
        <w:t>insertion</w:t>
      </w:r>
    </w:p>
    <w:p w14:paraId="539558C9" w14:textId="77777777" w:rsidR="00067E2E" w:rsidRDefault="00A0702C">
      <w:pPr>
        <w:pStyle w:val="effectus"/>
      </w:pPr>
      <w:r>
        <w:rPr>
          <w:b/>
          <w:iCs/>
        </w:rPr>
        <w:t>Insexifer</w:t>
      </w:r>
      <w:r>
        <w:tab/>
        <w:t>insexé</w:t>
      </w:r>
    </w:p>
    <w:p w14:paraId="237C0AF0" w14:textId="77777777" w:rsidR="00067E2E" w:rsidRDefault="00A0702C">
      <w:pPr>
        <w:pStyle w:val="effectus"/>
      </w:pPr>
      <w:r>
        <w:rPr>
          <w:b/>
          <w:iCs/>
        </w:rPr>
        <w:t>Insidentia</w:t>
      </w:r>
      <w:r>
        <w:rPr>
          <w:iCs/>
        </w:rPr>
        <w:tab/>
      </w:r>
      <w:r>
        <w:t>épistase</w:t>
      </w:r>
    </w:p>
    <w:p w14:paraId="68BC4C96" w14:textId="77777777" w:rsidR="00067E2E" w:rsidRDefault="00A0702C">
      <w:pPr>
        <w:pStyle w:val="effectus"/>
      </w:pPr>
      <w:r>
        <w:rPr>
          <w:b/>
          <w:iCs/>
        </w:rPr>
        <w:t>Insipidus</w:t>
      </w:r>
      <w:r>
        <w:rPr>
          <w:iCs/>
        </w:rPr>
        <w:tab/>
      </w:r>
      <w:r>
        <w:t>insipide</w:t>
      </w:r>
    </w:p>
    <w:p w14:paraId="1AD30790" w14:textId="77777777" w:rsidR="00067E2E" w:rsidRDefault="00A0702C">
      <w:pPr>
        <w:pStyle w:val="effectus"/>
      </w:pPr>
      <w:r>
        <w:rPr>
          <w:b/>
          <w:iCs/>
        </w:rPr>
        <w:t>Insipientia</w:t>
      </w:r>
      <w:r>
        <w:rPr>
          <w:iCs/>
        </w:rPr>
        <w:tab/>
      </w:r>
      <w:r>
        <w:t>délire</w:t>
      </w:r>
    </w:p>
    <w:p w14:paraId="2CD5D676" w14:textId="77777777" w:rsidR="00067E2E" w:rsidRDefault="00A0702C">
      <w:pPr>
        <w:pStyle w:val="effectus"/>
      </w:pPr>
      <w:r>
        <w:rPr>
          <w:b/>
          <w:iCs/>
        </w:rPr>
        <w:t>Insitus</w:t>
      </w:r>
      <w:r>
        <w:rPr>
          <w:iCs/>
        </w:rPr>
        <w:tab/>
      </w:r>
      <w:r>
        <w:t>inné</w:t>
      </w:r>
    </w:p>
    <w:p w14:paraId="22913AB8" w14:textId="77777777" w:rsidR="00067E2E" w:rsidRDefault="00A0702C">
      <w:pPr>
        <w:pStyle w:val="effectus"/>
      </w:pPr>
      <w:r>
        <w:rPr>
          <w:b/>
          <w:iCs/>
        </w:rPr>
        <w:t>Insolatio</w:t>
      </w:r>
      <w:r>
        <w:tab/>
        <w:t>insolation</w:t>
      </w:r>
    </w:p>
    <w:p w14:paraId="3886741E" w14:textId="77777777" w:rsidR="00067E2E" w:rsidRDefault="00A0702C">
      <w:pPr>
        <w:pStyle w:val="effectus"/>
      </w:pPr>
      <w:r>
        <w:rPr>
          <w:b/>
          <w:iCs/>
        </w:rPr>
        <w:lastRenderedPageBreak/>
        <w:t>Insolubilis</w:t>
      </w:r>
      <w:r>
        <w:rPr>
          <w:iCs/>
        </w:rPr>
        <w:tab/>
      </w:r>
      <w:r>
        <w:t>insoluble</w:t>
      </w:r>
    </w:p>
    <w:p w14:paraId="1921837C" w14:textId="77777777" w:rsidR="00067E2E" w:rsidRDefault="00A0702C">
      <w:pPr>
        <w:pStyle w:val="effectus"/>
      </w:pPr>
      <w:r>
        <w:rPr>
          <w:b/>
          <w:iCs/>
        </w:rPr>
        <w:t>Insomneilas</w:t>
      </w:r>
      <w:r>
        <w:rPr>
          <w:iCs/>
        </w:rPr>
        <w:tab/>
      </w:r>
      <w:r>
        <w:t>insomnie</w:t>
      </w:r>
    </w:p>
    <w:p w14:paraId="35BDE4B2" w14:textId="77777777" w:rsidR="00067E2E" w:rsidRDefault="00A0702C">
      <w:pPr>
        <w:pStyle w:val="effectus"/>
      </w:pPr>
      <w:r>
        <w:rPr>
          <w:b/>
          <w:iCs/>
        </w:rPr>
        <w:t>Insomnia</w:t>
      </w:r>
      <w:r>
        <w:rPr>
          <w:iCs/>
        </w:rPr>
        <w:tab/>
      </w:r>
      <w:r>
        <w:t>insomnie</w:t>
      </w:r>
    </w:p>
    <w:p w14:paraId="50FB406D" w14:textId="77777777" w:rsidR="00067E2E" w:rsidRDefault="00A0702C">
      <w:pPr>
        <w:pStyle w:val="effectus"/>
      </w:pPr>
      <w:r>
        <w:rPr>
          <w:b/>
          <w:iCs/>
        </w:rPr>
        <w:t>Insomnitas</w:t>
      </w:r>
      <w:r>
        <w:tab/>
        <w:t>insomnie</w:t>
      </w:r>
    </w:p>
    <w:p w14:paraId="51E3858A" w14:textId="77777777" w:rsidR="00067E2E" w:rsidRDefault="00A0702C">
      <w:pPr>
        <w:pStyle w:val="effectus"/>
      </w:pPr>
      <w:r>
        <w:rPr>
          <w:b/>
          <w:iCs/>
        </w:rPr>
        <w:t>Insomnium</w:t>
      </w:r>
      <w:r>
        <w:tab/>
        <w:t>rêve</w:t>
      </w:r>
    </w:p>
    <w:p w14:paraId="2086E736" w14:textId="77777777" w:rsidR="00067E2E" w:rsidRDefault="00A0702C">
      <w:pPr>
        <w:pStyle w:val="effectus"/>
      </w:pPr>
      <w:r>
        <w:rPr>
          <w:b/>
          <w:iCs/>
        </w:rPr>
        <w:t>Inspiratio</w:t>
      </w:r>
      <w:r>
        <w:rPr>
          <w:iCs/>
        </w:rPr>
        <w:tab/>
      </w:r>
      <w:r>
        <w:t>inspiration</w:t>
      </w:r>
    </w:p>
    <w:p w14:paraId="7260C18E" w14:textId="77777777" w:rsidR="00067E2E" w:rsidRDefault="00A0702C">
      <w:pPr>
        <w:pStyle w:val="effectus"/>
      </w:pPr>
      <w:r>
        <w:rPr>
          <w:b/>
          <w:iCs/>
        </w:rPr>
        <w:t>Inspissatio</w:t>
      </w:r>
      <w:r>
        <w:rPr>
          <w:iCs/>
        </w:rPr>
        <w:tab/>
        <w:t>c</w:t>
      </w:r>
      <w:r>
        <w:t>ondensation</w:t>
      </w:r>
    </w:p>
    <w:p w14:paraId="04EE549C" w14:textId="77777777" w:rsidR="00067E2E" w:rsidRDefault="00A0702C">
      <w:pPr>
        <w:pStyle w:val="effectus"/>
      </w:pPr>
      <w:r>
        <w:rPr>
          <w:b/>
          <w:iCs/>
        </w:rPr>
        <w:t>Instinctus</w:t>
      </w:r>
      <w:r>
        <w:tab/>
        <w:t>instinct</w:t>
      </w:r>
    </w:p>
    <w:p w14:paraId="46308710" w14:textId="77777777" w:rsidR="00067E2E" w:rsidRDefault="00A0702C">
      <w:pPr>
        <w:pStyle w:val="effectus"/>
      </w:pPr>
      <w:r>
        <w:rPr>
          <w:b/>
          <w:iCs/>
        </w:rPr>
        <w:t>Insufflatio</w:t>
      </w:r>
      <w:r>
        <w:rPr>
          <w:iCs/>
        </w:rPr>
        <w:tab/>
      </w:r>
      <w:r>
        <w:t>insufflation</w:t>
      </w:r>
    </w:p>
    <w:p w14:paraId="4EBA58F6" w14:textId="77777777" w:rsidR="00067E2E" w:rsidRDefault="00A0702C">
      <w:pPr>
        <w:pStyle w:val="effectus"/>
      </w:pPr>
      <w:r>
        <w:rPr>
          <w:b/>
          <w:iCs/>
        </w:rPr>
        <w:t>Intactilis</w:t>
      </w:r>
      <w:r>
        <w:rPr>
          <w:iCs/>
        </w:rPr>
        <w:tab/>
      </w:r>
      <w:r>
        <w:t>intactile</w:t>
      </w:r>
    </w:p>
    <w:p w14:paraId="5DF3C1A3" w14:textId="77777777" w:rsidR="00067E2E" w:rsidRDefault="00A0702C">
      <w:pPr>
        <w:pStyle w:val="effectus"/>
      </w:pPr>
      <w:r>
        <w:rPr>
          <w:b/>
          <w:iCs/>
        </w:rPr>
        <w:t>Intactus</w:t>
      </w:r>
      <w:r>
        <w:tab/>
        <w:t>intact</w:t>
      </w:r>
    </w:p>
    <w:p w14:paraId="6B58761C" w14:textId="77777777" w:rsidR="00067E2E" w:rsidRDefault="00A0702C">
      <w:pPr>
        <w:pStyle w:val="effectus"/>
      </w:pPr>
      <w:r>
        <w:rPr>
          <w:b/>
          <w:iCs/>
        </w:rPr>
        <w:t>Integralis</w:t>
      </w:r>
      <w:r>
        <w:rPr>
          <w:iCs/>
        </w:rPr>
        <w:tab/>
      </w:r>
      <w:r>
        <w:t>intégral</w:t>
      </w:r>
    </w:p>
    <w:p w14:paraId="3BB7FF97" w14:textId="77777777" w:rsidR="00067E2E" w:rsidRDefault="00A0702C">
      <w:pPr>
        <w:pStyle w:val="effectus"/>
      </w:pPr>
      <w:r>
        <w:rPr>
          <w:b/>
          <w:iCs/>
        </w:rPr>
        <w:t>Integrans</w:t>
      </w:r>
      <w:r>
        <w:rPr>
          <w:iCs/>
        </w:rPr>
        <w:tab/>
      </w:r>
      <w:r>
        <w:t>intégrant</w:t>
      </w:r>
    </w:p>
    <w:p w14:paraId="1CD52198" w14:textId="77777777" w:rsidR="00067E2E" w:rsidRDefault="00A0702C">
      <w:pPr>
        <w:pStyle w:val="effectus"/>
      </w:pPr>
      <w:r>
        <w:rPr>
          <w:b/>
          <w:iCs/>
        </w:rPr>
        <w:t>Integumentum</w:t>
      </w:r>
      <w:r>
        <w:rPr>
          <w:iCs/>
        </w:rPr>
        <w:tab/>
      </w:r>
      <w:r>
        <w:t>tégument</w:t>
      </w:r>
    </w:p>
    <w:p w14:paraId="3776809D" w14:textId="77777777" w:rsidR="00067E2E" w:rsidRDefault="00A0702C">
      <w:pPr>
        <w:pStyle w:val="effectus"/>
      </w:pPr>
      <w:r>
        <w:rPr>
          <w:b/>
          <w:iCs/>
        </w:rPr>
        <w:t>Intellectus</w:t>
      </w:r>
      <w:r>
        <w:rPr>
          <w:iCs/>
        </w:rPr>
        <w:tab/>
      </w:r>
      <w:r>
        <w:t>intellect</w:t>
      </w:r>
    </w:p>
    <w:p w14:paraId="5830C9F2" w14:textId="77777777" w:rsidR="00067E2E" w:rsidRDefault="00A0702C">
      <w:pPr>
        <w:pStyle w:val="effectus"/>
      </w:pPr>
      <w:r>
        <w:rPr>
          <w:b/>
          <w:iCs/>
        </w:rPr>
        <w:t>Intemperantia</w:t>
      </w:r>
      <w:r>
        <w:rPr>
          <w:iCs/>
        </w:rPr>
        <w:tab/>
      </w:r>
      <w:r>
        <w:t>intempérance</w:t>
      </w:r>
    </w:p>
    <w:p w14:paraId="62C02A9E" w14:textId="77777777" w:rsidR="00067E2E" w:rsidRDefault="00A0702C">
      <w:pPr>
        <w:pStyle w:val="effectus"/>
      </w:pPr>
      <w:r>
        <w:rPr>
          <w:b/>
          <w:iCs/>
        </w:rPr>
        <w:t>Intemperies</w:t>
      </w:r>
      <w:r>
        <w:rPr>
          <w:iCs/>
        </w:rPr>
        <w:tab/>
      </w:r>
      <w:r>
        <w:t>intempérie</w:t>
      </w:r>
    </w:p>
    <w:p w14:paraId="012FEA36" w14:textId="77777777" w:rsidR="00067E2E" w:rsidRDefault="00A0702C">
      <w:pPr>
        <w:pStyle w:val="effectus"/>
      </w:pPr>
      <w:r>
        <w:rPr>
          <w:b/>
          <w:iCs/>
        </w:rPr>
        <w:t>Intensitas</w:t>
      </w:r>
      <w:r>
        <w:rPr>
          <w:iCs/>
        </w:rPr>
        <w:tab/>
      </w:r>
      <w:r>
        <w:t>intensité</w:t>
      </w:r>
    </w:p>
    <w:p w14:paraId="2638C1EE" w14:textId="77777777" w:rsidR="00067E2E" w:rsidRDefault="00A0702C">
      <w:pPr>
        <w:pStyle w:val="effectus"/>
      </w:pPr>
      <w:r>
        <w:rPr>
          <w:b/>
          <w:iCs/>
        </w:rPr>
        <w:t>Intensio</w:t>
      </w:r>
      <w:r>
        <w:rPr>
          <w:iCs/>
        </w:rPr>
        <w:tab/>
      </w:r>
      <w:r>
        <w:t>intension</w:t>
      </w:r>
    </w:p>
    <w:p w14:paraId="6A7496A9" w14:textId="77777777" w:rsidR="00067E2E" w:rsidRDefault="00A0702C">
      <w:pPr>
        <w:pStyle w:val="effectus"/>
      </w:pPr>
      <w:r>
        <w:rPr>
          <w:b/>
          <w:iCs/>
        </w:rPr>
        <w:t>Intensus</w:t>
      </w:r>
      <w:r>
        <w:rPr>
          <w:iCs/>
        </w:rPr>
        <w:tab/>
      </w:r>
      <w:r>
        <w:t>intense</w:t>
      </w:r>
    </w:p>
    <w:p w14:paraId="15C4B683" w14:textId="77777777" w:rsidR="00067E2E" w:rsidRDefault="00A0702C">
      <w:pPr>
        <w:pStyle w:val="effectus"/>
      </w:pPr>
      <w:r>
        <w:rPr>
          <w:b/>
          <w:iCs/>
        </w:rPr>
        <w:t>Inter-articularis</w:t>
      </w:r>
      <w:r>
        <w:rPr>
          <w:iCs/>
        </w:rPr>
        <w:tab/>
      </w:r>
      <w:r>
        <w:t>inter-articulaire</w:t>
      </w:r>
    </w:p>
    <w:p w14:paraId="369A8AF8" w14:textId="77777777" w:rsidR="00067E2E" w:rsidRDefault="00A0702C">
      <w:pPr>
        <w:pStyle w:val="effectus"/>
      </w:pPr>
      <w:r>
        <w:rPr>
          <w:b/>
          <w:iCs/>
        </w:rPr>
        <w:t>Intercalaris</w:t>
      </w:r>
      <w:r>
        <w:rPr>
          <w:iCs/>
        </w:rPr>
        <w:tab/>
      </w:r>
      <w:r>
        <w:t>intercalaire</w:t>
      </w:r>
    </w:p>
    <w:p w14:paraId="61D21B97" w14:textId="77777777" w:rsidR="00067E2E" w:rsidRDefault="00A0702C">
      <w:pPr>
        <w:pStyle w:val="effectus"/>
      </w:pPr>
      <w:r>
        <w:rPr>
          <w:b/>
          <w:iCs/>
        </w:rPr>
        <w:t>Indercidens</w:t>
      </w:r>
      <w:r>
        <w:rPr>
          <w:b/>
          <w:iCs/>
        </w:rPr>
        <w:tab/>
      </w:r>
      <w:r>
        <w:t>intercadent</w:t>
      </w:r>
    </w:p>
    <w:p w14:paraId="54796558" w14:textId="77777777" w:rsidR="00067E2E" w:rsidRDefault="00A0702C">
      <w:pPr>
        <w:pStyle w:val="effectus"/>
      </w:pPr>
      <w:r>
        <w:rPr>
          <w:b/>
          <w:iCs/>
        </w:rPr>
        <w:t>Interclavicularis</w:t>
      </w:r>
      <w:r>
        <w:rPr>
          <w:iCs/>
        </w:rPr>
        <w:tab/>
      </w:r>
      <w:r>
        <w:t>interclaviculaire</w:t>
      </w:r>
    </w:p>
    <w:p w14:paraId="5031B39D" w14:textId="77777777" w:rsidR="00067E2E" w:rsidRDefault="00A0702C">
      <w:pPr>
        <w:pStyle w:val="effectus"/>
      </w:pPr>
      <w:r>
        <w:rPr>
          <w:b/>
          <w:iCs/>
        </w:rPr>
        <w:t>Intercostalis</w:t>
      </w:r>
      <w:r>
        <w:tab/>
        <w:t>intercostal</w:t>
      </w:r>
    </w:p>
    <w:p w14:paraId="1DC4754A" w14:textId="77777777" w:rsidR="00067E2E" w:rsidRDefault="00A0702C">
      <w:pPr>
        <w:pStyle w:val="effectus"/>
      </w:pPr>
      <w:r>
        <w:rPr>
          <w:b/>
          <w:iCs/>
        </w:rPr>
        <w:t>Intercurrens</w:t>
      </w:r>
      <w:r>
        <w:rPr>
          <w:iCs/>
        </w:rPr>
        <w:tab/>
      </w:r>
      <w:r>
        <w:t>intercurrent</w:t>
      </w:r>
    </w:p>
    <w:p w14:paraId="14D456E7" w14:textId="77777777" w:rsidR="00067E2E" w:rsidRDefault="00A0702C">
      <w:pPr>
        <w:pStyle w:val="effectus"/>
      </w:pPr>
      <w:r>
        <w:rPr>
          <w:b/>
          <w:iCs/>
        </w:rPr>
        <w:t>Intermedius</w:t>
      </w:r>
      <w:r>
        <w:rPr>
          <w:iCs/>
        </w:rPr>
        <w:tab/>
      </w:r>
      <w:r>
        <w:t>intermédiaire</w:t>
      </w:r>
    </w:p>
    <w:p w14:paraId="3116862E" w14:textId="77777777" w:rsidR="00067E2E" w:rsidRDefault="00A0702C">
      <w:pPr>
        <w:pStyle w:val="effectus"/>
      </w:pPr>
      <w:r>
        <w:rPr>
          <w:b/>
          <w:iCs/>
        </w:rPr>
        <w:t>Intermissio</w:t>
      </w:r>
      <w:r>
        <w:tab/>
        <w:t>intermission</w:t>
      </w:r>
    </w:p>
    <w:p w14:paraId="48265745" w14:textId="77777777" w:rsidR="00067E2E" w:rsidRDefault="00A0702C">
      <w:pPr>
        <w:pStyle w:val="effectus"/>
      </w:pPr>
      <w:r>
        <w:rPr>
          <w:b/>
          <w:iCs/>
        </w:rPr>
        <w:t>Intermittens</w:t>
      </w:r>
      <w:r>
        <w:tab/>
        <w:t>intermittent</w:t>
      </w:r>
    </w:p>
    <w:p w14:paraId="01EED3A1" w14:textId="77777777" w:rsidR="00067E2E" w:rsidRDefault="00A0702C">
      <w:pPr>
        <w:pStyle w:val="effectus"/>
      </w:pPr>
      <w:r>
        <w:rPr>
          <w:b/>
          <w:iCs/>
        </w:rPr>
        <w:t>Internuntii dies</w:t>
      </w:r>
      <w:r>
        <w:rPr>
          <w:iCs/>
        </w:rPr>
        <w:tab/>
      </w:r>
      <w:r>
        <w:t>jours critiques</w:t>
      </w:r>
    </w:p>
    <w:p w14:paraId="423967A2" w14:textId="77777777" w:rsidR="00067E2E" w:rsidRDefault="00A0702C">
      <w:pPr>
        <w:pStyle w:val="effectus"/>
      </w:pPr>
      <w:r>
        <w:rPr>
          <w:b/>
          <w:iCs/>
        </w:rPr>
        <w:t>Internus</w:t>
      </w:r>
      <w:r>
        <w:rPr>
          <w:iCs/>
        </w:rPr>
        <w:tab/>
      </w:r>
      <w:r>
        <w:t>interne</w:t>
      </w:r>
    </w:p>
    <w:p w14:paraId="2F4988C6" w14:textId="77777777" w:rsidR="00067E2E" w:rsidRDefault="00A0702C">
      <w:pPr>
        <w:pStyle w:val="effectus"/>
      </w:pPr>
      <w:r>
        <w:rPr>
          <w:b/>
          <w:iCs/>
        </w:rPr>
        <w:t>Inter-osseus</w:t>
      </w:r>
      <w:r>
        <w:tab/>
        <w:t>inter-osseux</w:t>
      </w:r>
    </w:p>
    <w:p w14:paraId="3310D305" w14:textId="77777777" w:rsidR="00067E2E" w:rsidRDefault="00A0702C">
      <w:pPr>
        <w:pStyle w:val="effectus"/>
      </w:pPr>
      <w:r>
        <w:rPr>
          <w:b/>
          <w:iCs/>
        </w:rPr>
        <w:t>Interruptus</w:t>
      </w:r>
      <w:r>
        <w:rPr>
          <w:iCs/>
        </w:rPr>
        <w:tab/>
      </w:r>
      <w:r>
        <w:t>interrompu</w:t>
      </w:r>
    </w:p>
    <w:p w14:paraId="277C3E69" w14:textId="77777777" w:rsidR="00067E2E" w:rsidRDefault="00A0702C">
      <w:pPr>
        <w:pStyle w:val="effectus"/>
      </w:pPr>
      <w:r>
        <w:rPr>
          <w:b/>
          <w:iCs/>
        </w:rPr>
        <w:t>Interstellaris</w:t>
      </w:r>
      <w:r>
        <w:rPr>
          <w:iCs/>
        </w:rPr>
        <w:tab/>
      </w:r>
      <w:r>
        <w:t>interstellaire</w:t>
      </w:r>
    </w:p>
    <w:p w14:paraId="64730295" w14:textId="77777777" w:rsidR="00067E2E" w:rsidRDefault="00A0702C">
      <w:pPr>
        <w:pStyle w:val="effectus"/>
      </w:pPr>
      <w:r>
        <w:rPr>
          <w:b/>
          <w:iCs/>
        </w:rPr>
        <w:t>Interstinctus</w:t>
      </w:r>
      <w:r>
        <w:rPr>
          <w:iCs/>
        </w:rPr>
        <w:tab/>
      </w:r>
      <w:r>
        <w:t>discret</w:t>
      </w:r>
    </w:p>
    <w:p w14:paraId="2B36F010" w14:textId="77777777" w:rsidR="00067E2E" w:rsidRDefault="00A0702C">
      <w:pPr>
        <w:pStyle w:val="effectus"/>
      </w:pPr>
      <w:r>
        <w:rPr>
          <w:b/>
          <w:iCs/>
        </w:rPr>
        <w:t>Inter-spinosus</w:t>
      </w:r>
      <w:r>
        <w:rPr>
          <w:iCs/>
        </w:rPr>
        <w:tab/>
      </w:r>
      <w:r>
        <w:t>inter-épineux</w:t>
      </w:r>
    </w:p>
    <w:p w14:paraId="75A458CC" w14:textId="77777777" w:rsidR="00067E2E" w:rsidRDefault="00A0702C">
      <w:pPr>
        <w:pStyle w:val="effectus"/>
      </w:pPr>
      <w:r>
        <w:rPr>
          <w:b/>
          <w:iCs/>
        </w:rPr>
        <w:t>Interstitium</w:t>
      </w:r>
      <w:r>
        <w:rPr>
          <w:iCs/>
        </w:rPr>
        <w:tab/>
      </w:r>
      <w:r>
        <w:t>interstice</w:t>
      </w:r>
    </w:p>
    <w:p w14:paraId="3CEF72C9" w14:textId="77777777" w:rsidR="00067E2E" w:rsidRDefault="00A0702C">
      <w:pPr>
        <w:pStyle w:val="effectus"/>
      </w:pPr>
      <w:r>
        <w:rPr>
          <w:b/>
          <w:iCs/>
        </w:rPr>
        <w:t>Intersectio</w:t>
      </w:r>
      <w:r>
        <w:rPr>
          <w:iCs/>
        </w:rPr>
        <w:tab/>
      </w:r>
      <w:r>
        <w:t>intersection</w:t>
      </w:r>
    </w:p>
    <w:p w14:paraId="4913596B" w14:textId="77777777" w:rsidR="00067E2E" w:rsidRDefault="00A0702C">
      <w:pPr>
        <w:pStyle w:val="effectus"/>
      </w:pPr>
      <w:r>
        <w:rPr>
          <w:b/>
          <w:iCs/>
        </w:rPr>
        <w:t>Intertransversarius</w:t>
      </w:r>
      <w:r>
        <w:rPr>
          <w:iCs/>
        </w:rPr>
        <w:tab/>
      </w:r>
      <w:r>
        <w:t>intertransversaire</w:t>
      </w:r>
    </w:p>
    <w:p w14:paraId="065A33E5" w14:textId="77777777" w:rsidR="00067E2E" w:rsidRDefault="00A0702C">
      <w:pPr>
        <w:pStyle w:val="effectus"/>
      </w:pPr>
      <w:r>
        <w:rPr>
          <w:b/>
          <w:iCs/>
        </w:rPr>
        <w:t>Intertrigo</w:t>
      </w:r>
      <w:r>
        <w:tab/>
        <w:t>écorchure</w:t>
      </w:r>
    </w:p>
    <w:p w14:paraId="4D857962" w14:textId="77777777" w:rsidR="00067E2E" w:rsidRDefault="00A0702C">
      <w:pPr>
        <w:pStyle w:val="effectus"/>
      </w:pPr>
      <w:r>
        <w:rPr>
          <w:b/>
          <w:iCs/>
        </w:rPr>
        <w:t>Intervalvis</w:t>
      </w:r>
      <w:r>
        <w:rPr>
          <w:iCs/>
        </w:rPr>
        <w:tab/>
      </w:r>
      <w:r>
        <w:t>intervalvaire</w:t>
      </w:r>
    </w:p>
    <w:p w14:paraId="148E905A" w14:textId="77777777" w:rsidR="00067E2E" w:rsidRDefault="00A0702C">
      <w:pPr>
        <w:pStyle w:val="effectus"/>
      </w:pPr>
      <w:r>
        <w:rPr>
          <w:b/>
          <w:iCs/>
        </w:rPr>
        <w:t>Intervertebralis</w:t>
      </w:r>
      <w:r>
        <w:tab/>
        <w:t>intervertébral</w:t>
      </w:r>
    </w:p>
    <w:p w14:paraId="3C4487D0" w14:textId="77777777" w:rsidR="00067E2E" w:rsidRDefault="00A0702C">
      <w:pPr>
        <w:pStyle w:val="effectus"/>
      </w:pPr>
      <w:r>
        <w:rPr>
          <w:b/>
          <w:iCs/>
        </w:rPr>
        <w:t>Intestinalis</w:t>
      </w:r>
      <w:r>
        <w:tab/>
        <w:t>intestinal</w:t>
      </w:r>
    </w:p>
    <w:p w14:paraId="2C1B1C77" w14:textId="77777777" w:rsidR="00067E2E" w:rsidRDefault="00A0702C">
      <w:pPr>
        <w:pStyle w:val="effectus"/>
      </w:pPr>
      <w:r>
        <w:rPr>
          <w:b/>
          <w:iCs/>
        </w:rPr>
        <w:t>Intestinum</w:t>
      </w:r>
      <w:r>
        <w:rPr>
          <w:iCs/>
        </w:rPr>
        <w:tab/>
      </w:r>
      <w:r>
        <w:t>intestin</w:t>
      </w:r>
      <w:r>
        <w:tab/>
        <w:t>boyau</w:t>
      </w:r>
    </w:p>
    <w:p w14:paraId="271FDC45" w14:textId="77777777" w:rsidR="00067E2E" w:rsidRDefault="00A0702C">
      <w:pPr>
        <w:pStyle w:val="effectus"/>
      </w:pPr>
      <w:r>
        <w:rPr>
          <w:b/>
          <w:iCs/>
        </w:rPr>
        <w:t>Intestirius</w:t>
      </w:r>
      <w:r>
        <w:rPr>
          <w:iCs/>
        </w:rPr>
        <w:tab/>
      </w:r>
      <w:r>
        <w:t>intestin</w:t>
      </w:r>
    </w:p>
    <w:p w14:paraId="0C521125" w14:textId="77777777" w:rsidR="00067E2E" w:rsidRDefault="00A0702C">
      <w:pPr>
        <w:pStyle w:val="effectus"/>
      </w:pPr>
      <w:r>
        <w:rPr>
          <w:b/>
          <w:iCs/>
        </w:rPr>
        <w:t>Intorsio</w:t>
      </w:r>
      <w:r>
        <w:rPr>
          <w:iCs/>
        </w:rPr>
        <w:tab/>
      </w:r>
      <w:r>
        <w:t>intorsio</w:t>
      </w:r>
      <w:r>
        <w:t>n</w:t>
      </w:r>
    </w:p>
    <w:p w14:paraId="43687642" w14:textId="77777777" w:rsidR="00067E2E" w:rsidRDefault="00A0702C">
      <w:pPr>
        <w:pStyle w:val="effectus"/>
      </w:pPr>
      <w:r>
        <w:rPr>
          <w:b/>
          <w:iCs/>
        </w:rPr>
        <w:t>Intumescentia</w:t>
      </w:r>
      <w:r>
        <w:tab/>
        <w:t>intumescence</w:t>
      </w:r>
    </w:p>
    <w:p w14:paraId="198D9633" w14:textId="77777777" w:rsidR="00067E2E" w:rsidRDefault="00A0702C">
      <w:pPr>
        <w:pStyle w:val="effectus"/>
      </w:pPr>
      <w:r>
        <w:rPr>
          <w:b/>
          <w:iCs/>
        </w:rPr>
        <w:t>Intùs-susceptio</w:t>
      </w:r>
      <w:r>
        <w:tab/>
        <w:t>intùs-susception</w:t>
      </w:r>
    </w:p>
    <w:p w14:paraId="67C7DC4C" w14:textId="77777777" w:rsidR="00067E2E" w:rsidRDefault="00A0702C">
      <w:pPr>
        <w:pStyle w:val="effectus"/>
      </w:pPr>
      <w:r>
        <w:rPr>
          <w:b/>
          <w:iCs/>
        </w:rPr>
        <w:t>Inversus</w:t>
      </w:r>
      <w:r>
        <w:rPr>
          <w:iCs/>
        </w:rPr>
        <w:tab/>
      </w:r>
      <w:r>
        <w:t>inverse</w:t>
      </w:r>
    </w:p>
    <w:p w14:paraId="795B2B2B" w14:textId="77777777" w:rsidR="00067E2E" w:rsidRDefault="00A0702C">
      <w:pPr>
        <w:pStyle w:val="effectus"/>
      </w:pPr>
      <w:r>
        <w:rPr>
          <w:b/>
          <w:iCs/>
        </w:rPr>
        <w:t>Involucellum</w:t>
      </w:r>
      <w:r>
        <w:rPr>
          <w:iCs/>
        </w:rPr>
        <w:tab/>
      </w:r>
      <w:r>
        <w:t>involucelle</w:t>
      </w:r>
    </w:p>
    <w:p w14:paraId="39940F7A" w14:textId="77777777" w:rsidR="00067E2E" w:rsidRDefault="00A0702C">
      <w:pPr>
        <w:pStyle w:val="effectus"/>
      </w:pPr>
      <w:r>
        <w:rPr>
          <w:b/>
          <w:iCs/>
        </w:rPr>
        <w:t>Involucratus</w:t>
      </w:r>
      <w:r>
        <w:rPr>
          <w:iCs/>
        </w:rPr>
        <w:tab/>
      </w:r>
      <w:r>
        <w:t>involucré</w:t>
      </w:r>
    </w:p>
    <w:p w14:paraId="002282BB" w14:textId="77777777" w:rsidR="00067E2E" w:rsidRDefault="00A0702C">
      <w:pPr>
        <w:pStyle w:val="effectus"/>
      </w:pPr>
      <w:r>
        <w:rPr>
          <w:b/>
          <w:iCs/>
        </w:rPr>
        <w:t>Involucrum</w:t>
      </w:r>
      <w:r>
        <w:rPr>
          <w:iCs/>
        </w:rPr>
        <w:tab/>
      </w:r>
      <w:r>
        <w:t>involucre</w:t>
      </w:r>
    </w:p>
    <w:p w14:paraId="46FDF761" w14:textId="77777777" w:rsidR="00067E2E" w:rsidRDefault="00A0702C">
      <w:pPr>
        <w:pStyle w:val="effectus"/>
      </w:pPr>
      <w:r>
        <w:rPr>
          <w:b/>
          <w:iCs/>
        </w:rPr>
        <w:t>Involutus</w:t>
      </w:r>
      <w:r>
        <w:rPr>
          <w:iCs/>
        </w:rPr>
        <w:tab/>
      </w:r>
      <w:r>
        <w:t>involuté</w:t>
      </w:r>
    </w:p>
    <w:p w14:paraId="18082DF7" w14:textId="77777777" w:rsidR="00067E2E" w:rsidRDefault="00A0702C">
      <w:pPr>
        <w:pStyle w:val="effectus"/>
      </w:pPr>
      <w:r>
        <w:rPr>
          <w:b/>
          <w:iCs/>
        </w:rPr>
        <w:t>Invulnerabilis</w:t>
      </w:r>
      <w:r>
        <w:tab/>
        <w:t>invulnérable</w:t>
      </w:r>
    </w:p>
    <w:p w14:paraId="0CD829E9" w14:textId="77777777" w:rsidR="00067E2E" w:rsidRDefault="00A0702C">
      <w:pPr>
        <w:pStyle w:val="pb"/>
      </w:pPr>
      <w:r>
        <w:rPr>
          <w:b/>
          <w:iCs/>
        </w:rPr>
        <w:t>Ipecacuanha</w:t>
      </w:r>
      <w:r>
        <w:rPr>
          <w:b/>
          <w:iCs/>
        </w:rPr>
        <w:tab/>
      </w:r>
      <w:r>
        <w:rPr>
          <w:iCs/>
        </w:rPr>
        <w:t>ipecacuanha</w:t>
      </w:r>
    </w:p>
    <w:p w14:paraId="5BCC8691" w14:textId="77777777" w:rsidR="00067E2E" w:rsidRDefault="00A0702C">
      <w:pPr>
        <w:pStyle w:val="effectus"/>
      </w:pPr>
      <w:r>
        <w:rPr>
          <w:b/>
          <w:iCs/>
        </w:rPr>
        <w:t>Intoxicatio</w:t>
      </w:r>
      <w:r>
        <w:rPr>
          <w:iCs/>
        </w:rPr>
        <w:tab/>
      </w:r>
      <w:r>
        <w:t>infection</w:t>
      </w:r>
    </w:p>
    <w:p w14:paraId="505347FC" w14:textId="77777777" w:rsidR="00067E2E" w:rsidRDefault="00A0702C">
      <w:pPr>
        <w:pStyle w:val="effectus"/>
      </w:pPr>
      <w:r>
        <w:rPr>
          <w:b/>
          <w:iCs/>
        </w:rPr>
        <w:t>Intromissio</w:t>
      </w:r>
      <w:r>
        <w:rPr>
          <w:iCs/>
        </w:rPr>
        <w:tab/>
      </w:r>
      <w:r>
        <w:t>intromission</w:t>
      </w:r>
    </w:p>
    <w:p w14:paraId="25FD6A30" w14:textId="77777777" w:rsidR="00067E2E" w:rsidRDefault="00A0702C">
      <w:pPr>
        <w:pStyle w:val="effectus"/>
      </w:pPr>
      <w:r>
        <w:rPr>
          <w:b/>
          <w:iCs/>
        </w:rPr>
        <w:t>Intervertebratus</w:t>
      </w:r>
      <w:r>
        <w:rPr>
          <w:iCs/>
        </w:rPr>
        <w:tab/>
      </w:r>
      <w:r>
        <w:t>intervertébré</w:t>
      </w:r>
    </w:p>
    <w:p w14:paraId="05DF6C89" w14:textId="77777777" w:rsidR="00067E2E" w:rsidRDefault="00A0702C">
      <w:pPr>
        <w:pStyle w:val="effectus"/>
      </w:pPr>
      <w:r>
        <w:rPr>
          <w:b/>
          <w:iCs/>
        </w:rPr>
        <w:lastRenderedPageBreak/>
        <w:t>Iinunctio</w:t>
      </w:r>
      <w:r>
        <w:rPr>
          <w:b/>
          <w:iCs/>
        </w:rPr>
        <w:tab/>
      </w:r>
      <w:r>
        <w:rPr>
          <w:iCs/>
        </w:rPr>
        <w:t>liniment</w:t>
      </w:r>
    </w:p>
    <w:p w14:paraId="675386FA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396]</w:t>
      </w:r>
    </w:p>
    <w:p w14:paraId="0A6E2267" w14:textId="77777777" w:rsidR="00067E2E" w:rsidRDefault="00A0702C">
      <w:pPr>
        <w:pStyle w:val="effectus"/>
      </w:pPr>
      <w:r>
        <w:rPr>
          <w:b/>
          <w:iCs/>
        </w:rPr>
        <w:t>Iris</w:t>
      </w:r>
      <w:r>
        <w:rPr>
          <w:b/>
          <w:iCs/>
        </w:rPr>
        <w:tab/>
      </w:r>
      <w:r>
        <w:t>iris</w:t>
      </w:r>
    </w:p>
    <w:p w14:paraId="3E2A8D61" w14:textId="77777777" w:rsidR="00067E2E" w:rsidRDefault="00A0702C">
      <w:pPr>
        <w:pStyle w:val="effectus"/>
      </w:pPr>
      <w:r>
        <w:rPr>
          <w:b/>
          <w:iCs/>
        </w:rPr>
        <w:t>Irradiatio</w:t>
      </w:r>
      <w:r>
        <w:rPr>
          <w:iCs/>
        </w:rPr>
        <w:tab/>
      </w:r>
      <w:r>
        <w:t>irradiation</w:t>
      </w:r>
    </w:p>
    <w:p w14:paraId="017E926A" w14:textId="77777777" w:rsidR="00067E2E" w:rsidRDefault="00A0702C">
      <w:pPr>
        <w:pStyle w:val="effectus"/>
      </w:pPr>
      <w:r>
        <w:rPr>
          <w:b/>
          <w:iCs/>
        </w:rPr>
        <w:t>Iridium</w:t>
      </w:r>
      <w:r>
        <w:rPr>
          <w:b/>
          <w:iCs/>
        </w:rPr>
        <w:tab/>
      </w:r>
      <w:r>
        <w:t>iridium</w:t>
      </w:r>
    </w:p>
    <w:p w14:paraId="6FC3AD9E" w14:textId="77777777" w:rsidR="00067E2E" w:rsidRDefault="00A0702C">
      <w:pPr>
        <w:pStyle w:val="effectus"/>
      </w:pPr>
      <w:r>
        <w:rPr>
          <w:b/>
          <w:iCs/>
        </w:rPr>
        <w:t>Irritabilitas</w:t>
      </w:r>
      <w:r>
        <w:tab/>
        <w:t>irritabilité</w:t>
      </w:r>
    </w:p>
    <w:p w14:paraId="40E880AF" w14:textId="77777777" w:rsidR="00067E2E" w:rsidRDefault="00A0702C">
      <w:pPr>
        <w:pStyle w:val="effectus"/>
      </w:pPr>
      <w:r>
        <w:rPr>
          <w:b/>
          <w:iCs/>
        </w:rPr>
        <w:t>Irritare</w:t>
      </w:r>
      <w:r>
        <w:rPr>
          <w:iCs/>
        </w:rPr>
        <w:tab/>
      </w:r>
      <w:r>
        <w:t>agacer</w:t>
      </w:r>
    </w:p>
    <w:p w14:paraId="329D8960" w14:textId="77777777" w:rsidR="00067E2E" w:rsidRDefault="00A0702C">
      <w:pPr>
        <w:pStyle w:val="effectus"/>
      </w:pPr>
      <w:r>
        <w:rPr>
          <w:b/>
          <w:iCs/>
        </w:rPr>
        <w:t>Irritatio</w:t>
      </w:r>
      <w:r>
        <w:rPr>
          <w:iCs/>
        </w:rPr>
        <w:tab/>
      </w:r>
      <w:r>
        <w:t>agacement</w:t>
      </w:r>
    </w:p>
    <w:p w14:paraId="60ABEC82" w14:textId="77777777" w:rsidR="00067E2E" w:rsidRDefault="00A0702C">
      <w:pPr>
        <w:pStyle w:val="effectus"/>
      </w:pPr>
      <w:r>
        <w:rPr>
          <w:b/>
          <w:iCs/>
        </w:rPr>
        <w:t>Isagonus</w:t>
      </w:r>
      <w:r>
        <w:rPr>
          <w:iCs/>
        </w:rPr>
        <w:tab/>
      </w:r>
      <w:r>
        <w:t>isagone</w:t>
      </w:r>
    </w:p>
    <w:p w14:paraId="3E9D1FC0" w14:textId="77777777" w:rsidR="00067E2E" w:rsidRDefault="00A0702C">
      <w:pPr>
        <w:pStyle w:val="effectus"/>
      </w:pPr>
      <w:r>
        <w:rPr>
          <w:b/>
          <w:iCs/>
        </w:rPr>
        <w:t>Ischiadicus</w:t>
      </w:r>
      <w:r>
        <w:tab/>
        <w:t>ischiadique</w:t>
      </w:r>
    </w:p>
    <w:p w14:paraId="2CD7F180" w14:textId="77777777" w:rsidR="00067E2E" w:rsidRDefault="00A0702C">
      <w:pPr>
        <w:pStyle w:val="effectus"/>
      </w:pPr>
      <w:r>
        <w:rPr>
          <w:b/>
          <w:iCs/>
        </w:rPr>
        <w:t>Ischias</w:t>
      </w:r>
      <w:r>
        <w:rPr>
          <w:iCs/>
        </w:rPr>
        <w:tab/>
      </w:r>
      <w:r>
        <w:t>sciatique</w:t>
      </w:r>
    </w:p>
    <w:p w14:paraId="735892CA" w14:textId="77777777" w:rsidR="00067E2E" w:rsidRDefault="00A0702C">
      <w:pPr>
        <w:pStyle w:val="effectus"/>
      </w:pPr>
      <w:r>
        <w:rPr>
          <w:b/>
          <w:iCs/>
        </w:rPr>
        <w:t>Ischiaticus</w:t>
      </w:r>
      <w:r>
        <w:rPr>
          <w:iCs/>
        </w:rPr>
        <w:tab/>
      </w:r>
      <w:r>
        <w:t>ischiatique</w:t>
      </w:r>
    </w:p>
    <w:p w14:paraId="280440AD" w14:textId="77777777" w:rsidR="00067E2E" w:rsidRDefault="00A0702C">
      <w:pPr>
        <w:pStyle w:val="effectus"/>
      </w:pPr>
      <w:r>
        <w:rPr>
          <w:b/>
          <w:iCs/>
        </w:rPr>
        <w:t>Ischio-coccygeus</w:t>
      </w:r>
      <w:r>
        <w:rPr>
          <w:iCs/>
        </w:rPr>
        <w:tab/>
      </w:r>
      <w:r>
        <w:t>ischio-coccygien</w:t>
      </w:r>
    </w:p>
    <w:p w14:paraId="4631F8E6" w14:textId="77777777" w:rsidR="00067E2E" w:rsidRDefault="00A0702C">
      <w:pPr>
        <w:pStyle w:val="effectus"/>
      </w:pPr>
      <w:r>
        <w:rPr>
          <w:b/>
          <w:iCs/>
        </w:rPr>
        <w:t>Ischio-cavernosus</w:t>
      </w:r>
      <w:r>
        <w:rPr>
          <w:iCs/>
        </w:rPr>
        <w:tab/>
      </w:r>
      <w:r>
        <w:t>ischio-caverneux</w:t>
      </w:r>
    </w:p>
    <w:p w14:paraId="06267769" w14:textId="77777777" w:rsidR="00067E2E" w:rsidRDefault="00A0702C">
      <w:pPr>
        <w:pStyle w:val="effectus"/>
        <w:tabs>
          <w:tab w:val="clear" w:pos="1984"/>
          <w:tab w:val="left" w:pos="2100"/>
        </w:tabs>
      </w:pPr>
      <w:r>
        <w:rPr>
          <w:b/>
          <w:iCs/>
        </w:rPr>
        <w:t>Ischio-pectineus</w:t>
      </w:r>
      <w:r>
        <w:tab/>
        <w:t>ischio-pectiné</w:t>
      </w:r>
    </w:p>
    <w:p w14:paraId="0CBFA12F" w14:textId="77777777" w:rsidR="00067E2E" w:rsidRDefault="00A0702C">
      <w:pPr>
        <w:pStyle w:val="effectus"/>
      </w:pPr>
      <w:r>
        <w:rPr>
          <w:b/>
          <w:iCs/>
        </w:rPr>
        <w:t>Ischium</w:t>
      </w:r>
      <w:r>
        <w:rPr>
          <w:iCs/>
        </w:rPr>
        <w:tab/>
      </w:r>
      <w:r>
        <w:t>ischion</w:t>
      </w:r>
    </w:p>
    <w:p w14:paraId="2E9737BB" w14:textId="77777777" w:rsidR="00067E2E" w:rsidRDefault="00A0702C">
      <w:pPr>
        <w:pStyle w:val="effectus"/>
      </w:pPr>
      <w:r>
        <w:rPr>
          <w:b/>
          <w:iCs/>
        </w:rPr>
        <w:t>Ischureticus</w:t>
      </w:r>
      <w:r>
        <w:tab/>
        <w:t>ischurétique</w:t>
      </w:r>
    </w:p>
    <w:p w14:paraId="7A41C87D" w14:textId="77777777" w:rsidR="00067E2E" w:rsidRDefault="00A0702C">
      <w:pPr>
        <w:pStyle w:val="effectus"/>
      </w:pPr>
      <w:r>
        <w:rPr>
          <w:b/>
          <w:iCs/>
        </w:rPr>
        <w:t>Ischuria</w:t>
      </w:r>
      <w:r>
        <w:rPr>
          <w:iCs/>
        </w:rPr>
        <w:tab/>
      </w:r>
      <w:r>
        <w:t>ischurie</w:t>
      </w:r>
    </w:p>
    <w:p w14:paraId="48B54F28" w14:textId="77777777" w:rsidR="00067E2E" w:rsidRDefault="00A0702C">
      <w:pPr>
        <w:pStyle w:val="effectus"/>
      </w:pPr>
      <w:r>
        <w:rPr>
          <w:b/>
          <w:iCs/>
        </w:rPr>
        <w:t>Isosceles</w:t>
      </w:r>
      <w:r>
        <w:rPr>
          <w:iCs/>
        </w:rPr>
        <w:tab/>
      </w:r>
      <w:r>
        <w:t>isocèle</w:t>
      </w:r>
    </w:p>
    <w:p w14:paraId="6EAA9329" w14:textId="77777777" w:rsidR="00067E2E" w:rsidRDefault="00A0702C">
      <w:pPr>
        <w:pStyle w:val="effectus"/>
      </w:pPr>
      <w:r>
        <w:rPr>
          <w:b/>
          <w:iCs/>
        </w:rPr>
        <w:t>Isochronus</w:t>
      </w:r>
      <w:r>
        <w:rPr>
          <w:iCs/>
        </w:rPr>
        <w:tab/>
      </w:r>
      <w:r>
        <w:t>isochrone</w:t>
      </w:r>
    </w:p>
    <w:p w14:paraId="20DC7FBC" w14:textId="77777777" w:rsidR="00067E2E" w:rsidRDefault="00A0702C">
      <w:pPr>
        <w:pStyle w:val="effectus"/>
      </w:pPr>
      <w:r>
        <w:rPr>
          <w:b/>
          <w:iCs/>
        </w:rPr>
        <w:t>Isomeria</w:t>
      </w:r>
      <w:r>
        <w:rPr>
          <w:iCs/>
        </w:rPr>
        <w:tab/>
      </w:r>
      <w:r>
        <w:t>isomérie</w:t>
      </w:r>
    </w:p>
    <w:p w14:paraId="461D223E" w14:textId="77777777" w:rsidR="00067E2E" w:rsidRDefault="00A0702C">
      <w:pPr>
        <w:pStyle w:val="effectus"/>
      </w:pPr>
      <w:r>
        <w:rPr>
          <w:b/>
          <w:iCs/>
        </w:rPr>
        <w:t>Isthmus</w:t>
      </w:r>
      <w:r>
        <w:rPr>
          <w:iCs/>
        </w:rPr>
        <w:tab/>
      </w:r>
      <w:r>
        <w:t>isthme</w:t>
      </w:r>
    </w:p>
    <w:p w14:paraId="66B78148" w14:textId="77777777" w:rsidR="00067E2E" w:rsidRDefault="00A0702C" w:rsidP="009710C3">
      <w:pPr>
        <w:pStyle w:val="label"/>
      </w:pPr>
      <w:r>
        <w:t>J</w:t>
      </w:r>
    </w:p>
    <w:p w14:paraId="28E7A26A" w14:textId="77777777" w:rsidR="00067E2E" w:rsidRDefault="00A0702C">
      <w:pPr>
        <w:pStyle w:val="effectus"/>
      </w:pPr>
      <w:r>
        <w:t>JACULATORIUS</w:t>
      </w:r>
      <w:r>
        <w:tab/>
        <w:t>jaculatoire</w:t>
      </w:r>
    </w:p>
    <w:p w14:paraId="594E8EA1" w14:textId="77777777" w:rsidR="00067E2E" w:rsidRDefault="00A0702C">
      <w:pPr>
        <w:pStyle w:val="effectus"/>
      </w:pPr>
      <w:r>
        <w:rPr>
          <w:b/>
          <w:iCs/>
        </w:rPr>
        <w:t>Jalappa</w:t>
      </w:r>
      <w:r>
        <w:rPr>
          <w:iCs/>
        </w:rPr>
        <w:tab/>
      </w:r>
      <w:r>
        <w:t>jalap</w:t>
      </w:r>
    </w:p>
    <w:p w14:paraId="35C29353" w14:textId="77777777" w:rsidR="00067E2E" w:rsidRDefault="00A0702C">
      <w:pPr>
        <w:pStyle w:val="effectus"/>
      </w:pPr>
      <w:r>
        <w:rPr>
          <w:b/>
          <w:iCs/>
        </w:rPr>
        <w:t>Jecorarius</w:t>
      </w:r>
      <w:r>
        <w:tab/>
        <w:t>jécoraire</w:t>
      </w:r>
    </w:p>
    <w:p w14:paraId="049AB305" w14:textId="77777777" w:rsidR="00067E2E" w:rsidRDefault="00A0702C">
      <w:pPr>
        <w:pStyle w:val="effectus"/>
      </w:pPr>
      <w:r>
        <w:rPr>
          <w:b/>
          <w:iCs/>
        </w:rPr>
        <w:t>Jectigatio</w:t>
      </w:r>
      <w:r>
        <w:rPr>
          <w:iCs/>
        </w:rPr>
        <w:tab/>
      </w:r>
      <w:r>
        <w:t>jectigation</w:t>
      </w:r>
    </w:p>
    <w:p w14:paraId="3DD26E74" w14:textId="77777777" w:rsidR="00067E2E" w:rsidRDefault="00A0702C">
      <w:pPr>
        <w:pStyle w:val="effectus"/>
      </w:pPr>
      <w:r>
        <w:rPr>
          <w:b/>
          <w:iCs/>
        </w:rPr>
        <w:t>Jecur</w:t>
      </w:r>
      <w:r>
        <w:rPr>
          <w:iCs/>
        </w:rPr>
        <w:tab/>
      </w:r>
      <w:r>
        <w:t>foie</w:t>
      </w:r>
    </w:p>
    <w:p w14:paraId="4CE4355A" w14:textId="77777777" w:rsidR="00067E2E" w:rsidRDefault="00A0702C">
      <w:pPr>
        <w:pStyle w:val="effectus"/>
      </w:pPr>
      <w:r>
        <w:rPr>
          <w:b/>
          <w:iCs/>
        </w:rPr>
        <w:t>Jejunum</w:t>
      </w:r>
      <w:r>
        <w:rPr>
          <w:b/>
          <w:iCs/>
        </w:rPr>
        <w:tab/>
      </w:r>
      <w:r>
        <w:t>jejunum</w:t>
      </w:r>
    </w:p>
    <w:p w14:paraId="69DF9609" w14:textId="77777777" w:rsidR="00067E2E" w:rsidRDefault="00A0702C">
      <w:pPr>
        <w:pStyle w:val="effectus"/>
      </w:pPr>
      <w:r>
        <w:rPr>
          <w:b/>
          <w:iCs/>
        </w:rPr>
        <w:t>Juba</w:t>
      </w:r>
      <w:r>
        <w:rPr>
          <w:iCs/>
        </w:rPr>
        <w:tab/>
      </w:r>
      <w:r>
        <w:t>crin</w:t>
      </w:r>
    </w:p>
    <w:p w14:paraId="418BB707" w14:textId="77777777" w:rsidR="00067E2E" w:rsidRDefault="00A0702C">
      <w:pPr>
        <w:pStyle w:val="effectus"/>
      </w:pPr>
      <w:r>
        <w:rPr>
          <w:b/>
          <w:iCs/>
        </w:rPr>
        <w:t>Judicium</w:t>
      </w:r>
      <w:r>
        <w:tab/>
        <w:t>jugemenr</w:t>
      </w:r>
    </w:p>
    <w:p w14:paraId="27F966A1" w14:textId="77777777" w:rsidR="00067E2E" w:rsidRDefault="00A0702C">
      <w:pPr>
        <w:pStyle w:val="effectus"/>
      </w:pPr>
      <w:r>
        <w:rPr>
          <w:b/>
          <w:iCs/>
        </w:rPr>
        <w:t>Jugularis</w:t>
      </w:r>
      <w:r>
        <w:tab/>
        <w:t>jugulaire</w:t>
      </w:r>
    </w:p>
    <w:p w14:paraId="25E2F539" w14:textId="77777777" w:rsidR="00067E2E" w:rsidRDefault="00A0702C">
      <w:pPr>
        <w:pStyle w:val="effectus"/>
      </w:pPr>
      <w:r>
        <w:rPr>
          <w:b/>
          <w:iCs/>
        </w:rPr>
        <w:t>Jugulum</w:t>
      </w:r>
      <w:r>
        <w:rPr>
          <w:iCs/>
        </w:rPr>
        <w:tab/>
      </w:r>
      <w:r>
        <w:t>gorge</w:t>
      </w:r>
    </w:p>
    <w:p w14:paraId="0EE6512B" w14:textId="77777777" w:rsidR="00067E2E" w:rsidRDefault="00A0702C">
      <w:pPr>
        <w:pStyle w:val="effectus"/>
      </w:pPr>
      <w:r>
        <w:rPr>
          <w:b/>
          <w:iCs/>
        </w:rPr>
        <w:t>Julapium</w:t>
      </w:r>
      <w:r>
        <w:tab/>
        <w:t>julep</w:t>
      </w:r>
    </w:p>
    <w:p w14:paraId="34C4A0B5" w14:textId="77777777" w:rsidR="00067E2E" w:rsidRDefault="00A0702C">
      <w:pPr>
        <w:pStyle w:val="effectus"/>
      </w:pPr>
      <w:r>
        <w:rPr>
          <w:b/>
          <w:iCs/>
        </w:rPr>
        <w:t>Junctura</w:t>
      </w:r>
      <w:r>
        <w:rPr>
          <w:iCs/>
        </w:rPr>
        <w:tab/>
      </w:r>
      <w:r>
        <w:t>jointure</w:t>
      </w:r>
    </w:p>
    <w:p w14:paraId="76562188" w14:textId="77777777" w:rsidR="00067E2E" w:rsidRDefault="00A0702C">
      <w:pPr>
        <w:pStyle w:val="effectus"/>
      </w:pPr>
      <w:r>
        <w:rPr>
          <w:b/>
          <w:iCs/>
        </w:rPr>
        <w:t>Jupiter</w:t>
      </w:r>
      <w:r>
        <w:rPr>
          <w:b/>
          <w:iCs/>
        </w:rPr>
        <w:tab/>
      </w:r>
      <w:r>
        <w:t>jupiter</w:t>
      </w:r>
    </w:p>
    <w:p w14:paraId="6151602E" w14:textId="77777777" w:rsidR="00067E2E" w:rsidRDefault="00A0702C">
      <w:pPr>
        <w:pStyle w:val="effectus"/>
      </w:pPr>
      <w:r>
        <w:rPr>
          <w:b/>
          <w:iCs/>
        </w:rPr>
        <w:t>Juventus</w:t>
      </w:r>
      <w:r>
        <w:rPr>
          <w:iCs/>
        </w:rPr>
        <w:tab/>
      </w:r>
      <w:r>
        <w:t>jeunesse</w:t>
      </w:r>
    </w:p>
    <w:p w14:paraId="09E3B5A2" w14:textId="77777777" w:rsidR="00067E2E" w:rsidRDefault="00A0702C">
      <w:pPr>
        <w:pStyle w:val="effectus"/>
      </w:pPr>
      <w:r>
        <w:rPr>
          <w:b/>
          <w:iCs/>
        </w:rPr>
        <w:t>Juxtapositio</w:t>
      </w:r>
      <w:r>
        <w:rPr>
          <w:iCs/>
        </w:rPr>
        <w:tab/>
      </w:r>
      <w:r>
        <w:t>juxtaposition</w:t>
      </w:r>
    </w:p>
    <w:p w14:paraId="7FBBB10F" w14:textId="77777777" w:rsidR="00067E2E" w:rsidRDefault="00A0702C" w:rsidP="009710C3">
      <w:pPr>
        <w:pStyle w:val="label"/>
      </w:pPr>
      <w:r>
        <w:t>K</w:t>
      </w:r>
    </w:p>
    <w:p w14:paraId="5E8488E7" w14:textId="77777777" w:rsidR="00067E2E" w:rsidRDefault="00A0702C">
      <w:pPr>
        <w:pStyle w:val="effectus"/>
      </w:pPr>
      <w:r>
        <w:t>KERAToGLOSSUS</w:t>
      </w:r>
      <w:r>
        <w:tab/>
        <w:t>kératoglosse</w:t>
      </w:r>
    </w:p>
    <w:p w14:paraId="1D84FAE2" w14:textId="77777777" w:rsidR="00067E2E" w:rsidRDefault="00A0702C">
      <w:pPr>
        <w:pStyle w:val="effectus"/>
      </w:pPr>
      <w:r>
        <w:rPr>
          <w:b/>
          <w:iCs/>
        </w:rPr>
        <w:t>Keratophyllum</w:t>
      </w:r>
      <w:r>
        <w:rPr>
          <w:iCs/>
        </w:rPr>
        <w:tab/>
      </w:r>
      <w:r>
        <w:t>kératophylle</w:t>
      </w:r>
    </w:p>
    <w:p w14:paraId="11997856" w14:textId="77777777" w:rsidR="00067E2E" w:rsidRDefault="00A0702C">
      <w:pPr>
        <w:pStyle w:val="effectus"/>
      </w:pPr>
      <w:r>
        <w:rPr>
          <w:b/>
          <w:iCs/>
        </w:rPr>
        <w:t>Kermes</w:t>
      </w:r>
      <w:r>
        <w:rPr>
          <w:b/>
          <w:iCs/>
        </w:rPr>
        <w:tab/>
      </w:r>
      <w:r>
        <w:t>kermes</w:t>
      </w:r>
    </w:p>
    <w:p w14:paraId="47AA329D" w14:textId="77777777" w:rsidR="00067E2E" w:rsidRDefault="00A0702C">
      <w:pPr>
        <w:pStyle w:val="effectus"/>
      </w:pPr>
      <w:r>
        <w:rPr>
          <w:b/>
          <w:iCs/>
        </w:rPr>
        <w:t>Kiaster</w:t>
      </w:r>
      <w:r>
        <w:rPr>
          <w:iCs/>
        </w:rPr>
        <w:tab/>
      </w:r>
      <w:r>
        <w:t>kiastre</w:t>
      </w:r>
    </w:p>
    <w:p w14:paraId="676493CA" w14:textId="77777777" w:rsidR="00067E2E" w:rsidRDefault="00A0702C">
      <w:pPr>
        <w:pStyle w:val="effectus"/>
      </w:pPr>
      <w:r>
        <w:rPr>
          <w:b/>
          <w:iCs/>
        </w:rPr>
        <w:t>Kilogramma</w:t>
      </w:r>
      <w:r>
        <w:tab/>
        <w:t>kilogramme</w:t>
      </w:r>
    </w:p>
    <w:p w14:paraId="188695A9" w14:textId="77777777" w:rsidR="00067E2E" w:rsidRDefault="00A0702C">
      <w:pPr>
        <w:pStyle w:val="effectus"/>
      </w:pPr>
      <w:r>
        <w:rPr>
          <w:b/>
          <w:iCs/>
        </w:rPr>
        <w:t>Kilolitrum</w:t>
      </w:r>
      <w:r>
        <w:tab/>
        <w:t>kilolitre</w:t>
      </w:r>
    </w:p>
    <w:p w14:paraId="7E282FBC" w14:textId="77777777" w:rsidR="00067E2E" w:rsidRDefault="00A0702C">
      <w:pPr>
        <w:pStyle w:val="effectus"/>
      </w:pPr>
      <w:r>
        <w:rPr>
          <w:b/>
          <w:iCs/>
        </w:rPr>
        <w:t>Kilometrum</w:t>
      </w:r>
      <w:r>
        <w:rPr>
          <w:iCs/>
        </w:rPr>
        <w:tab/>
      </w:r>
      <w:r>
        <w:t>kilomètre</w:t>
      </w:r>
    </w:p>
    <w:p w14:paraId="66BC3A1A" w14:textId="77777777" w:rsidR="00067E2E" w:rsidRDefault="00A0702C">
      <w:pPr>
        <w:pStyle w:val="effectus"/>
      </w:pPr>
      <w:r>
        <w:rPr>
          <w:b/>
          <w:iCs/>
        </w:rPr>
        <w:t>Kystis</w:t>
      </w:r>
      <w:r>
        <w:rPr>
          <w:iCs/>
        </w:rPr>
        <w:tab/>
      </w:r>
      <w:r>
        <w:t>vessie</w:t>
      </w:r>
    </w:p>
    <w:p w14:paraId="5E0DEC8F" w14:textId="77777777" w:rsidR="00067E2E" w:rsidRDefault="00A0702C">
      <w:pPr>
        <w:pStyle w:val="effectus"/>
      </w:pPr>
      <w:r>
        <w:rPr>
          <w:b/>
          <w:iCs/>
        </w:rPr>
        <w:t>Kystotomus</w:t>
      </w:r>
      <w:r>
        <w:rPr>
          <w:iCs/>
        </w:rPr>
        <w:tab/>
      </w:r>
      <w:r>
        <w:t>kystotome</w:t>
      </w:r>
    </w:p>
    <w:p w14:paraId="5739001E" w14:textId="77777777" w:rsidR="00067E2E" w:rsidRDefault="00A0702C">
      <w:pPr>
        <w:pStyle w:val="effectus"/>
      </w:pPr>
      <w:r>
        <w:rPr>
          <w:b/>
          <w:iCs/>
        </w:rPr>
        <w:t>Kystus</w:t>
      </w:r>
      <w:r>
        <w:rPr>
          <w:iCs/>
        </w:rPr>
        <w:tab/>
      </w:r>
      <w:r>
        <w:t>kyste</w:t>
      </w:r>
    </w:p>
    <w:p w14:paraId="40C65464" w14:textId="77777777" w:rsidR="00067E2E" w:rsidRDefault="00A0702C" w:rsidP="009710C3">
      <w:pPr>
        <w:pStyle w:val="label"/>
      </w:pPr>
      <w:r>
        <w:t>L</w:t>
      </w:r>
    </w:p>
    <w:p w14:paraId="13A063D6" w14:textId="77777777" w:rsidR="00067E2E" w:rsidRDefault="00A0702C">
      <w:pPr>
        <w:pStyle w:val="effectus"/>
      </w:pPr>
      <w:r>
        <w:rPr>
          <w:smallCaps/>
        </w:rPr>
        <w:t>LABES</w:t>
      </w:r>
      <w:r>
        <w:tab/>
        <w:t>tache</w:t>
      </w:r>
      <w:r>
        <w:tab/>
        <w:t>ruine</w:t>
      </w:r>
      <w:r>
        <w:tab/>
        <w:t>dégât</w:t>
      </w:r>
    </w:p>
    <w:p w14:paraId="0B22C49D" w14:textId="77777777" w:rsidR="00067E2E" w:rsidRDefault="00A0702C">
      <w:pPr>
        <w:pStyle w:val="effectus"/>
      </w:pPr>
      <w:r>
        <w:rPr>
          <w:b/>
          <w:iCs/>
        </w:rPr>
        <w:t>Labialis</w:t>
      </w:r>
      <w:r>
        <w:rPr>
          <w:iCs/>
        </w:rPr>
        <w:tab/>
      </w:r>
      <w:r>
        <w:t>labial</w:t>
      </w:r>
    </w:p>
    <w:p w14:paraId="4FDD7388" w14:textId="77777777" w:rsidR="00067E2E" w:rsidRDefault="00A0702C">
      <w:pPr>
        <w:pStyle w:val="effectus"/>
      </w:pPr>
      <w:r>
        <w:rPr>
          <w:b/>
          <w:iCs/>
        </w:rPr>
        <w:t>Labiatus</w:t>
      </w:r>
      <w:r>
        <w:rPr>
          <w:iCs/>
        </w:rPr>
        <w:tab/>
      </w:r>
      <w:r>
        <w:t>labié</w:t>
      </w:r>
    </w:p>
    <w:p w14:paraId="7DA60098" w14:textId="77777777" w:rsidR="00067E2E" w:rsidRDefault="00A0702C">
      <w:pPr>
        <w:pStyle w:val="effectus"/>
      </w:pPr>
      <w:r>
        <w:rPr>
          <w:b/>
          <w:iCs/>
        </w:rPr>
        <w:t>Labium leporinum</w:t>
      </w:r>
      <w:r>
        <w:tab/>
        <w:t>bec de lièvre</w:t>
      </w:r>
    </w:p>
    <w:p w14:paraId="6471BF67" w14:textId="77777777" w:rsidR="00067E2E" w:rsidRDefault="00A0702C">
      <w:pPr>
        <w:pStyle w:val="effectus"/>
      </w:pPr>
      <w:r>
        <w:rPr>
          <w:b/>
          <w:iCs/>
        </w:rPr>
        <w:t>Laboratorium</w:t>
      </w:r>
      <w:r>
        <w:rPr>
          <w:iCs/>
        </w:rPr>
        <w:tab/>
      </w:r>
      <w:r>
        <w:t>laboratoire</w:t>
      </w:r>
    </w:p>
    <w:p w14:paraId="7AC8B9BE" w14:textId="77777777" w:rsidR="00067E2E" w:rsidRDefault="00A0702C">
      <w:pPr>
        <w:pStyle w:val="effectus"/>
      </w:pPr>
      <w:r>
        <w:rPr>
          <w:b/>
          <w:iCs/>
        </w:rPr>
        <w:t>Labrum</w:t>
      </w:r>
      <w:r>
        <w:rPr>
          <w:iCs/>
        </w:rPr>
        <w:tab/>
      </w:r>
      <w:r>
        <w:t>lèvre</w:t>
      </w:r>
      <w:r>
        <w:tab/>
        <w:t>bain</w:t>
      </w:r>
    </w:p>
    <w:p w14:paraId="018A9A60" w14:textId="77777777" w:rsidR="00067E2E" w:rsidRDefault="00A0702C">
      <w:pPr>
        <w:pStyle w:val="effectus"/>
      </w:pPr>
      <w:r>
        <w:rPr>
          <w:b/>
          <w:iCs/>
        </w:rPr>
        <w:t>Labyrinthus</w:t>
      </w:r>
      <w:r>
        <w:rPr>
          <w:iCs/>
        </w:rPr>
        <w:tab/>
      </w:r>
      <w:r>
        <w:t>labyrinthe</w:t>
      </w:r>
    </w:p>
    <w:p w14:paraId="3D50FB2A" w14:textId="77777777" w:rsidR="00067E2E" w:rsidRDefault="00A0702C">
      <w:pPr>
        <w:pStyle w:val="effectus"/>
      </w:pPr>
      <w:r>
        <w:rPr>
          <w:b/>
          <w:iCs/>
        </w:rPr>
        <w:t>Lac</w:t>
      </w:r>
      <w:r>
        <w:rPr>
          <w:iCs/>
        </w:rPr>
        <w:tab/>
      </w:r>
      <w:r>
        <w:t>lait</w:t>
      </w:r>
    </w:p>
    <w:p w14:paraId="66C04D21" w14:textId="77777777" w:rsidR="00067E2E" w:rsidRDefault="00A0702C">
      <w:pPr>
        <w:pStyle w:val="effectus"/>
      </w:pPr>
      <w:r>
        <w:rPr>
          <w:b/>
          <w:iCs/>
        </w:rPr>
        <w:t>Lacca</w:t>
      </w:r>
      <w:r>
        <w:rPr>
          <w:iCs/>
        </w:rPr>
        <w:tab/>
      </w:r>
      <w:r>
        <w:t>laque</w:t>
      </w:r>
    </w:p>
    <w:p w14:paraId="7A5BCC3E" w14:textId="77777777" w:rsidR="00067E2E" w:rsidRDefault="00A0702C">
      <w:pPr>
        <w:pStyle w:val="effectus"/>
      </w:pPr>
      <w:r>
        <w:rPr>
          <w:b/>
          <w:iCs/>
        </w:rPr>
        <w:lastRenderedPageBreak/>
        <w:t>Lacryma</w:t>
      </w:r>
      <w:r>
        <w:rPr>
          <w:iCs/>
        </w:rPr>
        <w:tab/>
      </w:r>
      <w:r>
        <w:t>larme</w:t>
      </w:r>
    </w:p>
    <w:p w14:paraId="2EB75DE3" w14:textId="77777777" w:rsidR="00067E2E" w:rsidRDefault="00A0702C">
      <w:pPr>
        <w:pStyle w:val="effectus"/>
      </w:pPr>
      <w:r>
        <w:rPr>
          <w:b/>
          <w:iCs/>
        </w:rPr>
        <w:t>Lacrymalis</w:t>
      </w:r>
      <w:r>
        <w:tab/>
        <w:t>lacrymal</w:t>
      </w:r>
    </w:p>
    <w:p w14:paraId="4B998E94" w14:textId="77777777" w:rsidR="00067E2E" w:rsidRDefault="00A0702C">
      <w:pPr>
        <w:pStyle w:val="effectus"/>
      </w:pPr>
      <w:r>
        <w:rPr>
          <w:b/>
          <w:iCs/>
        </w:rPr>
        <w:t>Lacrymatio</w:t>
      </w:r>
      <w:r>
        <w:rPr>
          <w:iCs/>
        </w:rPr>
        <w:tab/>
      </w:r>
      <w:r>
        <w:t>larmoiement</w:t>
      </w:r>
    </w:p>
    <w:p w14:paraId="5CFF97AF" w14:textId="77777777" w:rsidR="00067E2E" w:rsidRDefault="00A0702C">
      <w:pPr>
        <w:pStyle w:val="effectus"/>
      </w:pPr>
      <w:r>
        <w:rPr>
          <w:b/>
          <w:iCs/>
        </w:rPr>
        <w:t>Laciniatus</w:t>
      </w:r>
      <w:r>
        <w:rPr>
          <w:iCs/>
        </w:rPr>
        <w:tab/>
      </w:r>
      <w:r>
        <w:t>lacinié</w:t>
      </w:r>
    </w:p>
    <w:p w14:paraId="546AFF32" w14:textId="77777777" w:rsidR="00067E2E" w:rsidRDefault="00A0702C">
      <w:pPr>
        <w:pStyle w:val="effectus"/>
      </w:pPr>
      <w:r>
        <w:rPr>
          <w:b/>
          <w:iCs/>
        </w:rPr>
        <w:t>Lactas</w:t>
      </w:r>
      <w:r>
        <w:rPr>
          <w:iCs/>
        </w:rPr>
        <w:tab/>
      </w:r>
      <w:r>
        <w:t>lactate</w:t>
      </w:r>
    </w:p>
    <w:p w14:paraId="27CD0D36" w14:textId="77777777" w:rsidR="00067E2E" w:rsidRDefault="00A0702C">
      <w:pPr>
        <w:pStyle w:val="effectus"/>
      </w:pPr>
      <w:r>
        <w:rPr>
          <w:b/>
          <w:iCs/>
        </w:rPr>
        <w:t>Lacteus</w:t>
      </w:r>
      <w:r>
        <w:rPr>
          <w:iCs/>
        </w:rPr>
        <w:tab/>
      </w:r>
      <w:r>
        <w:t>lacté</w:t>
      </w:r>
      <w:r>
        <w:tab/>
        <w:t>laiteux</w:t>
      </w:r>
    </w:p>
    <w:p w14:paraId="0080A79D" w14:textId="77777777" w:rsidR="00067E2E" w:rsidRDefault="00A0702C">
      <w:pPr>
        <w:pStyle w:val="effectus"/>
      </w:pPr>
      <w:r>
        <w:rPr>
          <w:b/>
          <w:iCs/>
        </w:rPr>
        <w:t>Lactiferus</w:t>
      </w:r>
      <w:r>
        <w:rPr>
          <w:iCs/>
        </w:rPr>
        <w:tab/>
      </w:r>
      <w:r>
        <w:t>lactifère</w:t>
      </w:r>
    </w:p>
    <w:p w14:paraId="62AAE117" w14:textId="77777777" w:rsidR="00067E2E" w:rsidRDefault="00A0702C">
      <w:pPr>
        <w:pStyle w:val="effectus"/>
      </w:pPr>
      <w:r>
        <w:rPr>
          <w:b/>
          <w:iCs/>
        </w:rPr>
        <w:t>Lactiphagus</w:t>
      </w:r>
      <w:r>
        <w:tab/>
        <w:t>lactiphage</w:t>
      </w:r>
    </w:p>
    <w:p w14:paraId="508A0BE4" w14:textId="77777777" w:rsidR="00067E2E" w:rsidRDefault="00A0702C">
      <w:pPr>
        <w:pStyle w:val="effectus"/>
      </w:pPr>
      <w:r>
        <w:rPr>
          <w:b/>
          <w:iCs/>
        </w:rPr>
        <w:t>Lactumen</w:t>
      </w:r>
      <w:r>
        <w:tab/>
        <w:t>achore</w:t>
      </w:r>
    </w:p>
    <w:p w14:paraId="5AF71BA5" w14:textId="77777777" w:rsidR="00067E2E" w:rsidRDefault="00A0702C">
      <w:pPr>
        <w:pStyle w:val="effectus"/>
      </w:pPr>
      <w:r>
        <w:rPr>
          <w:b/>
          <w:iCs/>
        </w:rPr>
        <w:t>Lacuna</w:t>
      </w:r>
      <w:r>
        <w:rPr>
          <w:iCs/>
        </w:rPr>
        <w:tab/>
      </w:r>
      <w:r>
        <w:t>lacune</w:t>
      </w:r>
    </w:p>
    <w:p w14:paraId="54EC5F68" w14:textId="77777777" w:rsidR="00067E2E" w:rsidRDefault="00A0702C">
      <w:pPr>
        <w:pStyle w:val="effectus"/>
      </w:pPr>
      <w:r>
        <w:rPr>
          <w:b/>
          <w:iCs/>
        </w:rPr>
        <w:t>Lacustris</w:t>
      </w:r>
      <w:r>
        <w:rPr>
          <w:iCs/>
        </w:rPr>
        <w:tab/>
      </w:r>
      <w:r>
        <w:t>lacustral</w:t>
      </w:r>
    </w:p>
    <w:p w14:paraId="0B150A27" w14:textId="77777777" w:rsidR="00067E2E" w:rsidRDefault="00A0702C">
      <w:pPr>
        <w:pStyle w:val="effectus"/>
      </w:pPr>
      <w:r>
        <w:rPr>
          <w:b/>
          <w:iCs/>
        </w:rPr>
        <w:t>Ladanum</w:t>
      </w:r>
      <w:r>
        <w:rPr>
          <w:b/>
          <w:iCs/>
        </w:rPr>
        <w:tab/>
      </w:r>
      <w:r>
        <w:t>ladanum</w:t>
      </w:r>
    </w:p>
    <w:p w14:paraId="413326D3" w14:textId="77777777" w:rsidR="00067E2E" w:rsidRDefault="00A0702C">
      <w:pPr>
        <w:pStyle w:val="effectus"/>
      </w:pPr>
      <w:r>
        <w:rPr>
          <w:b/>
          <w:iCs/>
        </w:rPr>
        <w:t>Lœsura</w:t>
      </w:r>
      <w:r>
        <w:rPr>
          <w:b/>
          <w:iCs/>
        </w:rPr>
        <w:tab/>
      </w:r>
      <w:r>
        <w:t>blessure</w:t>
      </w:r>
    </w:p>
    <w:p w14:paraId="62655061" w14:textId="77777777" w:rsidR="00067E2E" w:rsidRDefault="00A0702C">
      <w:pPr>
        <w:pStyle w:val="effectus"/>
      </w:pPr>
      <w:r>
        <w:rPr>
          <w:b/>
          <w:iCs/>
        </w:rPr>
        <w:t>Lœtificans</w:t>
      </w:r>
      <w:r>
        <w:rPr>
          <w:iCs/>
        </w:rPr>
        <w:tab/>
      </w:r>
      <w:r>
        <w:t>réjouissant</w:t>
      </w:r>
    </w:p>
    <w:p w14:paraId="63C9905F" w14:textId="77777777" w:rsidR="00067E2E" w:rsidRDefault="00A0702C">
      <w:pPr>
        <w:pStyle w:val="effectus"/>
      </w:pPr>
      <w:r>
        <w:rPr>
          <w:b/>
          <w:iCs/>
        </w:rPr>
        <w:t>Lagomys</w:t>
      </w:r>
      <w:r>
        <w:rPr>
          <w:b/>
          <w:iCs/>
        </w:rPr>
        <w:tab/>
      </w:r>
      <w:r>
        <w:t>lagomys</w:t>
      </w:r>
    </w:p>
    <w:p w14:paraId="46B4855F" w14:textId="77777777" w:rsidR="00067E2E" w:rsidRDefault="00A0702C">
      <w:pPr>
        <w:pStyle w:val="effectus"/>
      </w:pPr>
      <w:r>
        <w:rPr>
          <w:b/>
          <w:iCs/>
        </w:rPr>
        <w:t>Lagophthalmia</w:t>
      </w:r>
      <w:r>
        <w:rPr>
          <w:iCs/>
        </w:rPr>
        <w:tab/>
      </w:r>
      <w:r>
        <w:t>lagophtalmie</w:t>
      </w:r>
    </w:p>
    <w:p w14:paraId="166D66D4" w14:textId="77777777" w:rsidR="00067E2E" w:rsidRDefault="00A0702C">
      <w:pPr>
        <w:pStyle w:val="effectus"/>
      </w:pPr>
      <w:r>
        <w:rPr>
          <w:b/>
          <w:iCs/>
        </w:rPr>
        <w:t>Lagopus</w:t>
      </w:r>
      <w:r>
        <w:rPr>
          <w:iCs/>
        </w:rPr>
        <w:tab/>
      </w:r>
      <w:r>
        <w:t>lagope</w:t>
      </w:r>
    </w:p>
    <w:p w14:paraId="7E0E9A45" w14:textId="77777777" w:rsidR="00067E2E" w:rsidRDefault="00A0702C">
      <w:pPr>
        <w:pStyle w:val="effectus"/>
      </w:pPr>
      <w:r>
        <w:rPr>
          <w:b/>
          <w:iCs/>
        </w:rPr>
        <w:t>Lambdoides</w:t>
      </w:r>
      <w:r>
        <w:rPr>
          <w:iCs/>
        </w:rPr>
        <w:tab/>
      </w:r>
      <w:r>
        <w:t>lambdoïde</w:t>
      </w:r>
    </w:p>
    <w:p w14:paraId="11413F4E" w14:textId="77777777" w:rsidR="00067E2E" w:rsidRDefault="00A0702C">
      <w:pPr>
        <w:pStyle w:val="effectus"/>
      </w:pPr>
      <w:r>
        <w:rPr>
          <w:b/>
          <w:iCs/>
        </w:rPr>
        <w:t>Lambitivum</w:t>
      </w:r>
      <w:r>
        <w:rPr>
          <w:iCs/>
        </w:rPr>
        <w:tab/>
      </w:r>
      <w:r>
        <w:t>éclegme</w:t>
      </w:r>
    </w:p>
    <w:p w14:paraId="0F265F17" w14:textId="77777777" w:rsidR="00067E2E" w:rsidRDefault="00A0702C">
      <w:pPr>
        <w:pStyle w:val="effectus"/>
      </w:pPr>
      <w:r>
        <w:rPr>
          <w:b/>
          <w:iCs/>
        </w:rPr>
        <w:t>Lamellatus</w:t>
      </w:r>
      <w:r>
        <w:rPr>
          <w:iCs/>
        </w:rPr>
        <w:tab/>
      </w:r>
      <w:r>
        <w:t>lamellé</w:t>
      </w:r>
    </w:p>
    <w:p w14:paraId="4E1AC155" w14:textId="77777777" w:rsidR="00067E2E" w:rsidRDefault="00A0702C">
      <w:pPr>
        <w:pStyle w:val="effectus"/>
      </w:pPr>
      <w:r>
        <w:rPr>
          <w:b/>
          <w:iCs/>
        </w:rPr>
        <w:t>Lamellosus</w:t>
      </w:r>
      <w:r>
        <w:rPr>
          <w:iCs/>
        </w:rPr>
        <w:tab/>
      </w:r>
      <w:r>
        <w:t>lamelleux</w:t>
      </w:r>
    </w:p>
    <w:p w14:paraId="7377BAC2" w14:textId="77777777" w:rsidR="00067E2E" w:rsidRDefault="00A0702C">
      <w:pPr>
        <w:pStyle w:val="effectus"/>
      </w:pPr>
      <w:r>
        <w:rPr>
          <w:b/>
          <w:iCs/>
        </w:rPr>
        <w:t>Lamina</w:t>
      </w:r>
      <w:r>
        <w:rPr>
          <w:iCs/>
        </w:rPr>
        <w:tab/>
      </w:r>
      <w:r>
        <w:t>lame</w:t>
      </w:r>
    </w:p>
    <w:p w14:paraId="53449F5C" w14:textId="77777777" w:rsidR="00067E2E" w:rsidRDefault="00A0702C">
      <w:pPr>
        <w:pStyle w:val="effectus"/>
      </w:pPr>
      <w:r>
        <w:rPr>
          <w:b/>
          <w:iCs/>
        </w:rPr>
        <w:t>Lampyris</w:t>
      </w:r>
      <w:r>
        <w:rPr>
          <w:iCs/>
        </w:rPr>
        <w:tab/>
      </w:r>
      <w:r>
        <w:t>lampyre</w:t>
      </w:r>
    </w:p>
    <w:p w14:paraId="0AA26212" w14:textId="77777777" w:rsidR="00067E2E" w:rsidRDefault="00A0702C">
      <w:pPr>
        <w:pStyle w:val="effectus"/>
      </w:pPr>
      <w:r>
        <w:rPr>
          <w:b/>
          <w:iCs/>
        </w:rPr>
        <w:t>Lana</w:t>
      </w:r>
      <w:r>
        <w:rPr>
          <w:iCs/>
        </w:rPr>
        <w:tab/>
      </w:r>
      <w:r>
        <w:t>laine</w:t>
      </w:r>
    </w:p>
    <w:p w14:paraId="1298F142" w14:textId="77777777" w:rsidR="00067E2E" w:rsidRDefault="00A0702C">
      <w:pPr>
        <w:pStyle w:val="effectus"/>
      </w:pPr>
      <w:r>
        <w:rPr>
          <w:b/>
          <w:iCs/>
        </w:rPr>
        <w:t>Lanceola</w:t>
      </w:r>
      <w:r>
        <w:tab/>
        <w:t>lancette</w:t>
      </w:r>
    </w:p>
    <w:p w14:paraId="106C249B" w14:textId="77777777" w:rsidR="00067E2E" w:rsidRDefault="00A0702C">
      <w:pPr>
        <w:pStyle w:val="effectus"/>
      </w:pPr>
      <w:r>
        <w:rPr>
          <w:b/>
          <w:iCs/>
        </w:rPr>
        <w:t>LaIIceolatus</w:t>
      </w:r>
      <w:r>
        <w:rPr>
          <w:iCs/>
        </w:rPr>
        <w:tab/>
      </w:r>
      <w:r>
        <w:t>lancéolé</w:t>
      </w:r>
    </w:p>
    <w:p w14:paraId="1FC5078E" w14:textId="77777777" w:rsidR="00067E2E" w:rsidRDefault="00A0702C">
      <w:pPr>
        <w:pStyle w:val="effectus"/>
      </w:pPr>
      <w:r>
        <w:rPr>
          <w:b/>
          <w:iCs/>
        </w:rPr>
        <w:t>Langor</w:t>
      </w:r>
      <w:r>
        <w:rPr>
          <w:iCs/>
        </w:rPr>
        <w:tab/>
      </w:r>
      <w:r>
        <w:t>langueur</w:t>
      </w:r>
    </w:p>
    <w:p w14:paraId="64BFA3BB" w14:textId="77777777" w:rsidR="00067E2E" w:rsidRDefault="00A0702C">
      <w:pPr>
        <w:pStyle w:val="effectus"/>
      </w:pPr>
      <w:r>
        <w:rPr>
          <w:b/>
          <w:iCs/>
        </w:rPr>
        <w:t>Laniger</w:t>
      </w:r>
      <w:r>
        <w:rPr>
          <w:iCs/>
        </w:rPr>
        <w:tab/>
      </w:r>
      <w:r>
        <w:t>lanifère</w:t>
      </w:r>
    </w:p>
    <w:p w14:paraId="26F93246" w14:textId="77777777" w:rsidR="00067E2E" w:rsidRDefault="00A0702C">
      <w:pPr>
        <w:pStyle w:val="effectus"/>
      </w:pPr>
      <w:r>
        <w:rPr>
          <w:b/>
          <w:iCs/>
        </w:rPr>
        <w:t>Lanuginosus</w:t>
      </w:r>
      <w:r>
        <w:tab/>
        <w:t>lanugineux</w:t>
      </w:r>
    </w:p>
    <w:p w14:paraId="410A6C24" w14:textId="77777777" w:rsidR="00067E2E" w:rsidRDefault="00A0702C">
      <w:pPr>
        <w:pStyle w:val="effectus"/>
      </w:pPr>
      <w:r>
        <w:rPr>
          <w:b/>
          <w:iCs/>
        </w:rPr>
        <w:t>Lapis lasulis</w:t>
      </w:r>
      <w:r>
        <w:rPr>
          <w:iCs/>
        </w:rPr>
        <w:tab/>
      </w:r>
      <w:r>
        <w:t>lasulite</w:t>
      </w:r>
    </w:p>
    <w:p w14:paraId="47E36A35" w14:textId="77777777" w:rsidR="00067E2E" w:rsidRDefault="00A0702C">
      <w:pPr>
        <w:pStyle w:val="effectus"/>
      </w:pPr>
      <w:r>
        <w:rPr>
          <w:b/>
          <w:iCs/>
        </w:rPr>
        <w:t>Laqueus</w:t>
      </w:r>
      <w:r>
        <w:rPr>
          <w:b/>
          <w:iCs/>
        </w:rPr>
        <w:tab/>
      </w:r>
      <w:r>
        <w:rPr>
          <w:iCs/>
        </w:rPr>
        <w:t>lacque</w:t>
      </w:r>
    </w:p>
    <w:p w14:paraId="7A6E57E1" w14:textId="77777777" w:rsidR="00067E2E" w:rsidRDefault="00A0702C">
      <w:pPr>
        <w:pStyle w:val="effectus"/>
      </w:pPr>
      <w:r>
        <w:rPr>
          <w:b/>
          <w:iCs/>
        </w:rPr>
        <w:t>Larva</w:t>
      </w:r>
      <w:r>
        <w:tab/>
        <w:t>masque</w:t>
      </w:r>
    </w:p>
    <w:p w14:paraId="762E50C4" w14:textId="77777777" w:rsidR="00067E2E" w:rsidRDefault="00A0702C">
      <w:pPr>
        <w:pStyle w:val="effectus"/>
      </w:pPr>
      <w:r>
        <w:rPr>
          <w:b/>
          <w:iCs/>
        </w:rPr>
        <w:t>Laryngeus</w:t>
      </w:r>
      <w:r>
        <w:tab/>
        <w:t>laryngé</w:t>
      </w:r>
    </w:p>
    <w:p w14:paraId="69DD5D1F" w14:textId="77777777" w:rsidR="00067E2E" w:rsidRDefault="00A0702C">
      <w:pPr>
        <w:pStyle w:val="effectus"/>
      </w:pPr>
      <w:r>
        <w:rPr>
          <w:b/>
          <w:iCs/>
        </w:rPr>
        <w:t>Laryngographia</w:t>
      </w:r>
      <w:r>
        <w:tab/>
        <w:t>laryngographie</w:t>
      </w:r>
    </w:p>
    <w:p w14:paraId="6C4A5A15" w14:textId="77777777" w:rsidR="00067E2E" w:rsidRDefault="00A0702C">
      <w:pPr>
        <w:pStyle w:val="effectus"/>
      </w:pPr>
      <w:r>
        <w:rPr>
          <w:b/>
          <w:iCs/>
        </w:rPr>
        <w:t>Laryngologia</w:t>
      </w:r>
      <w:r>
        <w:rPr>
          <w:iCs/>
        </w:rPr>
        <w:tab/>
        <w:t>lary</w:t>
      </w:r>
      <w:r>
        <w:t>ngologie</w:t>
      </w:r>
    </w:p>
    <w:p w14:paraId="7B6EC013" w14:textId="77777777" w:rsidR="00067E2E" w:rsidRDefault="00A0702C">
      <w:pPr>
        <w:pStyle w:val="effectus"/>
      </w:pPr>
      <w:r>
        <w:rPr>
          <w:b/>
          <w:iCs/>
        </w:rPr>
        <w:t>Laryngotomia</w:t>
      </w:r>
      <w:r>
        <w:rPr>
          <w:iCs/>
        </w:rPr>
        <w:tab/>
      </w:r>
      <w:r>
        <w:t>laryngotomie</w:t>
      </w:r>
    </w:p>
    <w:p w14:paraId="62CBA132" w14:textId="77777777" w:rsidR="00067E2E" w:rsidRDefault="00A0702C">
      <w:pPr>
        <w:pStyle w:val="effectus"/>
      </w:pPr>
      <w:r>
        <w:rPr>
          <w:b/>
          <w:iCs/>
        </w:rPr>
        <w:t>Larynx.</w:t>
      </w:r>
      <w:r>
        <w:rPr>
          <w:b/>
          <w:iCs/>
        </w:rPr>
        <w:tab/>
      </w:r>
      <w:r>
        <w:rPr>
          <w:iCs/>
        </w:rPr>
        <w:t>l</w:t>
      </w:r>
      <w:r>
        <w:t>arynx</w:t>
      </w:r>
    </w:p>
    <w:p w14:paraId="38F3E497" w14:textId="77777777" w:rsidR="00067E2E" w:rsidRDefault="00A0702C">
      <w:pPr>
        <w:pStyle w:val="effectus"/>
      </w:pPr>
      <w:r>
        <w:rPr>
          <w:b/>
          <w:iCs/>
        </w:rPr>
        <w:t>Lassitudo</w:t>
      </w:r>
      <w:r>
        <w:rPr>
          <w:iCs/>
        </w:rPr>
        <w:tab/>
      </w:r>
      <w:r>
        <w:t>lassitude</w:t>
      </w:r>
    </w:p>
    <w:p w14:paraId="7F953E22" w14:textId="77777777" w:rsidR="00067E2E" w:rsidRDefault="00A0702C">
      <w:pPr>
        <w:pStyle w:val="effectus"/>
      </w:pPr>
      <w:r>
        <w:rPr>
          <w:b/>
          <w:iCs/>
        </w:rPr>
        <w:t>Latera</w:t>
      </w:r>
      <w:r>
        <w:tab/>
        <w:t>parois</w:t>
      </w:r>
    </w:p>
    <w:p w14:paraId="1B7D90EB" w14:textId="77777777" w:rsidR="00067E2E" w:rsidRDefault="00A0702C">
      <w:pPr>
        <w:pStyle w:val="effectus"/>
      </w:pPr>
      <w:r>
        <w:rPr>
          <w:b/>
          <w:iCs/>
        </w:rPr>
        <w:t>Lateralis dolor</w:t>
      </w:r>
      <w:r>
        <w:tab/>
        <w:t>pleurésie</w:t>
      </w:r>
    </w:p>
    <w:p w14:paraId="3B2D56DF" w14:textId="77777777" w:rsidR="00067E2E" w:rsidRDefault="00A0702C">
      <w:pPr>
        <w:pStyle w:val="effectus"/>
      </w:pPr>
      <w:r>
        <w:rPr>
          <w:b/>
          <w:iCs/>
        </w:rPr>
        <w:t>Latibula</w:t>
      </w:r>
      <w:r>
        <w:rPr>
          <w:iCs/>
        </w:rPr>
        <w:tab/>
      </w:r>
      <w:r>
        <w:t>clapiers</w:t>
      </w:r>
    </w:p>
    <w:p w14:paraId="556A7823" w14:textId="77777777" w:rsidR="00067E2E" w:rsidRDefault="00A0702C">
      <w:pPr>
        <w:pStyle w:val="effectus"/>
      </w:pPr>
      <w:r>
        <w:rPr>
          <w:b/>
          <w:iCs/>
        </w:rPr>
        <w:t>Latitudo</w:t>
      </w:r>
      <w:r>
        <w:rPr>
          <w:iCs/>
        </w:rPr>
        <w:tab/>
      </w:r>
      <w:r>
        <w:t>latitude</w:t>
      </w:r>
    </w:p>
    <w:p w14:paraId="708FA95C" w14:textId="77777777" w:rsidR="00067E2E" w:rsidRDefault="00A0702C">
      <w:pPr>
        <w:pStyle w:val="effectus"/>
      </w:pPr>
      <w:r>
        <w:rPr>
          <w:b/>
          <w:iCs/>
        </w:rPr>
        <w:t>Lavatio</w:t>
      </w:r>
      <w:r>
        <w:rPr>
          <w:iCs/>
        </w:rPr>
        <w:tab/>
      </w:r>
      <w:r>
        <w:t>bain</w:t>
      </w:r>
      <w:r>
        <w:tab/>
        <w:t>lotion</w:t>
      </w:r>
    </w:p>
    <w:p w14:paraId="526115AC" w14:textId="77777777" w:rsidR="00067E2E" w:rsidRDefault="00A0702C">
      <w:pPr>
        <w:pStyle w:val="effectus"/>
      </w:pPr>
      <w:r>
        <w:rPr>
          <w:b/>
          <w:iCs/>
        </w:rPr>
        <w:t>Lavipedium</w:t>
      </w:r>
      <w:r>
        <w:rPr>
          <w:iCs/>
        </w:rPr>
        <w:tab/>
      </w:r>
      <w:r>
        <w:t>pédiluve</w:t>
      </w:r>
    </w:p>
    <w:p w14:paraId="71894D02" w14:textId="77777777" w:rsidR="00067E2E" w:rsidRDefault="00A0702C">
      <w:pPr>
        <w:pStyle w:val="effectus"/>
      </w:pPr>
      <w:r>
        <w:rPr>
          <w:b/>
          <w:iCs/>
        </w:rPr>
        <w:t>Laxans</w:t>
      </w:r>
      <w:r>
        <w:rPr>
          <w:iCs/>
        </w:rPr>
        <w:tab/>
      </w:r>
      <w:r>
        <w:t>laxatif</w:t>
      </w:r>
    </w:p>
    <w:p w14:paraId="3B5C4AA6" w14:textId="77777777" w:rsidR="00067E2E" w:rsidRDefault="00A0702C">
      <w:pPr>
        <w:pStyle w:val="effectus"/>
      </w:pPr>
      <w:r>
        <w:rPr>
          <w:b/>
          <w:iCs/>
        </w:rPr>
        <w:t>Laxitas</w:t>
      </w:r>
      <w:r>
        <w:rPr>
          <w:iCs/>
        </w:rPr>
        <w:tab/>
      </w:r>
      <w:r>
        <w:t>laxité</w:t>
      </w:r>
    </w:p>
    <w:p w14:paraId="5EA8A522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397]</w:t>
      </w:r>
    </w:p>
    <w:p w14:paraId="06D3F999" w14:textId="77777777" w:rsidR="00067E2E" w:rsidRDefault="00A0702C">
      <w:pPr>
        <w:pStyle w:val="effectus"/>
      </w:pPr>
      <w:r>
        <w:rPr>
          <w:b/>
          <w:iCs/>
        </w:rPr>
        <w:t>Legumen</w:t>
      </w:r>
      <w:r>
        <w:rPr>
          <w:iCs/>
        </w:rPr>
        <w:tab/>
      </w:r>
      <w:r>
        <w:t>gousse</w:t>
      </w:r>
    </w:p>
    <w:p w14:paraId="0D1B19CF" w14:textId="77777777" w:rsidR="00067E2E" w:rsidRDefault="00A0702C">
      <w:pPr>
        <w:pStyle w:val="effectus"/>
      </w:pPr>
      <w:r>
        <w:rPr>
          <w:b/>
          <w:iCs/>
        </w:rPr>
        <w:t>Legumentum</w:t>
      </w:r>
      <w:r>
        <w:rPr>
          <w:iCs/>
        </w:rPr>
        <w:tab/>
      </w:r>
      <w:r>
        <w:t>légume</w:t>
      </w:r>
    </w:p>
    <w:p w14:paraId="63B9C8A7" w14:textId="77777777" w:rsidR="00067E2E" w:rsidRDefault="00A0702C">
      <w:pPr>
        <w:pStyle w:val="effectus"/>
      </w:pPr>
      <w:r>
        <w:rPr>
          <w:b/>
          <w:iCs/>
        </w:rPr>
        <w:t>Leguminosus</w:t>
      </w:r>
      <w:r>
        <w:rPr>
          <w:iCs/>
        </w:rPr>
        <w:tab/>
      </w:r>
      <w:r>
        <w:t>légumineux</w:t>
      </w:r>
    </w:p>
    <w:p w14:paraId="6953A02F" w14:textId="77777777" w:rsidR="00067E2E" w:rsidRDefault="00A0702C">
      <w:pPr>
        <w:pStyle w:val="effectus"/>
      </w:pPr>
      <w:r>
        <w:rPr>
          <w:b/>
          <w:iCs/>
        </w:rPr>
        <w:t>Lema</w:t>
      </w:r>
      <w:r>
        <w:tab/>
        <w:t>chassie</w:t>
      </w:r>
    </w:p>
    <w:p w14:paraId="48350C08" w14:textId="77777777" w:rsidR="00067E2E" w:rsidRDefault="00A0702C">
      <w:pPr>
        <w:pStyle w:val="effectus"/>
      </w:pPr>
      <w:r>
        <w:rPr>
          <w:b/>
          <w:iCs/>
        </w:rPr>
        <w:t>Lemma</w:t>
      </w:r>
      <w:r>
        <w:rPr>
          <w:iCs/>
        </w:rPr>
        <w:tab/>
      </w:r>
      <w:r>
        <w:t>lennne</w:t>
      </w:r>
    </w:p>
    <w:p w14:paraId="361B6A65" w14:textId="77777777" w:rsidR="00067E2E" w:rsidRDefault="00A0702C">
      <w:pPr>
        <w:pStyle w:val="effectus"/>
      </w:pPr>
      <w:r>
        <w:rPr>
          <w:b/>
          <w:iCs/>
        </w:rPr>
        <w:t>Leniens</w:t>
      </w:r>
      <w:r>
        <w:rPr>
          <w:iCs/>
        </w:rPr>
        <w:tab/>
      </w:r>
      <w:r>
        <w:t>lénitif</w:t>
      </w:r>
    </w:p>
    <w:p w14:paraId="54CD7636" w14:textId="77777777" w:rsidR="00067E2E" w:rsidRDefault="00A0702C">
      <w:pPr>
        <w:pStyle w:val="effectus"/>
      </w:pPr>
      <w:r>
        <w:rPr>
          <w:b/>
          <w:iCs/>
        </w:rPr>
        <w:t>Lenis</w:t>
      </w:r>
      <w:r>
        <w:rPr>
          <w:iCs/>
        </w:rPr>
        <w:tab/>
      </w:r>
      <w:r>
        <w:t>doux</w:t>
      </w:r>
    </w:p>
    <w:p w14:paraId="693CE76E" w14:textId="77777777" w:rsidR="00067E2E" w:rsidRDefault="00A0702C">
      <w:pPr>
        <w:pStyle w:val="effectus"/>
      </w:pPr>
      <w:r>
        <w:rPr>
          <w:b/>
          <w:iCs/>
        </w:rPr>
        <w:t>Lenticula</w:t>
      </w:r>
      <w:r>
        <w:tab/>
        <w:t>lentille</w:t>
      </w:r>
    </w:p>
    <w:p w14:paraId="608763CA" w14:textId="77777777" w:rsidR="00067E2E" w:rsidRDefault="00A0702C">
      <w:pPr>
        <w:pStyle w:val="effectus"/>
      </w:pPr>
      <w:r>
        <w:rPr>
          <w:b/>
          <w:iCs/>
        </w:rPr>
        <w:t>Lenticularis</w:t>
      </w:r>
      <w:r>
        <w:rPr>
          <w:iCs/>
        </w:rPr>
        <w:tab/>
      </w:r>
      <w:r>
        <w:t>lenticulaire</w:t>
      </w:r>
    </w:p>
    <w:p w14:paraId="450C2DC0" w14:textId="77777777" w:rsidR="00067E2E" w:rsidRDefault="00A0702C">
      <w:pPr>
        <w:pStyle w:val="effectus"/>
      </w:pPr>
      <w:r>
        <w:rPr>
          <w:b/>
          <w:iCs/>
        </w:rPr>
        <w:t>Lentigines</w:t>
      </w:r>
      <w:r>
        <w:rPr>
          <w:iCs/>
        </w:rPr>
        <w:tab/>
      </w:r>
      <w:r>
        <w:t>rousseurs</w:t>
      </w:r>
    </w:p>
    <w:p w14:paraId="7F43F1C4" w14:textId="77777777" w:rsidR="00067E2E" w:rsidRDefault="00A0702C">
      <w:pPr>
        <w:pStyle w:val="effectus"/>
      </w:pPr>
      <w:r>
        <w:rPr>
          <w:b/>
          <w:iCs/>
        </w:rPr>
        <w:t>Lentor</w:t>
      </w:r>
      <w:r>
        <w:rPr>
          <w:iCs/>
        </w:rPr>
        <w:tab/>
      </w:r>
      <w:r>
        <w:t>viscosité</w:t>
      </w:r>
    </w:p>
    <w:p w14:paraId="6C9EF64B" w14:textId="77777777" w:rsidR="00067E2E" w:rsidRDefault="00A0702C">
      <w:pPr>
        <w:pStyle w:val="effectus"/>
      </w:pPr>
      <w:r>
        <w:rPr>
          <w:b/>
          <w:iCs/>
        </w:rPr>
        <w:t>Lentus</w:t>
      </w:r>
      <w:r>
        <w:rPr>
          <w:iCs/>
        </w:rPr>
        <w:tab/>
      </w:r>
      <w:r>
        <w:t>visqueux</w:t>
      </w:r>
    </w:p>
    <w:p w14:paraId="295B9275" w14:textId="77777777" w:rsidR="00067E2E" w:rsidRDefault="00A0702C">
      <w:pPr>
        <w:pStyle w:val="effectus"/>
      </w:pPr>
      <w:r>
        <w:rPr>
          <w:b/>
          <w:iCs/>
        </w:rPr>
        <w:t>Leo</w:t>
      </w:r>
      <w:r>
        <w:rPr>
          <w:iCs/>
        </w:rPr>
        <w:tab/>
      </w:r>
      <w:r>
        <w:t>lion</w:t>
      </w:r>
    </w:p>
    <w:p w14:paraId="390E6C0B" w14:textId="77777777" w:rsidR="00067E2E" w:rsidRDefault="00A0702C">
      <w:pPr>
        <w:pStyle w:val="effectus"/>
      </w:pPr>
      <w:r>
        <w:rPr>
          <w:b/>
          <w:iCs/>
        </w:rPr>
        <w:t>Leontiasis</w:t>
      </w:r>
      <w:r>
        <w:rPr>
          <w:b/>
          <w:iCs/>
        </w:rPr>
        <w:tab/>
      </w:r>
      <w:r>
        <w:t>leontiasis</w:t>
      </w:r>
    </w:p>
    <w:p w14:paraId="7953BE28" w14:textId="77777777" w:rsidR="00067E2E" w:rsidRDefault="00A0702C">
      <w:pPr>
        <w:pStyle w:val="effectus"/>
      </w:pPr>
      <w:r>
        <w:rPr>
          <w:b/>
          <w:iCs/>
        </w:rPr>
        <w:t>Leopardus</w:t>
      </w:r>
      <w:r>
        <w:rPr>
          <w:iCs/>
        </w:rPr>
        <w:tab/>
      </w:r>
      <w:r>
        <w:t>léopard</w:t>
      </w:r>
    </w:p>
    <w:p w14:paraId="1CB2EE68" w14:textId="77777777" w:rsidR="00067E2E" w:rsidRDefault="00A0702C">
      <w:pPr>
        <w:pStyle w:val="effectus"/>
      </w:pPr>
      <w:r>
        <w:rPr>
          <w:b/>
          <w:iCs/>
        </w:rPr>
        <w:t>Lepadogaster</w:t>
      </w:r>
      <w:r>
        <w:rPr>
          <w:iCs/>
        </w:rPr>
        <w:tab/>
      </w:r>
      <w:r>
        <w:t>lépadogastère</w:t>
      </w:r>
    </w:p>
    <w:p w14:paraId="1770D896" w14:textId="77777777" w:rsidR="00067E2E" w:rsidRDefault="00A0702C">
      <w:pPr>
        <w:pStyle w:val="effectus"/>
      </w:pPr>
      <w:r>
        <w:rPr>
          <w:b/>
          <w:iCs/>
        </w:rPr>
        <w:t>Lepas</w:t>
      </w:r>
      <w:r>
        <w:rPr>
          <w:b/>
          <w:iCs/>
        </w:rPr>
        <w:tab/>
      </w:r>
      <w:r>
        <w:t>lepas</w:t>
      </w:r>
    </w:p>
    <w:p w14:paraId="5F31ACEF" w14:textId="77777777" w:rsidR="00067E2E" w:rsidRDefault="00A0702C">
      <w:pPr>
        <w:pStyle w:val="effectus"/>
      </w:pPr>
      <w:r>
        <w:rPr>
          <w:b/>
          <w:iCs/>
        </w:rPr>
        <w:t>Lepidoïdes</w:t>
      </w:r>
      <w:r>
        <w:rPr>
          <w:iCs/>
        </w:rPr>
        <w:tab/>
      </w:r>
      <w:r>
        <w:t>lépidoïde</w:t>
      </w:r>
    </w:p>
    <w:p w14:paraId="0FC440BE" w14:textId="77777777" w:rsidR="00067E2E" w:rsidRDefault="00A0702C">
      <w:pPr>
        <w:pStyle w:val="effectus"/>
      </w:pPr>
      <w:r>
        <w:rPr>
          <w:b/>
          <w:iCs/>
        </w:rPr>
        <w:t>Lepidopterus</w:t>
      </w:r>
      <w:r>
        <w:rPr>
          <w:iCs/>
        </w:rPr>
        <w:tab/>
      </w:r>
      <w:r>
        <w:t>lépidoptère</w:t>
      </w:r>
    </w:p>
    <w:p w14:paraId="76F46C6C" w14:textId="77777777" w:rsidR="00067E2E" w:rsidRDefault="00A0702C">
      <w:pPr>
        <w:pStyle w:val="effectus"/>
      </w:pPr>
      <w:r>
        <w:rPr>
          <w:b/>
          <w:iCs/>
        </w:rPr>
        <w:t>Lepidosarcoma</w:t>
      </w:r>
      <w:r>
        <w:rPr>
          <w:iCs/>
        </w:rPr>
        <w:tab/>
      </w:r>
      <w:r>
        <w:t>lépidosarcome</w:t>
      </w:r>
    </w:p>
    <w:p w14:paraId="19F05C4E" w14:textId="77777777" w:rsidR="00067E2E" w:rsidRDefault="00A0702C">
      <w:pPr>
        <w:pStyle w:val="effectus"/>
      </w:pPr>
      <w:r>
        <w:rPr>
          <w:b/>
          <w:iCs/>
        </w:rPr>
        <w:t>Lepra</w:t>
      </w:r>
      <w:r>
        <w:rPr>
          <w:iCs/>
        </w:rPr>
        <w:tab/>
      </w:r>
      <w:r>
        <w:t>lèpre</w:t>
      </w:r>
    </w:p>
    <w:p w14:paraId="3511D38F" w14:textId="77777777" w:rsidR="00067E2E" w:rsidRDefault="00A0702C">
      <w:pPr>
        <w:pStyle w:val="effectus"/>
      </w:pPr>
      <w:r>
        <w:rPr>
          <w:b/>
          <w:iCs/>
        </w:rPr>
        <w:t>Leprosus</w:t>
      </w:r>
      <w:r>
        <w:rPr>
          <w:iCs/>
        </w:rPr>
        <w:tab/>
      </w:r>
      <w:r>
        <w:t>ladre</w:t>
      </w:r>
      <w:r>
        <w:tab/>
        <w:t>lépreux</w:t>
      </w:r>
    </w:p>
    <w:p w14:paraId="07EDE9C6" w14:textId="77777777" w:rsidR="00067E2E" w:rsidRDefault="00A0702C">
      <w:pPr>
        <w:pStyle w:val="effectus"/>
      </w:pPr>
      <w:r>
        <w:rPr>
          <w:b/>
          <w:iCs/>
        </w:rPr>
        <w:t>Lethargicus</w:t>
      </w:r>
      <w:r>
        <w:tab/>
        <w:t>léthargique</w:t>
      </w:r>
    </w:p>
    <w:p w14:paraId="4D2DF5B8" w14:textId="77777777" w:rsidR="00067E2E" w:rsidRDefault="00A0702C">
      <w:pPr>
        <w:pStyle w:val="effectus"/>
      </w:pPr>
      <w:r>
        <w:rPr>
          <w:b/>
          <w:iCs/>
        </w:rPr>
        <w:t>Lethargus</w:t>
      </w:r>
      <w:r>
        <w:rPr>
          <w:iCs/>
        </w:rPr>
        <w:tab/>
      </w:r>
      <w:r>
        <w:t>léthargie</w:t>
      </w:r>
    </w:p>
    <w:p w14:paraId="773874CC" w14:textId="77777777" w:rsidR="00067E2E" w:rsidRDefault="00A0702C">
      <w:pPr>
        <w:pStyle w:val="effectus"/>
      </w:pPr>
      <w:r>
        <w:rPr>
          <w:b/>
          <w:iCs/>
        </w:rPr>
        <w:t>Leucoma</w:t>
      </w:r>
      <w:r>
        <w:rPr>
          <w:iCs/>
        </w:rPr>
        <w:tab/>
      </w:r>
      <w:r>
        <w:t>leucome</w:t>
      </w:r>
    </w:p>
    <w:p w14:paraId="4BE5B7F6" w14:textId="77777777" w:rsidR="00067E2E" w:rsidRDefault="00A0702C">
      <w:pPr>
        <w:pStyle w:val="effectus"/>
      </w:pPr>
      <w:r>
        <w:rPr>
          <w:b/>
          <w:iCs/>
        </w:rPr>
        <w:t>Leucophlegmatia</w:t>
      </w:r>
      <w:r>
        <w:rPr>
          <w:iCs/>
        </w:rPr>
        <w:tab/>
      </w:r>
      <w:r>
        <w:rPr>
          <w:iCs/>
        </w:rPr>
        <w:tab/>
      </w:r>
      <w:r>
        <w:t>leucophlegmatie</w:t>
      </w:r>
    </w:p>
    <w:p w14:paraId="46CF29F7" w14:textId="77777777" w:rsidR="00067E2E" w:rsidRDefault="00A0702C">
      <w:pPr>
        <w:pStyle w:val="effectus"/>
      </w:pPr>
      <w:r>
        <w:rPr>
          <w:b/>
          <w:iCs/>
        </w:rPr>
        <w:t>Leucorrhœa</w:t>
      </w:r>
      <w:r>
        <w:rPr>
          <w:iCs/>
        </w:rPr>
        <w:tab/>
      </w:r>
      <w:r>
        <w:t>leucorrhée</w:t>
      </w:r>
    </w:p>
    <w:p w14:paraId="1489BB28" w14:textId="77777777" w:rsidR="00067E2E" w:rsidRDefault="00A0702C">
      <w:pPr>
        <w:pStyle w:val="effectus"/>
      </w:pPr>
      <w:r>
        <w:rPr>
          <w:b/>
          <w:iCs/>
        </w:rPr>
        <w:t>Levame</w:t>
      </w:r>
      <w:r>
        <w:rPr>
          <w:b/>
          <w:iCs/>
        </w:rPr>
        <w:t>ntum</w:t>
      </w:r>
      <w:r>
        <w:rPr>
          <w:iCs/>
        </w:rPr>
        <w:tab/>
      </w:r>
      <w:r>
        <w:t>soulagement</w:t>
      </w:r>
    </w:p>
    <w:p w14:paraId="02DD9985" w14:textId="77777777" w:rsidR="00067E2E" w:rsidRDefault="00A0702C">
      <w:pPr>
        <w:pStyle w:val="effectus"/>
      </w:pPr>
      <w:r>
        <w:rPr>
          <w:b/>
          <w:iCs/>
        </w:rPr>
        <w:t>Levator</w:t>
      </w:r>
      <w:r>
        <w:rPr>
          <w:iCs/>
        </w:rPr>
        <w:tab/>
      </w:r>
      <w:r>
        <w:t>releveur</w:t>
      </w:r>
    </w:p>
    <w:p w14:paraId="0A572856" w14:textId="77777777" w:rsidR="00067E2E" w:rsidRDefault="00A0702C">
      <w:pPr>
        <w:pStyle w:val="effectus"/>
      </w:pPr>
      <w:r>
        <w:rPr>
          <w:b/>
          <w:iCs/>
        </w:rPr>
        <w:t>Levigatio</w:t>
      </w:r>
      <w:r>
        <w:rPr>
          <w:iCs/>
        </w:rPr>
        <w:tab/>
      </w:r>
      <w:r>
        <w:t>lévigation</w:t>
      </w:r>
    </w:p>
    <w:p w14:paraId="4CB31461" w14:textId="77777777" w:rsidR="00067E2E" w:rsidRDefault="00A0702C">
      <w:pPr>
        <w:pStyle w:val="effectus"/>
      </w:pPr>
      <w:r>
        <w:rPr>
          <w:b/>
          <w:iCs/>
        </w:rPr>
        <w:t>Levigare</w:t>
      </w:r>
      <w:r>
        <w:tab/>
        <w:t>polir</w:t>
      </w:r>
      <w:r>
        <w:tab/>
        <w:t>léviger</w:t>
      </w:r>
    </w:p>
    <w:p w14:paraId="0D21B35C" w14:textId="77777777" w:rsidR="00067E2E" w:rsidRDefault="00A0702C">
      <w:pPr>
        <w:pStyle w:val="effectus"/>
      </w:pPr>
      <w:r>
        <w:rPr>
          <w:b/>
          <w:iCs/>
        </w:rPr>
        <w:t>Lexicon</w:t>
      </w:r>
      <w:r>
        <w:rPr>
          <w:b/>
          <w:iCs/>
        </w:rPr>
        <w:tab/>
      </w:r>
      <w:r>
        <w:t>lexicon</w:t>
      </w:r>
    </w:p>
    <w:p w14:paraId="60EA8AB7" w14:textId="77777777" w:rsidR="00067E2E" w:rsidRDefault="00A0702C">
      <w:pPr>
        <w:pStyle w:val="effectus"/>
      </w:pPr>
      <w:r>
        <w:rPr>
          <w:b/>
          <w:iCs/>
        </w:rPr>
        <w:t>Libella</w:t>
      </w:r>
      <w:r>
        <w:rPr>
          <w:iCs/>
        </w:rPr>
        <w:tab/>
      </w:r>
      <w:r>
        <w:t>niveau</w:t>
      </w:r>
    </w:p>
    <w:p w14:paraId="20D87476" w14:textId="77777777" w:rsidR="00067E2E" w:rsidRDefault="00A0702C">
      <w:pPr>
        <w:pStyle w:val="effectus"/>
      </w:pPr>
      <w:r>
        <w:rPr>
          <w:b/>
          <w:iCs/>
        </w:rPr>
        <w:t>Liber</w:t>
      </w:r>
      <w:r>
        <w:rPr>
          <w:iCs/>
        </w:rPr>
        <w:tab/>
      </w:r>
      <w:r>
        <w:t>livret</w:t>
      </w:r>
    </w:p>
    <w:p w14:paraId="2AF88E83" w14:textId="77777777" w:rsidR="00067E2E" w:rsidRDefault="00A0702C">
      <w:pPr>
        <w:pStyle w:val="effectus"/>
      </w:pPr>
      <w:r>
        <w:rPr>
          <w:b/>
          <w:iCs/>
        </w:rPr>
        <w:t>Libidinosus</w:t>
      </w:r>
      <w:r>
        <w:rPr>
          <w:iCs/>
        </w:rPr>
        <w:tab/>
      </w:r>
      <w:r>
        <w:t>libidineux</w:t>
      </w:r>
    </w:p>
    <w:p w14:paraId="1C80018C" w14:textId="77777777" w:rsidR="00067E2E" w:rsidRDefault="00A0702C">
      <w:pPr>
        <w:pStyle w:val="effectus"/>
      </w:pPr>
      <w:r>
        <w:rPr>
          <w:b/>
          <w:iCs/>
        </w:rPr>
        <w:t>Libra</w:t>
      </w:r>
      <w:r>
        <w:rPr>
          <w:iCs/>
        </w:rPr>
        <w:tab/>
      </w:r>
      <w:r>
        <w:t>livre</w:t>
      </w:r>
      <w:r>
        <w:tab/>
        <w:t>niveau</w:t>
      </w:r>
    </w:p>
    <w:p w14:paraId="75C8160C" w14:textId="77777777" w:rsidR="00067E2E" w:rsidRDefault="00A0702C">
      <w:pPr>
        <w:pStyle w:val="effectus"/>
      </w:pPr>
      <w:r>
        <w:rPr>
          <w:b/>
          <w:iCs/>
        </w:rPr>
        <w:t>Lichen</w:t>
      </w:r>
      <w:r>
        <w:rPr>
          <w:iCs/>
        </w:rPr>
        <w:tab/>
      </w:r>
      <w:r>
        <w:t>gale</w:t>
      </w:r>
    </w:p>
    <w:p w14:paraId="1802C16C" w14:textId="77777777" w:rsidR="00067E2E" w:rsidRDefault="00A0702C">
      <w:pPr>
        <w:pStyle w:val="effectus"/>
      </w:pPr>
      <w:r>
        <w:rPr>
          <w:b/>
          <w:iCs/>
        </w:rPr>
        <w:t>Lien</w:t>
      </w:r>
      <w:r>
        <w:rPr>
          <w:iCs/>
        </w:rPr>
        <w:tab/>
      </w:r>
      <w:r>
        <w:t>rate</w:t>
      </w:r>
    </w:p>
    <w:p w14:paraId="3CC317D6" w14:textId="77777777" w:rsidR="00067E2E" w:rsidRDefault="00A0702C">
      <w:pPr>
        <w:pStyle w:val="effectus"/>
      </w:pPr>
      <w:r>
        <w:rPr>
          <w:b/>
          <w:iCs/>
        </w:rPr>
        <w:t>Lienosus</w:t>
      </w:r>
      <w:r>
        <w:rPr>
          <w:iCs/>
        </w:rPr>
        <w:tab/>
      </w:r>
      <w:r>
        <w:t>rateleux</w:t>
      </w:r>
      <w:r>
        <w:tab/>
        <w:t>splénique</w:t>
      </w:r>
    </w:p>
    <w:p w14:paraId="23765126" w14:textId="77777777" w:rsidR="00067E2E" w:rsidRDefault="00A0702C">
      <w:pPr>
        <w:pStyle w:val="effectus"/>
      </w:pPr>
      <w:r>
        <w:rPr>
          <w:b/>
          <w:iCs/>
        </w:rPr>
        <w:t>Lienteria</w:t>
      </w:r>
      <w:r>
        <w:rPr>
          <w:iCs/>
        </w:rPr>
        <w:tab/>
      </w:r>
      <w:r>
        <w:t>lienterie</w:t>
      </w:r>
    </w:p>
    <w:p w14:paraId="0D13E192" w14:textId="77777777" w:rsidR="00067E2E" w:rsidRDefault="00A0702C">
      <w:pPr>
        <w:pStyle w:val="effectus"/>
      </w:pPr>
      <w:r>
        <w:rPr>
          <w:b/>
          <w:iCs/>
        </w:rPr>
        <w:t>Ligamentosus</w:t>
      </w:r>
      <w:r>
        <w:tab/>
      </w:r>
      <w:r>
        <w:t>ligamenteux</w:t>
      </w:r>
    </w:p>
    <w:p w14:paraId="4EC14B72" w14:textId="77777777" w:rsidR="00067E2E" w:rsidRDefault="00A0702C">
      <w:pPr>
        <w:pStyle w:val="effectus"/>
      </w:pPr>
      <w:r>
        <w:rPr>
          <w:b/>
          <w:iCs/>
        </w:rPr>
        <w:t>Ligamentum</w:t>
      </w:r>
      <w:r>
        <w:rPr>
          <w:iCs/>
        </w:rPr>
        <w:tab/>
      </w:r>
      <w:r>
        <w:t>ligament</w:t>
      </w:r>
    </w:p>
    <w:p w14:paraId="68783119" w14:textId="77777777" w:rsidR="00067E2E" w:rsidRDefault="00A0702C">
      <w:pPr>
        <w:pStyle w:val="effectus"/>
      </w:pPr>
      <w:r>
        <w:rPr>
          <w:b/>
          <w:iCs/>
        </w:rPr>
        <w:t>Ligatura</w:t>
      </w:r>
      <w:r>
        <w:tab/>
        <w:t>ligature</w:t>
      </w:r>
    </w:p>
    <w:p w14:paraId="6600805E" w14:textId="77777777" w:rsidR="00067E2E" w:rsidRDefault="00A0702C">
      <w:pPr>
        <w:pStyle w:val="effectus"/>
      </w:pPr>
      <w:r>
        <w:rPr>
          <w:b/>
          <w:iCs/>
        </w:rPr>
        <w:t>Lignosus</w:t>
      </w:r>
      <w:r>
        <w:rPr>
          <w:iCs/>
        </w:rPr>
        <w:tab/>
      </w:r>
      <w:r>
        <w:t>ligneux</w:t>
      </w:r>
    </w:p>
    <w:p w14:paraId="3C4992C1" w14:textId="77777777" w:rsidR="00067E2E" w:rsidRDefault="00A0702C">
      <w:pPr>
        <w:pStyle w:val="effectus"/>
      </w:pPr>
      <w:r>
        <w:rPr>
          <w:b/>
          <w:iCs/>
        </w:rPr>
        <w:t>Lignivorus</w:t>
      </w:r>
      <w:r>
        <w:rPr>
          <w:iCs/>
        </w:rPr>
        <w:tab/>
      </w:r>
      <w:r>
        <w:t>lignivore</w:t>
      </w:r>
    </w:p>
    <w:p w14:paraId="6D8FD293" w14:textId="77777777" w:rsidR="00067E2E" w:rsidRDefault="00A0702C">
      <w:pPr>
        <w:pStyle w:val="effectus"/>
      </w:pPr>
      <w:r>
        <w:rPr>
          <w:b/>
          <w:iCs/>
        </w:rPr>
        <w:t>Lignum</w:t>
      </w:r>
      <w:r>
        <w:rPr>
          <w:iCs/>
        </w:rPr>
        <w:tab/>
      </w:r>
      <w:r>
        <w:t>bois</w:t>
      </w:r>
    </w:p>
    <w:p w14:paraId="418E30C9" w14:textId="77777777" w:rsidR="00067E2E" w:rsidRDefault="00A0702C">
      <w:pPr>
        <w:pStyle w:val="effectus"/>
      </w:pPr>
      <w:r>
        <w:rPr>
          <w:b/>
          <w:iCs/>
        </w:rPr>
        <w:t>Lignuodes</w:t>
      </w:r>
      <w:r>
        <w:tab/>
        <w:t>lignuode</w:t>
      </w:r>
    </w:p>
    <w:p w14:paraId="06F271B4" w14:textId="77777777" w:rsidR="00067E2E" w:rsidRDefault="00A0702C">
      <w:pPr>
        <w:pStyle w:val="effectus"/>
      </w:pPr>
      <w:r>
        <w:rPr>
          <w:b/>
          <w:bCs/>
        </w:rPr>
        <w:t>Lilia</w:t>
      </w:r>
      <w:r>
        <w:tab/>
        <w:t>liliacées</w:t>
      </w:r>
    </w:p>
    <w:p w14:paraId="1E00C256" w14:textId="77777777" w:rsidR="00067E2E" w:rsidRDefault="00A0702C">
      <w:pPr>
        <w:pStyle w:val="effectus"/>
      </w:pPr>
      <w:r>
        <w:rPr>
          <w:b/>
          <w:iCs/>
        </w:rPr>
        <w:t>Lilium</w:t>
      </w:r>
      <w:r>
        <w:rPr>
          <w:b/>
          <w:iCs/>
        </w:rPr>
        <w:tab/>
      </w:r>
      <w:r>
        <w:t>lilium</w:t>
      </w:r>
    </w:p>
    <w:p w14:paraId="1E2C1CB5" w14:textId="77777777" w:rsidR="00067E2E" w:rsidRDefault="00A0702C">
      <w:pPr>
        <w:pStyle w:val="effectus"/>
      </w:pPr>
      <w:r>
        <w:rPr>
          <w:b/>
          <w:iCs/>
        </w:rPr>
        <w:t>Limanchia</w:t>
      </w:r>
      <w:r>
        <w:tab/>
        <w:t>limanchie</w:t>
      </w:r>
    </w:p>
    <w:p w14:paraId="1D561FD3" w14:textId="77777777" w:rsidR="00067E2E" w:rsidRDefault="00A0702C">
      <w:pPr>
        <w:pStyle w:val="effectus"/>
      </w:pPr>
      <w:r>
        <w:rPr>
          <w:b/>
          <w:iCs/>
        </w:rPr>
        <w:t>Limoctonia</w:t>
      </w:r>
      <w:r>
        <w:rPr>
          <w:iCs/>
        </w:rPr>
        <w:tab/>
      </w:r>
      <w:r>
        <w:t>limoctonie</w:t>
      </w:r>
    </w:p>
    <w:p w14:paraId="0C0FB3DA" w14:textId="77777777" w:rsidR="00067E2E" w:rsidRDefault="00A0702C">
      <w:pPr>
        <w:pStyle w:val="effectus"/>
      </w:pPr>
      <w:r>
        <w:rPr>
          <w:b/>
          <w:iCs/>
        </w:rPr>
        <w:t>Limosus</w:t>
      </w:r>
      <w:r>
        <w:rPr>
          <w:iCs/>
        </w:rPr>
        <w:tab/>
        <w:t>l</w:t>
      </w:r>
      <w:r>
        <w:t>imoneux</w:t>
      </w:r>
    </w:p>
    <w:p w14:paraId="51736FA3" w14:textId="77777777" w:rsidR="00067E2E" w:rsidRDefault="00A0702C">
      <w:pPr>
        <w:pStyle w:val="effectus"/>
      </w:pPr>
      <w:r>
        <w:rPr>
          <w:b/>
          <w:iCs/>
        </w:rPr>
        <w:t>Limpidus</w:t>
      </w:r>
      <w:r>
        <w:rPr>
          <w:iCs/>
        </w:rPr>
        <w:tab/>
      </w:r>
      <w:r>
        <w:t>limpide</w:t>
      </w:r>
    </w:p>
    <w:p w14:paraId="548E97F4" w14:textId="77777777" w:rsidR="00067E2E" w:rsidRDefault="00A0702C">
      <w:pPr>
        <w:pStyle w:val="effectus"/>
      </w:pPr>
      <w:r>
        <w:rPr>
          <w:b/>
          <w:iCs/>
        </w:rPr>
        <w:t>Limus</w:t>
      </w:r>
      <w:r>
        <w:rPr>
          <w:iCs/>
        </w:rPr>
        <w:tab/>
      </w:r>
      <w:r>
        <w:rPr>
          <w:iCs/>
          <w:lang w:eastAsia="el-GR" w:bidi="el-GR"/>
        </w:rPr>
        <w:t>limon</w:t>
      </w:r>
    </w:p>
    <w:p w14:paraId="7D686060" w14:textId="77777777" w:rsidR="00067E2E" w:rsidRDefault="00A0702C">
      <w:pPr>
        <w:pStyle w:val="effectus"/>
      </w:pPr>
      <w:r>
        <w:rPr>
          <w:b/>
          <w:iCs/>
        </w:rPr>
        <w:t>Linamentum</w:t>
      </w:r>
      <w:r>
        <w:rPr>
          <w:iCs/>
        </w:rPr>
        <w:tab/>
      </w:r>
      <w:r>
        <w:t>charpie</w:t>
      </w:r>
    </w:p>
    <w:p w14:paraId="284642EE" w14:textId="77777777" w:rsidR="00067E2E" w:rsidRDefault="00A0702C">
      <w:pPr>
        <w:pStyle w:val="effectus"/>
      </w:pPr>
      <w:r>
        <w:rPr>
          <w:b/>
          <w:iCs/>
        </w:rPr>
        <w:t>Linctus</w:t>
      </w:r>
      <w:r>
        <w:rPr>
          <w:b/>
          <w:iCs/>
        </w:rPr>
        <w:tab/>
      </w:r>
      <w:r>
        <w:t>lok</w:t>
      </w:r>
    </w:p>
    <w:p w14:paraId="2A826846" w14:textId="77777777" w:rsidR="00067E2E" w:rsidRDefault="00A0702C">
      <w:pPr>
        <w:pStyle w:val="effectus"/>
      </w:pPr>
      <w:r>
        <w:rPr>
          <w:b/>
          <w:iCs/>
        </w:rPr>
        <w:t>Linea</w:t>
      </w:r>
      <w:r>
        <w:rPr>
          <w:iCs/>
        </w:rPr>
        <w:tab/>
      </w:r>
      <w:r>
        <w:t>ligne</w:t>
      </w:r>
    </w:p>
    <w:p w14:paraId="67E707AA" w14:textId="77777777" w:rsidR="00067E2E" w:rsidRDefault="00A0702C">
      <w:pPr>
        <w:pStyle w:val="effectus"/>
      </w:pPr>
      <w:r>
        <w:rPr>
          <w:b/>
          <w:iCs/>
        </w:rPr>
        <w:lastRenderedPageBreak/>
        <w:t>Lingua</w:t>
      </w:r>
      <w:r>
        <w:rPr>
          <w:iCs/>
        </w:rPr>
        <w:tab/>
      </w:r>
      <w:r>
        <w:t>langue</w:t>
      </w:r>
    </w:p>
    <w:p w14:paraId="251DF47A" w14:textId="77777777" w:rsidR="00067E2E" w:rsidRDefault="00A0702C">
      <w:pPr>
        <w:pStyle w:val="effectus"/>
      </w:pPr>
      <w:r>
        <w:rPr>
          <w:b/>
          <w:iCs/>
        </w:rPr>
        <w:t>Lingualis</w:t>
      </w:r>
      <w:r>
        <w:rPr>
          <w:iCs/>
        </w:rPr>
        <w:tab/>
      </w:r>
      <w:r>
        <w:t>lingual</w:t>
      </w:r>
    </w:p>
    <w:p w14:paraId="0938BF7F" w14:textId="77777777" w:rsidR="00067E2E" w:rsidRDefault="00A0702C">
      <w:pPr>
        <w:pStyle w:val="effectus"/>
      </w:pPr>
      <w:r>
        <w:rPr>
          <w:b/>
          <w:iCs/>
        </w:rPr>
        <w:t>Linimentum</w:t>
      </w:r>
      <w:r>
        <w:tab/>
        <w:t>liniment</w:t>
      </w:r>
    </w:p>
    <w:p w14:paraId="61171013" w14:textId="77777777" w:rsidR="00067E2E" w:rsidRDefault="00A0702C">
      <w:pPr>
        <w:pStyle w:val="effectus"/>
      </w:pPr>
      <w:r>
        <w:rPr>
          <w:b/>
          <w:iCs/>
        </w:rPr>
        <w:t>Linteamen</w:t>
      </w:r>
      <w:r>
        <w:tab/>
        <w:t>plumaceau</w:t>
      </w:r>
    </w:p>
    <w:p w14:paraId="4CD097CC" w14:textId="77777777" w:rsidR="00067E2E" w:rsidRDefault="00A0702C">
      <w:pPr>
        <w:pStyle w:val="effectus"/>
      </w:pPr>
      <w:r>
        <w:rPr>
          <w:b/>
          <w:iCs/>
        </w:rPr>
        <w:t>Linteum</w:t>
      </w:r>
      <w:r>
        <w:tab/>
        <w:t>alèse</w:t>
      </w:r>
    </w:p>
    <w:p w14:paraId="795C405A" w14:textId="77777777" w:rsidR="00067E2E" w:rsidRDefault="00A0702C">
      <w:pPr>
        <w:pStyle w:val="effectus"/>
      </w:pPr>
      <w:r>
        <w:rPr>
          <w:b/>
          <w:iCs/>
        </w:rPr>
        <w:t>Linum</w:t>
      </w:r>
      <w:r>
        <w:tab/>
        <w:t>lin</w:t>
      </w:r>
    </w:p>
    <w:p w14:paraId="631DB554" w14:textId="77777777" w:rsidR="00067E2E" w:rsidRDefault="00A0702C">
      <w:pPr>
        <w:pStyle w:val="effectus"/>
      </w:pPr>
      <w:r>
        <w:rPr>
          <w:b/>
          <w:iCs/>
        </w:rPr>
        <w:t>LiparoceIe</w:t>
      </w:r>
      <w:r>
        <w:rPr>
          <w:iCs/>
        </w:rPr>
        <w:tab/>
      </w:r>
      <w:r>
        <w:t>liparocèle</w:t>
      </w:r>
    </w:p>
    <w:p w14:paraId="05C24271" w14:textId="77777777" w:rsidR="00067E2E" w:rsidRDefault="00A0702C">
      <w:pPr>
        <w:pStyle w:val="effectus"/>
      </w:pPr>
      <w:r>
        <w:rPr>
          <w:b/>
          <w:iCs/>
        </w:rPr>
        <w:t>Lipoma</w:t>
      </w:r>
      <w:r>
        <w:rPr>
          <w:iCs/>
        </w:rPr>
        <w:tab/>
      </w:r>
      <w:r>
        <w:t>lipome</w:t>
      </w:r>
    </w:p>
    <w:p w14:paraId="087BA43F" w14:textId="77777777" w:rsidR="00067E2E" w:rsidRDefault="00A0702C">
      <w:pPr>
        <w:pStyle w:val="effectus"/>
      </w:pPr>
      <w:r>
        <w:rPr>
          <w:b/>
          <w:iCs/>
        </w:rPr>
        <w:t>Lipopsychia</w:t>
      </w:r>
      <w:r>
        <w:rPr>
          <w:iCs/>
        </w:rPr>
        <w:tab/>
      </w:r>
      <w:r>
        <w:t>lipopsychie</w:t>
      </w:r>
    </w:p>
    <w:p w14:paraId="0A58CB66" w14:textId="77777777" w:rsidR="00067E2E" w:rsidRDefault="00A0702C">
      <w:pPr>
        <w:pStyle w:val="effectus"/>
      </w:pPr>
      <w:r>
        <w:rPr>
          <w:b/>
          <w:iCs/>
        </w:rPr>
        <w:t>Lipothymia</w:t>
      </w:r>
      <w:r>
        <w:rPr>
          <w:iCs/>
        </w:rPr>
        <w:tab/>
      </w:r>
      <w:r>
        <w:t>lipothymie</w:t>
      </w:r>
      <w:r>
        <w:tab/>
        <w:t>évanouissement</w:t>
      </w:r>
    </w:p>
    <w:p w14:paraId="0B7FB89D" w14:textId="77777777" w:rsidR="00067E2E" w:rsidRDefault="00A0702C">
      <w:pPr>
        <w:pStyle w:val="effectus"/>
      </w:pPr>
      <w:r>
        <w:rPr>
          <w:b/>
          <w:iCs/>
        </w:rPr>
        <w:t>Lippitudo</w:t>
      </w:r>
      <w:r>
        <w:tab/>
        <w:t>lippitude</w:t>
      </w:r>
    </w:p>
    <w:p w14:paraId="3DDA071F" w14:textId="77777777" w:rsidR="00067E2E" w:rsidRDefault="00A0702C">
      <w:pPr>
        <w:pStyle w:val="effectus"/>
      </w:pPr>
      <w:r>
        <w:rPr>
          <w:b/>
          <w:iCs/>
        </w:rPr>
        <w:t>Lippus</w:t>
      </w:r>
      <w:r>
        <w:tab/>
        <w:t>chassieux</w:t>
      </w:r>
    </w:p>
    <w:p w14:paraId="705010EB" w14:textId="77777777" w:rsidR="00067E2E" w:rsidRDefault="00A0702C">
      <w:pPr>
        <w:pStyle w:val="effectus"/>
      </w:pPr>
      <w:r>
        <w:rPr>
          <w:b/>
          <w:iCs/>
        </w:rPr>
        <w:t>Lipyria</w:t>
      </w:r>
      <w:r>
        <w:rPr>
          <w:iCs/>
        </w:rPr>
        <w:tab/>
      </w:r>
      <w:r>
        <w:t>lipyrie</w:t>
      </w:r>
    </w:p>
    <w:p w14:paraId="4AA5ED59" w14:textId="77777777" w:rsidR="00067E2E" w:rsidRDefault="00A0702C">
      <w:pPr>
        <w:pStyle w:val="effectus"/>
      </w:pPr>
      <w:r>
        <w:rPr>
          <w:b/>
          <w:iCs/>
        </w:rPr>
        <w:t>Liquabilis</w:t>
      </w:r>
      <w:r>
        <w:rPr>
          <w:iCs/>
        </w:rPr>
        <w:tab/>
      </w:r>
      <w:r>
        <w:t>fusible</w:t>
      </w:r>
    </w:p>
    <w:p w14:paraId="5A8F5169" w14:textId="77777777" w:rsidR="00067E2E" w:rsidRDefault="00A0702C">
      <w:pPr>
        <w:pStyle w:val="effectus"/>
      </w:pPr>
      <w:r>
        <w:rPr>
          <w:b/>
          <w:iCs/>
        </w:rPr>
        <w:t>Liquans</w:t>
      </w:r>
      <w:r>
        <w:rPr>
          <w:iCs/>
        </w:rPr>
        <w:tab/>
      </w:r>
      <w:r>
        <w:t>fondant</w:t>
      </w:r>
    </w:p>
    <w:p w14:paraId="4733206E" w14:textId="77777777" w:rsidR="00067E2E" w:rsidRDefault="00A0702C">
      <w:pPr>
        <w:pStyle w:val="effectus"/>
      </w:pPr>
      <w:r>
        <w:rPr>
          <w:b/>
          <w:iCs/>
        </w:rPr>
        <w:t>Liquatio</w:t>
      </w:r>
      <w:r>
        <w:tab/>
        <w:t>liquéfaction</w:t>
      </w:r>
    </w:p>
    <w:p w14:paraId="0F6FFC66" w14:textId="77777777" w:rsidR="00067E2E" w:rsidRDefault="00A0702C">
      <w:pPr>
        <w:pStyle w:val="effectus"/>
      </w:pPr>
      <w:r>
        <w:rPr>
          <w:b/>
          <w:iCs/>
        </w:rPr>
        <w:t>Liquefaciens</w:t>
      </w:r>
      <w:r>
        <w:rPr>
          <w:iCs/>
        </w:rPr>
        <w:tab/>
      </w:r>
      <w:r>
        <w:t>fondant</w:t>
      </w:r>
    </w:p>
    <w:p w14:paraId="56327FC3" w14:textId="77777777" w:rsidR="00067E2E" w:rsidRDefault="00A0702C">
      <w:pPr>
        <w:pStyle w:val="effectus"/>
      </w:pPr>
      <w:r>
        <w:rPr>
          <w:b/>
          <w:iCs/>
        </w:rPr>
        <w:t>Liquefactio</w:t>
      </w:r>
      <w:r>
        <w:rPr>
          <w:iCs/>
        </w:rPr>
        <w:tab/>
      </w:r>
      <w:r>
        <w:t>liquéfaction</w:t>
      </w:r>
    </w:p>
    <w:p w14:paraId="6A5C4A35" w14:textId="77777777" w:rsidR="00067E2E" w:rsidRDefault="00A0702C">
      <w:pPr>
        <w:pStyle w:val="effectus"/>
      </w:pPr>
      <w:r>
        <w:rPr>
          <w:b/>
          <w:iCs/>
        </w:rPr>
        <w:t>Liquidus</w:t>
      </w:r>
      <w:r>
        <w:tab/>
        <w:t>liquide</w:t>
      </w:r>
    </w:p>
    <w:p w14:paraId="7197C272" w14:textId="77777777" w:rsidR="00067E2E" w:rsidRDefault="00A0702C">
      <w:pPr>
        <w:pStyle w:val="effectus"/>
      </w:pPr>
      <w:r>
        <w:rPr>
          <w:b/>
          <w:iCs/>
        </w:rPr>
        <w:t>Liquor</w:t>
      </w:r>
      <w:r>
        <w:tab/>
        <w:t>liqueur</w:t>
      </w:r>
    </w:p>
    <w:p w14:paraId="660B7E88" w14:textId="77777777" w:rsidR="00067E2E" w:rsidRDefault="00A0702C">
      <w:pPr>
        <w:pStyle w:val="effectus"/>
      </w:pPr>
      <w:r>
        <w:rPr>
          <w:b/>
          <w:iCs/>
        </w:rPr>
        <w:t>Lithagogus</w:t>
      </w:r>
      <w:r>
        <w:rPr>
          <w:iCs/>
        </w:rPr>
        <w:tab/>
      </w:r>
      <w:r>
        <w:t>lithagogue</w:t>
      </w:r>
    </w:p>
    <w:p w14:paraId="62020FA1" w14:textId="77777777" w:rsidR="00067E2E" w:rsidRDefault="00A0702C">
      <w:pPr>
        <w:pStyle w:val="effectus"/>
      </w:pPr>
      <w:r>
        <w:rPr>
          <w:b/>
          <w:iCs/>
        </w:rPr>
        <w:t>Lithargyrium</w:t>
      </w:r>
      <w:r>
        <w:rPr>
          <w:iCs/>
        </w:rPr>
        <w:tab/>
      </w:r>
      <w:r>
        <w:t>litharge</w:t>
      </w:r>
    </w:p>
    <w:p w14:paraId="041E86BB" w14:textId="77777777" w:rsidR="00067E2E" w:rsidRDefault="00A0702C">
      <w:pPr>
        <w:pStyle w:val="effectus"/>
      </w:pPr>
      <w:r>
        <w:rPr>
          <w:b/>
          <w:iCs/>
        </w:rPr>
        <w:t>Lithias</w:t>
      </w:r>
      <w:r>
        <w:tab/>
        <w:t>lithiate</w:t>
      </w:r>
    </w:p>
    <w:p w14:paraId="22237559" w14:textId="77777777" w:rsidR="00067E2E" w:rsidRDefault="00A0702C">
      <w:pPr>
        <w:pStyle w:val="effectus"/>
      </w:pPr>
      <w:r>
        <w:rPr>
          <w:b/>
          <w:iCs/>
        </w:rPr>
        <w:t>Lithiasis</w:t>
      </w:r>
      <w:r>
        <w:rPr>
          <w:iCs/>
        </w:rPr>
        <w:tab/>
      </w:r>
      <w:r>
        <w:t>lithiase</w:t>
      </w:r>
      <w:r>
        <w:tab/>
        <w:t>calcul</w:t>
      </w:r>
    </w:p>
    <w:p w14:paraId="4559A0C3" w14:textId="77777777" w:rsidR="00067E2E" w:rsidRDefault="00A0702C">
      <w:pPr>
        <w:pStyle w:val="effectus"/>
      </w:pPr>
      <w:r>
        <w:rPr>
          <w:b/>
          <w:iCs/>
        </w:rPr>
        <w:t>Lithicus</w:t>
      </w:r>
      <w:r>
        <w:rPr>
          <w:iCs/>
        </w:rPr>
        <w:tab/>
      </w:r>
      <w:r>
        <w:t>lithique</w:t>
      </w:r>
    </w:p>
    <w:p w14:paraId="1A7932FB" w14:textId="77777777" w:rsidR="00067E2E" w:rsidRDefault="00A0702C">
      <w:pPr>
        <w:pStyle w:val="effectus"/>
      </w:pPr>
      <w:r>
        <w:rPr>
          <w:b/>
          <w:iCs/>
        </w:rPr>
        <w:t>Lithographia</w:t>
      </w:r>
      <w:r>
        <w:rPr>
          <w:iCs/>
        </w:rPr>
        <w:tab/>
        <w:t>l</w:t>
      </w:r>
      <w:r>
        <w:t>ithographie</w:t>
      </w:r>
    </w:p>
    <w:p w14:paraId="36A58E5E" w14:textId="77777777" w:rsidR="00067E2E" w:rsidRDefault="00A0702C">
      <w:pPr>
        <w:pStyle w:val="effectus"/>
      </w:pPr>
      <w:r>
        <w:rPr>
          <w:b/>
          <w:iCs/>
        </w:rPr>
        <w:t>Litholabus</w:t>
      </w:r>
      <w:r>
        <w:rPr>
          <w:iCs/>
        </w:rPr>
        <w:tab/>
      </w:r>
      <w:r>
        <w:t>litholabe</w:t>
      </w:r>
    </w:p>
    <w:p w14:paraId="0853750F" w14:textId="77777777" w:rsidR="00067E2E" w:rsidRDefault="00A0702C">
      <w:pPr>
        <w:pStyle w:val="effectus"/>
      </w:pPr>
      <w:r>
        <w:rPr>
          <w:b/>
          <w:iCs/>
        </w:rPr>
        <w:t>Lithologia</w:t>
      </w:r>
      <w:r>
        <w:rPr>
          <w:iCs/>
        </w:rPr>
        <w:tab/>
      </w:r>
      <w:r>
        <w:t>lithologie</w:t>
      </w:r>
    </w:p>
    <w:p w14:paraId="04BE69D0" w14:textId="77777777" w:rsidR="00067E2E" w:rsidRDefault="00A0702C">
      <w:pPr>
        <w:pStyle w:val="effectus"/>
      </w:pPr>
      <w:r>
        <w:rPr>
          <w:b/>
          <w:iCs/>
        </w:rPr>
        <w:t>Lithontripticus</w:t>
      </w:r>
      <w:r>
        <w:rPr>
          <w:iCs/>
        </w:rPr>
        <w:tab/>
      </w:r>
      <w:r>
        <w:t>lithontriptique</w:t>
      </w:r>
    </w:p>
    <w:p w14:paraId="17EE0E3B" w14:textId="77777777" w:rsidR="00067E2E" w:rsidRDefault="00A0702C">
      <w:pPr>
        <w:pStyle w:val="effectus"/>
      </w:pPr>
      <w:r>
        <w:rPr>
          <w:b/>
          <w:iCs/>
        </w:rPr>
        <w:t>Lithophagus</w:t>
      </w:r>
      <w:r>
        <w:rPr>
          <w:iCs/>
        </w:rPr>
        <w:tab/>
      </w:r>
      <w:r>
        <w:t>lithophage</w:t>
      </w:r>
    </w:p>
    <w:p w14:paraId="22A4B3B8" w14:textId="77777777" w:rsidR="00067E2E" w:rsidRDefault="00A0702C">
      <w:pPr>
        <w:pStyle w:val="effectus"/>
      </w:pPr>
      <w:r>
        <w:rPr>
          <w:b/>
          <w:iCs/>
        </w:rPr>
        <w:t>Lithophytum</w:t>
      </w:r>
      <w:r>
        <w:tab/>
        <w:t>lithophyte</w:t>
      </w:r>
    </w:p>
    <w:p w14:paraId="238F5BDC" w14:textId="77777777" w:rsidR="00067E2E" w:rsidRDefault="00A0702C">
      <w:pPr>
        <w:pStyle w:val="effectus"/>
      </w:pPr>
      <w:r>
        <w:rPr>
          <w:b/>
          <w:iCs/>
        </w:rPr>
        <w:t>Lithotomia</w:t>
      </w:r>
      <w:r>
        <w:rPr>
          <w:iCs/>
        </w:rPr>
        <w:tab/>
      </w:r>
      <w:r>
        <w:t>lithotomie</w:t>
      </w:r>
    </w:p>
    <w:p w14:paraId="4DC3BB5F" w14:textId="77777777" w:rsidR="00067E2E" w:rsidRDefault="00A0702C">
      <w:pPr>
        <w:pStyle w:val="effectus"/>
      </w:pPr>
      <w:r>
        <w:rPr>
          <w:b/>
          <w:iCs/>
        </w:rPr>
        <w:t>Lithotomus</w:t>
      </w:r>
      <w:r>
        <w:rPr>
          <w:iCs/>
        </w:rPr>
        <w:tab/>
      </w:r>
      <w:r>
        <w:t>lithotome</w:t>
      </w:r>
    </w:p>
    <w:p w14:paraId="68F80B0B" w14:textId="77777777" w:rsidR="00067E2E" w:rsidRDefault="00A0702C">
      <w:pPr>
        <w:pStyle w:val="effectus"/>
      </w:pPr>
      <w:r>
        <w:rPr>
          <w:b/>
          <w:iCs/>
        </w:rPr>
        <w:t>Litus</w:t>
      </w:r>
      <w:r>
        <w:rPr>
          <w:iCs/>
        </w:rPr>
        <w:tab/>
      </w:r>
      <w:r>
        <w:t>liniment</w:t>
      </w:r>
    </w:p>
    <w:p w14:paraId="0ECC958B" w14:textId="77777777" w:rsidR="00067E2E" w:rsidRDefault="00A0702C">
      <w:pPr>
        <w:pStyle w:val="effectus"/>
      </w:pPr>
      <w:r>
        <w:rPr>
          <w:b/>
          <w:iCs/>
        </w:rPr>
        <w:t>Lixiviatio</w:t>
      </w:r>
      <w:r>
        <w:rPr>
          <w:iCs/>
        </w:rPr>
        <w:tab/>
      </w:r>
      <w:r>
        <w:t>lixiviation</w:t>
      </w:r>
    </w:p>
    <w:p w14:paraId="5991A23A" w14:textId="77777777" w:rsidR="00067E2E" w:rsidRDefault="00A0702C">
      <w:pPr>
        <w:pStyle w:val="effectus"/>
      </w:pPr>
      <w:r>
        <w:rPr>
          <w:b/>
          <w:iCs/>
        </w:rPr>
        <w:t>Lixiviosus</w:t>
      </w:r>
      <w:r>
        <w:rPr>
          <w:iCs/>
        </w:rPr>
        <w:tab/>
      </w:r>
      <w:r>
        <w:t>lixivieux</w:t>
      </w:r>
    </w:p>
    <w:p w14:paraId="430975C5" w14:textId="77777777" w:rsidR="00067E2E" w:rsidRDefault="00A0702C">
      <w:pPr>
        <w:pStyle w:val="effectus"/>
      </w:pPr>
      <w:r>
        <w:rPr>
          <w:b/>
          <w:iCs/>
        </w:rPr>
        <w:t>Lixivium</w:t>
      </w:r>
      <w:r>
        <w:tab/>
        <w:t>lessive</w:t>
      </w:r>
    </w:p>
    <w:p w14:paraId="5CF7D337" w14:textId="77777777" w:rsidR="00067E2E" w:rsidRDefault="00A0702C">
      <w:pPr>
        <w:pStyle w:val="effectus"/>
      </w:pPr>
      <w:r>
        <w:rPr>
          <w:b/>
          <w:iCs/>
        </w:rPr>
        <w:t>Lobatus</w:t>
      </w:r>
      <w:r>
        <w:rPr>
          <w:iCs/>
        </w:rPr>
        <w:tab/>
      </w:r>
      <w:r>
        <w:t>lobé</w:t>
      </w:r>
    </w:p>
    <w:p w14:paraId="2A6EDE37" w14:textId="77777777" w:rsidR="00067E2E" w:rsidRDefault="00A0702C">
      <w:pPr>
        <w:pStyle w:val="effectus"/>
      </w:pPr>
      <w:r>
        <w:rPr>
          <w:b/>
          <w:iCs/>
        </w:rPr>
        <w:t>Lobulus</w:t>
      </w:r>
      <w:r>
        <w:rPr>
          <w:iCs/>
        </w:rPr>
        <w:tab/>
      </w:r>
      <w:r>
        <w:t>lobule</w:t>
      </w:r>
    </w:p>
    <w:p w14:paraId="7A4FB9C5" w14:textId="77777777" w:rsidR="00067E2E" w:rsidRDefault="00A0702C">
      <w:pPr>
        <w:pStyle w:val="effectus"/>
      </w:pPr>
      <w:r>
        <w:rPr>
          <w:b/>
          <w:iCs/>
        </w:rPr>
        <w:t>Lobus</w:t>
      </w:r>
      <w:r>
        <w:rPr>
          <w:iCs/>
        </w:rPr>
        <w:tab/>
      </w:r>
      <w:r>
        <w:t>lobe</w:t>
      </w:r>
    </w:p>
    <w:p w14:paraId="5F96B9F1" w14:textId="77777777" w:rsidR="00067E2E" w:rsidRDefault="00A0702C">
      <w:pPr>
        <w:pStyle w:val="effectus"/>
      </w:pPr>
      <w:r>
        <w:rPr>
          <w:b/>
          <w:iCs/>
        </w:rPr>
        <w:t>Lochia</w:t>
      </w:r>
      <w:r>
        <w:rPr>
          <w:iCs/>
        </w:rPr>
        <w:tab/>
      </w:r>
      <w:r>
        <w:t>lochies</w:t>
      </w:r>
      <w:r>
        <w:tab/>
        <w:t>vidanges</w:t>
      </w:r>
    </w:p>
    <w:p w14:paraId="34684AA9" w14:textId="77777777" w:rsidR="00067E2E" w:rsidRDefault="00A0702C">
      <w:pPr>
        <w:pStyle w:val="effectus"/>
      </w:pPr>
      <w:r>
        <w:rPr>
          <w:b/>
          <w:iCs/>
        </w:rPr>
        <w:t>Locomotio</w:t>
      </w:r>
      <w:r>
        <w:rPr>
          <w:iCs/>
        </w:rPr>
        <w:tab/>
      </w:r>
      <w:r>
        <w:t>locomotion</w:t>
      </w:r>
    </w:p>
    <w:p w14:paraId="200515C1" w14:textId="77777777" w:rsidR="00067E2E" w:rsidRDefault="00A0702C">
      <w:pPr>
        <w:pStyle w:val="effectus"/>
      </w:pPr>
      <w:r>
        <w:rPr>
          <w:b/>
          <w:iCs/>
        </w:rPr>
        <w:t>Loculamentum</w:t>
      </w:r>
      <w:r>
        <w:rPr>
          <w:iCs/>
        </w:rPr>
        <w:tab/>
        <w:t>c</w:t>
      </w:r>
      <w:r>
        <w:t>ellule</w:t>
      </w:r>
    </w:p>
    <w:p w14:paraId="7E205737" w14:textId="77777777" w:rsidR="00067E2E" w:rsidRDefault="00A0702C">
      <w:pPr>
        <w:pStyle w:val="effectus"/>
      </w:pPr>
      <w:r>
        <w:rPr>
          <w:b/>
          <w:iCs/>
        </w:rPr>
        <w:t>Loculosus</w:t>
      </w:r>
      <w:r>
        <w:rPr>
          <w:iCs/>
        </w:rPr>
        <w:tab/>
      </w:r>
      <w:r>
        <w:t>celluleux</w:t>
      </w:r>
    </w:p>
    <w:p w14:paraId="39BECB79" w14:textId="77777777" w:rsidR="00067E2E" w:rsidRDefault="00A0702C">
      <w:pPr>
        <w:pStyle w:val="effectus"/>
      </w:pPr>
      <w:r>
        <w:rPr>
          <w:b/>
          <w:iCs/>
        </w:rPr>
        <w:t>Logarithmus</w:t>
      </w:r>
      <w:r>
        <w:rPr>
          <w:iCs/>
        </w:rPr>
        <w:tab/>
      </w:r>
      <w:r>
        <w:t>logarithme</w:t>
      </w:r>
    </w:p>
    <w:p w14:paraId="6790A969" w14:textId="77777777" w:rsidR="00067E2E" w:rsidRDefault="00A0702C">
      <w:pPr>
        <w:pStyle w:val="effectus"/>
      </w:pPr>
      <w:r>
        <w:rPr>
          <w:b/>
          <w:iCs/>
        </w:rPr>
        <w:t>Logica</w:t>
      </w:r>
      <w:r>
        <w:rPr>
          <w:iCs/>
        </w:rPr>
        <w:tab/>
      </w:r>
      <w:r>
        <w:t>logique</w:t>
      </w:r>
    </w:p>
    <w:p w14:paraId="33C013C9" w14:textId="77777777" w:rsidR="00067E2E" w:rsidRDefault="00A0702C">
      <w:pPr>
        <w:pStyle w:val="effectus"/>
      </w:pPr>
      <w:r>
        <w:rPr>
          <w:b/>
          <w:iCs/>
        </w:rPr>
        <w:t>Logographia</w:t>
      </w:r>
      <w:r>
        <w:tab/>
        <w:t>logographie</w:t>
      </w:r>
    </w:p>
    <w:p w14:paraId="6AC3DC69" w14:textId="77777777" w:rsidR="00067E2E" w:rsidRDefault="00A0702C">
      <w:pPr>
        <w:pStyle w:val="effectus"/>
      </w:pPr>
      <w:r>
        <w:rPr>
          <w:b/>
          <w:iCs/>
        </w:rPr>
        <w:t>Logomachia</w:t>
      </w:r>
      <w:r>
        <w:rPr>
          <w:iCs/>
        </w:rPr>
        <w:tab/>
      </w:r>
      <w:r>
        <w:t>logomachie</w:t>
      </w:r>
    </w:p>
    <w:p w14:paraId="76EB928A" w14:textId="77777777" w:rsidR="00067E2E" w:rsidRDefault="00A0702C">
      <w:pPr>
        <w:pStyle w:val="effectus"/>
      </w:pPr>
      <w:r>
        <w:rPr>
          <w:b/>
          <w:iCs/>
        </w:rPr>
        <w:t>Longimetria</w:t>
      </w:r>
      <w:r>
        <w:rPr>
          <w:iCs/>
        </w:rPr>
        <w:tab/>
      </w:r>
      <w:r>
        <w:t>longimétrie</w:t>
      </w:r>
    </w:p>
    <w:p w14:paraId="4661B5A3" w14:textId="77777777" w:rsidR="00067E2E" w:rsidRDefault="00A0702C">
      <w:pPr>
        <w:pStyle w:val="effectus"/>
      </w:pPr>
      <w:r>
        <w:rPr>
          <w:b/>
          <w:iCs/>
        </w:rPr>
        <w:t>Longitudo</w:t>
      </w:r>
      <w:r>
        <w:rPr>
          <w:iCs/>
        </w:rPr>
        <w:tab/>
      </w:r>
      <w:r>
        <w:t>longitude</w:t>
      </w:r>
    </w:p>
    <w:p w14:paraId="2D8211A5" w14:textId="77777777" w:rsidR="00067E2E" w:rsidRDefault="00A0702C">
      <w:pPr>
        <w:pStyle w:val="effectus"/>
      </w:pPr>
      <w:r>
        <w:rPr>
          <w:b/>
          <w:iCs/>
        </w:rPr>
        <w:t>Lok</w:t>
      </w:r>
      <w:r>
        <w:rPr>
          <w:b/>
          <w:iCs/>
        </w:rPr>
        <w:tab/>
      </w:r>
      <w:r>
        <w:t>lok</w:t>
      </w:r>
      <w:r>
        <w:tab/>
        <w:t xml:space="preserve">et </w:t>
      </w:r>
      <w:r>
        <w:rPr>
          <w:b/>
          <w:iCs/>
        </w:rPr>
        <w:t>Eclegme</w:t>
      </w:r>
    </w:p>
    <w:p w14:paraId="71EBC234" w14:textId="77777777" w:rsidR="00067E2E" w:rsidRDefault="00A0702C">
      <w:pPr>
        <w:pStyle w:val="effectus"/>
      </w:pPr>
      <w:r>
        <w:rPr>
          <w:b/>
          <w:iCs/>
        </w:rPr>
        <w:t>Loquela</w:t>
      </w:r>
      <w:r>
        <w:tab/>
        <w:t>parole</w:t>
      </w:r>
    </w:p>
    <w:p w14:paraId="7C8627DE" w14:textId="77777777" w:rsidR="00067E2E" w:rsidRDefault="00A0702C">
      <w:pPr>
        <w:pStyle w:val="effectus"/>
      </w:pPr>
      <w:r>
        <w:rPr>
          <w:b/>
          <w:iCs/>
        </w:rPr>
        <w:t>Lora</w:t>
      </w:r>
      <w:r>
        <w:rPr>
          <w:iCs/>
        </w:rPr>
        <w:tab/>
      </w:r>
      <w:r>
        <w:t>piquette</w:t>
      </w:r>
    </w:p>
    <w:p w14:paraId="41B46DE7" w14:textId="77777777" w:rsidR="00067E2E" w:rsidRDefault="00A0702C">
      <w:pPr>
        <w:pStyle w:val="effectus"/>
      </w:pPr>
      <w:r>
        <w:rPr>
          <w:b/>
          <w:iCs/>
        </w:rPr>
        <w:t>Lordosis</w:t>
      </w:r>
      <w:r>
        <w:rPr>
          <w:iCs/>
        </w:rPr>
        <w:tab/>
      </w:r>
      <w:r>
        <w:t>lordose</w:t>
      </w:r>
    </w:p>
    <w:p w14:paraId="41E9134E" w14:textId="77777777" w:rsidR="00067E2E" w:rsidRDefault="00A0702C">
      <w:pPr>
        <w:pStyle w:val="effectus"/>
      </w:pPr>
      <w:r>
        <w:rPr>
          <w:b/>
          <w:iCs/>
        </w:rPr>
        <w:t>Lotio</w:t>
      </w:r>
      <w:r>
        <w:rPr>
          <w:iCs/>
        </w:rPr>
        <w:tab/>
      </w:r>
      <w:r>
        <w:t>lotion</w:t>
      </w:r>
      <w:r>
        <w:tab/>
        <w:t>clystère</w:t>
      </w:r>
    </w:p>
    <w:p w14:paraId="25966FC1" w14:textId="77777777" w:rsidR="00067E2E" w:rsidRDefault="00A0702C">
      <w:pPr>
        <w:pStyle w:val="effectus"/>
      </w:pPr>
      <w:r>
        <w:rPr>
          <w:b/>
          <w:iCs/>
        </w:rPr>
        <w:t>Lotium</w:t>
      </w:r>
      <w:r>
        <w:rPr>
          <w:iCs/>
        </w:rPr>
        <w:tab/>
      </w:r>
      <w:r>
        <w:t>urine</w:t>
      </w:r>
    </w:p>
    <w:p w14:paraId="1749FF7B" w14:textId="77777777" w:rsidR="00067E2E" w:rsidRDefault="00A0702C">
      <w:pPr>
        <w:pStyle w:val="effectus"/>
      </w:pPr>
      <w:r>
        <w:rPr>
          <w:b/>
          <w:iCs/>
        </w:rPr>
        <w:t>Lozanga</w:t>
      </w:r>
      <w:r>
        <w:tab/>
        <w:t>lozange</w:t>
      </w:r>
    </w:p>
    <w:p w14:paraId="0CDAC649" w14:textId="77777777" w:rsidR="00067E2E" w:rsidRDefault="00A0702C">
      <w:pPr>
        <w:pStyle w:val="effectus"/>
      </w:pPr>
      <w:r>
        <w:rPr>
          <w:b/>
          <w:iCs/>
        </w:rPr>
        <w:t>Lubricare</w:t>
      </w:r>
      <w:r>
        <w:tab/>
        <w:t>lubrifier</w:t>
      </w:r>
    </w:p>
    <w:p w14:paraId="3FF5A5A0" w14:textId="77777777" w:rsidR="00067E2E" w:rsidRDefault="00A0702C">
      <w:pPr>
        <w:pStyle w:val="effectus"/>
      </w:pPr>
      <w:r>
        <w:rPr>
          <w:b/>
          <w:iCs/>
        </w:rPr>
        <w:lastRenderedPageBreak/>
        <w:t>Lubricitas</w:t>
      </w:r>
      <w:r>
        <w:rPr>
          <w:iCs/>
        </w:rPr>
        <w:tab/>
      </w:r>
      <w:r>
        <w:t>lubricité</w:t>
      </w:r>
    </w:p>
    <w:p w14:paraId="4DDFD36D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398]</w:t>
      </w:r>
    </w:p>
    <w:p w14:paraId="1EBED072" w14:textId="77777777" w:rsidR="00067E2E" w:rsidRDefault="00A0702C">
      <w:pPr>
        <w:pStyle w:val="effectus"/>
      </w:pPr>
      <w:r>
        <w:rPr>
          <w:b/>
          <w:iCs/>
        </w:rPr>
        <w:t>Lucidus</w:t>
      </w:r>
      <w:r>
        <w:rPr>
          <w:iCs/>
        </w:rPr>
        <w:tab/>
      </w:r>
      <w:r>
        <w:t>lucide</w:t>
      </w:r>
    </w:p>
    <w:p w14:paraId="194F62B5" w14:textId="77777777" w:rsidR="00067E2E" w:rsidRDefault="00A0702C">
      <w:pPr>
        <w:pStyle w:val="effectus"/>
      </w:pPr>
      <w:r>
        <w:rPr>
          <w:b/>
          <w:iCs/>
        </w:rPr>
        <w:t>Lues venerea</w:t>
      </w:r>
      <w:r>
        <w:rPr>
          <w:iCs/>
        </w:rPr>
        <w:tab/>
      </w:r>
      <w:r>
        <w:t>vérole (grosse)</w:t>
      </w:r>
    </w:p>
    <w:p w14:paraId="158A8390" w14:textId="77777777" w:rsidR="00067E2E" w:rsidRDefault="00A0702C">
      <w:pPr>
        <w:pStyle w:val="effectus"/>
      </w:pPr>
      <w:r>
        <w:rPr>
          <w:b/>
          <w:iCs/>
        </w:rPr>
        <w:t>Lumbago</w:t>
      </w:r>
      <w:r>
        <w:rPr>
          <w:b/>
          <w:iCs/>
        </w:rPr>
        <w:tab/>
      </w:r>
      <w:r>
        <w:t>lambago</w:t>
      </w:r>
    </w:p>
    <w:p w14:paraId="7DE5DB90" w14:textId="77777777" w:rsidR="00067E2E" w:rsidRDefault="00A0702C">
      <w:pPr>
        <w:pStyle w:val="effectus"/>
      </w:pPr>
      <w:r>
        <w:rPr>
          <w:b/>
          <w:iCs/>
        </w:rPr>
        <w:t>Lumbaris</w:t>
      </w:r>
      <w:r>
        <w:rPr>
          <w:iCs/>
        </w:rPr>
        <w:tab/>
      </w:r>
      <w:r>
        <w:t>lombaire</w:t>
      </w:r>
    </w:p>
    <w:p w14:paraId="7625229D" w14:textId="77777777" w:rsidR="00067E2E" w:rsidRDefault="00A0702C">
      <w:pPr>
        <w:pStyle w:val="effectus"/>
      </w:pPr>
      <w:r>
        <w:rPr>
          <w:b/>
          <w:iCs/>
        </w:rPr>
        <w:t>Lumbi</w:t>
      </w:r>
      <w:r>
        <w:rPr>
          <w:iCs/>
        </w:rPr>
        <w:tab/>
      </w:r>
      <w:r>
        <w:t>lombes</w:t>
      </w:r>
    </w:p>
    <w:p w14:paraId="09ADD241" w14:textId="77777777" w:rsidR="00067E2E" w:rsidRDefault="00A0702C">
      <w:pPr>
        <w:pStyle w:val="effectus"/>
      </w:pPr>
      <w:r>
        <w:rPr>
          <w:b/>
          <w:iCs/>
        </w:rPr>
        <w:t>Lumbricalis</w:t>
      </w:r>
      <w:r>
        <w:rPr>
          <w:iCs/>
        </w:rPr>
        <w:tab/>
      </w:r>
      <w:r>
        <w:t>lombrical</w:t>
      </w:r>
    </w:p>
    <w:p w14:paraId="6C67CCC5" w14:textId="77777777" w:rsidR="00067E2E" w:rsidRDefault="00A0702C">
      <w:pPr>
        <w:pStyle w:val="effectus"/>
      </w:pPr>
      <w:r>
        <w:rPr>
          <w:b/>
          <w:iCs/>
        </w:rPr>
        <w:t>Lumbricus</w:t>
      </w:r>
      <w:r>
        <w:rPr>
          <w:iCs/>
        </w:rPr>
        <w:tab/>
      </w:r>
      <w:r>
        <w:t>lombrie</w:t>
      </w:r>
    </w:p>
    <w:p w14:paraId="65279481" w14:textId="77777777" w:rsidR="00067E2E" w:rsidRDefault="00A0702C">
      <w:pPr>
        <w:pStyle w:val="effectus"/>
      </w:pPr>
      <w:r>
        <w:rPr>
          <w:b/>
          <w:iCs/>
        </w:rPr>
        <w:t>Lumen</w:t>
      </w:r>
      <w:r>
        <w:rPr>
          <w:iCs/>
        </w:rPr>
        <w:tab/>
      </w:r>
      <w:r>
        <w:t>lumière</w:t>
      </w:r>
    </w:p>
    <w:p w14:paraId="3A790B48" w14:textId="77777777" w:rsidR="00067E2E" w:rsidRDefault="00A0702C">
      <w:pPr>
        <w:pStyle w:val="effectus"/>
      </w:pPr>
      <w:r>
        <w:rPr>
          <w:b/>
          <w:iCs/>
        </w:rPr>
        <w:t>Luna</w:t>
      </w:r>
      <w:r>
        <w:rPr>
          <w:iCs/>
        </w:rPr>
        <w:tab/>
      </w:r>
      <w:r>
        <w:t>lune</w:t>
      </w:r>
    </w:p>
    <w:p w14:paraId="50B28AA5" w14:textId="77777777" w:rsidR="00067E2E" w:rsidRDefault="00A0702C">
      <w:pPr>
        <w:pStyle w:val="effectus"/>
      </w:pPr>
      <w:r>
        <w:rPr>
          <w:b/>
          <w:iCs/>
        </w:rPr>
        <w:t>Lunaris</w:t>
      </w:r>
      <w:r>
        <w:rPr>
          <w:iCs/>
        </w:rPr>
        <w:tab/>
      </w:r>
      <w:r>
        <w:t>lunaire</w:t>
      </w:r>
    </w:p>
    <w:p w14:paraId="6C7DAC56" w14:textId="77777777" w:rsidR="00067E2E" w:rsidRDefault="00A0702C">
      <w:pPr>
        <w:pStyle w:val="effectus"/>
      </w:pPr>
      <w:r>
        <w:rPr>
          <w:b/>
          <w:iCs/>
        </w:rPr>
        <w:t>Lunaticus</w:t>
      </w:r>
      <w:r>
        <w:rPr>
          <w:iCs/>
        </w:rPr>
        <w:tab/>
      </w:r>
      <w:r>
        <w:t>lunatique</w:t>
      </w:r>
    </w:p>
    <w:p w14:paraId="2C495BA0" w14:textId="77777777" w:rsidR="00067E2E" w:rsidRDefault="00A0702C">
      <w:pPr>
        <w:pStyle w:val="effectus"/>
      </w:pPr>
      <w:r>
        <w:rPr>
          <w:b/>
          <w:iCs/>
        </w:rPr>
        <w:t>Lupia</w:t>
      </w:r>
      <w:r>
        <w:rPr>
          <w:iCs/>
        </w:rPr>
        <w:tab/>
      </w:r>
      <w:r>
        <w:t>loupe</w:t>
      </w:r>
    </w:p>
    <w:p w14:paraId="154CD0AF" w14:textId="77777777" w:rsidR="00067E2E" w:rsidRDefault="00A0702C">
      <w:pPr>
        <w:pStyle w:val="effectus"/>
      </w:pPr>
      <w:r>
        <w:rPr>
          <w:b/>
          <w:iCs/>
        </w:rPr>
        <w:t>Lupus</w:t>
      </w:r>
      <w:r>
        <w:rPr>
          <w:iCs/>
        </w:rPr>
        <w:tab/>
      </w:r>
      <w:r>
        <w:t>loup</w:t>
      </w:r>
    </w:p>
    <w:p w14:paraId="3EEE8EF5" w14:textId="77777777" w:rsidR="00067E2E" w:rsidRDefault="00A0702C">
      <w:pPr>
        <w:pStyle w:val="effectus"/>
      </w:pPr>
      <w:r>
        <w:rPr>
          <w:b/>
          <w:iCs/>
        </w:rPr>
        <w:t>Luscus</w:t>
      </w:r>
      <w:r>
        <w:rPr>
          <w:iCs/>
        </w:rPr>
        <w:tab/>
      </w:r>
      <w:r>
        <w:t>borgne</w:t>
      </w:r>
    </w:p>
    <w:p w14:paraId="60EF2E7C" w14:textId="77777777" w:rsidR="00067E2E" w:rsidRDefault="00A0702C">
      <w:pPr>
        <w:pStyle w:val="effectus"/>
      </w:pPr>
      <w:r>
        <w:rPr>
          <w:b/>
          <w:iCs/>
        </w:rPr>
        <w:t>Lutare</w:t>
      </w:r>
      <w:r>
        <w:rPr>
          <w:iCs/>
        </w:rPr>
        <w:tab/>
      </w:r>
      <w:r>
        <w:t>luter</w:t>
      </w:r>
    </w:p>
    <w:p w14:paraId="52D730F3" w14:textId="77777777" w:rsidR="00067E2E" w:rsidRDefault="00A0702C">
      <w:pPr>
        <w:pStyle w:val="effectus"/>
      </w:pPr>
      <w:r>
        <w:rPr>
          <w:b/>
          <w:iCs/>
        </w:rPr>
        <w:t>Lutatio</w:t>
      </w:r>
      <w:r>
        <w:rPr>
          <w:iCs/>
        </w:rPr>
        <w:tab/>
      </w:r>
      <w:r>
        <w:t>lutation</w:t>
      </w:r>
    </w:p>
    <w:p w14:paraId="247DB551" w14:textId="77777777" w:rsidR="00067E2E" w:rsidRDefault="00A0702C">
      <w:pPr>
        <w:pStyle w:val="effectus"/>
      </w:pPr>
      <w:r>
        <w:rPr>
          <w:b/>
          <w:iCs/>
        </w:rPr>
        <w:t>Luteus</w:t>
      </w:r>
      <w:r>
        <w:rPr>
          <w:iCs/>
        </w:rPr>
        <w:tab/>
      </w:r>
      <w:r>
        <w:t>jaune</w:t>
      </w:r>
    </w:p>
    <w:p w14:paraId="05A1B281" w14:textId="77777777" w:rsidR="00067E2E" w:rsidRDefault="00A0702C">
      <w:pPr>
        <w:pStyle w:val="effectus"/>
      </w:pPr>
      <w:r>
        <w:rPr>
          <w:b/>
          <w:iCs/>
        </w:rPr>
        <w:t>Lutum</w:t>
      </w:r>
      <w:r>
        <w:rPr>
          <w:iCs/>
        </w:rPr>
        <w:tab/>
      </w:r>
      <w:r>
        <w:t>lut</w:t>
      </w:r>
    </w:p>
    <w:p w14:paraId="2749BCAE" w14:textId="77777777" w:rsidR="00067E2E" w:rsidRDefault="00A0702C">
      <w:pPr>
        <w:pStyle w:val="effectus"/>
      </w:pPr>
      <w:r>
        <w:rPr>
          <w:b/>
          <w:iCs/>
        </w:rPr>
        <w:t>Luxatio</w:t>
      </w:r>
      <w:r>
        <w:rPr>
          <w:iCs/>
        </w:rPr>
        <w:tab/>
      </w:r>
      <w:r>
        <w:t>luxation</w:t>
      </w:r>
    </w:p>
    <w:p w14:paraId="52D8336E" w14:textId="77777777" w:rsidR="00067E2E" w:rsidRDefault="00A0702C">
      <w:pPr>
        <w:pStyle w:val="effectus"/>
      </w:pPr>
      <w:r>
        <w:rPr>
          <w:b/>
          <w:iCs/>
        </w:rPr>
        <w:t>Lycanthropia</w:t>
      </w:r>
      <w:r>
        <w:rPr>
          <w:iCs/>
        </w:rPr>
        <w:tab/>
      </w:r>
      <w:r>
        <w:t>lycanthropie</w:t>
      </w:r>
    </w:p>
    <w:p w14:paraId="4B39E318" w14:textId="77777777" w:rsidR="00067E2E" w:rsidRDefault="00A0702C">
      <w:pPr>
        <w:pStyle w:val="effectus"/>
      </w:pPr>
      <w:r>
        <w:rPr>
          <w:b/>
          <w:iCs/>
        </w:rPr>
        <w:t>Lycanthropus</w:t>
      </w:r>
      <w:r>
        <w:tab/>
        <w:t>lycanthrope</w:t>
      </w:r>
    </w:p>
    <w:p w14:paraId="06C9EB49" w14:textId="77777777" w:rsidR="00067E2E" w:rsidRDefault="00A0702C">
      <w:pPr>
        <w:pStyle w:val="effectus"/>
      </w:pPr>
      <w:r>
        <w:rPr>
          <w:b/>
          <w:iCs/>
        </w:rPr>
        <w:t>Lycœum</w:t>
      </w:r>
      <w:r>
        <w:rPr>
          <w:iCs/>
        </w:rPr>
        <w:tab/>
      </w:r>
      <w:r>
        <w:t>lycée</w:t>
      </w:r>
    </w:p>
    <w:p w14:paraId="0B5401A6" w14:textId="77777777" w:rsidR="00067E2E" w:rsidRDefault="00A0702C">
      <w:pPr>
        <w:pStyle w:val="effectus"/>
      </w:pPr>
      <w:r>
        <w:rPr>
          <w:b/>
          <w:iCs/>
        </w:rPr>
        <w:t>Lygmus</w:t>
      </w:r>
      <w:r>
        <w:rPr>
          <w:iCs/>
        </w:rPr>
        <w:tab/>
      </w:r>
      <w:r>
        <w:t>hoquet</w:t>
      </w:r>
    </w:p>
    <w:p w14:paraId="30D004A3" w14:textId="77777777" w:rsidR="00067E2E" w:rsidRDefault="00A0702C">
      <w:pPr>
        <w:pStyle w:val="effectus"/>
      </w:pPr>
      <w:r>
        <w:rPr>
          <w:b/>
          <w:iCs/>
        </w:rPr>
        <w:t>Lymexilon</w:t>
      </w:r>
      <w:r>
        <w:rPr>
          <w:b/>
          <w:iCs/>
        </w:rPr>
        <w:tab/>
      </w:r>
      <w:r>
        <w:t>lymexilon</w:t>
      </w:r>
    </w:p>
    <w:p w14:paraId="374EB80F" w14:textId="77777777" w:rsidR="00067E2E" w:rsidRDefault="00A0702C">
      <w:pPr>
        <w:pStyle w:val="effectus"/>
      </w:pPr>
      <w:r>
        <w:rPr>
          <w:b/>
          <w:iCs/>
        </w:rPr>
        <w:t>Lympha</w:t>
      </w:r>
      <w:r>
        <w:tab/>
        <w:t>lymphe</w:t>
      </w:r>
    </w:p>
    <w:p w14:paraId="61F7DEEE" w14:textId="77777777" w:rsidR="00067E2E" w:rsidRDefault="00A0702C">
      <w:pPr>
        <w:pStyle w:val="effectus"/>
      </w:pPr>
      <w:r>
        <w:rPr>
          <w:b/>
          <w:iCs/>
        </w:rPr>
        <w:t>Lymphaticus</w:t>
      </w:r>
      <w:r>
        <w:rPr>
          <w:b/>
          <w:iCs/>
        </w:rPr>
        <w:tab/>
      </w:r>
      <w:r>
        <w:t>lymphatique</w:t>
      </w:r>
    </w:p>
    <w:p w14:paraId="7D30353C" w14:textId="77777777" w:rsidR="00067E2E" w:rsidRDefault="00A0702C">
      <w:pPr>
        <w:pStyle w:val="effectus"/>
      </w:pPr>
      <w:r>
        <w:rPr>
          <w:b/>
          <w:iCs/>
        </w:rPr>
        <w:t>Lymphatio</w:t>
      </w:r>
      <w:r>
        <w:rPr>
          <w:iCs/>
        </w:rPr>
        <w:tab/>
      </w:r>
      <w:r>
        <w:t>frénésie</w:t>
      </w:r>
    </w:p>
    <w:p w14:paraId="3D774AC3" w14:textId="77777777" w:rsidR="00067E2E" w:rsidRDefault="00A0702C">
      <w:pPr>
        <w:pStyle w:val="effectus"/>
      </w:pPr>
      <w:r>
        <w:rPr>
          <w:b/>
          <w:iCs/>
        </w:rPr>
        <w:t>Lyngodes</w:t>
      </w:r>
      <w:r>
        <w:tab/>
        <w:t>lyngode</w:t>
      </w:r>
    </w:p>
    <w:p w14:paraId="247C005F" w14:textId="77777777" w:rsidR="00067E2E" w:rsidRDefault="00A0702C">
      <w:pPr>
        <w:pStyle w:val="effectus"/>
      </w:pPr>
      <w:r>
        <w:rPr>
          <w:b/>
          <w:iCs/>
        </w:rPr>
        <w:t>Lyra</w:t>
      </w:r>
      <w:r>
        <w:tab/>
        <w:t>lyre</w:t>
      </w:r>
    </w:p>
    <w:p w14:paraId="4426F4B5" w14:textId="77777777" w:rsidR="00067E2E" w:rsidRDefault="00A0702C">
      <w:pPr>
        <w:pStyle w:val="effectus"/>
      </w:pPr>
      <w:r>
        <w:rPr>
          <w:b/>
          <w:iCs/>
        </w:rPr>
        <w:t>Lyratum folium</w:t>
      </w:r>
      <w:r>
        <w:rPr>
          <w:iCs/>
        </w:rPr>
        <w:tab/>
      </w:r>
      <w:r>
        <w:t>feuille lyrée</w:t>
      </w:r>
    </w:p>
    <w:p w14:paraId="2586A670" w14:textId="77777777" w:rsidR="00067E2E" w:rsidRDefault="00A0702C" w:rsidP="009710C3">
      <w:pPr>
        <w:pStyle w:val="label"/>
      </w:pPr>
      <w:bookmarkStart w:id="41" w:name="bookmark8"/>
      <w:r>
        <w:t>M</w:t>
      </w:r>
      <w:bookmarkEnd w:id="41"/>
    </w:p>
    <w:p w14:paraId="39ABD2A1" w14:textId="77777777" w:rsidR="00067E2E" w:rsidRDefault="00A0702C">
      <w:pPr>
        <w:pStyle w:val="effectus"/>
      </w:pPr>
      <w:r>
        <w:t>MACERATIO</w:t>
      </w:r>
      <w:r>
        <w:tab/>
        <w:t>macération</w:t>
      </w:r>
    </w:p>
    <w:p w14:paraId="0FBC5052" w14:textId="77777777" w:rsidR="00067E2E" w:rsidRDefault="00A0702C">
      <w:pPr>
        <w:pStyle w:val="effectus"/>
      </w:pPr>
      <w:r>
        <w:rPr>
          <w:b/>
          <w:iCs/>
        </w:rPr>
        <w:t>Machina</w:t>
      </w:r>
      <w:r>
        <w:rPr>
          <w:iCs/>
        </w:rPr>
        <w:tab/>
      </w:r>
      <w:r>
        <w:t>machine</w:t>
      </w:r>
    </w:p>
    <w:p w14:paraId="4662077F" w14:textId="77777777" w:rsidR="00067E2E" w:rsidRDefault="00A0702C">
      <w:pPr>
        <w:pStyle w:val="effectus"/>
      </w:pPr>
      <w:r>
        <w:rPr>
          <w:b/>
          <w:iCs/>
        </w:rPr>
        <w:t>Machinalis</w:t>
      </w:r>
      <w:r>
        <w:rPr>
          <w:iCs/>
        </w:rPr>
        <w:tab/>
      </w:r>
      <w:r>
        <w:t>machinal</w:t>
      </w:r>
    </w:p>
    <w:p w14:paraId="39C66555" w14:textId="77777777" w:rsidR="00067E2E" w:rsidRDefault="00A0702C">
      <w:pPr>
        <w:pStyle w:val="effectus"/>
      </w:pPr>
      <w:r>
        <w:rPr>
          <w:b/>
          <w:iCs/>
        </w:rPr>
        <w:t>Macies</w:t>
      </w:r>
      <w:r>
        <w:rPr>
          <w:iCs/>
        </w:rPr>
        <w:tab/>
        <w:t>m</w:t>
      </w:r>
      <w:r>
        <w:t>aigreur</w:t>
      </w:r>
    </w:p>
    <w:p w14:paraId="0B2A51B0" w14:textId="77777777" w:rsidR="00067E2E" w:rsidRDefault="00A0702C">
      <w:pPr>
        <w:pStyle w:val="effectus"/>
      </w:pPr>
      <w:r>
        <w:rPr>
          <w:b/>
          <w:iCs/>
        </w:rPr>
        <w:t>Macrocephalus</w:t>
      </w:r>
      <w:r>
        <w:rPr>
          <w:iCs/>
        </w:rPr>
        <w:tab/>
      </w:r>
      <w:r>
        <w:t>macrocéphale</w:t>
      </w:r>
    </w:p>
    <w:p w14:paraId="718C7E50" w14:textId="77777777" w:rsidR="00067E2E" w:rsidRDefault="00A0702C">
      <w:pPr>
        <w:pStyle w:val="effectus"/>
      </w:pPr>
      <w:r>
        <w:rPr>
          <w:b/>
          <w:iCs/>
        </w:rPr>
        <w:t>Macrocosmus</w:t>
      </w:r>
      <w:r>
        <w:rPr>
          <w:iCs/>
        </w:rPr>
        <w:tab/>
      </w:r>
      <w:r>
        <w:t>macrocosme</w:t>
      </w:r>
    </w:p>
    <w:p w14:paraId="35D6B7CD" w14:textId="77777777" w:rsidR="00067E2E" w:rsidRDefault="00A0702C">
      <w:pPr>
        <w:pStyle w:val="effectus"/>
      </w:pPr>
      <w:r>
        <w:rPr>
          <w:b/>
          <w:iCs/>
        </w:rPr>
        <w:t>Macrolepidotus</w:t>
      </w:r>
      <w:r>
        <w:rPr>
          <w:iCs/>
        </w:rPr>
        <w:tab/>
      </w:r>
      <w:r>
        <w:t>macrolépidote</w:t>
      </w:r>
    </w:p>
    <w:p w14:paraId="09560D51" w14:textId="77777777" w:rsidR="00067E2E" w:rsidRDefault="00A0702C">
      <w:pPr>
        <w:pStyle w:val="effectus"/>
      </w:pPr>
      <w:r>
        <w:rPr>
          <w:b/>
          <w:iCs/>
        </w:rPr>
        <w:t>Macrophysocephalus</w:t>
      </w:r>
      <w:r>
        <w:rPr>
          <w:iCs/>
        </w:rPr>
        <w:tab/>
      </w:r>
      <w:r>
        <w:t>macrophysocéphale</w:t>
      </w:r>
    </w:p>
    <w:p w14:paraId="454987BC" w14:textId="77777777" w:rsidR="00067E2E" w:rsidRDefault="00A0702C">
      <w:pPr>
        <w:pStyle w:val="effectus"/>
      </w:pPr>
      <w:r>
        <w:rPr>
          <w:b/>
          <w:iCs/>
        </w:rPr>
        <w:t>Macula</w:t>
      </w:r>
      <w:r>
        <w:rPr>
          <w:iCs/>
        </w:rPr>
        <w:tab/>
      </w:r>
      <w:r>
        <w:t>tache</w:t>
      </w:r>
    </w:p>
    <w:p w14:paraId="30E910B0" w14:textId="77777777" w:rsidR="00067E2E" w:rsidRDefault="00A0702C">
      <w:pPr>
        <w:pStyle w:val="effectus"/>
      </w:pPr>
      <w:r>
        <w:rPr>
          <w:b/>
          <w:iCs/>
        </w:rPr>
        <w:t>Madarosis</w:t>
      </w:r>
      <w:r>
        <w:rPr>
          <w:iCs/>
        </w:rPr>
        <w:tab/>
      </w:r>
      <w:r>
        <w:t>madarose</w:t>
      </w:r>
    </w:p>
    <w:p w14:paraId="7831FE29" w14:textId="77777777" w:rsidR="00067E2E" w:rsidRDefault="00A0702C">
      <w:pPr>
        <w:pStyle w:val="effectus"/>
      </w:pPr>
      <w:r>
        <w:rPr>
          <w:b/>
          <w:iCs/>
        </w:rPr>
        <w:t>Madefactio</w:t>
      </w:r>
      <w:r>
        <w:rPr>
          <w:iCs/>
        </w:rPr>
        <w:tab/>
      </w:r>
      <w:r>
        <w:t>madéfaction</w:t>
      </w:r>
    </w:p>
    <w:p w14:paraId="30F05D03" w14:textId="77777777" w:rsidR="00067E2E" w:rsidRDefault="00A0702C">
      <w:pPr>
        <w:pStyle w:val="effectus"/>
      </w:pPr>
      <w:r>
        <w:rPr>
          <w:b/>
          <w:iCs/>
        </w:rPr>
        <w:t>Mador</w:t>
      </w:r>
      <w:r>
        <w:rPr>
          <w:iCs/>
        </w:rPr>
        <w:tab/>
      </w:r>
      <w:r>
        <w:t>moiteur</w:t>
      </w:r>
    </w:p>
    <w:p w14:paraId="102D0825" w14:textId="77777777" w:rsidR="00067E2E" w:rsidRDefault="00A0702C">
      <w:pPr>
        <w:pStyle w:val="effectus"/>
      </w:pPr>
      <w:r>
        <w:rPr>
          <w:b/>
          <w:iCs/>
        </w:rPr>
        <w:t>Magdaleo</w:t>
      </w:r>
      <w:r>
        <w:tab/>
        <w:t>magdaléon</w:t>
      </w:r>
    </w:p>
    <w:p w14:paraId="2A9E34EE" w14:textId="77777777" w:rsidR="00067E2E" w:rsidRDefault="00A0702C">
      <w:pPr>
        <w:pStyle w:val="effectus"/>
      </w:pPr>
      <w:r>
        <w:rPr>
          <w:b/>
          <w:iCs/>
        </w:rPr>
        <w:t>Magia</w:t>
      </w:r>
      <w:r>
        <w:rPr>
          <w:iCs/>
        </w:rPr>
        <w:tab/>
      </w:r>
      <w:r>
        <w:t>magie</w:t>
      </w:r>
    </w:p>
    <w:p w14:paraId="12615EDD" w14:textId="77777777" w:rsidR="00067E2E" w:rsidRDefault="00A0702C">
      <w:pPr>
        <w:pStyle w:val="effectus"/>
      </w:pPr>
      <w:r>
        <w:rPr>
          <w:b/>
          <w:iCs/>
        </w:rPr>
        <w:t>Magisterium</w:t>
      </w:r>
      <w:r>
        <w:rPr>
          <w:iCs/>
        </w:rPr>
        <w:tab/>
      </w:r>
      <w:r>
        <w:t>magistère</w:t>
      </w:r>
    </w:p>
    <w:p w14:paraId="3C80F3F1" w14:textId="77777777" w:rsidR="00067E2E" w:rsidRDefault="00A0702C">
      <w:pPr>
        <w:pStyle w:val="effectus"/>
      </w:pPr>
      <w:r>
        <w:rPr>
          <w:b/>
          <w:iCs/>
        </w:rPr>
        <w:t>Magistralis</w:t>
      </w:r>
      <w:r>
        <w:rPr>
          <w:iCs/>
        </w:rPr>
        <w:tab/>
      </w:r>
      <w:r>
        <w:t>magistral</w:t>
      </w:r>
    </w:p>
    <w:p w14:paraId="3A1B2C1C" w14:textId="77777777" w:rsidR="00067E2E" w:rsidRDefault="00A0702C">
      <w:pPr>
        <w:pStyle w:val="effectus"/>
      </w:pPr>
      <w:r>
        <w:rPr>
          <w:b/>
          <w:iCs/>
        </w:rPr>
        <w:t>Magma</w:t>
      </w:r>
      <w:r>
        <w:rPr>
          <w:iCs/>
        </w:rPr>
        <w:tab/>
      </w:r>
      <w:r>
        <w:t>marc</w:t>
      </w:r>
    </w:p>
    <w:p w14:paraId="3F77F38E" w14:textId="77777777" w:rsidR="00067E2E" w:rsidRDefault="00A0702C">
      <w:pPr>
        <w:pStyle w:val="effectus"/>
      </w:pPr>
      <w:r>
        <w:rPr>
          <w:b/>
          <w:iCs/>
        </w:rPr>
        <w:t>Magnes</w:t>
      </w:r>
      <w:r>
        <w:rPr>
          <w:iCs/>
        </w:rPr>
        <w:tab/>
      </w:r>
      <w:r>
        <w:t>aimant</w:t>
      </w:r>
    </w:p>
    <w:p w14:paraId="77C77011" w14:textId="77777777" w:rsidR="00067E2E" w:rsidRDefault="00A0702C">
      <w:pPr>
        <w:pStyle w:val="effectus"/>
      </w:pPr>
      <w:r>
        <w:rPr>
          <w:b/>
          <w:iCs/>
        </w:rPr>
        <w:t>Magnesia</w:t>
      </w:r>
      <w:r>
        <w:rPr>
          <w:iCs/>
        </w:rPr>
        <w:tab/>
      </w:r>
      <w:r>
        <w:t>magnésie</w:t>
      </w:r>
    </w:p>
    <w:p w14:paraId="39232214" w14:textId="77777777" w:rsidR="00067E2E" w:rsidRDefault="00A0702C">
      <w:pPr>
        <w:pStyle w:val="effectus"/>
      </w:pPr>
      <w:r>
        <w:rPr>
          <w:b/>
          <w:iCs/>
        </w:rPr>
        <w:t>Magneticus</w:t>
      </w:r>
      <w:r>
        <w:rPr>
          <w:iCs/>
        </w:rPr>
        <w:tab/>
      </w:r>
      <w:r>
        <w:t>magnétique</w:t>
      </w:r>
    </w:p>
    <w:p w14:paraId="13DF344E" w14:textId="77777777" w:rsidR="00067E2E" w:rsidRDefault="00A0702C">
      <w:pPr>
        <w:pStyle w:val="effectus"/>
      </w:pPr>
      <w:r>
        <w:rPr>
          <w:b/>
          <w:iCs/>
        </w:rPr>
        <w:t>Malachites</w:t>
      </w:r>
      <w:r>
        <w:rPr>
          <w:iCs/>
        </w:rPr>
        <w:tab/>
      </w:r>
      <w:r>
        <w:t>malachite</w:t>
      </w:r>
    </w:p>
    <w:p w14:paraId="74E66269" w14:textId="77777777" w:rsidR="00067E2E" w:rsidRDefault="00A0702C">
      <w:pPr>
        <w:pStyle w:val="effectus"/>
      </w:pPr>
      <w:r>
        <w:rPr>
          <w:b/>
          <w:iCs/>
        </w:rPr>
        <w:t>Malacia</w:t>
      </w:r>
      <w:r>
        <w:rPr>
          <w:iCs/>
        </w:rPr>
        <w:tab/>
      </w:r>
      <w:r>
        <w:t>malacie</w:t>
      </w:r>
    </w:p>
    <w:p w14:paraId="455A3A53" w14:textId="77777777" w:rsidR="00067E2E" w:rsidRDefault="00A0702C">
      <w:pPr>
        <w:pStyle w:val="effectus"/>
      </w:pPr>
      <w:r>
        <w:rPr>
          <w:b/>
          <w:iCs/>
        </w:rPr>
        <w:t>Malacissare</w:t>
      </w:r>
      <w:r>
        <w:rPr>
          <w:iCs/>
        </w:rPr>
        <w:tab/>
      </w:r>
      <w:r>
        <w:t>amollir</w:t>
      </w:r>
    </w:p>
    <w:p w14:paraId="317C5673" w14:textId="77777777" w:rsidR="00067E2E" w:rsidRDefault="00A0702C">
      <w:pPr>
        <w:pStyle w:val="effectus"/>
      </w:pPr>
      <w:r>
        <w:rPr>
          <w:b/>
          <w:iCs/>
        </w:rPr>
        <w:t>Malacodermus</w:t>
      </w:r>
      <w:r>
        <w:rPr>
          <w:iCs/>
        </w:rPr>
        <w:tab/>
        <w:t>m</w:t>
      </w:r>
      <w:r>
        <w:t>alacoderme</w:t>
      </w:r>
    </w:p>
    <w:p w14:paraId="0A0D3A85" w14:textId="77777777" w:rsidR="00067E2E" w:rsidRDefault="00A0702C">
      <w:pPr>
        <w:pStyle w:val="effectus"/>
      </w:pPr>
      <w:r>
        <w:rPr>
          <w:b/>
          <w:iCs/>
        </w:rPr>
        <w:t>Malacoides</w:t>
      </w:r>
      <w:r>
        <w:rPr>
          <w:iCs/>
        </w:rPr>
        <w:tab/>
        <w:t>m</w:t>
      </w:r>
      <w:r>
        <w:t>alacoïde</w:t>
      </w:r>
    </w:p>
    <w:p w14:paraId="388AB165" w14:textId="77777777" w:rsidR="00067E2E" w:rsidRDefault="00A0702C">
      <w:pPr>
        <w:pStyle w:val="effectus"/>
      </w:pPr>
      <w:r>
        <w:rPr>
          <w:b/>
          <w:iCs/>
        </w:rPr>
        <w:t>Malacticus</w:t>
      </w:r>
      <w:r>
        <w:tab/>
        <w:t>malactique</w:t>
      </w:r>
    </w:p>
    <w:p w14:paraId="3BC4488F" w14:textId="77777777" w:rsidR="00067E2E" w:rsidRDefault="00A0702C">
      <w:pPr>
        <w:pStyle w:val="effectus"/>
      </w:pPr>
      <w:r>
        <w:rPr>
          <w:b/>
          <w:iCs/>
        </w:rPr>
        <w:lastRenderedPageBreak/>
        <w:t>Malagma</w:t>
      </w:r>
      <w:r>
        <w:rPr>
          <w:iCs/>
        </w:rPr>
        <w:tab/>
      </w:r>
      <w:r>
        <w:t>malagme</w:t>
      </w:r>
    </w:p>
    <w:p w14:paraId="742059C2" w14:textId="77777777" w:rsidR="00067E2E" w:rsidRDefault="00A0702C">
      <w:pPr>
        <w:pStyle w:val="effectus"/>
      </w:pPr>
      <w:r>
        <w:rPr>
          <w:b/>
          <w:iCs/>
        </w:rPr>
        <w:t>Malandria</w:t>
      </w:r>
      <w:r>
        <w:tab/>
        <w:t>malandre</w:t>
      </w:r>
    </w:p>
    <w:p w14:paraId="18205014" w14:textId="77777777" w:rsidR="00067E2E" w:rsidRDefault="00A0702C">
      <w:pPr>
        <w:pStyle w:val="effectus"/>
      </w:pPr>
      <w:r>
        <w:rPr>
          <w:b/>
          <w:iCs/>
        </w:rPr>
        <w:t>Malas</w:t>
      </w:r>
      <w:r>
        <w:rPr>
          <w:iCs/>
        </w:rPr>
        <w:tab/>
      </w:r>
      <w:r>
        <w:t>malate</w:t>
      </w:r>
    </w:p>
    <w:p w14:paraId="2AACD89F" w14:textId="77777777" w:rsidR="00067E2E" w:rsidRDefault="00A0702C">
      <w:pPr>
        <w:pStyle w:val="effectus"/>
      </w:pPr>
      <w:r>
        <w:rPr>
          <w:b/>
          <w:iCs/>
        </w:rPr>
        <w:t>Malignitas</w:t>
      </w:r>
      <w:r>
        <w:rPr>
          <w:iCs/>
        </w:rPr>
        <w:tab/>
      </w:r>
      <w:r>
        <w:t>malignité</w:t>
      </w:r>
    </w:p>
    <w:p w14:paraId="43FF1EEF" w14:textId="77777777" w:rsidR="00067E2E" w:rsidRDefault="00A0702C">
      <w:pPr>
        <w:pStyle w:val="effectus"/>
      </w:pPr>
      <w:r>
        <w:rPr>
          <w:b/>
          <w:iCs/>
        </w:rPr>
        <w:t>Malleabilis</w:t>
      </w:r>
      <w:r>
        <w:tab/>
        <w:t>malléable</w:t>
      </w:r>
    </w:p>
    <w:p w14:paraId="2D528221" w14:textId="77777777" w:rsidR="00067E2E" w:rsidRDefault="00A0702C">
      <w:pPr>
        <w:pStyle w:val="effectus"/>
      </w:pPr>
      <w:r>
        <w:rPr>
          <w:b/>
          <w:iCs/>
        </w:rPr>
        <w:t>Malleabilitas</w:t>
      </w:r>
      <w:r>
        <w:rPr>
          <w:iCs/>
        </w:rPr>
        <w:tab/>
      </w:r>
      <w:r>
        <w:t>malléabilité</w:t>
      </w:r>
    </w:p>
    <w:p w14:paraId="5156F485" w14:textId="77777777" w:rsidR="00067E2E" w:rsidRDefault="00A0702C">
      <w:pPr>
        <w:pStyle w:val="effectus"/>
      </w:pPr>
      <w:r>
        <w:rPr>
          <w:b/>
          <w:iCs/>
        </w:rPr>
        <w:t>Malleolus</w:t>
      </w:r>
      <w:r>
        <w:rPr>
          <w:iCs/>
        </w:rPr>
        <w:tab/>
      </w:r>
      <w:r>
        <w:t>malléole</w:t>
      </w:r>
    </w:p>
    <w:p w14:paraId="0FEF6591" w14:textId="77777777" w:rsidR="00067E2E" w:rsidRDefault="00A0702C">
      <w:pPr>
        <w:pStyle w:val="effectus"/>
      </w:pPr>
      <w:r>
        <w:rPr>
          <w:b/>
          <w:iCs/>
        </w:rPr>
        <w:t>Malleus</w:t>
      </w:r>
      <w:r>
        <w:tab/>
        <w:t>marteau</w:t>
      </w:r>
    </w:p>
    <w:p w14:paraId="6E181795" w14:textId="77777777" w:rsidR="00067E2E" w:rsidRDefault="00A0702C">
      <w:pPr>
        <w:pStyle w:val="effectus"/>
      </w:pPr>
      <w:r>
        <w:rPr>
          <w:b/>
          <w:iCs/>
        </w:rPr>
        <w:t>Malthacodes</w:t>
      </w:r>
      <w:r>
        <w:rPr>
          <w:iCs/>
        </w:rPr>
        <w:tab/>
      </w:r>
      <w:r>
        <w:t>émollient</w:t>
      </w:r>
    </w:p>
    <w:p w14:paraId="2D4D99E7" w14:textId="77777777" w:rsidR="00067E2E" w:rsidRDefault="00A0702C">
      <w:pPr>
        <w:pStyle w:val="effectus"/>
      </w:pPr>
      <w:r>
        <w:rPr>
          <w:b/>
          <w:iCs/>
        </w:rPr>
        <w:t>Malum</w:t>
      </w:r>
      <w:r>
        <w:rPr>
          <w:iCs/>
        </w:rPr>
        <w:tab/>
      </w:r>
      <w:r>
        <w:t>mal</w:t>
      </w:r>
    </w:p>
    <w:p w14:paraId="1516069E" w14:textId="77777777" w:rsidR="00067E2E" w:rsidRDefault="00A0702C">
      <w:pPr>
        <w:pStyle w:val="effectus"/>
      </w:pPr>
      <w:r>
        <w:rPr>
          <w:b/>
          <w:iCs/>
        </w:rPr>
        <w:t>Maluin mortuum</w:t>
      </w:r>
      <w:r>
        <w:rPr>
          <w:iCs/>
        </w:rPr>
        <w:tab/>
      </w:r>
      <w:r>
        <w:t>mal mort</w:t>
      </w:r>
    </w:p>
    <w:p w14:paraId="09088AC2" w14:textId="77777777" w:rsidR="00067E2E" w:rsidRDefault="00A0702C">
      <w:pPr>
        <w:pStyle w:val="effectus"/>
      </w:pPr>
      <w:r>
        <w:rPr>
          <w:b/>
          <w:iCs/>
        </w:rPr>
        <w:t>Malvacea</w:t>
      </w:r>
      <w:r>
        <w:tab/>
        <w:t>malvacées</w:t>
      </w:r>
    </w:p>
    <w:p w14:paraId="27BFE029" w14:textId="77777777" w:rsidR="00067E2E" w:rsidRDefault="00A0702C">
      <w:pPr>
        <w:pStyle w:val="effectus"/>
      </w:pPr>
      <w:r>
        <w:rPr>
          <w:b/>
          <w:iCs/>
        </w:rPr>
        <w:t>Mamma</w:t>
      </w:r>
      <w:r>
        <w:rPr>
          <w:iCs/>
        </w:rPr>
        <w:tab/>
        <w:t>m</w:t>
      </w:r>
      <w:r>
        <w:t>amelle</w:t>
      </w:r>
    </w:p>
    <w:p w14:paraId="07075AC4" w14:textId="77777777" w:rsidR="00067E2E" w:rsidRDefault="00A0702C">
      <w:pPr>
        <w:pStyle w:val="effectus"/>
      </w:pPr>
      <w:r>
        <w:rPr>
          <w:b/>
          <w:iCs/>
        </w:rPr>
        <w:t>Mammaris</w:t>
      </w:r>
      <w:r>
        <w:rPr>
          <w:iCs/>
        </w:rPr>
        <w:tab/>
      </w:r>
      <w:r>
        <w:t>mammaire</w:t>
      </w:r>
    </w:p>
    <w:p w14:paraId="4031CAD3" w14:textId="77777777" w:rsidR="00067E2E" w:rsidRDefault="00A0702C">
      <w:pPr>
        <w:pStyle w:val="effectus"/>
      </w:pPr>
      <w:r>
        <w:rPr>
          <w:b/>
          <w:iCs/>
        </w:rPr>
        <w:t>Mammifer</w:t>
      </w:r>
      <w:r>
        <w:rPr>
          <w:iCs/>
        </w:rPr>
        <w:tab/>
      </w:r>
      <w:r>
        <w:t>mammifère</w:t>
      </w:r>
    </w:p>
    <w:p w14:paraId="513ECE47" w14:textId="77777777" w:rsidR="00067E2E" w:rsidRDefault="00A0702C">
      <w:pPr>
        <w:pStyle w:val="effectus"/>
      </w:pPr>
      <w:r>
        <w:rPr>
          <w:b/>
          <w:iCs/>
        </w:rPr>
        <w:t>Mammiformis</w:t>
      </w:r>
      <w:r>
        <w:rPr>
          <w:iCs/>
        </w:rPr>
        <w:tab/>
      </w:r>
      <w:r>
        <w:t>mammiforme</w:t>
      </w:r>
    </w:p>
    <w:p w14:paraId="717C5A86" w14:textId="77777777" w:rsidR="00067E2E" w:rsidRDefault="00A0702C">
      <w:pPr>
        <w:pStyle w:val="effectus"/>
      </w:pPr>
      <w:r>
        <w:rPr>
          <w:b/>
          <w:iCs/>
        </w:rPr>
        <w:t>Mammilla</w:t>
      </w:r>
      <w:r>
        <w:rPr>
          <w:iCs/>
        </w:rPr>
        <w:tab/>
      </w:r>
      <w:r>
        <w:t>mamelon</w:t>
      </w:r>
    </w:p>
    <w:p w14:paraId="4AA9B3A0" w14:textId="77777777" w:rsidR="00067E2E" w:rsidRDefault="00A0702C">
      <w:pPr>
        <w:pStyle w:val="effectus"/>
      </w:pPr>
      <w:r>
        <w:rPr>
          <w:b/>
          <w:iCs/>
        </w:rPr>
        <w:t>Mammillatus</w:t>
      </w:r>
      <w:r>
        <w:rPr>
          <w:b/>
          <w:iCs/>
        </w:rPr>
        <w:tab/>
      </w:r>
      <w:r>
        <w:t>mamelonné</w:t>
      </w:r>
    </w:p>
    <w:p w14:paraId="6B5CDF28" w14:textId="77777777" w:rsidR="00067E2E" w:rsidRDefault="00A0702C">
      <w:pPr>
        <w:pStyle w:val="effectus"/>
      </w:pPr>
      <w:r>
        <w:rPr>
          <w:b/>
          <w:iCs/>
        </w:rPr>
        <w:t>Mandibula</w:t>
      </w:r>
      <w:r>
        <w:rPr>
          <w:iCs/>
        </w:rPr>
        <w:tab/>
      </w:r>
      <w:r>
        <w:t>mandibule</w:t>
      </w:r>
    </w:p>
    <w:p w14:paraId="64EA0028" w14:textId="77777777" w:rsidR="00067E2E" w:rsidRDefault="00A0702C">
      <w:pPr>
        <w:pStyle w:val="effectus"/>
      </w:pPr>
      <w:r>
        <w:rPr>
          <w:b/>
          <w:iCs/>
        </w:rPr>
        <w:t>Manducatio</w:t>
      </w:r>
      <w:r>
        <w:rPr>
          <w:iCs/>
        </w:rPr>
        <w:tab/>
      </w:r>
      <w:r>
        <w:t>manducation</w:t>
      </w:r>
    </w:p>
    <w:p w14:paraId="0014FDD7" w14:textId="77777777" w:rsidR="00067E2E" w:rsidRDefault="00A0702C">
      <w:pPr>
        <w:pStyle w:val="effectus"/>
      </w:pPr>
      <w:r>
        <w:rPr>
          <w:b/>
          <w:iCs/>
        </w:rPr>
        <w:t>Mania</w:t>
      </w:r>
      <w:r>
        <w:rPr>
          <w:iCs/>
        </w:rPr>
        <w:tab/>
      </w:r>
      <w:r>
        <w:t>manie</w:t>
      </w:r>
    </w:p>
    <w:p w14:paraId="405AC585" w14:textId="77777777" w:rsidR="00067E2E" w:rsidRDefault="00A0702C">
      <w:pPr>
        <w:pStyle w:val="effectus"/>
      </w:pPr>
      <w:r>
        <w:rPr>
          <w:b/>
          <w:iCs/>
        </w:rPr>
        <w:t>Manica Hippocratis</w:t>
      </w:r>
      <w:r>
        <w:rPr>
          <w:iCs/>
        </w:rPr>
        <w:tab/>
      </w:r>
      <w:r>
        <w:t>manche d’Hippocrate</w:t>
      </w:r>
    </w:p>
    <w:p w14:paraId="755863CB" w14:textId="77777777" w:rsidR="00067E2E" w:rsidRDefault="00A0702C">
      <w:pPr>
        <w:pStyle w:val="effectus"/>
      </w:pPr>
      <w:r>
        <w:rPr>
          <w:b/>
          <w:iCs/>
        </w:rPr>
        <w:t>Maniacus</w:t>
      </w:r>
      <w:r>
        <w:rPr>
          <w:iCs/>
        </w:rPr>
        <w:tab/>
      </w:r>
      <w:r>
        <w:t>maniaque</w:t>
      </w:r>
    </w:p>
    <w:p w14:paraId="5AF96079" w14:textId="77777777" w:rsidR="00067E2E" w:rsidRDefault="00A0702C">
      <w:pPr>
        <w:pStyle w:val="effectus"/>
      </w:pPr>
      <w:r>
        <w:rPr>
          <w:b/>
          <w:iCs/>
        </w:rPr>
        <w:t>Maniodes</w:t>
      </w:r>
      <w:r>
        <w:rPr>
          <w:iCs/>
        </w:rPr>
        <w:tab/>
      </w:r>
      <w:r>
        <w:t>maniacal</w:t>
      </w:r>
    </w:p>
    <w:p w14:paraId="2BF6FA5E" w14:textId="77777777" w:rsidR="00067E2E" w:rsidRDefault="00A0702C">
      <w:pPr>
        <w:pStyle w:val="effectus"/>
      </w:pPr>
      <w:r>
        <w:rPr>
          <w:b/>
          <w:iCs/>
        </w:rPr>
        <w:t>Manipulatio</w:t>
      </w:r>
      <w:r>
        <w:rPr>
          <w:iCs/>
        </w:rPr>
        <w:tab/>
      </w:r>
      <w:r>
        <w:t>manipulation</w:t>
      </w:r>
    </w:p>
    <w:p w14:paraId="3CEFBE04" w14:textId="77777777" w:rsidR="00067E2E" w:rsidRDefault="00A0702C">
      <w:pPr>
        <w:pStyle w:val="effectus"/>
      </w:pPr>
      <w:r>
        <w:rPr>
          <w:b/>
          <w:iCs/>
        </w:rPr>
        <w:t>Manipulus</w:t>
      </w:r>
      <w:r>
        <w:rPr>
          <w:iCs/>
        </w:rPr>
        <w:tab/>
      </w:r>
      <w:r>
        <w:t>poignée</w:t>
      </w:r>
    </w:p>
    <w:p w14:paraId="54597F6F" w14:textId="77777777" w:rsidR="00067E2E" w:rsidRDefault="00A0702C">
      <w:pPr>
        <w:pStyle w:val="effectus"/>
      </w:pPr>
      <w:r>
        <w:rPr>
          <w:b/>
          <w:iCs/>
        </w:rPr>
        <w:t>Manna</w:t>
      </w:r>
      <w:r>
        <w:rPr>
          <w:iCs/>
        </w:rPr>
        <w:tab/>
      </w:r>
      <w:r>
        <w:t>manne</w:t>
      </w:r>
    </w:p>
    <w:p w14:paraId="087AB951" w14:textId="77777777" w:rsidR="00067E2E" w:rsidRDefault="00A0702C">
      <w:pPr>
        <w:pStyle w:val="effectus"/>
      </w:pPr>
      <w:r>
        <w:rPr>
          <w:b/>
          <w:iCs/>
        </w:rPr>
        <w:t>Manometrum</w:t>
      </w:r>
      <w:r>
        <w:rPr>
          <w:iCs/>
        </w:rPr>
        <w:tab/>
      </w:r>
      <w:r>
        <w:t>manomètre</w:t>
      </w:r>
    </w:p>
    <w:p w14:paraId="672412CB" w14:textId="77777777" w:rsidR="00067E2E" w:rsidRDefault="00A0702C">
      <w:pPr>
        <w:pStyle w:val="effectus"/>
      </w:pPr>
      <w:r>
        <w:rPr>
          <w:b/>
          <w:iCs/>
        </w:rPr>
        <w:t>Manoscopium</w:t>
      </w:r>
      <w:r>
        <w:rPr>
          <w:iCs/>
        </w:rPr>
        <w:tab/>
      </w:r>
      <w:r>
        <w:t>manoscope</w:t>
      </w:r>
    </w:p>
    <w:p w14:paraId="6DF1E2B0" w14:textId="77777777" w:rsidR="00067E2E" w:rsidRDefault="00A0702C">
      <w:pPr>
        <w:pStyle w:val="effectus"/>
      </w:pPr>
      <w:r>
        <w:rPr>
          <w:b/>
          <w:iCs/>
        </w:rPr>
        <w:t>Manus</w:t>
      </w:r>
      <w:r>
        <w:rPr>
          <w:iCs/>
        </w:rPr>
        <w:tab/>
      </w:r>
      <w:r>
        <w:t>main</w:t>
      </w:r>
    </w:p>
    <w:p w14:paraId="73927E2F" w14:textId="77777777" w:rsidR="00067E2E" w:rsidRDefault="00A0702C">
      <w:pPr>
        <w:pStyle w:val="effectus"/>
      </w:pPr>
      <w:r>
        <w:rPr>
          <w:b/>
          <w:iCs/>
        </w:rPr>
        <w:t>Manustupratio</w:t>
      </w:r>
      <w:r>
        <w:rPr>
          <w:iCs/>
        </w:rPr>
        <w:tab/>
      </w:r>
      <w:r>
        <w:t>manustupration</w:t>
      </w:r>
    </w:p>
    <w:p w14:paraId="55FFC1D7" w14:textId="77777777" w:rsidR="00067E2E" w:rsidRDefault="00A0702C">
      <w:pPr>
        <w:pStyle w:val="effectus"/>
      </w:pPr>
      <w:r>
        <w:rPr>
          <w:b/>
          <w:iCs/>
        </w:rPr>
        <w:t>Marasmus</w:t>
      </w:r>
      <w:r>
        <w:rPr>
          <w:iCs/>
        </w:rPr>
        <w:tab/>
      </w:r>
      <w:r>
        <w:t>marasme</w:t>
      </w:r>
    </w:p>
    <w:p w14:paraId="4FBC3D2E" w14:textId="77777777" w:rsidR="00067E2E" w:rsidRDefault="00A0702C">
      <w:pPr>
        <w:pStyle w:val="effectus"/>
      </w:pPr>
      <w:r>
        <w:rPr>
          <w:b/>
          <w:iCs/>
        </w:rPr>
        <w:t>Marga</w:t>
      </w:r>
      <w:r>
        <w:rPr>
          <w:iCs/>
        </w:rPr>
        <w:tab/>
        <w:t>m</w:t>
      </w:r>
      <w:r>
        <w:t>arne</w:t>
      </w:r>
    </w:p>
    <w:p w14:paraId="0383F305" w14:textId="77777777" w:rsidR="00067E2E" w:rsidRDefault="00A0702C">
      <w:pPr>
        <w:pStyle w:val="effectus"/>
      </w:pPr>
      <w:r>
        <w:rPr>
          <w:b/>
          <w:iCs/>
        </w:rPr>
        <w:t>Marginalis</w:t>
      </w:r>
      <w:r>
        <w:rPr>
          <w:iCs/>
        </w:rPr>
        <w:tab/>
      </w:r>
      <w:r>
        <w:t>marginal</w:t>
      </w:r>
    </w:p>
    <w:p w14:paraId="780EAA1B" w14:textId="77777777" w:rsidR="00067E2E" w:rsidRDefault="00A0702C">
      <w:pPr>
        <w:pStyle w:val="effectus"/>
      </w:pPr>
      <w:r>
        <w:rPr>
          <w:b/>
          <w:iCs/>
        </w:rPr>
        <w:t>Marginatus</w:t>
      </w:r>
      <w:r>
        <w:rPr>
          <w:iCs/>
        </w:rPr>
        <w:tab/>
      </w:r>
      <w:r>
        <w:t>marginé</w:t>
      </w:r>
    </w:p>
    <w:p w14:paraId="65A0BCDA" w14:textId="77777777" w:rsidR="00067E2E" w:rsidRDefault="00A0702C">
      <w:pPr>
        <w:pStyle w:val="effectus"/>
      </w:pPr>
      <w:r>
        <w:rPr>
          <w:b/>
          <w:iCs/>
        </w:rPr>
        <w:t>Margo</w:t>
      </w:r>
      <w:r>
        <w:rPr>
          <w:iCs/>
        </w:rPr>
        <w:tab/>
      </w:r>
      <w:r>
        <w:t>bord</w:t>
      </w:r>
    </w:p>
    <w:p w14:paraId="6279D886" w14:textId="77777777" w:rsidR="00067E2E" w:rsidRDefault="00A0702C">
      <w:pPr>
        <w:pStyle w:val="effectus"/>
      </w:pPr>
      <w:r>
        <w:rPr>
          <w:b/>
          <w:iCs/>
        </w:rPr>
        <w:t>Marisca</w:t>
      </w:r>
      <w:r>
        <w:rPr>
          <w:b/>
          <w:iCs/>
        </w:rPr>
        <w:tab/>
      </w:r>
      <w:r>
        <w:t>marisca</w:t>
      </w:r>
    </w:p>
    <w:p w14:paraId="77748B01" w14:textId="77777777" w:rsidR="00067E2E" w:rsidRDefault="00A0702C">
      <w:pPr>
        <w:pStyle w:val="effectus"/>
      </w:pPr>
      <w:r>
        <w:rPr>
          <w:b/>
          <w:iCs/>
        </w:rPr>
        <w:t>Marmor</w:t>
      </w:r>
      <w:r>
        <w:rPr>
          <w:iCs/>
        </w:rPr>
        <w:tab/>
      </w:r>
      <w:r>
        <w:t>marbie</w:t>
      </w:r>
    </w:p>
    <w:p w14:paraId="4D05AF02" w14:textId="77777777" w:rsidR="00067E2E" w:rsidRDefault="00A0702C">
      <w:pPr>
        <w:pStyle w:val="effectus"/>
      </w:pPr>
      <w:r>
        <w:rPr>
          <w:b/>
          <w:iCs/>
        </w:rPr>
        <w:t>Mars</w:t>
      </w:r>
      <w:r>
        <w:rPr>
          <w:b/>
          <w:iCs/>
        </w:rPr>
        <w:tab/>
      </w:r>
      <w:r>
        <w:t>mars</w:t>
      </w:r>
    </w:p>
    <w:p w14:paraId="6E17AD20" w14:textId="77777777" w:rsidR="00067E2E" w:rsidRDefault="00A0702C">
      <w:pPr>
        <w:pStyle w:val="effectus"/>
      </w:pPr>
      <w:r>
        <w:rPr>
          <w:b/>
          <w:iCs/>
        </w:rPr>
        <w:t>Massa</w:t>
      </w:r>
      <w:r>
        <w:tab/>
        <w:t>masse</w:t>
      </w:r>
    </w:p>
    <w:p w14:paraId="1D5996D1" w14:textId="77777777" w:rsidR="00067E2E" w:rsidRDefault="00A0702C">
      <w:pPr>
        <w:pStyle w:val="effectus"/>
      </w:pPr>
      <w:r>
        <w:rPr>
          <w:b/>
          <w:iCs/>
        </w:rPr>
        <w:t>Masseter</w:t>
      </w:r>
      <w:r>
        <w:rPr>
          <w:b/>
          <w:iCs/>
        </w:rPr>
        <w:tab/>
      </w:r>
      <w:r>
        <w:t>masseter</w:t>
      </w:r>
    </w:p>
    <w:p w14:paraId="10FBA2E0" w14:textId="77777777" w:rsidR="00067E2E" w:rsidRDefault="00A0702C">
      <w:pPr>
        <w:pStyle w:val="effectus"/>
      </w:pPr>
      <w:r>
        <w:rPr>
          <w:b/>
          <w:iCs/>
        </w:rPr>
        <w:t>Massetericus</w:t>
      </w:r>
      <w:r>
        <w:rPr>
          <w:iCs/>
        </w:rPr>
        <w:tab/>
        <w:t>m</w:t>
      </w:r>
      <w:r>
        <w:t>assétérique</w:t>
      </w:r>
    </w:p>
    <w:p w14:paraId="20A421C6" w14:textId="77777777" w:rsidR="00067E2E" w:rsidRDefault="00A0702C">
      <w:pPr>
        <w:pStyle w:val="effectus"/>
      </w:pPr>
      <w:r>
        <w:rPr>
          <w:b/>
          <w:iCs/>
        </w:rPr>
        <w:t>Massula</w:t>
      </w:r>
      <w:r>
        <w:rPr>
          <w:iCs/>
        </w:rPr>
        <w:tab/>
      </w:r>
      <w:r>
        <w:t>molécule</w:t>
      </w:r>
    </w:p>
    <w:p w14:paraId="53B07DD3" w14:textId="77777777" w:rsidR="00067E2E" w:rsidRDefault="00A0702C">
      <w:pPr>
        <w:pStyle w:val="effectus"/>
      </w:pPr>
      <w:r>
        <w:rPr>
          <w:b/>
          <w:iCs/>
        </w:rPr>
        <w:t>Masticatio</w:t>
      </w:r>
      <w:r>
        <w:rPr>
          <w:iCs/>
        </w:rPr>
        <w:tab/>
      </w:r>
      <w:r>
        <w:t>mastication</w:t>
      </w:r>
    </w:p>
    <w:p w14:paraId="34D7D9C6" w14:textId="77777777" w:rsidR="00067E2E" w:rsidRDefault="00A0702C">
      <w:pPr>
        <w:pStyle w:val="effectus"/>
      </w:pPr>
      <w:r>
        <w:rPr>
          <w:b/>
          <w:iCs/>
        </w:rPr>
        <w:t>Masticatorium</w:t>
      </w:r>
      <w:r>
        <w:rPr>
          <w:iCs/>
        </w:rPr>
        <w:tab/>
      </w:r>
      <w:r>
        <w:t>masticatoire</w:t>
      </w:r>
    </w:p>
    <w:p w14:paraId="57CA5DC4" w14:textId="77777777" w:rsidR="00067E2E" w:rsidRDefault="00A0702C">
      <w:pPr>
        <w:pStyle w:val="effectus"/>
      </w:pPr>
      <w:r>
        <w:rPr>
          <w:b/>
          <w:iCs/>
        </w:rPr>
        <w:t>Mastiche</w:t>
      </w:r>
      <w:r>
        <w:rPr>
          <w:iCs/>
        </w:rPr>
        <w:tab/>
      </w:r>
      <w:r>
        <w:t>mastic</w:t>
      </w:r>
    </w:p>
    <w:p w14:paraId="097C0412" w14:textId="77777777" w:rsidR="00067E2E" w:rsidRDefault="00A0702C">
      <w:pPr>
        <w:pStyle w:val="effectus"/>
      </w:pPr>
      <w:r>
        <w:rPr>
          <w:b/>
          <w:iCs/>
        </w:rPr>
        <w:t>Mastoides</w:t>
      </w:r>
      <w:r>
        <w:rPr>
          <w:iCs/>
        </w:rPr>
        <w:tab/>
      </w:r>
      <w:r>
        <w:t>mastoïde</w:t>
      </w:r>
    </w:p>
    <w:p w14:paraId="75B4CE2C" w14:textId="77777777" w:rsidR="00067E2E" w:rsidRDefault="00A0702C">
      <w:pPr>
        <w:pStyle w:val="effectus"/>
      </w:pPr>
      <w:r>
        <w:rPr>
          <w:b/>
          <w:iCs/>
        </w:rPr>
        <w:t>Mastoideus</w:t>
      </w:r>
      <w:r>
        <w:rPr>
          <w:iCs/>
        </w:rPr>
        <w:tab/>
      </w:r>
      <w:r>
        <w:t>mastoïdien</w:t>
      </w:r>
    </w:p>
    <w:p w14:paraId="3456718F" w14:textId="77777777" w:rsidR="00067E2E" w:rsidRDefault="00A0702C">
      <w:pPr>
        <w:pStyle w:val="effectus"/>
      </w:pPr>
      <w:r>
        <w:rPr>
          <w:b/>
          <w:iCs/>
        </w:rPr>
        <w:t>Mater</w:t>
      </w:r>
      <w:r>
        <w:rPr>
          <w:iCs/>
        </w:rPr>
        <w:tab/>
      </w:r>
      <w:r>
        <w:t>mère</w:t>
      </w:r>
    </w:p>
    <w:p w14:paraId="734F5349" w14:textId="77777777" w:rsidR="00067E2E" w:rsidRDefault="00A0702C">
      <w:pPr>
        <w:pStyle w:val="effectus"/>
      </w:pPr>
      <w:r>
        <w:rPr>
          <w:b/>
          <w:iCs/>
        </w:rPr>
        <w:t>Materia</w:t>
      </w:r>
      <w:r>
        <w:rPr>
          <w:iCs/>
        </w:rPr>
        <w:tab/>
      </w:r>
      <w:r>
        <w:t>matière</w:t>
      </w:r>
    </w:p>
    <w:p w14:paraId="453B1DA4" w14:textId="77777777" w:rsidR="00067E2E" w:rsidRDefault="00A0702C">
      <w:pPr>
        <w:pStyle w:val="effectus"/>
      </w:pPr>
      <w:r>
        <w:rPr>
          <w:b/>
          <w:iCs/>
        </w:rPr>
        <w:t>Materia medica</w:t>
      </w:r>
      <w:r>
        <w:rPr>
          <w:iCs/>
        </w:rPr>
        <w:tab/>
      </w:r>
      <w:r>
        <w:t>matière médicale</w:t>
      </w:r>
    </w:p>
    <w:p w14:paraId="07ECFBD1" w14:textId="77777777" w:rsidR="00067E2E" w:rsidRDefault="00A0702C">
      <w:pPr>
        <w:pStyle w:val="effectus"/>
      </w:pPr>
      <w:r>
        <w:rPr>
          <w:b/>
          <w:iCs/>
        </w:rPr>
        <w:t>Mathematica</w:t>
      </w:r>
      <w:r>
        <w:rPr>
          <w:iCs/>
        </w:rPr>
        <w:tab/>
      </w:r>
      <w:r>
        <w:t>mathématiques</w:t>
      </w:r>
    </w:p>
    <w:p w14:paraId="29852F3C" w14:textId="77777777" w:rsidR="00067E2E" w:rsidRDefault="00A0702C">
      <w:pPr>
        <w:pStyle w:val="effectus"/>
      </w:pPr>
      <w:r>
        <w:rPr>
          <w:b/>
          <w:iCs/>
        </w:rPr>
        <w:t>Matracium</w:t>
      </w:r>
      <w:r>
        <w:rPr>
          <w:iCs/>
        </w:rPr>
        <w:tab/>
        <w:t>m</w:t>
      </w:r>
      <w:r>
        <w:t>atras</w:t>
      </w:r>
    </w:p>
    <w:p w14:paraId="7571CE03" w14:textId="77777777" w:rsidR="00067E2E" w:rsidRDefault="00A0702C">
      <w:pPr>
        <w:pStyle w:val="effectus"/>
      </w:pPr>
      <w:r>
        <w:rPr>
          <w:b/>
          <w:iCs/>
        </w:rPr>
        <w:t>Matrix</w:t>
      </w:r>
      <w:r>
        <w:rPr>
          <w:iCs/>
        </w:rPr>
        <w:tab/>
      </w:r>
      <w:r>
        <w:t>matrice</w:t>
      </w:r>
    </w:p>
    <w:p w14:paraId="29F9324A" w14:textId="77777777" w:rsidR="00067E2E" w:rsidRDefault="00A0702C">
      <w:pPr>
        <w:pStyle w:val="effectus"/>
      </w:pPr>
      <w:r>
        <w:rPr>
          <w:b/>
          <w:iCs/>
        </w:rPr>
        <w:t>Matrona</w:t>
      </w:r>
      <w:r>
        <w:rPr>
          <w:iCs/>
        </w:rPr>
        <w:tab/>
      </w:r>
      <w:r>
        <w:t>matrone</w:t>
      </w:r>
    </w:p>
    <w:p w14:paraId="580B1B9F" w14:textId="77777777" w:rsidR="00067E2E" w:rsidRDefault="00A0702C">
      <w:pPr>
        <w:pStyle w:val="effectus"/>
      </w:pPr>
      <w:r>
        <w:rPr>
          <w:b/>
          <w:iCs/>
        </w:rPr>
        <w:t>Maturans</w:t>
      </w:r>
      <w:r>
        <w:rPr>
          <w:iCs/>
        </w:rPr>
        <w:tab/>
      </w:r>
      <w:r>
        <w:t>maturat</w:t>
      </w:r>
      <w:r>
        <w:t>if</w:t>
      </w:r>
    </w:p>
    <w:p w14:paraId="3D2F7B54" w14:textId="77777777" w:rsidR="00067E2E" w:rsidRDefault="00A0702C">
      <w:pPr>
        <w:pStyle w:val="effectus"/>
      </w:pPr>
      <w:r>
        <w:rPr>
          <w:b/>
          <w:iCs/>
        </w:rPr>
        <w:t>Maturatio</w:t>
      </w:r>
      <w:r>
        <w:rPr>
          <w:iCs/>
        </w:rPr>
        <w:tab/>
        <w:t>matur</w:t>
      </w:r>
      <w:r>
        <w:t>ation</w:t>
      </w:r>
    </w:p>
    <w:p w14:paraId="619B13D0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399]</w:t>
      </w:r>
    </w:p>
    <w:p w14:paraId="15540BA6" w14:textId="77777777" w:rsidR="00067E2E" w:rsidRDefault="00A0702C">
      <w:pPr>
        <w:pStyle w:val="effectus"/>
      </w:pPr>
      <w:r>
        <w:rPr>
          <w:b/>
          <w:iCs/>
        </w:rPr>
        <w:t>Maxilla</w:t>
      </w:r>
      <w:r>
        <w:rPr>
          <w:iCs/>
        </w:rPr>
        <w:tab/>
      </w:r>
      <w:r>
        <w:t>mâchoire</w:t>
      </w:r>
    </w:p>
    <w:p w14:paraId="544FA729" w14:textId="77777777" w:rsidR="00067E2E" w:rsidRDefault="00A0702C">
      <w:pPr>
        <w:pStyle w:val="effectus"/>
      </w:pPr>
      <w:r>
        <w:rPr>
          <w:b/>
          <w:iCs/>
        </w:rPr>
        <w:t>Maxillaris</w:t>
      </w:r>
      <w:r>
        <w:tab/>
        <w:t>maxillaire</w:t>
      </w:r>
    </w:p>
    <w:p w14:paraId="0ECCB128" w14:textId="77777777" w:rsidR="00067E2E" w:rsidRDefault="00A0702C">
      <w:pPr>
        <w:pStyle w:val="effectus"/>
      </w:pPr>
      <w:r>
        <w:rPr>
          <w:b/>
          <w:iCs/>
        </w:rPr>
        <w:t>Meabilis</w:t>
      </w:r>
      <w:r>
        <w:rPr>
          <w:iCs/>
        </w:rPr>
        <w:tab/>
      </w:r>
      <w:r>
        <w:t>perméabie</w:t>
      </w:r>
    </w:p>
    <w:p w14:paraId="5DB4F62A" w14:textId="77777777" w:rsidR="00067E2E" w:rsidRDefault="00A0702C">
      <w:pPr>
        <w:pStyle w:val="effectus"/>
      </w:pPr>
      <w:r>
        <w:rPr>
          <w:b/>
          <w:iCs/>
        </w:rPr>
        <w:t>Meatus</w:t>
      </w:r>
      <w:r>
        <w:rPr>
          <w:iCs/>
        </w:rPr>
        <w:tab/>
      </w:r>
      <w:r>
        <w:t>méat</w:t>
      </w:r>
      <w:r>
        <w:tab/>
        <w:t>conduit</w:t>
      </w:r>
    </w:p>
    <w:p w14:paraId="025490AA" w14:textId="77777777" w:rsidR="00067E2E" w:rsidRDefault="00A0702C">
      <w:pPr>
        <w:pStyle w:val="effectus"/>
      </w:pPr>
      <w:r>
        <w:rPr>
          <w:b/>
          <w:iCs/>
        </w:rPr>
        <w:t>Mechanicus</w:t>
      </w:r>
      <w:r>
        <w:rPr>
          <w:iCs/>
        </w:rPr>
        <w:tab/>
      </w:r>
      <w:r>
        <w:t>mécanique</w:t>
      </w:r>
    </w:p>
    <w:p w14:paraId="013E705A" w14:textId="77777777" w:rsidR="00067E2E" w:rsidRDefault="00A0702C">
      <w:pPr>
        <w:pStyle w:val="effectus"/>
      </w:pPr>
      <w:r>
        <w:rPr>
          <w:b/>
          <w:iCs/>
        </w:rPr>
        <w:t>Mechanismus</w:t>
      </w:r>
      <w:r>
        <w:rPr>
          <w:iCs/>
        </w:rPr>
        <w:tab/>
      </w:r>
      <w:r>
        <w:t>mécanisme</w:t>
      </w:r>
    </w:p>
    <w:p w14:paraId="5368CEB7" w14:textId="77777777" w:rsidR="00067E2E" w:rsidRDefault="00A0702C">
      <w:pPr>
        <w:pStyle w:val="effectus"/>
      </w:pPr>
      <w:r>
        <w:rPr>
          <w:b/>
          <w:iCs/>
        </w:rPr>
        <w:t>Meconium</w:t>
      </w:r>
      <w:r>
        <w:rPr>
          <w:b/>
          <w:iCs/>
        </w:rPr>
        <w:tab/>
      </w:r>
      <w:r>
        <w:t>meconium</w:t>
      </w:r>
    </w:p>
    <w:p w14:paraId="76CF1EC9" w14:textId="77777777" w:rsidR="00067E2E" w:rsidRDefault="00A0702C">
      <w:pPr>
        <w:pStyle w:val="effectus"/>
      </w:pPr>
      <w:r>
        <w:rPr>
          <w:b/>
          <w:iCs/>
        </w:rPr>
        <w:t>Medela</w:t>
      </w:r>
      <w:r>
        <w:rPr>
          <w:iCs/>
        </w:rPr>
        <w:tab/>
      </w:r>
      <w:r>
        <w:t>guérison</w:t>
      </w:r>
    </w:p>
    <w:p w14:paraId="02DCE9BA" w14:textId="77777777" w:rsidR="00067E2E" w:rsidRDefault="00A0702C">
      <w:pPr>
        <w:pStyle w:val="effectus"/>
      </w:pPr>
      <w:r>
        <w:rPr>
          <w:b/>
          <w:iCs/>
        </w:rPr>
        <w:t>Medianus</w:t>
      </w:r>
      <w:r>
        <w:rPr>
          <w:iCs/>
        </w:rPr>
        <w:tab/>
      </w:r>
      <w:r>
        <w:t>médian</w:t>
      </w:r>
    </w:p>
    <w:p w14:paraId="6FFF3CD7" w14:textId="77777777" w:rsidR="00067E2E" w:rsidRDefault="00A0702C">
      <w:pPr>
        <w:pStyle w:val="effectus"/>
      </w:pPr>
      <w:r>
        <w:rPr>
          <w:b/>
          <w:iCs/>
        </w:rPr>
        <w:t>Mediastinum</w:t>
      </w:r>
      <w:r>
        <w:tab/>
        <w:t>médiastin</w:t>
      </w:r>
    </w:p>
    <w:p w14:paraId="2DCDEDC2" w14:textId="77777777" w:rsidR="00067E2E" w:rsidRDefault="00A0702C">
      <w:pPr>
        <w:pStyle w:val="effectus"/>
      </w:pPr>
      <w:r>
        <w:rPr>
          <w:b/>
          <w:iCs/>
        </w:rPr>
        <w:t>Medicamen</w:t>
      </w:r>
      <w:r>
        <w:rPr>
          <w:iCs/>
        </w:rPr>
        <w:tab/>
      </w:r>
      <w:r>
        <w:t>médicament</w:t>
      </w:r>
    </w:p>
    <w:p w14:paraId="5026FA60" w14:textId="77777777" w:rsidR="00067E2E" w:rsidRDefault="00A0702C">
      <w:pPr>
        <w:pStyle w:val="effectus"/>
      </w:pPr>
      <w:r>
        <w:rPr>
          <w:b/>
          <w:iCs/>
        </w:rPr>
        <w:t>Medicamentarius</w:t>
      </w:r>
      <w:r>
        <w:rPr>
          <w:b/>
          <w:iCs/>
        </w:rPr>
        <w:tab/>
      </w:r>
      <w:r>
        <w:rPr>
          <w:b/>
          <w:iCs/>
        </w:rPr>
        <w:tab/>
      </w:r>
      <w:r>
        <w:t>apothicaire</w:t>
      </w:r>
    </w:p>
    <w:p w14:paraId="026018FC" w14:textId="77777777" w:rsidR="00067E2E" w:rsidRDefault="00A0702C">
      <w:pPr>
        <w:pStyle w:val="effectus"/>
      </w:pPr>
      <w:r>
        <w:rPr>
          <w:b/>
          <w:iCs/>
        </w:rPr>
        <w:t>Medicamentosus</w:t>
      </w:r>
      <w:r>
        <w:rPr>
          <w:b/>
          <w:iCs/>
        </w:rPr>
        <w:tab/>
      </w:r>
      <w:r>
        <w:rPr>
          <w:b/>
          <w:iCs/>
        </w:rPr>
        <w:tab/>
      </w:r>
      <w:r>
        <w:t>médicamenteux</w:t>
      </w:r>
    </w:p>
    <w:p w14:paraId="3BAB226F" w14:textId="77777777" w:rsidR="00067E2E" w:rsidRDefault="00A0702C">
      <w:pPr>
        <w:pStyle w:val="effectus"/>
      </w:pPr>
      <w:r>
        <w:rPr>
          <w:b/>
          <w:iCs/>
        </w:rPr>
        <w:t>Medicamentum</w:t>
      </w:r>
      <w:r>
        <w:rPr>
          <w:iCs/>
        </w:rPr>
        <w:tab/>
      </w:r>
      <w:r>
        <w:t>remède</w:t>
      </w:r>
    </w:p>
    <w:p w14:paraId="2F54E095" w14:textId="77777777" w:rsidR="00067E2E" w:rsidRDefault="00A0702C">
      <w:pPr>
        <w:pStyle w:val="effectus"/>
      </w:pPr>
      <w:r>
        <w:rPr>
          <w:b/>
          <w:iCs/>
        </w:rPr>
        <w:t>Medicatio</w:t>
      </w:r>
      <w:r>
        <w:rPr>
          <w:iCs/>
        </w:rPr>
        <w:tab/>
      </w:r>
      <w:r>
        <w:t>médication</w:t>
      </w:r>
    </w:p>
    <w:p w14:paraId="66387FF4" w14:textId="77777777" w:rsidR="00067E2E" w:rsidRDefault="00A0702C">
      <w:pPr>
        <w:pStyle w:val="effectus"/>
      </w:pPr>
      <w:r>
        <w:rPr>
          <w:b/>
          <w:iCs/>
        </w:rPr>
        <w:t>Medicina</w:t>
      </w:r>
      <w:r>
        <w:rPr>
          <w:b/>
          <w:iCs/>
        </w:rPr>
        <w:tab/>
      </w:r>
      <w:r>
        <w:rPr>
          <w:iCs/>
        </w:rPr>
        <w:t>m</w:t>
      </w:r>
      <w:r>
        <w:t>édecine</w:t>
      </w:r>
    </w:p>
    <w:p w14:paraId="2091ACF4" w14:textId="77777777" w:rsidR="00067E2E" w:rsidRDefault="00A0702C">
      <w:pPr>
        <w:pStyle w:val="effectus"/>
      </w:pPr>
      <w:r>
        <w:rPr>
          <w:b/>
          <w:iCs/>
        </w:rPr>
        <w:t>Medicinales dies</w:t>
      </w:r>
      <w:r>
        <w:rPr>
          <w:iCs/>
        </w:rPr>
        <w:tab/>
      </w:r>
      <w:r>
        <w:t>jours de médecine</w:t>
      </w:r>
    </w:p>
    <w:p w14:paraId="0FA4C30B" w14:textId="77777777" w:rsidR="00067E2E" w:rsidRDefault="00A0702C">
      <w:pPr>
        <w:pStyle w:val="effectus"/>
      </w:pPr>
      <w:r>
        <w:rPr>
          <w:b/>
          <w:iCs/>
        </w:rPr>
        <w:t>Medicinalis</w:t>
      </w:r>
      <w:r>
        <w:rPr>
          <w:iCs/>
        </w:rPr>
        <w:tab/>
      </w:r>
      <w:r>
        <w:t>medicinal</w:t>
      </w:r>
      <w:r>
        <w:tab/>
        <w:t>médical</w:t>
      </w:r>
    </w:p>
    <w:p w14:paraId="3EDB2B87" w14:textId="77777777" w:rsidR="00067E2E" w:rsidRDefault="00A0702C">
      <w:pPr>
        <w:pStyle w:val="effectus"/>
      </w:pPr>
      <w:r>
        <w:rPr>
          <w:b/>
          <w:iCs/>
        </w:rPr>
        <w:t>Medicus</w:t>
      </w:r>
      <w:r>
        <w:rPr>
          <w:iCs/>
        </w:rPr>
        <w:tab/>
      </w:r>
      <w:r>
        <w:t>médecin</w:t>
      </w:r>
    </w:p>
    <w:p w14:paraId="7921AC29" w14:textId="77777777" w:rsidR="00067E2E" w:rsidRDefault="00A0702C">
      <w:pPr>
        <w:pStyle w:val="effectus"/>
      </w:pPr>
      <w:r>
        <w:rPr>
          <w:b/>
          <w:iCs/>
        </w:rPr>
        <w:t>Meditiulium</w:t>
      </w:r>
      <w:r>
        <w:rPr>
          <w:iCs/>
        </w:rPr>
        <w:tab/>
      </w:r>
      <w:r>
        <w:t>diploé</w:t>
      </w:r>
    </w:p>
    <w:p w14:paraId="1BD6A419" w14:textId="77777777" w:rsidR="00067E2E" w:rsidRDefault="00A0702C">
      <w:pPr>
        <w:pStyle w:val="effectus"/>
      </w:pPr>
      <w:r>
        <w:rPr>
          <w:b/>
          <w:iCs/>
        </w:rPr>
        <w:t>Medium</w:t>
      </w:r>
      <w:r>
        <w:rPr>
          <w:iCs/>
        </w:rPr>
        <w:tab/>
      </w:r>
      <w:r>
        <w:t>milieu</w:t>
      </w:r>
    </w:p>
    <w:p w14:paraId="146208A9" w14:textId="77777777" w:rsidR="00067E2E" w:rsidRDefault="00A0702C">
      <w:pPr>
        <w:pStyle w:val="effectus"/>
      </w:pPr>
      <w:r>
        <w:rPr>
          <w:b/>
          <w:iCs/>
        </w:rPr>
        <w:t>Medimnus</w:t>
      </w:r>
      <w:r>
        <w:rPr>
          <w:iCs/>
        </w:rPr>
        <w:tab/>
      </w:r>
      <w:r>
        <w:t>médimne</w:t>
      </w:r>
    </w:p>
    <w:p w14:paraId="0FF2EA01" w14:textId="77777777" w:rsidR="00067E2E" w:rsidRDefault="00A0702C">
      <w:pPr>
        <w:pStyle w:val="effectus"/>
      </w:pPr>
      <w:r>
        <w:rPr>
          <w:b/>
          <w:iCs/>
        </w:rPr>
        <w:t>Medulla</w:t>
      </w:r>
      <w:r>
        <w:rPr>
          <w:iCs/>
        </w:rPr>
        <w:tab/>
      </w:r>
      <w:r>
        <w:t>moelle</w:t>
      </w:r>
    </w:p>
    <w:p w14:paraId="7507DB16" w14:textId="77777777" w:rsidR="00067E2E" w:rsidRDefault="00A0702C">
      <w:pPr>
        <w:pStyle w:val="effectus"/>
      </w:pPr>
      <w:r>
        <w:rPr>
          <w:b/>
          <w:iCs/>
        </w:rPr>
        <w:t>Medullaris</w:t>
      </w:r>
      <w:r>
        <w:rPr>
          <w:iCs/>
        </w:rPr>
        <w:tab/>
      </w:r>
      <w:r>
        <w:t>médullaire</w:t>
      </w:r>
    </w:p>
    <w:p w14:paraId="496CDA12" w14:textId="77777777" w:rsidR="00067E2E" w:rsidRDefault="00A0702C">
      <w:pPr>
        <w:pStyle w:val="effectus"/>
      </w:pPr>
      <w:r>
        <w:rPr>
          <w:b/>
          <w:iCs/>
        </w:rPr>
        <w:t>Medusœ</w:t>
      </w:r>
      <w:r>
        <w:rPr>
          <w:iCs/>
        </w:rPr>
        <w:tab/>
      </w:r>
      <w:r>
        <w:t>méduses</w:t>
      </w:r>
    </w:p>
    <w:p w14:paraId="6FF6C0C6" w14:textId="77777777" w:rsidR="00067E2E" w:rsidRDefault="00A0702C">
      <w:pPr>
        <w:pStyle w:val="effectus"/>
      </w:pPr>
      <w:r>
        <w:rPr>
          <w:b/>
          <w:iCs/>
        </w:rPr>
        <w:t>Mel</w:t>
      </w:r>
      <w:r>
        <w:tab/>
        <w:t>miel</w:t>
      </w:r>
    </w:p>
    <w:p w14:paraId="684E5CC5" w14:textId="77777777" w:rsidR="00067E2E" w:rsidRDefault="00A0702C">
      <w:pPr>
        <w:pStyle w:val="effectus"/>
      </w:pPr>
      <w:r>
        <w:rPr>
          <w:b/>
          <w:iCs/>
        </w:rPr>
        <w:t>Melanagogus</w:t>
      </w:r>
      <w:r>
        <w:rPr>
          <w:iCs/>
        </w:rPr>
        <w:tab/>
      </w:r>
      <w:r>
        <w:t>mélanagogue</w:t>
      </w:r>
    </w:p>
    <w:p w14:paraId="2149E0B0" w14:textId="77777777" w:rsidR="00067E2E" w:rsidRDefault="00A0702C">
      <w:pPr>
        <w:pStyle w:val="effectus"/>
      </w:pPr>
      <w:r>
        <w:rPr>
          <w:b/>
          <w:iCs/>
        </w:rPr>
        <w:t>Melancholia</w:t>
      </w:r>
      <w:r>
        <w:rPr>
          <w:b/>
          <w:iCs/>
        </w:rPr>
        <w:tab/>
      </w:r>
      <w:r>
        <w:t>mélancolie</w:t>
      </w:r>
    </w:p>
    <w:p w14:paraId="2A3D81BA" w14:textId="77777777" w:rsidR="00067E2E" w:rsidRDefault="00A0702C">
      <w:pPr>
        <w:pStyle w:val="effectus"/>
      </w:pPr>
      <w:r>
        <w:rPr>
          <w:b/>
          <w:iCs/>
        </w:rPr>
        <w:t>Melandrys</w:t>
      </w:r>
      <w:r>
        <w:tab/>
        <w:t>mélandre</w:t>
      </w:r>
    </w:p>
    <w:p w14:paraId="14A6827B" w14:textId="77777777" w:rsidR="00067E2E" w:rsidRDefault="00A0702C">
      <w:pPr>
        <w:pStyle w:val="effectus"/>
      </w:pPr>
      <w:r>
        <w:rPr>
          <w:b/>
          <w:iCs/>
        </w:rPr>
        <w:t>Meliceris</w:t>
      </w:r>
      <w:r>
        <w:rPr>
          <w:b/>
          <w:iCs/>
        </w:rPr>
        <w:tab/>
      </w:r>
      <w:r>
        <w:t>maliceris</w:t>
      </w:r>
    </w:p>
    <w:p w14:paraId="52E86E37" w14:textId="77777777" w:rsidR="00067E2E" w:rsidRDefault="00A0702C">
      <w:pPr>
        <w:pStyle w:val="effectus"/>
      </w:pPr>
      <w:r>
        <w:rPr>
          <w:b/>
          <w:iCs/>
        </w:rPr>
        <w:t>Melicratum</w:t>
      </w:r>
      <w:r>
        <w:rPr>
          <w:iCs/>
        </w:rPr>
        <w:tab/>
      </w:r>
      <w:r>
        <w:t>hydromel</w:t>
      </w:r>
    </w:p>
    <w:p w14:paraId="39D92366" w14:textId="77777777" w:rsidR="00067E2E" w:rsidRDefault="00A0702C">
      <w:pPr>
        <w:pStyle w:val="effectus"/>
      </w:pPr>
      <w:r>
        <w:rPr>
          <w:b/>
          <w:iCs/>
        </w:rPr>
        <w:t>Membrana</w:t>
      </w:r>
      <w:r>
        <w:rPr>
          <w:iCs/>
        </w:rPr>
        <w:tab/>
      </w:r>
      <w:r>
        <w:t>membrane</w:t>
      </w:r>
    </w:p>
    <w:p w14:paraId="5A2FDDB7" w14:textId="77777777" w:rsidR="00067E2E" w:rsidRDefault="00A0702C">
      <w:pPr>
        <w:pStyle w:val="effectus"/>
      </w:pPr>
      <w:r>
        <w:rPr>
          <w:b/>
          <w:iCs/>
        </w:rPr>
        <w:t>Membranosus</w:t>
      </w:r>
      <w:r>
        <w:rPr>
          <w:b/>
          <w:iCs/>
        </w:rPr>
        <w:tab/>
      </w:r>
      <w:r>
        <w:t>membraneux</w:t>
      </w:r>
    </w:p>
    <w:p w14:paraId="79599144" w14:textId="77777777" w:rsidR="00067E2E" w:rsidRDefault="00A0702C">
      <w:pPr>
        <w:pStyle w:val="effectus"/>
      </w:pPr>
      <w:r>
        <w:rPr>
          <w:b/>
          <w:iCs/>
        </w:rPr>
        <w:t>Membris captus</w:t>
      </w:r>
      <w:r>
        <w:rPr>
          <w:iCs/>
        </w:rPr>
        <w:tab/>
      </w:r>
      <w:r>
        <w:t>perclus</w:t>
      </w:r>
    </w:p>
    <w:p w14:paraId="7C26CB18" w14:textId="77777777" w:rsidR="00067E2E" w:rsidRDefault="00A0702C">
      <w:pPr>
        <w:pStyle w:val="effectus"/>
      </w:pPr>
      <w:r>
        <w:rPr>
          <w:b/>
          <w:iCs/>
        </w:rPr>
        <w:t>Membrum</w:t>
      </w:r>
      <w:r>
        <w:rPr>
          <w:iCs/>
        </w:rPr>
        <w:tab/>
      </w:r>
      <w:r>
        <w:t>membre</w:t>
      </w:r>
    </w:p>
    <w:p w14:paraId="774A5F69" w14:textId="77777777" w:rsidR="00067E2E" w:rsidRDefault="00A0702C">
      <w:pPr>
        <w:pStyle w:val="effectus"/>
      </w:pPr>
      <w:r>
        <w:rPr>
          <w:b/>
          <w:iCs/>
        </w:rPr>
        <w:t>Membrum virile</w:t>
      </w:r>
      <w:r>
        <w:rPr>
          <w:iCs/>
        </w:rPr>
        <w:tab/>
      </w:r>
      <w:r>
        <w:t>membre viril</w:t>
      </w:r>
    </w:p>
    <w:p w14:paraId="7B3B3D8C" w14:textId="77777777" w:rsidR="00067E2E" w:rsidRDefault="00A0702C">
      <w:pPr>
        <w:pStyle w:val="effectus"/>
      </w:pPr>
      <w:r>
        <w:rPr>
          <w:b/>
          <w:iCs/>
        </w:rPr>
        <w:t>Memoria</w:t>
      </w:r>
      <w:r>
        <w:rPr>
          <w:iCs/>
        </w:rPr>
        <w:tab/>
      </w:r>
      <w:r>
        <w:t>mémoire</w:t>
      </w:r>
    </w:p>
    <w:p w14:paraId="2AB50E2F" w14:textId="77777777" w:rsidR="00067E2E" w:rsidRDefault="00A0702C">
      <w:pPr>
        <w:pStyle w:val="effectus"/>
      </w:pPr>
      <w:r>
        <w:rPr>
          <w:b/>
          <w:iCs/>
        </w:rPr>
        <w:t>Menagogus</w:t>
      </w:r>
      <w:r>
        <w:rPr>
          <w:iCs/>
        </w:rPr>
        <w:tab/>
      </w:r>
      <w:r>
        <w:t>ménagogue</w:t>
      </w:r>
    </w:p>
    <w:p w14:paraId="7EEDF152" w14:textId="77777777" w:rsidR="00067E2E" w:rsidRDefault="00A0702C">
      <w:pPr>
        <w:pStyle w:val="effectus"/>
      </w:pPr>
      <w:r>
        <w:rPr>
          <w:b/>
          <w:iCs/>
        </w:rPr>
        <w:t>Meningeus</w:t>
      </w:r>
      <w:r>
        <w:rPr>
          <w:iCs/>
        </w:rPr>
        <w:tab/>
      </w:r>
      <w:r>
        <w:t>méningé</w:t>
      </w:r>
    </w:p>
    <w:p w14:paraId="094FC53D" w14:textId="77777777" w:rsidR="00067E2E" w:rsidRDefault="00A0702C">
      <w:pPr>
        <w:pStyle w:val="effectus"/>
      </w:pPr>
      <w:r>
        <w:rPr>
          <w:b/>
          <w:iCs/>
        </w:rPr>
        <w:t>Meningo-gastricus</w:t>
      </w:r>
      <w:r>
        <w:rPr>
          <w:iCs/>
        </w:rPr>
        <w:tab/>
      </w:r>
      <w:r>
        <w:t>méningo-gastrique</w:t>
      </w:r>
    </w:p>
    <w:p w14:paraId="544E5EBF" w14:textId="77777777" w:rsidR="00067E2E" w:rsidRDefault="00A0702C">
      <w:pPr>
        <w:pStyle w:val="effectus"/>
      </w:pPr>
      <w:r>
        <w:rPr>
          <w:b/>
          <w:iCs/>
        </w:rPr>
        <w:t>Meningophylax</w:t>
      </w:r>
      <w:r>
        <w:rPr>
          <w:b/>
          <w:iCs/>
        </w:rPr>
        <w:tab/>
      </w:r>
      <w:r>
        <w:t>meningophylax</w:t>
      </w:r>
    </w:p>
    <w:p w14:paraId="5D9597F5" w14:textId="77777777" w:rsidR="00067E2E" w:rsidRDefault="00A0702C">
      <w:pPr>
        <w:pStyle w:val="effectus"/>
      </w:pPr>
      <w:r>
        <w:rPr>
          <w:b/>
          <w:iCs/>
        </w:rPr>
        <w:t>Meninx</w:t>
      </w:r>
      <w:r>
        <w:rPr>
          <w:iCs/>
        </w:rPr>
        <w:tab/>
      </w:r>
      <w:r>
        <w:t>méninge</w:t>
      </w:r>
    </w:p>
    <w:p w14:paraId="4EF37249" w14:textId="77777777" w:rsidR="00067E2E" w:rsidRDefault="00A0702C">
      <w:pPr>
        <w:pStyle w:val="effectus"/>
      </w:pPr>
      <w:r>
        <w:rPr>
          <w:b/>
          <w:iCs/>
        </w:rPr>
        <w:t>Menses</w:t>
      </w:r>
      <w:r>
        <w:rPr>
          <w:iCs/>
        </w:rPr>
        <w:tab/>
        <w:t>m</w:t>
      </w:r>
      <w:r>
        <w:t>ois</w:t>
      </w:r>
    </w:p>
    <w:p w14:paraId="6C744404" w14:textId="77777777" w:rsidR="00067E2E" w:rsidRDefault="00A0702C">
      <w:pPr>
        <w:pStyle w:val="effectus"/>
      </w:pPr>
      <w:r>
        <w:rPr>
          <w:b/>
          <w:iCs/>
        </w:rPr>
        <w:t>Menstrua</w:t>
      </w:r>
      <w:r>
        <w:rPr>
          <w:iCs/>
        </w:rPr>
        <w:tab/>
      </w:r>
      <w:r>
        <w:t>menstrues</w:t>
      </w:r>
    </w:p>
    <w:p w14:paraId="43624411" w14:textId="77777777" w:rsidR="00067E2E" w:rsidRDefault="00A0702C">
      <w:pPr>
        <w:pStyle w:val="effectus"/>
      </w:pPr>
      <w:r>
        <w:rPr>
          <w:b/>
          <w:iCs/>
        </w:rPr>
        <w:t>Menstruatio</w:t>
      </w:r>
      <w:r>
        <w:rPr>
          <w:iCs/>
        </w:rPr>
        <w:tab/>
      </w:r>
      <w:r>
        <w:t>menstruation</w:t>
      </w:r>
    </w:p>
    <w:p w14:paraId="2BDA0855" w14:textId="77777777" w:rsidR="00067E2E" w:rsidRDefault="00A0702C">
      <w:pPr>
        <w:pStyle w:val="effectus"/>
      </w:pPr>
      <w:r>
        <w:rPr>
          <w:b/>
          <w:iCs/>
        </w:rPr>
        <w:t>Menstruum</w:t>
      </w:r>
      <w:r>
        <w:rPr>
          <w:iCs/>
        </w:rPr>
        <w:tab/>
      </w:r>
      <w:r>
        <w:t>menstrue</w:t>
      </w:r>
    </w:p>
    <w:p w14:paraId="667E7BA5" w14:textId="77777777" w:rsidR="00067E2E" w:rsidRDefault="00A0702C">
      <w:pPr>
        <w:pStyle w:val="effectus"/>
      </w:pPr>
      <w:r>
        <w:rPr>
          <w:b/>
          <w:iCs/>
        </w:rPr>
        <w:t>Menstruus</w:t>
      </w:r>
      <w:r>
        <w:tab/>
        <w:t>menstruel</w:t>
      </w:r>
    </w:p>
    <w:p w14:paraId="1D5A4FD2" w14:textId="77777777" w:rsidR="00067E2E" w:rsidRDefault="00A0702C">
      <w:pPr>
        <w:pStyle w:val="effectus"/>
      </w:pPr>
      <w:r>
        <w:rPr>
          <w:b/>
          <w:iCs/>
        </w:rPr>
        <w:t>Mentagra</w:t>
      </w:r>
      <w:r>
        <w:rPr>
          <w:iCs/>
        </w:rPr>
        <w:tab/>
      </w:r>
      <w:r>
        <w:t>gale</w:t>
      </w:r>
    </w:p>
    <w:p w14:paraId="2CB4EDD4" w14:textId="77777777" w:rsidR="00067E2E" w:rsidRDefault="00A0702C">
      <w:pPr>
        <w:pStyle w:val="effectus"/>
      </w:pPr>
      <w:r>
        <w:rPr>
          <w:b/>
          <w:iCs/>
        </w:rPr>
        <w:t>Mentalis</w:t>
      </w:r>
      <w:r>
        <w:rPr>
          <w:iCs/>
        </w:rPr>
        <w:tab/>
      </w:r>
      <w:r>
        <w:t>mentonnier</w:t>
      </w:r>
    </w:p>
    <w:p w14:paraId="34149CE2" w14:textId="77777777" w:rsidR="00067E2E" w:rsidRDefault="00A0702C">
      <w:pPr>
        <w:pStyle w:val="effectus"/>
      </w:pPr>
      <w:r>
        <w:rPr>
          <w:b/>
          <w:iCs/>
        </w:rPr>
        <w:t>Mentulagra</w:t>
      </w:r>
      <w:r>
        <w:rPr>
          <w:iCs/>
        </w:rPr>
        <w:tab/>
      </w:r>
      <w:r>
        <w:t>mentulagre</w:t>
      </w:r>
    </w:p>
    <w:p w14:paraId="15D34CCA" w14:textId="77777777" w:rsidR="00067E2E" w:rsidRDefault="00A0702C">
      <w:pPr>
        <w:pStyle w:val="effectus"/>
      </w:pPr>
      <w:r>
        <w:rPr>
          <w:b/>
          <w:iCs/>
        </w:rPr>
        <w:t>Mentum</w:t>
      </w:r>
      <w:r>
        <w:rPr>
          <w:iCs/>
        </w:rPr>
        <w:tab/>
      </w:r>
      <w:r>
        <w:t>menton</w:t>
      </w:r>
    </w:p>
    <w:p w14:paraId="6635AE2F" w14:textId="77777777" w:rsidR="00067E2E" w:rsidRDefault="00A0702C">
      <w:pPr>
        <w:pStyle w:val="effectus"/>
      </w:pPr>
      <w:r>
        <w:rPr>
          <w:b/>
          <w:iCs/>
        </w:rPr>
        <w:t>Mephiticus</w:t>
      </w:r>
      <w:r>
        <w:rPr>
          <w:iCs/>
        </w:rPr>
        <w:tab/>
        <w:t>m</w:t>
      </w:r>
      <w:r>
        <w:t>éphitique</w:t>
      </w:r>
    </w:p>
    <w:p w14:paraId="346821E2" w14:textId="77777777" w:rsidR="00067E2E" w:rsidRDefault="00A0702C">
      <w:pPr>
        <w:pStyle w:val="effectus"/>
      </w:pPr>
      <w:r>
        <w:rPr>
          <w:b/>
          <w:iCs/>
        </w:rPr>
        <w:t>Mephitis</w:t>
      </w:r>
      <w:r>
        <w:rPr>
          <w:iCs/>
        </w:rPr>
        <w:tab/>
      </w:r>
      <w:r>
        <w:t>mofette</w:t>
      </w:r>
    </w:p>
    <w:p w14:paraId="19E8A8A8" w14:textId="77777777" w:rsidR="00067E2E" w:rsidRDefault="00A0702C">
      <w:pPr>
        <w:pStyle w:val="effectus"/>
      </w:pPr>
      <w:r>
        <w:rPr>
          <w:b/>
          <w:iCs/>
        </w:rPr>
        <w:t>Mercurialis</w:t>
      </w:r>
      <w:r>
        <w:rPr>
          <w:iCs/>
        </w:rPr>
        <w:tab/>
      </w:r>
      <w:r>
        <w:t>mercuriel</w:t>
      </w:r>
    </w:p>
    <w:p w14:paraId="0D9AE86F" w14:textId="77777777" w:rsidR="00067E2E" w:rsidRDefault="00A0702C">
      <w:pPr>
        <w:pStyle w:val="effectus"/>
      </w:pPr>
      <w:r>
        <w:rPr>
          <w:b/>
          <w:iCs/>
        </w:rPr>
        <w:t>Mercurius</w:t>
      </w:r>
      <w:r>
        <w:rPr>
          <w:iCs/>
        </w:rPr>
        <w:tab/>
      </w:r>
      <w:r>
        <w:t>mercure</w:t>
      </w:r>
    </w:p>
    <w:p w14:paraId="0AD3B508" w14:textId="77777777" w:rsidR="00067E2E" w:rsidRDefault="00A0702C">
      <w:pPr>
        <w:pStyle w:val="effectus"/>
      </w:pPr>
      <w:r>
        <w:rPr>
          <w:b/>
          <w:iCs/>
        </w:rPr>
        <w:t>Mergus</w:t>
      </w:r>
      <w:r>
        <w:rPr>
          <w:iCs/>
        </w:rPr>
        <w:tab/>
      </w:r>
      <w:r>
        <w:t>marcotte</w:t>
      </w:r>
    </w:p>
    <w:p w14:paraId="76D4AB0D" w14:textId="77777777" w:rsidR="00067E2E" w:rsidRDefault="00A0702C">
      <w:pPr>
        <w:pStyle w:val="effectus"/>
      </w:pPr>
      <w:r>
        <w:rPr>
          <w:b/>
          <w:iCs/>
        </w:rPr>
        <w:t>Meridianus</w:t>
      </w:r>
      <w:r>
        <w:rPr>
          <w:iCs/>
        </w:rPr>
        <w:tab/>
      </w:r>
      <w:r>
        <w:t>méridien</w:t>
      </w:r>
    </w:p>
    <w:p w14:paraId="57B305EF" w14:textId="77777777" w:rsidR="00067E2E" w:rsidRDefault="00A0702C">
      <w:pPr>
        <w:pStyle w:val="effectus"/>
      </w:pPr>
      <w:r>
        <w:rPr>
          <w:b/>
          <w:iCs/>
        </w:rPr>
        <w:lastRenderedPageBreak/>
        <w:t>Mesentericus</w:t>
      </w:r>
      <w:r>
        <w:rPr>
          <w:iCs/>
        </w:rPr>
        <w:tab/>
      </w:r>
      <w:r>
        <w:t>mésentérique</w:t>
      </w:r>
    </w:p>
    <w:p w14:paraId="09F7978A" w14:textId="77777777" w:rsidR="00067E2E" w:rsidRDefault="00A0702C">
      <w:pPr>
        <w:pStyle w:val="effectus"/>
      </w:pPr>
      <w:r>
        <w:rPr>
          <w:b/>
          <w:iCs/>
        </w:rPr>
        <w:t>Mesenteritis</w:t>
      </w:r>
      <w:r>
        <w:rPr>
          <w:iCs/>
        </w:rPr>
        <w:tab/>
      </w:r>
      <w:r>
        <w:t>mésentérite</w:t>
      </w:r>
    </w:p>
    <w:p w14:paraId="7A7D4A51" w14:textId="77777777" w:rsidR="00067E2E" w:rsidRDefault="00A0702C">
      <w:pPr>
        <w:pStyle w:val="effectus"/>
      </w:pPr>
      <w:r>
        <w:rPr>
          <w:b/>
          <w:iCs/>
        </w:rPr>
        <w:t>Mesenterium</w:t>
      </w:r>
      <w:r>
        <w:rPr>
          <w:iCs/>
        </w:rPr>
        <w:tab/>
      </w:r>
      <w:r>
        <w:t>mésentère</w:t>
      </w:r>
    </w:p>
    <w:p w14:paraId="339906AE" w14:textId="77777777" w:rsidR="00067E2E" w:rsidRDefault="00A0702C">
      <w:pPr>
        <w:pStyle w:val="effectus"/>
      </w:pPr>
      <w:r>
        <w:rPr>
          <w:b/>
          <w:iCs/>
        </w:rPr>
        <w:t>Mesochondriacus</w:t>
      </w:r>
      <w:r>
        <w:rPr>
          <w:iCs/>
        </w:rPr>
        <w:tab/>
      </w:r>
      <w:r>
        <w:t>mésochondriaque</w:t>
      </w:r>
    </w:p>
    <w:p w14:paraId="10A2016D" w14:textId="77777777" w:rsidR="00067E2E" w:rsidRDefault="00A0702C">
      <w:pPr>
        <w:pStyle w:val="effectus"/>
      </w:pPr>
      <w:r>
        <w:rPr>
          <w:b/>
          <w:iCs/>
        </w:rPr>
        <w:t>Mesocolon</w:t>
      </w:r>
      <w:r>
        <w:rPr>
          <w:b/>
          <w:iCs/>
        </w:rPr>
        <w:tab/>
      </w:r>
      <w:r>
        <w:t>mesocolon</w:t>
      </w:r>
    </w:p>
    <w:p w14:paraId="321D7FA0" w14:textId="77777777" w:rsidR="00067E2E" w:rsidRDefault="00A0702C">
      <w:pPr>
        <w:pStyle w:val="effectus"/>
      </w:pPr>
      <w:r>
        <w:rPr>
          <w:b/>
          <w:iCs/>
        </w:rPr>
        <w:t>Mesorectum</w:t>
      </w:r>
      <w:r>
        <w:rPr>
          <w:b/>
          <w:iCs/>
        </w:rPr>
        <w:tab/>
      </w:r>
      <w:r>
        <w:t>mesorectum</w:t>
      </w:r>
    </w:p>
    <w:p w14:paraId="30B5EC7A" w14:textId="77777777" w:rsidR="00067E2E" w:rsidRDefault="00A0702C">
      <w:pPr>
        <w:pStyle w:val="effectus"/>
      </w:pPr>
      <w:r>
        <w:rPr>
          <w:b/>
          <w:iCs/>
        </w:rPr>
        <w:t>Mesothenar</w:t>
      </w:r>
      <w:r>
        <w:rPr>
          <w:b/>
          <w:iCs/>
        </w:rPr>
        <w:tab/>
      </w:r>
      <w:r>
        <w:t>mesothenar</w:t>
      </w:r>
    </w:p>
    <w:p w14:paraId="4E3DC582" w14:textId="77777777" w:rsidR="00067E2E" w:rsidRDefault="00A0702C">
      <w:pPr>
        <w:pStyle w:val="effectus"/>
      </w:pPr>
      <w:r>
        <w:rPr>
          <w:b/>
          <w:iCs/>
        </w:rPr>
        <w:t>Metacarpium</w:t>
      </w:r>
      <w:r>
        <w:rPr>
          <w:iCs/>
        </w:rPr>
        <w:tab/>
      </w:r>
      <w:r>
        <w:t>métacarpe</w:t>
      </w:r>
    </w:p>
    <w:p w14:paraId="32CEE71E" w14:textId="77777777" w:rsidR="00067E2E" w:rsidRDefault="00A0702C">
      <w:pPr>
        <w:pStyle w:val="effectus"/>
      </w:pPr>
      <w:r>
        <w:rPr>
          <w:b/>
          <w:iCs/>
        </w:rPr>
        <w:t>Metacarpius</w:t>
      </w:r>
      <w:r>
        <w:rPr>
          <w:iCs/>
        </w:rPr>
        <w:tab/>
      </w:r>
      <w:r>
        <w:t>métacarpien</w:t>
      </w:r>
    </w:p>
    <w:p w14:paraId="46852A09" w14:textId="77777777" w:rsidR="00067E2E" w:rsidRDefault="00A0702C">
      <w:pPr>
        <w:pStyle w:val="effectus"/>
      </w:pPr>
      <w:r>
        <w:rPr>
          <w:b/>
          <w:iCs/>
        </w:rPr>
        <w:t>Metachoresis</w:t>
      </w:r>
      <w:r>
        <w:tab/>
        <w:t>métachorèse</w:t>
      </w:r>
    </w:p>
    <w:p w14:paraId="7DAA87B0" w14:textId="77777777" w:rsidR="00067E2E" w:rsidRDefault="00A0702C">
      <w:pPr>
        <w:pStyle w:val="effectus"/>
      </w:pPr>
      <w:r>
        <w:rPr>
          <w:b/>
          <w:iCs/>
        </w:rPr>
        <w:t>Metallographia</w:t>
      </w:r>
      <w:r>
        <w:rPr>
          <w:iCs/>
        </w:rPr>
        <w:tab/>
      </w:r>
      <w:r>
        <w:t>métallographie</w:t>
      </w:r>
    </w:p>
    <w:p w14:paraId="122464C6" w14:textId="77777777" w:rsidR="00067E2E" w:rsidRDefault="00A0702C">
      <w:pPr>
        <w:pStyle w:val="effectus"/>
      </w:pPr>
      <w:r>
        <w:rPr>
          <w:b/>
          <w:iCs/>
        </w:rPr>
        <w:t>Metallum</w:t>
      </w:r>
      <w:r>
        <w:tab/>
        <w:t>métal</w:t>
      </w:r>
    </w:p>
    <w:p w14:paraId="193AC0E5" w14:textId="77777777" w:rsidR="00067E2E" w:rsidRDefault="00A0702C">
      <w:pPr>
        <w:pStyle w:val="effectus"/>
      </w:pPr>
      <w:r>
        <w:rPr>
          <w:b/>
          <w:iCs/>
        </w:rPr>
        <w:t>Metallurgia</w:t>
      </w:r>
      <w:r>
        <w:rPr>
          <w:iCs/>
        </w:rPr>
        <w:tab/>
      </w:r>
      <w:r>
        <w:t>métallurgie</w:t>
      </w:r>
    </w:p>
    <w:p w14:paraId="7E06D72C" w14:textId="77777777" w:rsidR="00067E2E" w:rsidRDefault="00A0702C">
      <w:pPr>
        <w:pStyle w:val="effectus"/>
      </w:pPr>
      <w:r>
        <w:rPr>
          <w:b/>
          <w:iCs/>
        </w:rPr>
        <w:t>Metamorphosis</w:t>
      </w:r>
      <w:r>
        <w:rPr>
          <w:iCs/>
        </w:rPr>
        <w:tab/>
      </w:r>
      <w:r>
        <w:t>métamorphose</w:t>
      </w:r>
    </w:p>
    <w:p w14:paraId="6779A5D9" w14:textId="77777777" w:rsidR="00067E2E" w:rsidRDefault="00A0702C">
      <w:pPr>
        <w:pStyle w:val="effectus"/>
      </w:pPr>
      <w:r>
        <w:rPr>
          <w:b/>
          <w:iCs/>
        </w:rPr>
        <w:t>Metaphosis</w:t>
      </w:r>
      <w:r>
        <w:tab/>
        <w:t>métaphose</w:t>
      </w:r>
    </w:p>
    <w:p w14:paraId="40DC6134" w14:textId="77777777" w:rsidR="00067E2E" w:rsidRDefault="00A0702C">
      <w:pPr>
        <w:pStyle w:val="effectus"/>
      </w:pPr>
      <w:r>
        <w:rPr>
          <w:b/>
          <w:iCs/>
        </w:rPr>
        <w:t>Metaphysicus</w:t>
      </w:r>
      <w:r>
        <w:rPr>
          <w:iCs/>
        </w:rPr>
        <w:tab/>
      </w:r>
      <w:r>
        <w:t>métaphysique</w:t>
      </w:r>
    </w:p>
    <w:p w14:paraId="6189ECE4" w14:textId="77777777" w:rsidR="00067E2E" w:rsidRDefault="00A0702C">
      <w:pPr>
        <w:pStyle w:val="effectus"/>
      </w:pPr>
      <w:r>
        <w:rPr>
          <w:b/>
          <w:iCs/>
        </w:rPr>
        <w:t>Metaptosis</w:t>
      </w:r>
      <w:r>
        <w:rPr>
          <w:iCs/>
        </w:rPr>
        <w:tab/>
      </w:r>
      <w:r>
        <w:t>métaptose</w:t>
      </w:r>
    </w:p>
    <w:p w14:paraId="0351E157" w14:textId="77777777" w:rsidR="00067E2E" w:rsidRDefault="00A0702C">
      <w:pPr>
        <w:pStyle w:val="effectus"/>
      </w:pPr>
      <w:r>
        <w:rPr>
          <w:b/>
          <w:iCs/>
        </w:rPr>
        <w:t>Metastasis</w:t>
      </w:r>
      <w:r>
        <w:rPr>
          <w:iCs/>
        </w:rPr>
        <w:tab/>
      </w:r>
      <w:r>
        <w:t>métastase</w:t>
      </w:r>
    </w:p>
    <w:p w14:paraId="773E7967" w14:textId="77777777" w:rsidR="00067E2E" w:rsidRDefault="00A0702C">
      <w:pPr>
        <w:pStyle w:val="effectus"/>
      </w:pPr>
      <w:r>
        <w:rPr>
          <w:b/>
          <w:iCs/>
        </w:rPr>
        <w:t>Metastaticus</w:t>
      </w:r>
      <w:r>
        <w:rPr>
          <w:iCs/>
        </w:rPr>
        <w:tab/>
      </w:r>
      <w:r>
        <w:t>métastatique</w:t>
      </w:r>
    </w:p>
    <w:p w14:paraId="32C46A78" w14:textId="77777777" w:rsidR="00067E2E" w:rsidRDefault="00A0702C">
      <w:pPr>
        <w:pStyle w:val="effectus"/>
      </w:pPr>
      <w:r>
        <w:rPr>
          <w:b/>
          <w:iCs/>
        </w:rPr>
        <w:t>Metasyncrisis</w:t>
      </w:r>
      <w:r>
        <w:rPr>
          <w:iCs/>
        </w:rPr>
        <w:tab/>
      </w:r>
      <w:r>
        <w:t>métasyncrisie</w:t>
      </w:r>
    </w:p>
    <w:p w14:paraId="3435465A" w14:textId="77777777" w:rsidR="00067E2E" w:rsidRDefault="00A0702C">
      <w:pPr>
        <w:pStyle w:val="effectus"/>
      </w:pPr>
      <w:r>
        <w:rPr>
          <w:b/>
          <w:iCs/>
        </w:rPr>
        <w:t>Metatarsius</w:t>
      </w:r>
      <w:r>
        <w:rPr>
          <w:iCs/>
        </w:rPr>
        <w:tab/>
      </w:r>
      <w:r>
        <w:t>métatarsien</w:t>
      </w:r>
    </w:p>
    <w:p w14:paraId="7AD8AC7B" w14:textId="77777777" w:rsidR="00067E2E" w:rsidRDefault="00A0702C">
      <w:pPr>
        <w:pStyle w:val="effectus"/>
      </w:pPr>
      <w:r>
        <w:rPr>
          <w:b/>
          <w:iCs/>
        </w:rPr>
        <w:t>Metatarsus</w:t>
      </w:r>
      <w:r>
        <w:rPr>
          <w:iCs/>
        </w:rPr>
        <w:tab/>
      </w:r>
      <w:r>
        <w:t>métatarse</w:t>
      </w:r>
    </w:p>
    <w:p w14:paraId="655DD6F4" w14:textId="77777777" w:rsidR="00067E2E" w:rsidRDefault="00A0702C">
      <w:pPr>
        <w:pStyle w:val="effectus"/>
      </w:pPr>
      <w:r>
        <w:rPr>
          <w:b/>
          <w:iCs/>
        </w:rPr>
        <w:t>Metathesis</w:t>
      </w:r>
      <w:r>
        <w:rPr>
          <w:iCs/>
        </w:rPr>
        <w:tab/>
      </w:r>
      <w:r>
        <w:t>métathèse</w:t>
      </w:r>
    </w:p>
    <w:p w14:paraId="5C0C3A9C" w14:textId="77777777" w:rsidR="00067E2E" w:rsidRDefault="00A0702C">
      <w:pPr>
        <w:pStyle w:val="effectus"/>
      </w:pPr>
      <w:r>
        <w:rPr>
          <w:b/>
          <w:iCs/>
        </w:rPr>
        <w:t>Metemptosis</w:t>
      </w:r>
      <w:r>
        <w:rPr>
          <w:iCs/>
        </w:rPr>
        <w:tab/>
        <w:t>m</w:t>
      </w:r>
      <w:r>
        <w:t>étemptose</w:t>
      </w:r>
    </w:p>
    <w:p w14:paraId="5C31690F" w14:textId="77777777" w:rsidR="00067E2E" w:rsidRDefault="00A0702C">
      <w:pPr>
        <w:pStyle w:val="effectus"/>
      </w:pPr>
      <w:r>
        <w:rPr>
          <w:b/>
          <w:iCs/>
        </w:rPr>
        <w:t>Meteorograp</w:t>
      </w:r>
      <w:r>
        <w:rPr>
          <w:b/>
          <w:iCs/>
        </w:rPr>
        <w:t>hia</w:t>
      </w:r>
      <w:r>
        <w:rPr>
          <w:iCs/>
        </w:rPr>
        <w:tab/>
      </w:r>
      <w:r>
        <w:t>météorographie</w:t>
      </w:r>
    </w:p>
    <w:p w14:paraId="6E983DFC" w14:textId="77777777" w:rsidR="00067E2E" w:rsidRDefault="00A0702C">
      <w:pPr>
        <w:pStyle w:val="effectus"/>
      </w:pPr>
      <w:r>
        <w:rPr>
          <w:b/>
          <w:iCs/>
        </w:rPr>
        <w:t>Meteorologia</w:t>
      </w:r>
      <w:r>
        <w:tab/>
        <w:t>météorologie</w:t>
      </w:r>
    </w:p>
    <w:p w14:paraId="618EEF12" w14:textId="77777777" w:rsidR="00067E2E" w:rsidRDefault="00A0702C">
      <w:pPr>
        <w:pStyle w:val="effectus"/>
      </w:pPr>
      <w:r>
        <w:rPr>
          <w:b/>
          <w:iCs/>
        </w:rPr>
        <w:t>Meteorus</w:t>
      </w:r>
      <w:r>
        <w:rPr>
          <w:iCs/>
        </w:rPr>
        <w:tab/>
      </w:r>
      <w:r>
        <w:t>météore</w:t>
      </w:r>
    </w:p>
    <w:p w14:paraId="43766F90" w14:textId="77777777" w:rsidR="00067E2E" w:rsidRDefault="00A0702C">
      <w:pPr>
        <w:pStyle w:val="effectus"/>
      </w:pPr>
      <w:r>
        <w:rPr>
          <w:b/>
          <w:iCs/>
        </w:rPr>
        <w:t>Methodus</w:t>
      </w:r>
      <w:r>
        <w:rPr>
          <w:iCs/>
        </w:rPr>
        <w:tab/>
      </w:r>
      <w:r>
        <w:t>méthode</w:t>
      </w:r>
    </w:p>
    <w:p w14:paraId="31A2C1FA" w14:textId="77777777" w:rsidR="00067E2E" w:rsidRDefault="00A0702C">
      <w:pPr>
        <w:pStyle w:val="effectus"/>
      </w:pPr>
      <w:r>
        <w:rPr>
          <w:b/>
          <w:iCs/>
        </w:rPr>
        <w:t>Metoposcopia</w:t>
      </w:r>
      <w:r>
        <w:rPr>
          <w:iCs/>
        </w:rPr>
        <w:tab/>
      </w:r>
      <w:r>
        <w:t>métoposcopie</w:t>
      </w:r>
    </w:p>
    <w:p w14:paraId="4BF8656B" w14:textId="77777777" w:rsidR="00067E2E" w:rsidRDefault="00A0702C">
      <w:pPr>
        <w:pStyle w:val="effectus"/>
      </w:pPr>
      <w:r>
        <w:rPr>
          <w:b/>
          <w:iCs/>
        </w:rPr>
        <w:t>Metrenchytes</w:t>
      </w:r>
      <w:r>
        <w:rPr>
          <w:iCs/>
        </w:rPr>
        <w:tab/>
      </w:r>
      <w:r>
        <w:t>métrenchyte</w:t>
      </w:r>
    </w:p>
    <w:p w14:paraId="13578C4C" w14:textId="77777777" w:rsidR="00067E2E" w:rsidRDefault="00A0702C">
      <w:pPr>
        <w:pStyle w:val="effectus"/>
      </w:pPr>
      <w:r>
        <w:rPr>
          <w:b/>
          <w:iCs/>
        </w:rPr>
        <w:t>Métriopathia</w:t>
      </w:r>
      <w:r>
        <w:rPr>
          <w:iCs/>
        </w:rPr>
        <w:tab/>
      </w:r>
      <w:r>
        <w:t>métriopathie</w:t>
      </w:r>
    </w:p>
    <w:p w14:paraId="20ADEB98" w14:textId="77777777" w:rsidR="00067E2E" w:rsidRDefault="00A0702C">
      <w:pPr>
        <w:pStyle w:val="effectus"/>
      </w:pPr>
      <w:r>
        <w:rPr>
          <w:b/>
          <w:iCs/>
        </w:rPr>
        <w:t>Metritis</w:t>
      </w:r>
      <w:r>
        <w:tab/>
        <w:t>métrite</w:t>
      </w:r>
    </w:p>
    <w:p w14:paraId="4B33F199" w14:textId="77777777" w:rsidR="00067E2E" w:rsidRDefault="00A0702C">
      <w:pPr>
        <w:pStyle w:val="effectus"/>
      </w:pPr>
      <w:r>
        <w:rPr>
          <w:b/>
          <w:iCs/>
        </w:rPr>
        <w:t>Metrorrhagia</w:t>
      </w:r>
      <w:r>
        <w:rPr>
          <w:iCs/>
        </w:rPr>
        <w:tab/>
      </w:r>
      <w:r>
        <w:t>métrorrhagie</w:t>
      </w:r>
    </w:p>
    <w:p w14:paraId="22C84A15" w14:textId="77777777" w:rsidR="00067E2E" w:rsidRDefault="00A0702C">
      <w:pPr>
        <w:pStyle w:val="effectus"/>
      </w:pPr>
      <w:r>
        <w:rPr>
          <w:b/>
          <w:iCs/>
        </w:rPr>
        <w:t>Metrum</w:t>
      </w:r>
      <w:r>
        <w:rPr>
          <w:iCs/>
        </w:rPr>
        <w:tab/>
      </w:r>
      <w:r>
        <w:t>mesure</w:t>
      </w:r>
      <w:r>
        <w:tab/>
        <w:t>mètre</w:t>
      </w:r>
    </w:p>
    <w:p w14:paraId="78CED6C0" w14:textId="77777777" w:rsidR="00067E2E" w:rsidRDefault="00A0702C">
      <w:pPr>
        <w:pStyle w:val="effectus"/>
      </w:pPr>
      <w:r>
        <w:rPr>
          <w:b/>
          <w:iCs/>
        </w:rPr>
        <w:t>Miasma</w:t>
      </w:r>
      <w:r>
        <w:rPr>
          <w:iCs/>
        </w:rPr>
        <w:tab/>
      </w:r>
      <w:r>
        <w:t>miasme</w:t>
      </w:r>
    </w:p>
    <w:p w14:paraId="32117CC3" w14:textId="77777777" w:rsidR="00067E2E" w:rsidRDefault="00A0702C">
      <w:pPr>
        <w:pStyle w:val="effectus"/>
      </w:pPr>
      <w:r>
        <w:rPr>
          <w:b/>
          <w:iCs/>
        </w:rPr>
        <w:t>Microcosmus</w:t>
      </w:r>
      <w:r>
        <w:rPr>
          <w:iCs/>
        </w:rPr>
        <w:tab/>
      </w:r>
      <w:r>
        <w:t>microcosme</w:t>
      </w:r>
    </w:p>
    <w:p w14:paraId="63EC05CD" w14:textId="77777777" w:rsidR="00067E2E" w:rsidRDefault="00A0702C">
      <w:pPr>
        <w:pStyle w:val="effectus"/>
      </w:pPr>
      <w:r>
        <w:rPr>
          <w:b/>
          <w:iCs/>
        </w:rPr>
        <w:t>Microcousticus</w:t>
      </w:r>
      <w:r>
        <w:rPr>
          <w:iCs/>
        </w:rPr>
        <w:tab/>
      </w:r>
      <w:r>
        <w:t>microcoustique</w:t>
      </w:r>
    </w:p>
    <w:p w14:paraId="70A775D1" w14:textId="77777777" w:rsidR="00067E2E" w:rsidRDefault="00A0702C">
      <w:pPr>
        <w:pStyle w:val="effectus"/>
      </w:pPr>
      <w:r>
        <w:rPr>
          <w:b/>
          <w:iCs/>
        </w:rPr>
        <w:t>Micrographia</w:t>
      </w:r>
      <w:r>
        <w:rPr>
          <w:iCs/>
        </w:rPr>
        <w:tab/>
      </w:r>
      <w:r>
        <w:t>micrographie</w:t>
      </w:r>
    </w:p>
    <w:p w14:paraId="635FC5CA" w14:textId="77777777" w:rsidR="00067E2E" w:rsidRDefault="00A0702C">
      <w:pPr>
        <w:pStyle w:val="effectus"/>
      </w:pPr>
      <w:r>
        <w:rPr>
          <w:b/>
          <w:iCs/>
        </w:rPr>
        <w:t>Microlepidorus</w:t>
      </w:r>
      <w:r>
        <w:rPr>
          <w:iCs/>
        </w:rPr>
        <w:tab/>
      </w:r>
      <w:r>
        <w:t>microlépidore</w:t>
      </w:r>
    </w:p>
    <w:p w14:paraId="6C33C1C1" w14:textId="77777777" w:rsidR="00067E2E" w:rsidRDefault="00A0702C">
      <w:pPr>
        <w:pStyle w:val="effectus"/>
      </w:pPr>
      <w:r>
        <w:rPr>
          <w:b/>
          <w:iCs/>
        </w:rPr>
        <w:t>Micrometrum</w:t>
      </w:r>
      <w:r>
        <w:rPr>
          <w:iCs/>
        </w:rPr>
        <w:tab/>
      </w:r>
      <w:r>
        <w:t>micromètre</w:t>
      </w:r>
    </w:p>
    <w:p w14:paraId="189CEE1F" w14:textId="77777777" w:rsidR="00067E2E" w:rsidRDefault="00A0702C">
      <w:pPr>
        <w:pStyle w:val="effectus"/>
      </w:pPr>
      <w:r>
        <w:rPr>
          <w:b/>
          <w:iCs/>
        </w:rPr>
        <w:t>Microphonus</w:t>
      </w:r>
      <w:r>
        <w:rPr>
          <w:iCs/>
        </w:rPr>
        <w:tab/>
      </w:r>
      <w:r>
        <w:t>microphone</w:t>
      </w:r>
    </w:p>
    <w:p w14:paraId="5767C90B" w14:textId="77777777" w:rsidR="00067E2E" w:rsidRDefault="00A0702C">
      <w:pPr>
        <w:pStyle w:val="effectus"/>
      </w:pPr>
      <w:r>
        <w:rPr>
          <w:b/>
          <w:iCs/>
        </w:rPr>
        <w:t>Microscopium</w:t>
      </w:r>
      <w:r>
        <w:rPr>
          <w:iCs/>
        </w:rPr>
        <w:tab/>
        <w:t>m</w:t>
      </w:r>
      <w:r>
        <w:t>icroscope</w:t>
      </w:r>
    </w:p>
    <w:p w14:paraId="43988429" w14:textId="77777777" w:rsidR="00067E2E" w:rsidRDefault="00A0702C">
      <w:pPr>
        <w:pStyle w:val="effectus"/>
      </w:pPr>
      <w:r>
        <w:rPr>
          <w:b/>
          <w:iCs/>
        </w:rPr>
        <w:t>Miliaris</w:t>
      </w:r>
      <w:r>
        <w:rPr>
          <w:iCs/>
        </w:rPr>
        <w:tab/>
      </w:r>
      <w:r>
        <w:t>miliaire</w:t>
      </w:r>
    </w:p>
    <w:p w14:paraId="4D12F894" w14:textId="77777777" w:rsidR="00067E2E" w:rsidRDefault="00A0702C">
      <w:pPr>
        <w:pStyle w:val="effectus"/>
      </w:pPr>
      <w:r>
        <w:rPr>
          <w:b/>
          <w:iCs/>
        </w:rPr>
        <w:t>Milligramma</w:t>
      </w:r>
      <w:r>
        <w:rPr>
          <w:iCs/>
        </w:rPr>
        <w:tab/>
      </w:r>
      <w:r>
        <w:t>milligramme</w:t>
      </w:r>
    </w:p>
    <w:p w14:paraId="6BD71DE1" w14:textId="77777777" w:rsidR="00067E2E" w:rsidRDefault="00A0702C">
      <w:pPr>
        <w:pStyle w:val="effectus"/>
      </w:pPr>
      <w:r>
        <w:rPr>
          <w:b/>
          <w:iCs/>
        </w:rPr>
        <w:t>Millimetrum</w:t>
      </w:r>
      <w:r>
        <w:tab/>
        <w:t>millimètre</w:t>
      </w:r>
    </w:p>
    <w:p w14:paraId="36A231F5" w14:textId="77777777" w:rsidR="00067E2E" w:rsidRDefault="00A0702C">
      <w:pPr>
        <w:pStyle w:val="effectus"/>
      </w:pPr>
      <w:r>
        <w:rPr>
          <w:b/>
          <w:iCs/>
        </w:rPr>
        <w:t>Milohyoideus</w:t>
      </w:r>
      <w:r>
        <w:rPr>
          <w:iCs/>
        </w:rPr>
        <w:tab/>
      </w:r>
      <w:r>
        <w:t>milohyoïdien</w:t>
      </w:r>
    </w:p>
    <w:p w14:paraId="0763492B" w14:textId="77777777" w:rsidR="00067E2E" w:rsidRDefault="00A0702C">
      <w:pPr>
        <w:pStyle w:val="effectus"/>
      </w:pPr>
      <w:r>
        <w:rPr>
          <w:b/>
          <w:iCs/>
        </w:rPr>
        <w:t>Milphosis</w:t>
      </w:r>
      <w:r>
        <w:tab/>
      </w:r>
      <w:r>
        <w:t>milphose</w:t>
      </w:r>
    </w:p>
    <w:p w14:paraId="06FA9CD7" w14:textId="77777777" w:rsidR="00067E2E" w:rsidRDefault="00A0702C">
      <w:pPr>
        <w:pStyle w:val="effectus"/>
      </w:pPr>
      <w:r>
        <w:rPr>
          <w:b/>
          <w:iCs/>
        </w:rPr>
        <w:t>Mineralis</w:t>
      </w:r>
      <w:r>
        <w:rPr>
          <w:iCs/>
        </w:rPr>
        <w:tab/>
      </w:r>
      <w:r>
        <w:t>minéral</w:t>
      </w:r>
    </w:p>
    <w:p w14:paraId="575F89A5" w14:textId="77777777" w:rsidR="00067E2E" w:rsidRDefault="00A0702C">
      <w:pPr>
        <w:pStyle w:val="effectus"/>
      </w:pPr>
      <w:r>
        <w:rPr>
          <w:b/>
          <w:iCs/>
        </w:rPr>
        <w:t>Mineralogia</w:t>
      </w:r>
      <w:r>
        <w:rPr>
          <w:iCs/>
        </w:rPr>
        <w:tab/>
      </w:r>
      <w:r>
        <w:t>minéralogie</w:t>
      </w:r>
    </w:p>
    <w:p w14:paraId="073058DC" w14:textId="77777777" w:rsidR="00067E2E" w:rsidRDefault="00A0702C">
      <w:pPr>
        <w:pStyle w:val="effectus"/>
      </w:pPr>
      <w:r>
        <w:rPr>
          <w:b/>
          <w:iCs/>
        </w:rPr>
        <w:t>Minoratio</w:t>
      </w:r>
      <w:r>
        <w:rPr>
          <w:iCs/>
        </w:rPr>
        <w:tab/>
      </w:r>
      <w:r>
        <w:t>minoration</w:t>
      </w:r>
    </w:p>
    <w:p w14:paraId="64CDA232" w14:textId="77777777" w:rsidR="00067E2E" w:rsidRDefault="00A0702C">
      <w:pPr>
        <w:pStyle w:val="effectus"/>
      </w:pPr>
      <w:r>
        <w:rPr>
          <w:b/>
          <w:iCs/>
        </w:rPr>
        <w:t>Minorans</w:t>
      </w:r>
      <w:r>
        <w:rPr>
          <w:iCs/>
        </w:rPr>
        <w:tab/>
      </w:r>
      <w:r>
        <w:t>minoratif</w:t>
      </w:r>
    </w:p>
    <w:p w14:paraId="3FD453CC" w14:textId="77777777" w:rsidR="00067E2E" w:rsidRDefault="00A0702C">
      <w:pPr>
        <w:pStyle w:val="effectus"/>
      </w:pPr>
      <w:r>
        <w:rPr>
          <w:b/>
          <w:iCs/>
        </w:rPr>
        <w:t>Misanthropia.</w:t>
      </w:r>
      <w:r>
        <w:rPr>
          <w:iCs/>
        </w:rPr>
        <w:tab/>
        <w:t>mi</w:t>
      </w:r>
      <w:r>
        <w:t>santhropie</w:t>
      </w:r>
    </w:p>
    <w:p w14:paraId="4F9F87B5" w14:textId="77777777" w:rsidR="00067E2E" w:rsidRDefault="00A0702C">
      <w:pPr>
        <w:pStyle w:val="effectus"/>
      </w:pPr>
      <w:r>
        <w:rPr>
          <w:b/>
          <w:iCs/>
        </w:rPr>
        <w:t>Miserere</w:t>
      </w:r>
      <w:r>
        <w:rPr>
          <w:b/>
          <w:iCs/>
        </w:rPr>
        <w:tab/>
      </w:r>
      <w:r>
        <w:t>miserere</w:t>
      </w:r>
    </w:p>
    <w:p w14:paraId="36261959" w14:textId="77777777" w:rsidR="00067E2E" w:rsidRDefault="00A0702C">
      <w:pPr>
        <w:pStyle w:val="effectus"/>
      </w:pPr>
      <w:r>
        <w:rPr>
          <w:b/>
          <w:iCs/>
        </w:rPr>
        <w:t>Mitella</w:t>
      </w:r>
      <w:r>
        <w:rPr>
          <w:iCs/>
        </w:rPr>
        <w:tab/>
      </w:r>
      <w:r>
        <w:t>écharpe</w:t>
      </w:r>
    </w:p>
    <w:p w14:paraId="6EA74911" w14:textId="77777777" w:rsidR="00067E2E" w:rsidRDefault="00A0702C">
      <w:pPr>
        <w:pStyle w:val="effectus"/>
      </w:pPr>
      <w:r>
        <w:rPr>
          <w:b/>
          <w:iCs/>
        </w:rPr>
        <w:t>Mitralis</w:t>
      </w:r>
      <w:r>
        <w:rPr>
          <w:iCs/>
        </w:rPr>
        <w:tab/>
        <w:t>m</w:t>
      </w:r>
      <w:r>
        <w:t>itral</w:t>
      </w:r>
    </w:p>
    <w:p w14:paraId="22AAF3EF" w14:textId="77777777" w:rsidR="00067E2E" w:rsidRDefault="00A0702C">
      <w:pPr>
        <w:pStyle w:val="effectus"/>
      </w:pPr>
      <w:r>
        <w:rPr>
          <w:b/>
          <w:iCs/>
        </w:rPr>
        <w:t>Mixtum</w:t>
      </w:r>
      <w:r>
        <w:rPr>
          <w:iCs/>
        </w:rPr>
        <w:tab/>
      </w:r>
      <w:r>
        <w:t>mixte</w:t>
      </w:r>
    </w:p>
    <w:p w14:paraId="135CDAE3" w14:textId="77777777" w:rsidR="00067E2E" w:rsidRDefault="00A0702C">
      <w:pPr>
        <w:pStyle w:val="effectus"/>
      </w:pPr>
      <w:r>
        <w:rPr>
          <w:b/>
          <w:iCs/>
        </w:rPr>
        <w:t>Mixtura</w:t>
      </w:r>
      <w:r>
        <w:rPr>
          <w:iCs/>
        </w:rPr>
        <w:tab/>
      </w:r>
      <w:r>
        <w:t>mixtion</w:t>
      </w:r>
    </w:p>
    <w:p w14:paraId="6C45FFBE" w14:textId="77777777" w:rsidR="00067E2E" w:rsidRDefault="00A0702C">
      <w:pPr>
        <w:pStyle w:val="pb"/>
        <w:pageBreakBefore/>
      </w:pPr>
      <w:r>
        <w:lastRenderedPageBreak/>
        <w:t>[p. 400]</w:t>
      </w:r>
    </w:p>
    <w:p w14:paraId="54710E96" w14:textId="77777777" w:rsidR="00067E2E" w:rsidRDefault="00A0702C">
      <w:pPr>
        <w:pStyle w:val="effectus"/>
      </w:pPr>
      <w:r>
        <w:rPr>
          <w:b/>
          <w:iCs/>
        </w:rPr>
        <w:t>Mobilis</w:t>
      </w:r>
      <w:r>
        <w:tab/>
        <w:t>mobile</w:t>
      </w:r>
    </w:p>
    <w:p w14:paraId="1049865C" w14:textId="77777777" w:rsidR="00067E2E" w:rsidRDefault="00A0702C">
      <w:pPr>
        <w:pStyle w:val="effectus"/>
      </w:pPr>
      <w:r>
        <w:rPr>
          <w:b/>
          <w:iCs/>
        </w:rPr>
        <w:t>Moderatio</w:t>
      </w:r>
      <w:r>
        <w:rPr>
          <w:iCs/>
        </w:rPr>
        <w:tab/>
      </w:r>
      <w:r>
        <w:t>rémission</w:t>
      </w:r>
    </w:p>
    <w:p w14:paraId="6FB4202E" w14:textId="77777777" w:rsidR="00067E2E" w:rsidRDefault="00A0702C">
      <w:pPr>
        <w:pStyle w:val="effectus"/>
      </w:pPr>
      <w:r>
        <w:rPr>
          <w:b/>
          <w:iCs/>
        </w:rPr>
        <w:t>Mola</w:t>
      </w:r>
      <w:r>
        <w:rPr>
          <w:iCs/>
        </w:rPr>
        <w:tab/>
      </w:r>
      <w:r>
        <w:t>mole</w:t>
      </w:r>
    </w:p>
    <w:p w14:paraId="6C437DB8" w14:textId="77777777" w:rsidR="00067E2E" w:rsidRDefault="00A0702C">
      <w:pPr>
        <w:pStyle w:val="effectus"/>
      </w:pPr>
      <w:r>
        <w:rPr>
          <w:b/>
          <w:iCs/>
        </w:rPr>
        <w:t>Molaris</w:t>
      </w:r>
      <w:r>
        <w:tab/>
        <w:t>molaire</w:t>
      </w:r>
    </w:p>
    <w:p w14:paraId="743AE32B" w14:textId="77777777" w:rsidR="00067E2E" w:rsidRDefault="00A0702C">
      <w:pPr>
        <w:pStyle w:val="effectus"/>
      </w:pPr>
      <w:r>
        <w:rPr>
          <w:b/>
          <w:iCs/>
        </w:rPr>
        <w:t>Molecula</w:t>
      </w:r>
      <w:r>
        <w:tab/>
        <w:t>molécule</w:t>
      </w:r>
    </w:p>
    <w:p w14:paraId="1229D50C" w14:textId="77777777" w:rsidR="00067E2E" w:rsidRDefault="00A0702C">
      <w:pPr>
        <w:pStyle w:val="effectus"/>
      </w:pPr>
      <w:r>
        <w:rPr>
          <w:b/>
          <w:iCs/>
        </w:rPr>
        <w:t>Mollire</w:t>
      </w:r>
      <w:r>
        <w:rPr>
          <w:iCs/>
        </w:rPr>
        <w:tab/>
      </w:r>
      <w:r>
        <w:t>ramollir</w:t>
      </w:r>
    </w:p>
    <w:p w14:paraId="69DEDA8A" w14:textId="77777777" w:rsidR="00067E2E" w:rsidRDefault="00A0702C">
      <w:pPr>
        <w:pStyle w:val="effectus"/>
      </w:pPr>
      <w:r>
        <w:rPr>
          <w:b/>
          <w:iCs/>
        </w:rPr>
        <w:t>Molybdas</w:t>
      </w:r>
      <w:r>
        <w:rPr>
          <w:iCs/>
        </w:rPr>
        <w:tab/>
      </w:r>
      <w:r>
        <w:t>molybdate</w:t>
      </w:r>
    </w:p>
    <w:p w14:paraId="2572CE48" w14:textId="77777777" w:rsidR="00067E2E" w:rsidRDefault="00A0702C">
      <w:pPr>
        <w:pStyle w:val="effectus"/>
      </w:pPr>
      <w:r>
        <w:rPr>
          <w:b/>
          <w:iCs/>
        </w:rPr>
        <w:t>Molybdicus</w:t>
      </w:r>
      <w:r>
        <w:rPr>
          <w:iCs/>
        </w:rPr>
        <w:tab/>
      </w:r>
      <w:r>
        <w:t>molybdique</w:t>
      </w:r>
    </w:p>
    <w:p w14:paraId="40605415" w14:textId="77777777" w:rsidR="00067E2E" w:rsidRDefault="00A0702C">
      <w:pPr>
        <w:pStyle w:val="effectus"/>
      </w:pPr>
      <w:r>
        <w:rPr>
          <w:b/>
          <w:iCs/>
        </w:rPr>
        <w:t>Molybditis</w:t>
      </w:r>
      <w:r>
        <w:rPr>
          <w:iCs/>
        </w:rPr>
        <w:tab/>
      </w:r>
      <w:r>
        <w:t>molybdite</w:t>
      </w:r>
    </w:p>
    <w:p w14:paraId="4A867EBF" w14:textId="77777777" w:rsidR="00067E2E" w:rsidRDefault="00A0702C">
      <w:pPr>
        <w:pStyle w:val="effectus"/>
      </w:pPr>
      <w:r>
        <w:rPr>
          <w:b/>
          <w:iCs/>
        </w:rPr>
        <w:t>Molybdoena</w:t>
      </w:r>
      <w:r>
        <w:rPr>
          <w:iCs/>
        </w:rPr>
        <w:tab/>
      </w:r>
      <w:r>
        <w:t>molybdène</w:t>
      </w:r>
    </w:p>
    <w:p w14:paraId="24B94C6A" w14:textId="77777777" w:rsidR="00067E2E" w:rsidRDefault="00A0702C">
      <w:pPr>
        <w:pStyle w:val="effectus"/>
      </w:pPr>
      <w:r>
        <w:rPr>
          <w:b/>
          <w:iCs/>
        </w:rPr>
        <w:t>Monadelphia</w:t>
      </w:r>
      <w:r>
        <w:rPr>
          <w:iCs/>
        </w:rPr>
        <w:tab/>
      </w:r>
      <w:r>
        <w:t>monadelphie</w:t>
      </w:r>
    </w:p>
    <w:p w14:paraId="73B54EFA" w14:textId="77777777" w:rsidR="00067E2E" w:rsidRDefault="00A0702C">
      <w:pPr>
        <w:pStyle w:val="effectus"/>
      </w:pPr>
      <w:r>
        <w:rPr>
          <w:b/>
          <w:iCs/>
        </w:rPr>
        <w:t>Monades</w:t>
      </w:r>
      <w:r>
        <w:rPr>
          <w:b/>
          <w:iCs/>
        </w:rPr>
        <w:tab/>
      </w:r>
      <w:r>
        <w:t>monades</w:t>
      </w:r>
    </w:p>
    <w:p w14:paraId="0DA3D02C" w14:textId="77777777" w:rsidR="00067E2E" w:rsidRDefault="00A0702C">
      <w:pPr>
        <w:pStyle w:val="effectus"/>
      </w:pPr>
      <w:r>
        <w:rPr>
          <w:b/>
          <w:iCs/>
        </w:rPr>
        <w:t>Monandria</w:t>
      </w:r>
      <w:r>
        <w:rPr>
          <w:b/>
          <w:iCs/>
        </w:rPr>
        <w:tab/>
      </w:r>
      <w:r>
        <w:t>monandrie</w:t>
      </w:r>
    </w:p>
    <w:p w14:paraId="6075EB7E" w14:textId="77777777" w:rsidR="00067E2E" w:rsidRDefault="00A0702C">
      <w:pPr>
        <w:pStyle w:val="effectus"/>
      </w:pPr>
      <w:r>
        <w:rPr>
          <w:b/>
          <w:iCs/>
        </w:rPr>
        <w:t>Monocotyledones</w:t>
      </w:r>
      <w:r>
        <w:rPr>
          <w:iCs/>
        </w:rPr>
        <w:tab/>
        <w:t>m</w:t>
      </w:r>
      <w:r>
        <w:t>onocotylédones</w:t>
      </w:r>
    </w:p>
    <w:p w14:paraId="26D833DD" w14:textId="77777777" w:rsidR="00067E2E" w:rsidRDefault="00A0702C">
      <w:pPr>
        <w:pStyle w:val="effectus"/>
      </w:pPr>
      <w:r>
        <w:rPr>
          <w:b/>
          <w:iCs/>
        </w:rPr>
        <w:t>Monoculus</w:t>
      </w:r>
      <w:r>
        <w:rPr>
          <w:iCs/>
        </w:rPr>
        <w:tab/>
        <w:t>m</w:t>
      </w:r>
      <w:r>
        <w:t>onocule</w:t>
      </w:r>
    </w:p>
    <w:p w14:paraId="4F4A7F20" w14:textId="77777777" w:rsidR="00067E2E" w:rsidRDefault="00A0702C">
      <w:pPr>
        <w:pStyle w:val="effectus"/>
      </w:pPr>
      <w:r>
        <w:rPr>
          <w:b/>
          <w:iCs/>
        </w:rPr>
        <w:t>Monœcia</w:t>
      </w:r>
      <w:r>
        <w:rPr>
          <w:iCs/>
        </w:rPr>
        <w:tab/>
      </w:r>
      <w:r>
        <w:t>monœcie</w:t>
      </w:r>
    </w:p>
    <w:p w14:paraId="77FBC04B" w14:textId="77777777" w:rsidR="00067E2E" w:rsidRDefault="00A0702C">
      <w:pPr>
        <w:pStyle w:val="effectus"/>
      </w:pPr>
      <w:r>
        <w:rPr>
          <w:b/>
          <w:iCs/>
        </w:rPr>
        <w:t>Monogamia</w:t>
      </w:r>
      <w:r>
        <w:rPr>
          <w:iCs/>
        </w:rPr>
        <w:tab/>
      </w:r>
      <w:r>
        <w:t>monogamie</w:t>
      </w:r>
    </w:p>
    <w:p w14:paraId="100CFD01" w14:textId="77777777" w:rsidR="00067E2E" w:rsidRDefault="00A0702C">
      <w:pPr>
        <w:pStyle w:val="effectus"/>
      </w:pPr>
      <w:r>
        <w:rPr>
          <w:b/>
          <w:iCs/>
        </w:rPr>
        <w:t>Monogastricus</w:t>
      </w:r>
      <w:r>
        <w:rPr>
          <w:iCs/>
        </w:rPr>
        <w:tab/>
      </w:r>
      <w:r>
        <w:t>monogastrique</w:t>
      </w:r>
    </w:p>
    <w:p w14:paraId="5D52B74C" w14:textId="77777777" w:rsidR="00067E2E" w:rsidRDefault="00A0702C">
      <w:pPr>
        <w:pStyle w:val="effectus"/>
      </w:pPr>
      <w:r>
        <w:rPr>
          <w:b/>
          <w:iCs/>
        </w:rPr>
        <w:t>Monogynia</w:t>
      </w:r>
      <w:r>
        <w:tab/>
        <w:t>monogynie</w:t>
      </w:r>
    </w:p>
    <w:p w14:paraId="494ED7B1" w14:textId="77777777" w:rsidR="00067E2E" w:rsidRDefault="00A0702C">
      <w:pPr>
        <w:pStyle w:val="effectus"/>
      </w:pPr>
      <w:r>
        <w:rPr>
          <w:b/>
          <w:iCs/>
        </w:rPr>
        <w:t>Monoicus</w:t>
      </w:r>
      <w:r>
        <w:rPr>
          <w:iCs/>
        </w:rPr>
        <w:tab/>
      </w:r>
      <w:r>
        <w:t>monoïque</w:t>
      </w:r>
    </w:p>
    <w:p w14:paraId="70B58F85" w14:textId="77777777" w:rsidR="00067E2E" w:rsidRDefault="00A0702C">
      <w:pPr>
        <w:pStyle w:val="effectus"/>
      </w:pPr>
      <w:r>
        <w:rPr>
          <w:b/>
          <w:iCs/>
        </w:rPr>
        <w:t>Monophyllus</w:t>
      </w:r>
      <w:r>
        <w:tab/>
        <w:t>monophylle</w:t>
      </w:r>
    </w:p>
    <w:p w14:paraId="004FC294" w14:textId="77777777" w:rsidR="00067E2E" w:rsidRDefault="00A0702C">
      <w:pPr>
        <w:pStyle w:val="effectus"/>
      </w:pPr>
      <w:r>
        <w:rPr>
          <w:b/>
          <w:iCs/>
        </w:rPr>
        <w:t>Monospermaticus</w:t>
      </w:r>
      <w:r>
        <w:rPr>
          <w:iCs/>
        </w:rPr>
        <w:tab/>
      </w:r>
      <w:r>
        <w:t>monospermatique</w:t>
      </w:r>
    </w:p>
    <w:p w14:paraId="0EE8528E" w14:textId="77777777" w:rsidR="00067E2E" w:rsidRDefault="00A0702C">
      <w:pPr>
        <w:pStyle w:val="effectus"/>
      </w:pPr>
      <w:r>
        <w:rPr>
          <w:b/>
          <w:iCs/>
        </w:rPr>
        <w:t>Monstrum</w:t>
      </w:r>
      <w:r>
        <w:rPr>
          <w:iCs/>
        </w:rPr>
        <w:tab/>
      </w:r>
      <w:r>
        <w:t>monstre</w:t>
      </w:r>
    </w:p>
    <w:p w14:paraId="01B3BA34" w14:textId="77777777" w:rsidR="00067E2E" w:rsidRDefault="00A0702C">
      <w:pPr>
        <w:pStyle w:val="effectus"/>
      </w:pPr>
      <w:r>
        <w:rPr>
          <w:b/>
          <w:iCs/>
        </w:rPr>
        <w:t>Mons Veneris</w:t>
      </w:r>
      <w:r>
        <w:rPr>
          <w:iCs/>
        </w:rPr>
        <w:tab/>
      </w:r>
      <w:r>
        <w:t>mont de Vénus</w:t>
      </w:r>
    </w:p>
    <w:p w14:paraId="66FB099A" w14:textId="77777777" w:rsidR="00067E2E" w:rsidRDefault="00A0702C">
      <w:pPr>
        <w:pStyle w:val="effectus"/>
      </w:pPr>
      <w:r>
        <w:rPr>
          <w:b/>
          <w:iCs/>
        </w:rPr>
        <w:t>Mopheta</w:t>
      </w:r>
      <w:r>
        <w:rPr>
          <w:iCs/>
        </w:rPr>
        <w:tab/>
      </w:r>
      <w:r>
        <w:t>molette</w:t>
      </w:r>
    </w:p>
    <w:p w14:paraId="47AC4B7E" w14:textId="77777777" w:rsidR="00067E2E" w:rsidRDefault="00A0702C">
      <w:pPr>
        <w:pStyle w:val="effectus"/>
      </w:pPr>
      <w:r>
        <w:rPr>
          <w:b/>
          <w:iCs/>
        </w:rPr>
        <w:t>Morbificus</w:t>
      </w:r>
      <w:r>
        <w:rPr>
          <w:iCs/>
        </w:rPr>
        <w:tab/>
        <w:t>m</w:t>
      </w:r>
      <w:r>
        <w:t>orbifique</w:t>
      </w:r>
    </w:p>
    <w:p w14:paraId="37D90F12" w14:textId="77777777" w:rsidR="00067E2E" w:rsidRDefault="00A0702C">
      <w:pPr>
        <w:pStyle w:val="effectus"/>
      </w:pPr>
      <w:r>
        <w:rPr>
          <w:b/>
          <w:iCs/>
        </w:rPr>
        <w:t>Morbilli</w:t>
      </w:r>
      <w:r>
        <w:rPr>
          <w:iCs/>
        </w:rPr>
        <w:tab/>
      </w:r>
      <w:r>
        <w:t>rougeole</w:t>
      </w:r>
    </w:p>
    <w:p w14:paraId="1D23E767" w14:textId="77777777" w:rsidR="00067E2E" w:rsidRDefault="00A0702C">
      <w:pPr>
        <w:pStyle w:val="effectus"/>
      </w:pPr>
      <w:r>
        <w:rPr>
          <w:b/>
          <w:iCs/>
        </w:rPr>
        <w:t>Morbosus</w:t>
      </w:r>
      <w:r>
        <w:rPr>
          <w:iCs/>
        </w:rPr>
        <w:tab/>
        <w:t>m</w:t>
      </w:r>
      <w:r>
        <w:t>aladif</w:t>
      </w:r>
    </w:p>
    <w:p w14:paraId="0571274C" w14:textId="77777777" w:rsidR="00067E2E" w:rsidRDefault="00A0702C">
      <w:pPr>
        <w:pStyle w:val="effectus"/>
      </w:pPr>
      <w:r>
        <w:rPr>
          <w:b/>
          <w:iCs/>
        </w:rPr>
        <w:t>Morbus</w:t>
      </w:r>
      <w:r>
        <w:tab/>
        <w:t>maladie</w:t>
      </w:r>
    </w:p>
    <w:p w14:paraId="60FD5005" w14:textId="77777777" w:rsidR="00067E2E" w:rsidRDefault="00A0702C">
      <w:pPr>
        <w:pStyle w:val="effectus"/>
      </w:pPr>
      <w:commentRangeStart w:id="42"/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arcuatus</w:t>
      </w:r>
      <w:r>
        <w:rPr>
          <w:iCs/>
        </w:rPr>
        <w:tab/>
      </w:r>
      <w:r>
        <w:t>ictère</w:t>
      </w:r>
    </w:p>
    <w:p w14:paraId="70F3BF9B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b/>
          <w:iCs/>
        </w:rPr>
        <w:tab/>
        <w:t>caducus</w:t>
      </w:r>
      <w:r>
        <w:rPr>
          <w:iCs/>
        </w:rPr>
        <w:tab/>
      </w:r>
      <w:r>
        <w:t>épilepsie</w:t>
      </w:r>
    </w:p>
    <w:p w14:paraId="520A9DCF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comitialis</w:t>
      </w:r>
      <w:r>
        <w:rPr>
          <w:iCs/>
        </w:rPr>
        <w:tab/>
      </w:r>
      <w:r>
        <w:t>épilepsie</w:t>
      </w:r>
    </w:p>
    <w:p w14:paraId="7C54FBD1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gallicus</w:t>
      </w:r>
      <w:r>
        <w:rPr>
          <w:iCs/>
        </w:rPr>
        <w:tab/>
      </w:r>
      <w:r>
        <w:t>vérole</w:t>
      </w:r>
    </w:p>
    <w:p w14:paraId="634D7729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herculeus</w:t>
      </w:r>
      <w:r>
        <w:rPr>
          <w:iCs/>
        </w:rPr>
        <w:tab/>
      </w:r>
      <w:r>
        <w:t>épilepsie</w:t>
      </w:r>
    </w:p>
    <w:p w14:paraId="2DE15203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hispanicus</w:t>
      </w:r>
      <w:r>
        <w:rPr>
          <w:iCs/>
        </w:rPr>
        <w:tab/>
      </w:r>
      <w:r>
        <w:t>vérole</w:t>
      </w:r>
    </w:p>
    <w:p w14:paraId="38140911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interlunis</w:t>
      </w:r>
      <w:r>
        <w:tab/>
        <w:t>épilepsie</w:t>
      </w:r>
    </w:p>
    <w:p w14:paraId="73ACB20E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b/>
          <w:iCs/>
        </w:rPr>
        <w:tab/>
        <w:t>neapolitanus</w:t>
      </w:r>
      <w:r>
        <w:rPr>
          <w:iCs/>
        </w:rPr>
        <w:tab/>
      </w:r>
      <w:r>
        <w:t>vérole</w:t>
      </w:r>
    </w:p>
    <w:p w14:paraId="4337BDF8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b/>
          <w:iCs/>
        </w:rPr>
        <w:tab/>
        <w:t>niger</w:t>
      </w:r>
      <w:r>
        <w:rPr>
          <w:iCs/>
        </w:rPr>
        <w:tab/>
      </w:r>
      <w:r>
        <w:t>maladie noire</w:t>
      </w:r>
    </w:p>
    <w:p w14:paraId="4C7FA8BD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b/>
          <w:iCs/>
        </w:rPr>
        <w:tab/>
        <w:t>regius</w:t>
      </w:r>
      <w:r>
        <w:rPr>
          <w:iCs/>
        </w:rPr>
        <w:tab/>
      </w:r>
      <w:r>
        <w:t>ictèr</w:t>
      </w:r>
      <w:r>
        <w:t>e</w:t>
      </w:r>
    </w:p>
    <w:p w14:paraId="587925BD" w14:textId="77777777" w:rsidR="00067E2E" w:rsidRDefault="00A0702C">
      <w:pPr>
        <w:pStyle w:val="effectus"/>
      </w:pPr>
      <w:r>
        <w:rPr>
          <w:b/>
          <w:iCs/>
        </w:rPr>
        <w:t>—</w:t>
      </w:r>
      <w:r>
        <w:rPr>
          <w:iCs/>
        </w:rPr>
        <w:tab/>
      </w:r>
      <w:r>
        <w:rPr>
          <w:b/>
          <w:iCs/>
        </w:rPr>
        <w:t>sacer</w:t>
      </w:r>
      <w:r>
        <w:rPr>
          <w:iCs/>
        </w:rPr>
        <w:tab/>
      </w:r>
      <w:r>
        <w:t>épilepsie</w:t>
      </w:r>
      <w:commentRangeEnd w:id="42"/>
      <w:r>
        <w:commentReference w:id="42"/>
      </w:r>
    </w:p>
    <w:p w14:paraId="3AA99DA6" w14:textId="77777777" w:rsidR="00067E2E" w:rsidRDefault="00A0702C">
      <w:pPr>
        <w:pStyle w:val="effectus"/>
      </w:pPr>
      <w:r>
        <w:rPr>
          <w:b/>
          <w:iCs/>
        </w:rPr>
        <w:t>Mordacitas</w:t>
      </w:r>
      <w:r>
        <w:tab/>
        <w:t>mordacité</w:t>
      </w:r>
    </w:p>
    <w:p w14:paraId="1811C8EA" w14:textId="77777777" w:rsidR="00067E2E" w:rsidRDefault="00A0702C">
      <w:pPr>
        <w:pStyle w:val="effectus"/>
      </w:pPr>
      <w:r>
        <w:rPr>
          <w:b/>
          <w:iCs/>
        </w:rPr>
        <w:t>Mordehi</w:t>
      </w:r>
      <w:r>
        <w:rPr>
          <w:b/>
          <w:iCs/>
        </w:rPr>
        <w:tab/>
      </w:r>
      <w:r>
        <w:t>mordehi</w:t>
      </w:r>
    </w:p>
    <w:p w14:paraId="7D558A27" w14:textId="77777777" w:rsidR="00067E2E" w:rsidRDefault="00A0702C">
      <w:pPr>
        <w:pStyle w:val="effectus"/>
      </w:pPr>
      <w:r>
        <w:rPr>
          <w:b/>
          <w:iCs/>
        </w:rPr>
        <w:t>Mordexin</w:t>
      </w:r>
      <w:r>
        <w:rPr>
          <w:b/>
          <w:iCs/>
        </w:rPr>
        <w:tab/>
      </w:r>
      <w:r>
        <w:t>mordexin</w:t>
      </w:r>
    </w:p>
    <w:p w14:paraId="55A1EF81" w14:textId="77777777" w:rsidR="00067E2E" w:rsidRDefault="00A0702C">
      <w:pPr>
        <w:pStyle w:val="effectus"/>
      </w:pPr>
      <w:r>
        <w:rPr>
          <w:b/>
          <w:iCs/>
        </w:rPr>
        <w:t>Morositas</w:t>
      </w:r>
      <w:r>
        <w:rPr>
          <w:iCs/>
        </w:rPr>
        <w:tab/>
      </w:r>
      <w:r>
        <w:t>morosité</w:t>
      </w:r>
    </w:p>
    <w:p w14:paraId="406E1316" w14:textId="77777777" w:rsidR="00067E2E" w:rsidRDefault="00A0702C">
      <w:pPr>
        <w:pStyle w:val="effectus"/>
      </w:pPr>
      <w:r>
        <w:rPr>
          <w:b/>
          <w:iCs/>
        </w:rPr>
        <w:t>Morsus</w:t>
      </w:r>
      <w:r>
        <w:rPr>
          <w:iCs/>
        </w:rPr>
        <w:tab/>
      </w:r>
      <w:r>
        <w:t>morsure</w:t>
      </w:r>
    </w:p>
    <w:p w14:paraId="59DF0A0F" w14:textId="77777777" w:rsidR="00067E2E" w:rsidRDefault="00A0702C">
      <w:pPr>
        <w:pStyle w:val="effectus"/>
      </w:pPr>
      <w:r>
        <w:rPr>
          <w:b/>
          <w:iCs/>
        </w:rPr>
        <w:t>Mortarium</w:t>
      </w:r>
      <w:r>
        <w:rPr>
          <w:iCs/>
        </w:rPr>
        <w:tab/>
      </w:r>
      <w:r>
        <w:t>morticr</w:t>
      </w:r>
    </w:p>
    <w:p w14:paraId="5C91BDD6" w14:textId="77777777" w:rsidR="00067E2E" w:rsidRDefault="00A0702C">
      <w:pPr>
        <w:pStyle w:val="effectus"/>
      </w:pPr>
      <w:r>
        <w:rPr>
          <w:b/>
          <w:iCs/>
        </w:rPr>
        <w:t>Mortificatio</w:t>
      </w:r>
      <w:r>
        <w:rPr>
          <w:iCs/>
        </w:rPr>
        <w:tab/>
      </w:r>
      <w:r>
        <w:t>mortification</w:t>
      </w:r>
    </w:p>
    <w:p w14:paraId="5E2C9328" w14:textId="77777777" w:rsidR="00067E2E" w:rsidRDefault="00A0702C">
      <w:pPr>
        <w:pStyle w:val="effectus"/>
      </w:pPr>
      <w:r>
        <w:rPr>
          <w:b/>
          <w:iCs/>
        </w:rPr>
        <w:t>Morxi</w:t>
      </w:r>
      <w:r>
        <w:rPr>
          <w:b/>
          <w:iCs/>
        </w:rPr>
        <w:tab/>
      </w:r>
      <w:r>
        <w:t>morxi</w:t>
      </w:r>
    </w:p>
    <w:p w14:paraId="6F164C41" w14:textId="77777777" w:rsidR="00067E2E" w:rsidRDefault="00A0702C">
      <w:pPr>
        <w:pStyle w:val="effectus"/>
      </w:pPr>
      <w:r>
        <w:rPr>
          <w:b/>
          <w:iCs/>
        </w:rPr>
        <w:t>Moschus</w:t>
      </w:r>
      <w:r>
        <w:rPr>
          <w:iCs/>
        </w:rPr>
        <w:tab/>
      </w:r>
      <w:r>
        <w:t>musc</w:t>
      </w:r>
    </w:p>
    <w:p w14:paraId="45785AF1" w14:textId="77777777" w:rsidR="00067E2E" w:rsidRDefault="00A0702C">
      <w:pPr>
        <w:pStyle w:val="effectus"/>
      </w:pPr>
      <w:r>
        <w:rPr>
          <w:b/>
          <w:iCs/>
        </w:rPr>
        <w:t>Motilitas</w:t>
      </w:r>
      <w:r>
        <w:rPr>
          <w:iCs/>
        </w:rPr>
        <w:tab/>
      </w:r>
      <w:r>
        <w:t>motilité</w:t>
      </w:r>
    </w:p>
    <w:p w14:paraId="354596CF" w14:textId="77777777" w:rsidR="00067E2E" w:rsidRDefault="00A0702C">
      <w:pPr>
        <w:pStyle w:val="effectus"/>
      </w:pPr>
      <w:r>
        <w:rPr>
          <w:b/>
          <w:iCs/>
        </w:rPr>
        <w:t>Motor</w:t>
      </w:r>
      <w:r>
        <w:rPr>
          <w:iCs/>
        </w:rPr>
        <w:tab/>
      </w:r>
      <w:r>
        <w:t>moteur</w:t>
      </w:r>
    </w:p>
    <w:p w14:paraId="49B75313" w14:textId="77777777" w:rsidR="00067E2E" w:rsidRDefault="00A0702C">
      <w:pPr>
        <w:pStyle w:val="effectus"/>
      </w:pPr>
      <w:r>
        <w:rPr>
          <w:b/>
          <w:iCs/>
        </w:rPr>
        <w:t>Motus</w:t>
      </w:r>
      <w:r>
        <w:rPr>
          <w:iCs/>
        </w:rPr>
        <w:tab/>
      </w:r>
      <w:r>
        <w:t>mouvement</w:t>
      </w:r>
    </w:p>
    <w:p w14:paraId="18FACB82" w14:textId="77777777" w:rsidR="00067E2E" w:rsidRDefault="00A0702C">
      <w:pPr>
        <w:pStyle w:val="effectus"/>
      </w:pPr>
      <w:r>
        <w:rPr>
          <w:b/>
          <w:iCs/>
        </w:rPr>
        <w:t>Mucago</w:t>
      </w:r>
      <w:r>
        <w:rPr>
          <w:iCs/>
        </w:rPr>
        <w:tab/>
      </w:r>
      <w:r>
        <w:t>mucilage</w:t>
      </w:r>
    </w:p>
    <w:p w14:paraId="685DF844" w14:textId="77777777" w:rsidR="00067E2E" w:rsidRDefault="00A0702C">
      <w:pPr>
        <w:pStyle w:val="effectus"/>
      </w:pPr>
      <w:r>
        <w:rPr>
          <w:b/>
          <w:iCs/>
        </w:rPr>
        <w:t>Mucilaginosus</w:t>
      </w:r>
      <w:r>
        <w:rPr>
          <w:iCs/>
        </w:rPr>
        <w:tab/>
      </w:r>
      <w:r>
        <w:t>mucilagineux</w:t>
      </w:r>
    </w:p>
    <w:p w14:paraId="780A31D3" w14:textId="77777777" w:rsidR="00067E2E" w:rsidRDefault="00A0702C">
      <w:pPr>
        <w:pStyle w:val="effectus"/>
      </w:pPr>
      <w:r>
        <w:rPr>
          <w:b/>
          <w:iCs/>
        </w:rPr>
        <w:t>Mucilago</w:t>
      </w:r>
      <w:r>
        <w:rPr>
          <w:iCs/>
        </w:rPr>
        <w:tab/>
      </w:r>
      <w:r>
        <w:t>mucilage</w:t>
      </w:r>
    </w:p>
    <w:p w14:paraId="3A2665C9" w14:textId="77777777" w:rsidR="00067E2E" w:rsidRDefault="00A0702C">
      <w:pPr>
        <w:pStyle w:val="effectus"/>
      </w:pPr>
      <w:r>
        <w:rPr>
          <w:b/>
          <w:iCs/>
        </w:rPr>
        <w:t>Mucositas</w:t>
      </w:r>
      <w:r>
        <w:rPr>
          <w:iCs/>
        </w:rPr>
        <w:tab/>
      </w:r>
      <w:r>
        <w:t>mucosité</w:t>
      </w:r>
    </w:p>
    <w:p w14:paraId="6E1BACDA" w14:textId="77777777" w:rsidR="00067E2E" w:rsidRDefault="00A0702C">
      <w:pPr>
        <w:pStyle w:val="effectus"/>
      </w:pPr>
      <w:r>
        <w:rPr>
          <w:b/>
          <w:iCs/>
        </w:rPr>
        <w:t>Mucosus</w:t>
      </w:r>
      <w:r>
        <w:rPr>
          <w:iCs/>
        </w:rPr>
        <w:tab/>
      </w:r>
      <w:r>
        <w:t>muqueux</w:t>
      </w:r>
    </w:p>
    <w:p w14:paraId="36C3296C" w14:textId="77777777" w:rsidR="00067E2E" w:rsidRDefault="00A0702C">
      <w:pPr>
        <w:pStyle w:val="effectus"/>
      </w:pPr>
      <w:r>
        <w:rPr>
          <w:b/>
          <w:iCs/>
        </w:rPr>
        <w:lastRenderedPageBreak/>
        <w:t>Mucronatus</w:t>
      </w:r>
      <w:r>
        <w:rPr>
          <w:iCs/>
        </w:rPr>
        <w:tab/>
      </w:r>
      <w:r>
        <w:t>mucroné</w:t>
      </w:r>
    </w:p>
    <w:p w14:paraId="7818E262" w14:textId="77777777" w:rsidR="00067E2E" w:rsidRDefault="00A0702C">
      <w:pPr>
        <w:pStyle w:val="effectus"/>
      </w:pPr>
      <w:r>
        <w:rPr>
          <w:b/>
          <w:iCs/>
        </w:rPr>
        <w:t>Multicapsularis</w:t>
      </w:r>
      <w:r>
        <w:rPr>
          <w:iCs/>
        </w:rPr>
        <w:tab/>
        <w:t>m</w:t>
      </w:r>
      <w:r>
        <w:t>ulticapsulaire</w:t>
      </w:r>
    </w:p>
    <w:p w14:paraId="6DB1B4BF" w14:textId="77777777" w:rsidR="00067E2E" w:rsidRDefault="00A0702C">
      <w:pPr>
        <w:pStyle w:val="pb"/>
      </w:pPr>
      <w:r>
        <w:rPr>
          <w:b/>
          <w:iCs/>
        </w:rPr>
        <w:t>Multicaulis</w:t>
      </w:r>
      <w:r>
        <w:rPr>
          <w:iCs/>
        </w:rPr>
        <w:tab/>
        <w:t>m</w:t>
      </w:r>
      <w:r>
        <w:t>ulticaule</w:t>
      </w:r>
    </w:p>
    <w:p w14:paraId="556FF9FF" w14:textId="77777777" w:rsidR="00067E2E" w:rsidRDefault="00A0702C">
      <w:pPr>
        <w:pStyle w:val="effectus"/>
      </w:pPr>
      <w:r>
        <w:rPr>
          <w:b/>
          <w:iCs/>
        </w:rPr>
        <w:t>Multifidus</w:t>
      </w:r>
      <w:r>
        <w:rPr>
          <w:iCs/>
        </w:rPr>
        <w:tab/>
      </w:r>
      <w:r>
        <w:t>multifide</w:t>
      </w:r>
    </w:p>
    <w:p w14:paraId="43D69A28" w14:textId="77777777" w:rsidR="00067E2E" w:rsidRDefault="00A0702C">
      <w:pPr>
        <w:pStyle w:val="effectus"/>
      </w:pPr>
      <w:r>
        <w:rPr>
          <w:b/>
          <w:iCs/>
        </w:rPr>
        <w:t>Multiflorus</w:t>
      </w:r>
      <w:r>
        <w:rPr>
          <w:iCs/>
        </w:rPr>
        <w:tab/>
      </w:r>
      <w:r>
        <w:t>multiflore</w:t>
      </w:r>
    </w:p>
    <w:p w14:paraId="1AE4C74D" w14:textId="77777777" w:rsidR="00067E2E" w:rsidRDefault="00A0702C">
      <w:pPr>
        <w:pStyle w:val="effectus"/>
      </w:pPr>
      <w:r>
        <w:rPr>
          <w:b/>
          <w:iCs/>
        </w:rPr>
        <w:t>Multiformis</w:t>
      </w:r>
      <w:r>
        <w:rPr>
          <w:iCs/>
        </w:rPr>
        <w:tab/>
      </w:r>
      <w:r>
        <w:t>multiforme</w:t>
      </w:r>
    </w:p>
    <w:p w14:paraId="55BE957C" w14:textId="77777777" w:rsidR="00067E2E" w:rsidRDefault="00A0702C">
      <w:pPr>
        <w:pStyle w:val="effectus"/>
      </w:pPr>
      <w:r>
        <w:rPr>
          <w:b/>
          <w:iCs/>
        </w:rPr>
        <w:t>Multilobatus</w:t>
      </w:r>
      <w:r>
        <w:tab/>
        <w:t>multilobé</w:t>
      </w:r>
    </w:p>
    <w:p w14:paraId="0B799EF3" w14:textId="77777777" w:rsidR="00067E2E" w:rsidRDefault="00A0702C">
      <w:pPr>
        <w:pStyle w:val="effectus"/>
      </w:pPr>
      <w:r>
        <w:rPr>
          <w:b/>
          <w:iCs/>
        </w:rPr>
        <w:t>Multilocularis</w:t>
      </w:r>
      <w:r>
        <w:rPr>
          <w:iCs/>
        </w:rPr>
        <w:tab/>
      </w:r>
      <w:r>
        <w:t>multiloculaire</w:t>
      </w:r>
    </w:p>
    <w:p w14:paraId="53D38F24" w14:textId="77777777" w:rsidR="00067E2E" w:rsidRDefault="00A0702C">
      <w:pPr>
        <w:pStyle w:val="effectus"/>
      </w:pPr>
      <w:r>
        <w:rPr>
          <w:b/>
          <w:iCs/>
        </w:rPr>
        <w:t>Multipartitus</w:t>
      </w:r>
      <w:r>
        <w:rPr>
          <w:iCs/>
        </w:rPr>
        <w:tab/>
      </w:r>
      <w:r>
        <w:t>multiparti</w:t>
      </w:r>
    </w:p>
    <w:p w14:paraId="76274120" w14:textId="77777777" w:rsidR="00067E2E" w:rsidRDefault="00A0702C">
      <w:pPr>
        <w:pStyle w:val="effectus"/>
      </w:pPr>
      <w:r>
        <w:rPr>
          <w:b/>
          <w:iCs/>
        </w:rPr>
        <w:t>Multiplicatio</w:t>
      </w:r>
      <w:r>
        <w:tab/>
        <w:t>multiplication</w:t>
      </w:r>
    </w:p>
    <w:p w14:paraId="5AFA5BCA" w14:textId="77777777" w:rsidR="00067E2E" w:rsidRDefault="00A0702C">
      <w:pPr>
        <w:pStyle w:val="effectus"/>
      </w:pPr>
      <w:r>
        <w:rPr>
          <w:b/>
          <w:iCs/>
        </w:rPr>
        <w:t>Multisilicosus</w:t>
      </w:r>
      <w:r>
        <w:rPr>
          <w:iCs/>
        </w:rPr>
        <w:tab/>
      </w:r>
      <w:r>
        <w:t>multisiliqueux</w:t>
      </w:r>
    </w:p>
    <w:p w14:paraId="51A03544" w14:textId="77777777" w:rsidR="00067E2E" w:rsidRDefault="00A0702C">
      <w:pPr>
        <w:pStyle w:val="effectus"/>
      </w:pPr>
      <w:r>
        <w:rPr>
          <w:b/>
          <w:iCs/>
        </w:rPr>
        <w:t>Multivalvus</w:t>
      </w:r>
      <w:r>
        <w:rPr>
          <w:iCs/>
        </w:rPr>
        <w:tab/>
      </w:r>
      <w:r>
        <w:t>multivalve</w:t>
      </w:r>
    </w:p>
    <w:p w14:paraId="0A28463A" w14:textId="77777777" w:rsidR="00067E2E" w:rsidRDefault="00A0702C">
      <w:pPr>
        <w:pStyle w:val="effectus"/>
      </w:pPr>
      <w:r>
        <w:rPr>
          <w:b/>
          <w:iCs/>
        </w:rPr>
        <w:t>Mundare</w:t>
      </w:r>
      <w:r>
        <w:rPr>
          <w:iCs/>
        </w:rPr>
        <w:tab/>
      </w:r>
      <w:r>
        <w:t>monder</w:t>
      </w:r>
    </w:p>
    <w:p w14:paraId="461ACE5A" w14:textId="77777777" w:rsidR="00067E2E" w:rsidRDefault="00A0702C">
      <w:pPr>
        <w:pStyle w:val="effectus"/>
      </w:pPr>
      <w:r>
        <w:rPr>
          <w:b/>
          <w:iCs/>
        </w:rPr>
        <w:t>Mundificare</w:t>
      </w:r>
      <w:r>
        <w:rPr>
          <w:iCs/>
        </w:rPr>
        <w:tab/>
      </w:r>
      <w:r>
        <w:t>mondifier</w:t>
      </w:r>
    </w:p>
    <w:p w14:paraId="0D6B1DC7" w14:textId="77777777" w:rsidR="00067E2E" w:rsidRDefault="00A0702C">
      <w:pPr>
        <w:pStyle w:val="effectus"/>
      </w:pPr>
      <w:r>
        <w:rPr>
          <w:b/>
          <w:iCs/>
        </w:rPr>
        <w:t>Mundificativus</w:t>
      </w:r>
      <w:r>
        <w:rPr>
          <w:iCs/>
        </w:rPr>
        <w:tab/>
      </w:r>
      <w:r>
        <w:t>mondificatif</w:t>
      </w:r>
    </w:p>
    <w:p w14:paraId="61620EEB" w14:textId="77777777" w:rsidR="00067E2E" w:rsidRDefault="00A0702C">
      <w:pPr>
        <w:pStyle w:val="effectus"/>
      </w:pPr>
      <w:r>
        <w:rPr>
          <w:b/>
          <w:iCs/>
        </w:rPr>
        <w:t>Murias</w:t>
      </w:r>
      <w:r>
        <w:rPr>
          <w:iCs/>
        </w:rPr>
        <w:tab/>
      </w:r>
      <w:r>
        <w:t>muriate</w:t>
      </w:r>
    </w:p>
    <w:p w14:paraId="09E32CFC" w14:textId="77777777" w:rsidR="00067E2E" w:rsidRDefault="00A0702C">
      <w:pPr>
        <w:pStyle w:val="effectus"/>
      </w:pPr>
      <w:r>
        <w:rPr>
          <w:b/>
          <w:iCs/>
        </w:rPr>
        <w:t>Muriaticus oxygenatus</w:t>
      </w:r>
      <w:r>
        <w:rPr>
          <w:iCs/>
        </w:rPr>
        <w:tab/>
      </w:r>
      <w:r>
        <w:t xml:space="preserve">muriatique </w:t>
      </w:r>
      <w:r>
        <w:t>oxygéné</w:t>
      </w:r>
    </w:p>
    <w:p w14:paraId="6B416A54" w14:textId="77777777" w:rsidR="00067E2E" w:rsidRDefault="00A0702C">
      <w:pPr>
        <w:pStyle w:val="effectus"/>
      </w:pPr>
      <w:r>
        <w:rPr>
          <w:b/>
          <w:iCs/>
        </w:rPr>
        <w:t>Muscularis</w:t>
      </w:r>
      <w:r>
        <w:rPr>
          <w:iCs/>
        </w:rPr>
        <w:tab/>
      </w:r>
      <w:r>
        <w:t>musculaire</w:t>
      </w:r>
    </w:p>
    <w:p w14:paraId="47990DDA" w14:textId="77777777" w:rsidR="00067E2E" w:rsidRDefault="00A0702C">
      <w:pPr>
        <w:pStyle w:val="effectus"/>
      </w:pPr>
      <w:r>
        <w:rPr>
          <w:b/>
          <w:iCs/>
        </w:rPr>
        <w:t>Musculosus</w:t>
      </w:r>
      <w:r>
        <w:rPr>
          <w:iCs/>
        </w:rPr>
        <w:tab/>
      </w:r>
      <w:r>
        <w:t>musculeux</w:t>
      </w:r>
    </w:p>
    <w:p w14:paraId="55B54F6B" w14:textId="77777777" w:rsidR="00067E2E" w:rsidRDefault="00A0702C">
      <w:pPr>
        <w:pStyle w:val="effectus"/>
      </w:pPr>
      <w:r>
        <w:rPr>
          <w:b/>
          <w:iCs/>
        </w:rPr>
        <w:t>Musculus</w:t>
      </w:r>
      <w:r>
        <w:tab/>
        <w:t>muscle</w:t>
      </w:r>
    </w:p>
    <w:p w14:paraId="27B492F1" w14:textId="77777777" w:rsidR="00067E2E" w:rsidRDefault="00A0702C">
      <w:pPr>
        <w:pStyle w:val="effectus"/>
      </w:pPr>
      <w:r>
        <w:rPr>
          <w:b/>
          <w:iCs/>
        </w:rPr>
        <w:t>Muscus marinus</w:t>
      </w:r>
      <w:r>
        <w:rPr>
          <w:iCs/>
        </w:rPr>
        <w:tab/>
      </w:r>
      <w:r>
        <w:t>coralline</w:t>
      </w:r>
    </w:p>
    <w:p w14:paraId="5575DD93" w14:textId="77777777" w:rsidR="00067E2E" w:rsidRDefault="00A0702C">
      <w:pPr>
        <w:pStyle w:val="effectus"/>
      </w:pPr>
      <w:r>
        <w:rPr>
          <w:b/>
          <w:iCs/>
        </w:rPr>
        <w:t>Mustum</w:t>
      </w:r>
      <w:r>
        <w:rPr>
          <w:iCs/>
        </w:rPr>
        <w:tab/>
      </w:r>
      <w:r>
        <w:t>moût</w:t>
      </w:r>
    </w:p>
    <w:p w14:paraId="25C228D2" w14:textId="77777777" w:rsidR="00067E2E" w:rsidRDefault="00A0702C">
      <w:pPr>
        <w:pStyle w:val="effectus"/>
      </w:pPr>
      <w:r>
        <w:rPr>
          <w:b/>
          <w:iCs/>
        </w:rPr>
        <w:t>Mutatio</w:t>
      </w:r>
      <w:r>
        <w:rPr>
          <w:iCs/>
        </w:rPr>
        <w:tab/>
      </w:r>
      <w:r>
        <w:t>altération</w:t>
      </w:r>
    </w:p>
    <w:p w14:paraId="24A4C0A8" w14:textId="77777777" w:rsidR="00067E2E" w:rsidRDefault="00A0702C">
      <w:pPr>
        <w:pStyle w:val="effectus"/>
      </w:pPr>
      <w:r>
        <w:rPr>
          <w:b/>
          <w:iCs/>
        </w:rPr>
        <w:t>Mutilatio</w:t>
      </w:r>
      <w:r>
        <w:rPr>
          <w:iCs/>
        </w:rPr>
        <w:tab/>
      </w:r>
      <w:r>
        <w:t>mutilation</w:t>
      </w:r>
    </w:p>
    <w:p w14:paraId="5F7FA1A1" w14:textId="77777777" w:rsidR="00067E2E" w:rsidRDefault="00A0702C">
      <w:pPr>
        <w:pStyle w:val="effectus"/>
      </w:pPr>
      <w:r>
        <w:rPr>
          <w:b/>
          <w:iCs/>
        </w:rPr>
        <w:t>Mycteres</w:t>
      </w:r>
      <w:r>
        <w:tab/>
        <w:t>narines</w:t>
      </w:r>
    </w:p>
    <w:p w14:paraId="3E688AF5" w14:textId="77777777" w:rsidR="00067E2E" w:rsidRDefault="00A0702C">
      <w:pPr>
        <w:pStyle w:val="effectus"/>
      </w:pPr>
      <w:r>
        <w:rPr>
          <w:b/>
          <w:iCs/>
        </w:rPr>
        <w:t>Mydriasis</w:t>
      </w:r>
      <w:r>
        <w:rPr>
          <w:iCs/>
        </w:rPr>
        <w:tab/>
      </w:r>
      <w:r>
        <w:t>mydriase</w:t>
      </w:r>
    </w:p>
    <w:p w14:paraId="4BA7C14E" w14:textId="77777777" w:rsidR="00067E2E" w:rsidRDefault="00A0702C">
      <w:pPr>
        <w:pStyle w:val="effectus"/>
      </w:pPr>
      <w:r>
        <w:rPr>
          <w:b/>
          <w:iCs/>
        </w:rPr>
        <w:t>Myloglossus</w:t>
      </w:r>
      <w:r>
        <w:rPr>
          <w:iCs/>
        </w:rPr>
        <w:tab/>
        <w:t>m</w:t>
      </w:r>
      <w:r>
        <w:t>yloglosse</w:t>
      </w:r>
    </w:p>
    <w:p w14:paraId="7DAFA12D" w14:textId="77777777" w:rsidR="00067E2E" w:rsidRDefault="00A0702C">
      <w:pPr>
        <w:pStyle w:val="effectus"/>
      </w:pPr>
      <w:r>
        <w:rPr>
          <w:b/>
          <w:iCs/>
        </w:rPr>
        <w:t>Mylohyoideus</w:t>
      </w:r>
      <w:r>
        <w:rPr>
          <w:iCs/>
        </w:rPr>
        <w:tab/>
      </w:r>
      <w:r>
        <w:t>mylohyoïdien</w:t>
      </w:r>
    </w:p>
    <w:p w14:paraId="55C7455D" w14:textId="77777777" w:rsidR="00067E2E" w:rsidRDefault="00A0702C">
      <w:pPr>
        <w:pStyle w:val="effectus"/>
      </w:pPr>
      <w:r>
        <w:rPr>
          <w:b/>
          <w:iCs/>
        </w:rPr>
        <w:t>Mylopharyngeus</w:t>
      </w:r>
      <w:r>
        <w:rPr>
          <w:iCs/>
        </w:rPr>
        <w:tab/>
      </w:r>
      <w:r>
        <w:t>mylopharyngi</w:t>
      </w:r>
      <w:r>
        <w:t>en</w:t>
      </w:r>
    </w:p>
    <w:p w14:paraId="58BCF11A" w14:textId="77777777" w:rsidR="00067E2E" w:rsidRDefault="00A0702C">
      <w:pPr>
        <w:pStyle w:val="effectus"/>
      </w:pPr>
      <w:r>
        <w:rPr>
          <w:b/>
          <w:iCs/>
        </w:rPr>
        <w:t>Myocephalus</w:t>
      </w:r>
      <w:r>
        <w:rPr>
          <w:iCs/>
        </w:rPr>
        <w:tab/>
      </w:r>
      <w:r>
        <w:t>myocéphale</w:t>
      </w:r>
    </w:p>
    <w:p w14:paraId="637A56FF" w14:textId="77777777" w:rsidR="00067E2E" w:rsidRDefault="00A0702C">
      <w:pPr>
        <w:pStyle w:val="effectus"/>
      </w:pPr>
      <w:r>
        <w:rPr>
          <w:b/>
          <w:iCs/>
        </w:rPr>
        <w:t>Myographia</w:t>
      </w:r>
      <w:r>
        <w:tab/>
        <w:t>myographie</w:t>
      </w:r>
    </w:p>
    <w:p w14:paraId="67686BB2" w14:textId="77777777" w:rsidR="00067E2E" w:rsidRDefault="00A0702C">
      <w:pPr>
        <w:pStyle w:val="effectus"/>
      </w:pPr>
      <w:r>
        <w:rPr>
          <w:b/>
          <w:iCs/>
        </w:rPr>
        <w:t>Myologia</w:t>
      </w:r>
      <w:r>
        <w:rPr>
          <w:iCs/>
        </w:rPr>
        <w:tab/>
      </w:r>
      <w:r>
        <w:t>myologie</w:t>
      </w:r>
    </w:p>
    <w:p w14:paraId="2BF87D8E" w14:textId="77777777" w:rsidR="00067E2E" w:rsidRDefault="00A0702C">
      <w:pPr>
        <w:pStyle w:val="effectus"/>
      </w:pPr>
      <w:r>
        <w:rPr>
          <w:b/>
          <w:iCs/>
        </w:rPr>
        <w:t>Myopia</w:t>
      </w:r>
      <w:r>
        <w:rPr>
          <w:iCs/>
        </w:rPr>
        <w:tab/>
      </w:r>
      <w:r>
        <w:t>myopie</w:t>
      </w:r>
    </w:p>
    <w:p w14:paraId="76F58E05" w14:textId="77777777" w:rsidR="00067E2E" w:rsidRDefault="00A0702C">
      <w:pPr>
        <w:pStyle w:val="effectus"/>
      </w:pPr>
      <w:r>
        <w:rPr>
          <w:b/>
          <w:iCs/>
        </w:rPr>
        <w:t>Myops</w:t>
      </w:r>
      <w:r>
        <w:rPr>
          <w:iCs/>
        </w:rPr>
        <w:tab/>
      </w:r>
      <w:r>
        <w:t>myope</w:t>
      </w:r>
    </w:p>
    <w:p w14:paraId="45564310" w14:textId="77777777" w:rsidR="00067E2E" w:rsidRDefault="00A0702C">
      <w:pPr>
        <w:pStyle w:val="effectus"/>
      </w:pPr>
      <w:r>
        <w:rPr>
          <w:b/>
          <w:iCs/>
        </w:rPr>
        <w:t>Myotilitas</w:t>
      </w:r>
      <w:r>
        <w:rPr>
          <w:iCs/>
        </w:rPr>
        <w:tab/>
      </w:r>
      <w:r>
        <w:t>myotilité</w:t>
      </w:r>
    </w:p>
    <w:p w14:paraId="1957905C" w14:textId="77777777" w:rsidR="00067E2E" w:rsidRDefault="00A0702C">
      <w:pPr>
        <w:pStyle w:val="effectus"/>
      </w:pPr>
      <w:r>
        <w:rPr>
          <w:b/>
          <w:iCs/>
        </w:rPr>
        <w:t>Myotomia</w:t>
      </w:r>
      <w:r>
        <w:rPr>
          <w:iCs/>
        </w:rPr>
        <w:tab/>
      </w:r>
      <w:r>
        <w:t>myotomie</w:t>
      </w:r>
    </w:p>
    <w:p w14:paraId="4F49E134" w14:textId="77777777" w:rsidR="00067E2E" w:rsidRDefault="00A0702C">
      <w:pPr>
        <w:pStyle w:val="effectus"/>
      </w:pPr>
      <w:r>
        <w:rPr>
          <w:b/>
          <w:iCs/>
        </w:rPr>
        <w:t>Myriagramma</w:t>
      </w:r>
      <w:r>
        <w:tab/>
        <w:t>myriagramme</w:t>
      </w:r>
    </w:p>
    <w:p w14:paraId="6051622D" w14:textId="77777777" w:rsidR="00067E2E" w:rsidRDefault="00A0702C">
      <w:pPr>
        <w:pStyle w:val="effectus"/>
      </w:pPr>
      <w:r>
        <w:rPr>
          <w:b/>
          <w:iCs/>
        </w:rPr>
        <w:t>Myrialitrum</w:t>
      </w:r>
      <w:r>
        <w:rPr>
          <w:iCs/>
        </w:rPr>
        <w:tab/>
        <w:t>m</w:t>
      </w:r>
      <w:r>
        <w:t>yrialitre</w:t>
      </w:r>
    </w:p>
    <w:p w14:paraId="2D3053D5" w14:textId="77777777" w:rsidR="00067E2E" w:rsidRDefault="00A0702C">
      <w:pPr>
        <w:pStyle w:val="effectus"/>
      </w:pPr>
      <w:r>
        <w:rPr>
          <w:b/>
          <w:iCs/>
        </w:rPr>
        <w:t>Myriametrum</w:t>
      </w:r>
      <w:r>
        <w:rPr>
          <w:iCs/>
        </w:rPr>
        <w:tab/>
      </w:r>
      <w:r>
        <w:t>miriamètre</w:t>
      </w:r>
    </w:p>
    <w:p w14:paraId="320CD30B" w14:textId="77777777" w:rsidR="00067E2E" w:rsidRDefault="00A0702C">
      <w:pPr>
        <w:pStyle w:val="effectus"/>
      </w:pPr>
      <w:r>
        <w:rPr>
          <w:b/>
          <w:iCs/>
        </w:rPr>
        <w:t>Myriarum</w:t>
      </w:r>
      <w:r>
        <w:rPr>
          <w:iCs/>
        </w:rPr>
        <w:tab/>
        <w:t>m</w:t>
      </w:r>
      <w:r>
        <w:t>yriare</w:t>
      </w:r>
    </w:p>
    <w:p w14:paraId="31091D78" w14:textId="77777777" w:rsidR="00067E2E" w:rsidRDefault="00A0702C">
      <w:pPr>
        <w:pStyle w:val="effectus"/>
      </w:pPr>
      <w:r>
        <w:rPr>
          <w:b/>
          <w:iCs/>
        </w:rPr>
        <w:t>Myrmecia</w:t>
      </w:r>
      <w:r>
        <w:tab/>
        <w:t>myrmécie</w:t>
      </w:r>
    </w:p>
    <w:p w14:paraId="45BC6194" w14:textId="77777777" w:rsidR="00067E2E" w:rsidRDefault="00A0702C">
      <w:pPr>
        <w:pStyle w:val="effectus"/>
      </w:pPr>
      <w:r>
        <w:rPr>
          <w:b/>
          <w:iCs/>
        </w:rPr>
        <w:t>Myrmecophagus</w:t>
      </w:r>
      <w:r>
        <w:rPr>
          <w:iCs/>
        </w:rPr>
        <w:tab/>
      </w:r>
      <w:r>
        <w:t>myrmécophage</w:t>
      </w:r>
    </w:p>
    <w:p w14:paraId="66F85490" w14:textId="77777777" w:rsidR="00067E2E" w:rsidRDefault="00A0702C">
      <w:pPr>
        <w:pStyle w:val="effectus"/>
      </w:pPr>
      <w:r>
        <w:rPr>
          <w:b/>
          <w:iCs/>
        </w:rPr>
        <w:t>Myrobolanus</w:t>
      </w:r>
      <w:r>
        <w:rPr>
          <w:iCs/>
        </w:rPr>
        <w:tab/>
      </w:r>
      <w:r>
        <w:t>myrobolan</w:t>
      </w:r>
    </w:p>
    <w:p w14:paraId="5FD1046F" w14:textId="77777777" w:rsidR="00067E2E" w:rsidRDefault="00A0702C">
      <w:pPr>
        <w:pStyle w:val="effectus"/>
      </w:pPr>
      <w:r>
        <w:rPr>
          <w:b/>
          <w:iCs/>
        </w:rPr>
        <w:t>Myrrha</w:t>
      </w:r>
      <w:r>
        <w:rPr>
          <w:iCs/>
        </w:rPr>
        <w:tab/>
        <w:t>m</w:t>
      </w:r>
      <w:r>
        <w:t>yrrhe</w:t>
      </w:r>
    </w:p>
    <w:p w14:paraId="70A3F448" w14:textId="77777777" w:rsidR="00067E2E" w:rsidRDefault="00A0702C">
      <w:pPr>
        <w:pStyle w:val="effectus"/>
      </w:pPr>
      <w:r>
        <w:rPr>
          <w:b/>
          <w:iCs/>
        </w:rPr>
        <w:t>Myrtiformis</w:t>
      </w:r>
      <w:r>
        <w:rPr>
          <w:iCs/>
        </w:rPr>
        <w:tab/>
      </w:r>
      <w:r>
        <w:t>myrtiforme</w:t>
      </w:r>
    </w:p>
    <w:p w14:paraId="5CDF65D1" w14:textId="77777777" w:rsidR="00067E2E" w:rsidRDefault="00A0702C">
      <w:pPr>
        <w:pStyle w:val="effectus"/>
      </w:pPr>
      <w:r>
        <w:rPr>
          <w:b/>
          <w:iCs/>
        </w:rPr>
        <w:t>Myurus</w:t>
      </w:r>
      <w:r>
        <w:rPr>
          <w:iCs/>
        </w:rPr>
        <w:tab/>
        <w:t>m</w:t>
      </w:r>
      <w:r>
        <w:t>yure</w:t>
      </w:r>
    </w:p>
    <w:p w14:paraId="0151DFEA" w14:textId="77777777" w:rsidR="00067E2E" w:rsidRDefault="00A0702C" w:rsidP="009710C3">
      <w:pPr>
        <w:pStyle w:val="label"/>
      </w:pPr>
      <w:bookmarkStart w:id="43" w:name="bookmark10"/>
      <w:r>
        <w:t>Ν</w:t>
      </w:r>
      <w:bookmarkEnd w:id="43"/>
    </w:p>
    <w:p w14:paraId="3D07D772" w14:textId="77777777" w:rsidR="00067E2E" w:rsidRDefault="00A0702C">
      <w:pPr>
        <w:pStyle w:val="effectus"/>
      </w:pPr>
      <w:r>
        <w:rPr>
          <w:smallCaps/>
        </w:rPr>
        <w:t>NAEVUS</w:t>
      </w:r>
      <w:r>
        <w:tab/>
        <w:t>envie</w:t>
      </w:r>
    </w:p>
    <w:p w14:paraId="70E0F62C" w14:textId="77777777" w:rsidR="00067E2E" w:rsidRDefault="00A0702C">
      <w:pPr>
        <w:pStyle w:val="effectus"/>
      </w:pPr>
      <w:r>
        <w:rPr>
          <w:b/>
          <w:iCs/>
        </w:rPr>
        <w:t>Nanus</w:t>
      </w:r>
      <w:r>
        <w:rPr>
          <w:iCs/>
        </w:rPr>
        <w:tab/>
      </w:r>
      <w:r>
        <w:t>nain</w:t>
      </w:r>
    </w:p>
    <w:p w14:paraId="0150DF6A" w14:textId="77777777" w:rsidR="00067E2E" w:rsidRDefault="00A0702C">
      <w:pPr>
        <w:pStyle w:val="effectus"/>
      </w:pPr>
      <w:r>
        <w:rPr>
          <w:b/>
          <w:iCs/>
        </w:rPr>
        <w:t>Napiformis</w:t>
      </w:r>
      <w:r>
        <w:tab/>
        <w:t>napiforme</w:t>
      </w:r>
    </w:p>
    <w:p w14:paraId="16978881" w14:textId="77777777" w:rsidR="00067E2E" w:rsidRDefault="00A0702C">
      <w:pPr>
        <w:pStyle w:val="effectus"/>
      </w:pPr>
      <w:r>
        <w:rPr>
          <w:b/>
          <w:iCs/>
        </w:rPr>
        <w:t>Narcosis</w:t>
      </w:r>
      <w:r>
        <w:rPr>
          <w:iCs/>
        </w:rPr>
        <w:tab/>
      </w:r>
      <w:r>
        <w:t>engourdissement</w:t>
      </w:r>
    </w:p>
    <w:p w14:paraId="4E5C69AC" w14:textId="77777777" w:rsidR="00067E2E" w:rsidRDefault="00A0702C">
      <w:pPr>
        <w:pStyle w:val="effectus"/>
      </w:pPr>
      <w:r>
        <w:rPr>
          <w:b/>
          <w:iCs/>
        </w:rPr>
        <w:t>Narcoticus</w:t>
      </w:r>
      <w:r>
        <w:rPr>
          <w:iCs/>
        </w:rPr>
        <w:tab/>
      </w:r>
      <w:r>
        <w:t>narcotique</w:t>
      </w:r>
    </w:p>
    <w:p w14:paraId="4A4EC24A" w14:textId="77777777" w:rsidR="00067E2E" w:rsidRDefault="00A0702C">
      <w:pPr>
        <w:pStyle w:val="effectus"/>
      </w:pPr>
      <w:r>
        <w:rPr>
          <w:b/>
          <w:iCs/>
        </w:rPr>
        <w:t>Nares</w:t>
      </w:r>
      <w:r>
        <w:rPr>
          <w:iCs/>
        </w:rPr>
        <w:tab/>
      </w:r>
      <w:r>
        <w:t>narines</w:t>
      </w:r>
    </w:p>
    <w:p w14:paraId="4A806819" w14:textId="77777777" w:rsidR="00067E2E" w:rsidRDefault="00A0702C">
      <w:pPr>
        <w:pStyle w:val="effectus"/>
      </w:pPr>
      <w:r>
        <w:rPr>
          <w:b/>
          <w:iCs/>
        </w:rPr>
        <w:t>Nasalis</w:t>
      </w:r>
      <w:r>
        <w:rPr>
          <w:iCs/>
        </w:rPr>
        <w:tab/>
      </w:r>
      <w:r>
        <w:t>nasal</w:t>
      </w:r>
    </w:p>
    <w:p w14:paraId="3B267168" w14:textId="77777777" w:rsidR="00067E2E" w:rsidRDefault="00A0702C">
      <w:pPr>
        <w:pStyle w:val="effectus"/>
      </w:pPr>
      <w:r>
        <w:rPr>
          <w:b/>
          <w:iCs/>
        </w:rPr>
        <w:t>Nasitas</w:t>
      </w:r>
      <w:r>
        <w:tab/>
        <w:t>enchifrenement</w:t>
      </w:r>
    </w:p>
    <w:p w14:paraId="4CD972F4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401]</w:t>
      </w:r>
    </w:p>
    <w:p w14:paraId="4D1BE21E" w14:textId="77777777" w:rsidR="00067E2E" w:rsidRDefault="00A0702C">
      <w:pPr>
        <w:pStyle w:val="effectus"/>
      </w:pPr>
      <w:r>
        <w:rPr>
          <w:b/>
          <w:iCs/>
        </w:rPr>
        <w:t>Nasus</w:t>
      </w:r>
      <w:r>
        <w:rPr>
          <w:iCs/>
        </w:rPr>
        <w:tab/>
      </w:r>
      <w:r>
        <w:t>nez</w:t>
      </w:r>
    </w:p>
    <w:p w14:paraId="41BE6CD1" w14:textId="77777777" w:rsidR="00067E2E" w:rsidRDefault="00A0702C">
      <w:pPr>
        <w:pStyle w:val="effectus"/>
      </w:pPr>
      <w:r>
        <w:rPr>
          <w:b/>
          <w:iCs/>
        </w:rPr>
        <w:t>Nates</w:t>
      </w:r>
      <w:r>
        <w:rPr>
          <w:iCs/>
        </w:rPr>
        <w:tab/>
      </w:r>
      <w:r>
        <w:t>fesses</w:t>
      </w:r>
    </w:p>
    <w:p w14:paraId="4161788D" w14:textId="77777777" w:rsidR="00067E2E" w:rsidRDefault="00A0702C">
      <w:pPr>
        <w:pStyle w:val="effectus"/>
      </w:pPr>
      <w:r>
        <w:rPr>
          <w:b/>
          <w:iCs/>
        </w:rPr>
        <w:t>Natron</w:t>
      </w:r>
      <w:r>
        <w:rPr>
          <w:b/>
          <w:iCs/>
        </w:rPr>
        <w:tab/>
      </w:r>
      <w:r>
        <w:t>natron</w:t>
      </w:r>
    </w:p>
    <w:p w14:paraId="535A7EE8" w14:textId="77777777" w:rsidR="00067E2E" w:rsidRDefault="00A0702C">
      <w:pPr>
        <w:pStyle w:val="effectus"/>
      </w:pPr>
      <w:r>
        <w:rPr>
          <w:b/>
          <w:iCs/>
        </w:rPr>
        <w:t>Natura</w:t>
      </w:r>
      <w:r>
        <w:tab/>
        <w:t>nature</w:t>
      </w:r>
    </w:p>
    <w:p w14:paraId="51C36146" w14:textId="77777777" w:rsidR="00067E2E" w:rsidRDefault="00A0702C">
      <w:pPr>
        <w:pStyle w:val="effectus"/>
      </w:pPr>
      <w:r>
        <w:rPr>
          <w:b/>
          <w:iCs/>
        </w:rPr>
        <w:t>Naturalis</w:t>
      </w:r>
      <w:r>
        <w:rPr>
          <w:iCs/>
        </w:rPr>
        <w:tab/>
      </w:r>
      <w:r>
        <w:t>naturel</w:t>
      </w:r>
    </w:p>
    <w:p w14:paraId="4F778FD9" w14:textId="77777777" w:rsidR="00067E2E" w:rsidRDefault="00A0702C">
      <w:pPr>
        <w:pStyle w:val="effectus"/>
      </w:pPr>
      <w:r>
        <w:rPr>
          <w:b/>
          <w:iCs/>
        </w:rPr>
        <w:t>Navicularis</w:t>
      </w:r>
      <w:r>
        <w:rPr>
          <w:iCs/>
        </w:rPr>
        <w:tab/>
      </w:r>
      <w:r>
        <w:t>naviculaire</w:t>
      </w:r>
    </w:p>
    <w:p w14:paraId="38D6545F" w14:textId="77777777" w:rsidR="00067E2E" w:rsidRDefault="00A0702C">
      <w:pPr>
        <w:pStyle w:val="effectus"/>
      </w:pPr>
      <w:r>
        <w:rPr>
          <w:b/>
          <w:iCs/>
        </w:rPr>
        <w:t>Nausea</w:t>
      </w:r>
      <w:r>
        <w:tab/>
        <w:t>nausée</w:t>
      </w:r>
      <w:r>
        <w:tab/>
        <w:t>mal de cœur</w:t>
      </w:r>
    </w:p>
    <w:p w14:paraId="116F8081" w14:textId="77777777" w:rsidR="00067E2E" w:rsidRDefault="00A0702C">
      <w:pPr>
        <w:pStyle w:val="effectus"/>
      </w:pPr>
      <w:r>
        <w:rPr>
          <w:b/>
          <w:iCs/>
        </w:rPr>
        <w:t>Nausea latrinaria</w:t>
      </w:r>
      <w:r>
        <w:tab/>
        <w:t>plomb</w:t>
      </w:r>
    </w:p>
    <w:p w14:paraId="7DA18CFB" w14:textId="77777777" w:rsidR="00067E2E" w:rsidRDefault="00A0702C">
      <w:pPr>
        <w:pStyle w:val="effectus"/>
      </w:pPr>
      <w:r>
        <w:rPr>
          <w:b/>
          <w:iCs/>
        </w:rPr>
        <w:t>Nausiosis</w:t>
      </w:r>
      <w:r>
        <w:rPr>
          <w:iCs/>
        </w:rPr>
        <w:tab/>
      </w:r>
      <w:r>
        <w:t>nausée</w:t>
      </w:r>
    </w:p>
    <w:p w14:paraId="39AA7B43" w14:textId="77777777" w:rsidR="00067E2E" w:rsidRDefault="00A0702C">
      <w:pPr>
        <w:pStyle w:val="effectus"/>
      </w:pPr>
      <w:r>
        <w:rPr>
          <w:b/>
          <w:iCs/>
        </w:rPr>
        <w:t>Neapolitanus morbus</w:t>
      </w:r>
      <w:r>
        <w:rPr>
          <w:iCs/>
        </w:rPr>
        <w:tab/>
      </w:r>
      <w:r>
        <w:t>vérole</w:t>
      </w:r>
    </w:p>
    <w:p w14:paraId="5C477967" w14:textId="77777777" w:rsidR="00067E2E" w:rsidRDefault="00A0702C">
      <w:pPr>
        <w:pStyle w:val="effectus"/>
      </w:pPr>
      <w:r>
        <w:rPr>
          <w:b/>
          <w:iCs/>
        </w:rPr>
        <w:t>Necrologia</w:t>
      </w:r>
      <w:r>
        <w:rPr>
          <w:iCs/>
        </w:rPr>
        <w:tab/>
      </w:r>
      <w:r>
        <w:t>nécrologie</w:t>
      </w:r>
    </w:p>
    <w:p w14:paraId="3D0949DF" w14:textId="77777777" w:rsidR="00067E2E" w:rsidRDefault="00A0702C">
      <w:pPr>
        <w:pStyle w:val="effectus"/>
      </w:pPr>
      <w:r>
        <w:rPr>
          <w:b/>
          <w:iCs/>
        </w:rPr>
        <w:t>Necrophobia</w:t>
      </w:r>
      <w:r>
        <w:rPr>
          <w:iCs/>
        </w:rPr>
        <w:tab/>
      </w:r>
      <w:r>
        <w:t>nécrophobie</w:t>
      </w:r>
    </w:p>
    <w:p w14:paraId="2863C79B" w14:textId="77777777" w:rsidR="00067E2E" w:rsidRDefault="00A0702C">
      <w:pPr>
        <w:pStyle w:val="effectus"/>
      </w:pPr>
      <w:r>
        <w:rPr>
          <w:b/>
          <w:iCs/>
        </w:rPr>
        <w:t>Necrophorus</w:t>
      </w:r>
      <w:r>
        <w:rPr>
          <w:iCs/>
        </w:rPr>
        <w:tab/>
      </w:r>
      <w:r>
        <w:t>nécrophore</w:t>
      </w:r>
    </w:p>
    <w:p w14:paraId="16ED45C0" w14:textId="77777777" w:rsidR="00067E2E" w:rsidRDefault="00A0702C">
      <w:pPr>
        <w:pStyle w:val="effectus"/>
      </w:pPr>
      <w:r>
        <w:rPr>
          <w:b/>
          <w:iCs/>
        </w:rPr>
        <w:t>Necrosis</w:t>
      </w:r>
      <w:r>
        <w:rPr>
          <w:iCs/>
        </w:rPr>
        <w:tab/>
      </w:r>
      <w:r>
        <w:t>nécrose</w:t>
      </w:r>
    </w:p>
    <w:p w14:paraId="27999252" w14:textId="77777777" w:rsidR="00067E2E" w:rsidRDefault="00A0702C">
      <w:pPr>
        <w:pStyle w:val="effectus"/>
      </w:pPr>
      <w:r>
        <w:rPr>
          <w:b/>
          <w:iCs/>
        </w:rPr>
        <w:t>Nectar</w:t>
      </w:r>
      <w:r>
        <w:rPr>
          <w:b/>
          <w:iCs/>
        </w:rPr>
        <w:tab/>
      </w:r>
      <w:r>
        <w:t>nectar</w:t>
      </w:r>
    </w:p>
    <w:p w14:paraId="498F16C6" w14:textId="77777777" w:rsidR="00067E2E" w:rsidRDefault="00A0702C">
      <w:pPr>
        <w:pStyle w:val="effectus"/>
      </w:pPr>
      <w:r>
        <w:rPr>
          <w:b/>
          <w:iCs/>
        </w:rPr>
        <w:t>Nectarium</w:t>
      </w:r>
      <w:r>
        <w:rPr>
          <w:iCs/>
        </w:rPr>
        <w:tab/>
      </w:r>
      <w:r>
        <w:t>nectaire</w:t>
      </w:r>
    </w:p>
    <w:p w14:paraId="1169929C" w14:textId="77777777" w:rsidR="00067E2E" w:rsidRDefault="00A0702C">
      <w:pPr>
        <w:pStyle w:val="effectus"/>
      </w:pPr>
      <w:r>
        <w:rPr>
          <w:b/>
          <w:iCs/>
        </w:rPr>
        <w:t>Nepenthes</w:t>
      </w:r>
      <w:r>
        <w:rPr>
          <w:iCs/>
        </w:rPr>
        <w:tab/>
      </w:r>
      <w:r>
        <w:t>népenthe</w:t>
      </w:r>
    </w:p>
    <w:p w14:paraId="1A2A14A2" w14:textId="77777777" w:rsidR="00067E2E" w:rsidRDefault="00A0702C">
      <w:pPr>
        <w:pStyle w:val="effectus"/>
      </w:pPr>
      <w:r>
        <w:rPr>
          <w:b/>
          <w:iCs/>
        </w:rPr>
        <w:t>Nephelium</w:t>
      </w:r>
      <w:r>
        <w:rPr>
          <w:iCs/>
        </w:rPr>
        <w:tab/>
      </w:r>
      <w:r>
        <w:t>néphélion</w:t>
      </w:r>
    </w:p>
    <w:p w14:paraId="5B6659E6" w14:textId="77777777" w:rsidR="00067E2E" w:rsidRDefault="00A0702C">
      <w:pPr>
        <w:pStyle w:val="effectus"/>
      </w:pPr>
      <w:r>
        <w:rPr>
          <w:b/>
          <w:iCs/>
        </w:rPr>
        <w:t>Nephriticus</w:t>
      </w:r>
      <w:r>
        <w:rPr>
          <w:iCs/>
        </w:rPr>
        <w:tab/>
      </w:r>
      <w:r>
        <w:t>néphritique</w:t>
      </w:r>
    </w:p>
    <w:p w14:paraId="0093BE9A" w14:textId="77777777" w:rsidR="00067E2E" w:rsidRDefault="00A0702C">
      <w:pPr>
        <w:pStyle w:val="effectus"/>
      </w:pPr>
      <w:r>
        <w:rPr>
          <w:b/>
          <w:iCs/>
        </w:rPr>
        <w:t>Nephritis</w:t>
      </w:r>
      <w:r>
        <w:rPr>
          <w:iCs/>
        </w:rPr>
        <w:tab/>
      </w:r>
      <w:r>
        <w:t>néphrite</w:t>
      </w:r>
    </w:p>
    <w:p w14:paraId="3F03B897" w14:textId="77777777" w:rsidR="00067E2E" w:rsidRDefault="00A0702C">
      <w:pPr>
        <w:pStyle w:val="effectus"/>
      </w:pPr>
      <w:r>
        <w:rPr>
          <w:b/>
          <w:iCs/>
        </w:rPr>
        <w:t>Nephrographia</w:t>
      </w:r>
      <w:r>
        <w:rPr>
          <w:iCs/>
        </w:rPr>
        <w:tab/>
      </w:r>
      <w:r>
        <w:t>néphrographie</w:t>
      </w:r>
    </w:p>
    <w:p w14:paraId="0CCD5DDD" w14:textId="77777777" w:rsidR="00067E2E" w:rsidRDefault="00A0702C">
      <w:pPr>
        <w:pStyle w:val="effectus"/>
      </w:pPr>
      <w:r>
        <w:rPr>
          <w:b/>
          <w:iCs/>
        </w:rPr>
        <w:t>Nephrologia</w:t>
      </w:r>
      <w:r>
        <w:rPr>
          <w:iCs/>
        </w:rPr>
        <w:tab/>
      </w:r>
      <w:r>
        <w:t>néphrologie</w:t>
      </w:r>
    </w:p>
    <w:p w14:paraId="3D96A088" w14:textId="77777777" w:rsidR="00067E2E" w:rsidRDefault="00A0702C">
      <w:pPr>
        <w:pStyle w:val="effectus"/>
      </w:pPr>
      <w:r>
        <w:rPr>
          <w:b/>
          <w:iCs/>
        </w:rPr>
        <w:t>Nephrotomia</w:t>
      </w:r>
      <w:r>
        <w:rPr>
          <w:iCs/>
        </w:rPr>
        <w:tab/>
      </w:r>
      <w:r>
        <w:t>nephrotomie</w:t>
      </w:r>
    </w:p>
    <w:p w14:paraId="5699528D" w14:textId="77777777" w:rsidR="00067E2E" w:rsidRDefault="00A0702C">
      <w:pPr>
        <w:pStyle w:val="effectus"/>
      </w:pPr>
      <w:r>
        <w:rPr>
          <w:b/>
          <w:iCs/>
        </w:rPr>
        <w:t>Nervinus</w:t>
      </w:r>
      <w:r>
        <w:tab/>
        <w:t>nervin</w:t>
      </w:r>
    </w:p>
    <w:p w14:paraId="5300E08F" w14:textId="77777777" w:rsidR="00067E2E" w:rsidRDefault="00A0702C">
      <w:pPr>
        <w:pStyle w:val="effectus"/>
      </w:pPr>
      <w:r>
        <w:rPr>
          <w:b/>
          <w:iCs/>
        </w:rPr>
        <w:t>Nervosus</w:t>
      </w:r>
      <w:r>
        <w:rPr>
          <w:iCs/>
        </w:rPr>
        <w:tab/>
      </w:r>
      <w:r>
        <w:t>nerveux</w:t>
      </w:r>
    </w:p>
    <w:p w14:paraId="63B3B905" w14:textId="77777777" w:rsidR="00067E2E" w:rsidRDefault="00A0702C">
      <w:pPr>
        <w:pStyle w:val="effectus"/>
      </w:pPr>
      <w:r>
        <w:rPr>
          <w:b/>
          <w:iCs/>
        </w:rPr>
        <w:t>Nervus</w:t>
      </w:r>
      <w:r>
        <w:rPr>
          <w:iCs/>
        </w:rPr>
        <w:tab/>
      </w:r>
      <w:r>
        <w:t>nerf</w:t>
      </w:r>
    </w:p>
    <w:p w14:paraId="00CDE450" w14:textId="77777777" w:rsidR="00067E2E" w:rsidRDefault="00A0702C">
      <w:pPr>
        <w:pStyle w:val="effectus"/>
      </w:pPr>
      <w:r>
        <w:rPr>
          <w:b/>
          <w:iCs/>
        </w:rPr>
        <w:t>Nevrographia</w:t>
      </w:r>
      <w:r>
        <w:rPr>
          <w:iCs/>
        </w:rPr>
        <w:tab/>
      </w:r>
      <w:r>
        <w:t>névrographie</w:t>
      </w:r>
    </w:p>
    <w:p w14:paraId="75BC8F53" w14:textId="77777777" w:rsidR="00067E2E" w:rsidRDefault="00A0702C">
      <w:pPr>
        <w:pStyle w:val="effectus"/>
      </w:pPr>
      <w:r>
        <w:rPr>
          <w:b/>
          <w:iCs/>
        </w:rPr>
        <w:t>Nevrologia</w:t>
      </w:r>
      <w:r>
        <w:rPr>
          <w:iCs/>
        </w:rPr>
        <w:tab/>
      </w:r>
      <w:r>
        <w:t>névrologie</w:t>
      </w:r>
    </w:p>
    <w:p w14:paraId="5DD3612E" w14:textId="77777777" w:rsidR="00067E2E" w:rsidRDefault="00A0702C">
      <w:pPr>
        <w:pStyle w:val="effectus"/>
      </w:pPr>
      <w:r>
        <w:rPr>
          <w:b/>
          <w:iCs/>
        </w:rPr>
        <w:t>Nevroticus</w:t>
      </w:r>
      <w:r>
        <w:rPr>
          <w:iCs/>
        </w:rPr>
        <w:tab/>
      </w:r>
      <w:r>
        <w:t>névrotique</w:t>
      </w:r>
    </w:p>
    <w:p w14:paraId="11441B06" w14:textId="77777777" w:rsidR="00067E2E" w:rsidRDefault="00A0702C">
      <w:pPr>
        <w:pStyle w:val="effectus"/>
      </w:pPr>
      <w:r>
        <w:rPr>
          <w:b/>
          <w:iCs/>
        </w:rPr>
        <w:t>Nevrotomia</w:t>
      </w:r>
      <w:r>
        <w:tab/>
        <w:t>névrotomie</w:t>
      </w:r>
    </w:p>
    <w:p w14:paraId="7CCD6B93" w14:textId="77777777" w:rsidR="00067E2E" w:rsidRDefault="00A0702C">
      <w:pPr>
        <w:pStyle w:val="effectus"/>
      </w:pPr>
      <w:r>
        <w:rPr>
          <w:b/>
          <w:iCs/>
        </w:rPr>
        <w:t>Nevrotomum</w:t>
      </w:r>
      <w:r>
        <w:rPr>
          <w:iCs/>
        </w:rPr>
        <w:tab/>
      </w:r>
      <w:r>
        <w:t>névrotome</w:t>
      </w:r>
    </w:p>
    <w:p w14:paraId="6FA4E1A8" w14:textId="77777777" w:rsidR="00067E2E" w:rsidRDefault="00A0702C">
      <w:pPr>
        <w:pStyle w:val="effectus"/>
      </w:pPr>
      <w:r>
        <w:rPr>
          <w:b/>
          <w:iCs/>
        </w:rPr>
        <w:t>Neurosis</w:t>
      </w:r>
      <w:r>
        <w:rPr>
          <w:iCs/>
        </w:rPr>
        <w:tab/>
      </w:r>
      <w:r>
        <w:t>névrose</w:t>
      </w:r>
    </w:p>
    <w:p w14:paraId="2371E298" w14:textId="77777777" w:rsidR="00067E2E" w:rsidRDefault="00A0702C">
      <w:pPr>
        <w:pStyle w:val="effectus"/>
      </w:pPr>
      <w:r>
        <w:rPr>
          <w:b/>
          <w:iCs/>
        </w:rPr>
        <w:t>Neuter</w:t>
      </w:r>
      <w:r>
        <w:rPr>
          <w:iCs/>
        </w:rPr>
        <w:tab/>
      </w:r>
      <w:r>
        <w:t>neutre</w:t>
      </w:r>
    </w:p>
    <w:p w14:paraId="630E9EBC" w14:textId="77777777" w:rsidR="00067E2E" w:rsidRDefault="00A0702C">
      <w:pPr>
        <w:pStyle w:val="effectus"/>
      </w:pPr>
      <w:r>
        <w:rPr>
          <w:b/>
          <w:iCs/>
        </w:rPr>
        <w:t>Niccolaum</w:t>
      </w:r>
      <w:r>
        <w:rPr>
          <w:b/>
          <w:iCs/>
        </w:rPr>
        <w:tab/>
      </w:r>
      <w:r>
        <w:t>niccolaum</w:t>
      </w:r>
    </w:p>
    <w:p w14:paraId="42EC7102" w14:textId="77777777" w:rsidR="00067E2E" w:rsidRDefault="00A0702C">
      <w:pPr>
        <w:pStyle w:val="effectus"/>
      </w:pPr>
      <w:r>
        <w:rPr>
          <w:b/>
          <w:iCs/>
        </w:rPr>
        <w:t>Nictatio</w:t>
      </w:r>
      <w:r>
        <w:rPr>
          <w:iCs/>
        </w:rPr>
        <w:tab/>
      </w:r>
      <w:r>
        <w:t>cillement</w:t>
      </w:r>
    </w:p>
    <w:p w14:paraId="03B823FC" w14:textId="77777777" w:rsidR="00067E2E" w:rsidRDefault="00A0702C">
      <w:pPr>
        <w:pStyle w:val="effectus"/>
      </w:pPr>
      <w:r>
        <w:rPr>
          <w:b/>
          <w:iCs/>
        </w:rPr>
        <w:t>Nidorosus</w:t>
      </w:r>
      <w:r>
        <w:tab/>
        <w:t>nidoreux</w:t>
      </w:r>
    </w:p>
    <w:p w14:paraId="4A492E3F" w14:textId="77777777" w:rsidR="00067E2E" w:rsidRDefault="00A0702C">
      <w:pPr>
        <w:pStyle w:val="effectus"/>
      </w:pPr>
      <w:r>
        <w:rPr>
          <w:b/>
          <w:iCs/>
        </w:rPr>
        <w:t>Nickel</w:t>
      </w:r>
      <w:r>
        <w:rPr>
          <w:b/>
          <w:iCs/>
        </w:rPr>
        <w:tab/>
      </w:r>
      <w:r>
        <w:t>nickel</w:t>
      </w:r>
    </w:p>
    <w:p w14:paraId="74800D76" w14:textId="77777777" w:rsidR="00067E2E" w:rsidRDefault="00A0702C">
      <w:pPr>
        <w:pStyle w:val="effectus"/>
      </w:pPr>
      <w:r>
        <w:rPr>
          <w:b/>
          <w:iCs/>
        </w:rPr>
        <w:t>Nitras</w:t>
      </w:r>
      <w:r>
        <w:rPr>
          <w:iCs/>
        </w:rPr>
        <w:tab/>
      </w:r>
      <w:r>
        <w:t>nitrate</w:t>
      </w:r>
    </w:p>
    <w:p w14:paraId="6F915B41" w14:textId="77777777" w:rsidR="00067E2E" w:rsidRDefault="00A0702C">
      <w:pPr>
        <w:pStyle w:val="effectus"/>
      </w:pPr>
      <w:r>
        <w:rPr>
          <w:b/>
          <w:iCs/>
        </w:rPr>
        <w:t>Nitrum</w:t>
      </w:r>
      <w:r>
        <w:tab/>
        <w:t>nitre</w:t>
      </w:r>
    </w:p>
    <w:p w14:paraId="3666C254" w14:textId="77777777" w:rsidR="00067E2E" w:rsidRDefault="00A0702C">
      <w:pPr>
        <w:pStyle w:val="effectus"/>
      </w:pPr>
      <w:r>
        <w:rPr>
          <w:b/>
          <w:iCs/>
        </w:rPr>
        <w:t>Nitrosus</w:t>
      </w:r>
      <w:r>
        <w:rPr>
          <w:iCs/>
        </w:rPr>
        <w:tab/>
      </w:r>
      <w:r>
        <w:t>nitreux</w:t>
      </w:r>
    </w:p>
    <w:p w14:paraId="1F39D1C8" w14:textId="77777777" w:rsidR="00067E2E" w:rsidRDefault="00A0702C">
      <w:pPr>
        <w:pStyle w:val="effectus"/>
      </w:pPr>
      <w:r>
        <w:rPr>
          <w:b/>
          <w:iCs/>
        </w:rPr>
        <w:t>Nitris</w:t>
      </w:r>
      <w:r>
        <w:rPr>
          <w:iCs/>
        </w:rPr>
        <w:tab/>
      </w:r>
      <w:r>
        <w:t>n</w:t>
      </w:r>
      <w:r>
        <w:t>itrite</w:t>
      </w:r>
    </w:p>
    <w:p w14:paraId="0831A127" w14:textId="77777777" w:rsidR="00067E2E" w:rsidRDefault="00A0702C">
      <w:pPr>
        <w:pStyle w:val="effectus"/>
      </w:pPr>
      <w:r>
        <w:rPr>
          <w:b/>
          <w:iCs/>
        </w:rPr>
        <w:t>Nitricus</w:t>
      </w:r>
      <w:r>
        <w:rPr>
          <w:iCs/>
        </w:rPr>
        <w:tab/>
      </w:r>
      <w:r>
        <w:t>nitrique</w:t>
      </w:r>
    </w:p>
    <w:p w14:paraId="7300112F" w14:textId="77777777" w:rsidR="00067E2E" w:rsidRDefault="00A0702C">
      <w:pPr>
        <w:pStyle w:val="effectus"/>
      </w:pPr>
      <w:r>
        <w:rPr>
          <w:b/>
          <w:iCs/>
        </w:rPr>
        <w:t>Nitro-muriaticus</w:t>
      </w:r>
      <w:r>
        <w:rPr>
          <w:iCs/>
        </w:rPr>
        <w:tab/>
      </w:r>
      <w:r>
        <w:t>nitro-muriatique</w:t>
      </w:r>
    </w:p>
    <w:p w14:paraId="64A024DE" w14:textId="77777777" w:rsidR="00067E2E" w:rsidRDefault="00A0702C">
      <w:pPr>
        <w:pStyle w:val="effectus"/>
      </w:pPr>
      <w:r>
        <w:rPr>
          <w:b/>
          <w:iCs/>
        </w:rPr>
        <w:t>Noctambulus</w:t>
      </w:r>
      <w:r>
        <w:rPr>
          <w:iCs/>
        </w:rPr>
        <w:tab/>
      </w:r>
      <w:r>
        <w:t>noctambule</w:t>
      </w:r>
    </w:p>
    <w:p w14:paraId="6EB34EF5" w14:textId="77777777" w:rsidR="00067E2E" w:rsidRDefault="00A0702C">
      <w:pPr>
        <w:pStyle w:val="effectus"/>
      </w:pPr>
      <w:r>
        <w:rPr>
          <w:b/>
          <w:iCs/>
        </w:rPr>
        <w:t>Noctilucus</w:t>
      </w:r>
      <w:r>
        <w:rPr>
          <w:iCs/>
        </w:rPr>
        <w:tab/>
      </w:r>
      <w:r>
        <w:t>noctiluque</w:t>
      </w:r>
    </w:p>
    <w:p w14:paraId="6FE905F0" w14:textId="77777777" w:rsidR="00067E2E" w:rsidRDefault="00A0702C">
      <w:pPr>
        <w:pStyle w:val="effectus"/>
      </w:pPr>
      <w:r>
        <w:rPr>
          <w:b/>
          <w:iCs/>
        </w:rPr>
        <w:t>Nocturlabium</w:t>
      </w:r>
      <w:r>
        <w:rPr>
          <w:iCs/>
        </w:rPr>
        <w:tab/>
      </w:r>
      <w:r>
        <w:t>nocturlabe</w:t>
      </w:r>
    </w:p>
    <w:p w14:paraId="5995A89E" w14:textId="77777777" w:rsidR="00067E2E" w:rsidRDefault="00A0702C">
      <w:pPr>
        <w:pStyle w:val="effectus"/>
      </w:pPr>
      <w:r>
        <w:rPr>
          <w:b/>
          <w:iCs/>
        </w:rPr>
        <w:t>Nodulus</w:t>
      </w:r>
      <w:r>
        <w:rPr>
          <w:iCs/>
        </w:rPr>
        <w:tab/>
      </w:r>
      <w:r>
        <w:t>nouet</w:t>
      </w:r>
    </w:p>
    <w:p w14:paraId="5D72ACE8" w14:textId="77777777" w:rsidR="00067E2E" w:rsidRDefault="00A0702C">
      <w:pPr>
        <w:pStyle w:val="effectus"/>
      </w:pPr>
      <w:r>
        <w:rPr>
          <w:b/>
          <w:iCs/>
        </w:rPr>
        <w:t>Nodus</w:t>
      </w:r>
      <w:r>
        <w:rPr>
          <w:b/>
          <w:iCs/>
        </w:rPr>
        <w:tab/>
      </w:r>
      <w:r>
        <w:t>nouet</w:t>
      </w:r>
      <w:r>
        <w:tab/>
        <w:t xml:space="preserve">et </w:t>
      </w:r>
      <w:r>
        <w:rPr>
          <w:b/>
          <w:iCs/>
        </w:rPr>
        <w:t>Condyle</w:t>
      </w:r>
    </w:p>
    <w:p w14:paraId="1360359F" w14:textId="77777777" w:rsidR="00067E2E" w:rsidRDefault="00A0702C">
      <w:pPr>
        <w:pStyle w:val="effectus"/>
      </w:pPr>
      <w:r>
        <w:rPr>
          <w:b/>
          <w:iCs/>
        </w:rPr>
        <w:t>Noli me tangere</w:t>
      </w:r>
      <w:r>
        <w:rPr>
          <w:b/>
          <w:iCs/>
        </w:rPr>
        <w:tab/>
      </w:r>
      <w:r>
        <w:t>noli me tangere</w:t>
      </w:r>
      <w:r>
        <w:tab/>
        <w:t xml:space="preserve">et </w:t>
      </w:r>
      <w:r>
        <w:rPr>
          <w:b/>
          <w:iCs/>
        </w:rPr>
        <w:t>Cancer</w:t>
      </w:r>
    </w:p>
    <w:p w14:paraId="6CF5D978" w14:textId="77777777" w:rsidR="00067E2E" w:rsidRDefault="00A0702C">
      <w:pPr>
        <w:pStyle w:val="effectus"/>
      </w:pPr>
      <w:r>
        <w:rPr>
          <w:b/>
          <w:iCs/>
        </w:rPr>
        <w:t>Nomas</w:t>
      </w:r>
      <w:r>
        <w:rPr>
          <w:iCs/>
        </w:rPr>
        <w:tab/>
      </w:r>
      <w:r>
        <w:t>nomade</w:t>
      </w:r>
    </w:p>
    <w:p w14:paraId="2EA4C017" w14:textId="77777777" w:rsidR="00067E2E" w:rsidRDefault="00A0702C">
      <w:pPr>
        <w:pStyle w:val="effectus"/>
      </w:pPr>
      <w:r>
        <w:rPr>
          <w:b/>
          <w:iCs/>
        </w:rPr>
        <w:t>Nomenclatio</w:t>
      </w:r>
      <w:r>
        <w:rPr>
          <w:iCs/>
        </w:rPr>
        <w:tab/>
      </w:r>
      <w:r>
        <w:t>nomenclature</w:t>
      </w:r>
    </w:p>
    <w:p w14:paraId="0169F0A0" w14:textId="77777777" w:rsidR="00067E2E" w:rsidRDefault="00A0702C">
      <w:pPr>
        <w:pStyle w:val="effectus"/>
      </w:pPr>
      <w:r>
        <w:rPr>
          <w:b/>
          <w:iCs/>
        </w:rPr>
        <w:t>Nosocomium</w:t>
      </w:r>
      <w:r>
        <w:tab/>
      </w:r>
      <w:r>
        <w:t>hôpital</w:t>
      </w:r>
    </w:p>
    <w:p w14:paraId="5840DB6D" w14:textId="77777777" w:rsidR="00067E2E" w:rsidRDefault="00A0702C">
      <w:pPr>
        <w:pStyle w:val="effectus"/>
      </w:pPr>
      <w:r>
        <w:rPr>
          <w:b/>
          <w:iCs/>
        </w:rPr>
        <w:t>Nosographia</w:t>
      </w:r>
      <w:r>
        <w:tab/>
        <w:t>nosographie</w:t>
      </w:r>
    </w:p>
    <w:p w14:paraId="4B2ED25E" w14:textId="77777777" w:rsidR="00067E2E" w:rsidRDefault="00A0702C">
      <w:pPr>
        <w:pStyle w:val="effectus"/>
      </w:pPr>
      <w:r>
        <w:rPr>
          <w:b/>
          <w:iCs/>
        </w:rPr>
        <w:t>Nosologia</w:t>
      </w:r>
      <w:r>
        <w:tab/>
        <w:t>nosologie</w:t>
      </w:r>
    </w:p>
    <w:p w14:paraId="5E49496C" w14:textId="77777777" w:rsidR="00067E2E" w:rsidRDefault="00A0702C">
      <w:pPr>
        <w:pStyle w:val="effectus"/>
      </w:pPr>
      <w:r>
        <w:rPr>
          <w:b/>
          <w:iCs/>
        </w:rPr>
        <w:t>Nosos</w:t>
      </w:r>
      <w:r>
        <w:tab/>
        <w:t>maladie</w:t>
      </w:r>
    </w:p>
    <w:p w14:paraId="3C9295F1" w14:textId="77777777" w:rsidR="00067E2E" w:rsidRDefault="00A0702C">
      <w:pPr>
        <w:pStyle w:val="effectus"/>
      </w:pPr>
      <w:r>
        <w:rPr>
          <w:b/>
          <w:iCs/>
        </w:rPr>
        <w:t>Notopterus</w:t>
      </w:r>
      <w:r>
        <w:rPr>
          <w:iCs/>
        </w:rPr>
        <w:tab/>
      </w:r>
      <w:r>
        <w:t>notoptère</w:t>
      </w:r>
    </w:p>
    <w:p w14:paraId="5E8F12FE" w14:textId="77777777" w:rsidR="00067E2E" w:rsidRDefault="00A0702C">
      <w:pPr>
        <w:pStyle w:val="effectus"/>
      </w:pPr>
      <w:r>
        <w:rPr>
          <w:b/>
          <w:iCs/>
        </w:rPr>
        <w:t>Nubes</w:t>
      </w:r>
      <w:r>
        <w:rPr>
          <w:iCs/>
        </w:rPr>
        <w:tab/>
      </w:r>
      <w:r>
        <w:t>nuage</w:t>
      </w:r>
    </w:p>
    <w:p w14:paraId="31D88F50" w14:textId="77777777" w:rsidR="00067E2E" w:rsidRDefault="00A0702C">
      <w:pPr>
        <w:pStyle w:val="effectus"/>
      </w:pPr>
      <w:r>
        <w:rPr>
          <w:b/>
          <w:iCs/>
        </w:rPr>
        <w:lastRenderedPageBreak/>
        <w:t>Nubecula</w:t>
      </w:r>
      <w:r>
        <w:rPr>
          <w:b/>
          <w:iCs/>
        </w:rPr>
        <w:tab/>
      </w:r>
      <w:r>
        <w:t>nuage</w:t>
      </w:r>
    </w:p>
    <w:p w14:paraId="5BFEBF43" w14:textId="77777777" w:rsidR="00067E2E" w:rsidRDefault="00A0702C">
      <w:pPr>
        <w:pStyle w:val="effectus"/>
      </w:pPr>
      <w:r>
        <w:rPr>
          <w:b/>
          <w:iCs/>
        </w:rPr>
        <w:t>Nucamentum</w:t>
      </w:r>
      <w:r>
        <w:rPr>
          <w:iCs/>
        </w:rPr>
        <w:tab/>
      </w:r>
      <w:r>
        <w:t>chaton</w:t>
      </w:r>
    </w:p>
    <w:p w14:paraId="56FC46F4" w14:textId="77777777" w:rsidR="00067E2E" w:rsidRDefault="00A0702C">
      <w:pPr>
        <w:pStyle w:val="effectus"/>
      </w:pPr>
      <w:r>
        <w:rPr>
          <w:b/>
          <w:iCs/>
        </w:rPr>
        <w:t>Nucha</w:t>
      </w:r>
      <w:r>
        <w:rPr>
          <w:iCs/>
        </w:rPr>
        <w:tab/>
      </w:r>
      <w:r>
        <w:t>nuque</w:t>
      </w:r>
    </w:p>
    <w:p w14:paraId="273AE1C6" w14:textId="77777777" w:rsidR="00067E2E" w:rsidRDefault="00A0702C">
      <w:pPr>
        <w:pStyle w:val="effectus"/>
      </w:pPr>
      <w:r>
        <w:rPr>
          <w:b/>
          <w:iCs/>
        </w:rPr>
        <w:t>Nucleus</w:t>
      </w:r>
      <w:r>
        <w:rPr>
          <w:iCs/>
        </w:rPr>
        <w:tab/>
      </w:r>
      <w:r>
        <w:t>noyau</w:t>
      </w:r>
    </w:p>
    <w:p w14:paraId="18F42852" w14:textId="77777777" w:rsidR="00067E2E" w:rsidRDefault="00A0702C">
      <w:pPr>
        <w:pStyle w:val="effectus"/>
      </w:pPr>
      <w:r>
        <w:rPr>
          <w:b/>
          <w:iCs/>
        </w:rPr>
        <w:t>Nutatio</w:t>
      </w:r>
      <w:r>
        <w:rPr>
          <w:iCs/>
        </w:rPr>
        <w:tab/>
      </w:r>
      <w:r>
        <w:t>nutation</w:t>
      </w:r>
    </w:p>
    <w:p w14:paraId="69BB9EE3" w14:textId="77777777" w:rsidR="00067E2E" w:rsidRDefault="00A0702C">
      <w:pPr>
        <w:pStyle w:val="effectus"/>
      </w:pPr>
      <w:r>
        <w:rPr>
          <w:b/>
          <w:iCs/>
        </w:rPr>
        <w:t>Nutricatio</w:t>
      </w:r>
      <w:r>
        <w:rPr>
          <w:iCs/>
        </w:rPr>
        <w:tab/>
      </w:r>
      <w:r>
        <w:t>nutrition</w:t>
      </w:r>
    </w:p>
    <w:p w14:paraId="5DCB6725" w14:textId="77777777" w:rsidR="00067E2E" w:rsidRDefault="00A0702C">
      <w:pPr>
        <w:pStyle w:val="effectus"/>
      </w:pPr>
      <w:r>
        <w:rPr>
          <w:b/>
          <w:iCs/>
        </w:rPr>
        <w:t>Nutritio</w:t>
      </w:r>
      <w:r>
        <w:rPr>
          <w:iCs/>
        </w:rPr>
        <w:tab/>
      </w:r>
      <w:r>
        <w:t>nutrition</w:t>
      </w:r>
    </w:p>
    <w:p w14:paraId="5F40D9DF" w14:textId="77777777" w:rsidR="00067E2E" w:rsidRDefault="00A0702C">
      <w:pPr>
        <w:pStyle w:val="effectus"/>
      </w:pPr>
      <w:r>
        <w:rPr>
          <w:b/>
          <w:iCs/>
        </w:rPr>
        <w:t>Nutrtius</w:t>
      </w:r>
      <w:r>
        <w:tab/>
        <w:t>nourricier</w:t>
      </w:r>
    </w:p>
    <w:p w14:paraId="55F31B46" w14:textId="77777777" w:rsidR="00067E2E" w:rsidRDefault="00A0702C">
      <w:pPr>
        <w:pStyle w:val="effectus"/>
      </w:pPr>
      <w:r>
        <w:rPr>
          <w:b/>
          <w:iCs/>
        </w:rPr>
        <w:t>Nutritus</w:t>
      </w:r>
      <w:r>
        <w:rPr>
          <w:b/>
          <w:iCs/>
        </w:rPr>
        <w:tab/>
      </w:r>
      <w:r>
        <w:t>nourriture</w:t>
      </w:r>
    </w:p>
    <w:p w14:paraId="6A6A2F68" w14:textId="77777777" w:rsidR="00067E2E" w:rsidRDefault="00A0702C">
      <w:pPr>
        <w:pStyle w:val="effectus"/>
      </w:pPr>
      <w:r>
        <w:rPr>
          <w:b/>
          <w:iCs/>
        </w:rPr>
        <w:t>N</w:t>
      </w:r>
      <w:r>
        <w:rPr>
          <w:b/>
          <w:iCs/>
        </w:rPr>
        <w:t>yctalopia</w:t>
      </w:r>
      <w:r>
        <w:rPr>
          <w:iCs/>
        </w:rPr>
        <w:tab/>
      </w:r>
      <w:r>
        <w:t>nyctalopie</w:t>
      </w:r>
    </w:p>
    <w:p w14:paraId="06A9A6F7" w14:textId="77777777" w:rsidR="00067E2E" w:rsidRDefault="00A0702C">
      <w:pPr>
        <w:pStyle w:val="effectus"/>
      </w:pPr>
      <w:r>
        <w:rPr>
          <w:b/>
          <w:iCs/>
        </w:rPr>
        <w:t>Nyctalopiasis</w:t>
      </w:r>
      <w:r>
        <w:rPr>
          <w:iCs/>
        </w:rPr>
        <w:tab/>
      </w:r>
      <w:r>
        <w:t>nyctalopie</w:t>
      </w:r>
    </w:p>
    <w:p w14:paraId="357700B6" w14:textId="77777777" w:rsidR="00067E2E" w:rsidRDefault="00A0702C">
      <w:pPr>
        <w:pStyle w:val="effectus"/>
      </w:pPr>
      <w:r>
        <w:rPr>
          <w:b/>
          <w:iCs/>
        </w:rPr>
        <w:t>Nyctalops</w:t>
      </w:r>
      <w:r>
        <w:rPr>
          <w:iCs/>
        </w:rPr>
        <w:tab/>
      </w:r>
      <w:r>
        <w:t>nyctalope</w:t>
      </w:r>
    </w:p>
    <w:p w14:paraId="31631BB0" w14:textId="77777777" w:rsidR="00067E2E" w:rsidRDefault="00A0702C">
      <w:pPr>
        <w:pStyle w:val="effectus"/>
      </w:pPr>
      <w:r>
        <w:rPr>
          <w:b/>
          <w:iCs/>
        </w:rPr>
        <w:t>Nympha</w:t>
      </w:r>
      <w:r>
        <w:rPr>
          <w:iCs/>
        </w:rPr>
        <w:tab/>
      </w:r>
      <w:r>
        <w:t>uymphe</w:t>
      </w:r>
      <w:r>
        <w:tab/>
        <w:t>chrysalide</w:t>
      </w:r>
    </w:p>
    <w:p w14:paraId="4229F30C" w14:textId="77777777" w:rsidR="00067E2E" w:rsidRDefault="00A0702C">
      <w:pPr>
        <w:pStyle w:val="effectus"/>
      </w:pPr>
      <w:r>
        <w:rPr>
          <w:b/>
          <w:iCs/>
        </w:rPr>
        <w:t>Nymphœ</w:t>
      </w:r>
      <w:r>
        <w:rPr>
          <w:iCs/>
        </w:rPr>
        <w:tab/>
      </w:r>
      <w:r>
        <w:t>nymphes</w:t>
      </w:r>
    </w:p>
    <w:p w14:paraId="5E5DF178" w14:textId="77777777" w:rsidR="00067E2E" w:rsidRDefault="00A0702C">
      <w:pPr>
        <w:pStyle w:val="effectus"/>
      </w:pPr>
      <w:r>
        <w:rPr>
          <w:b/>
          <w:iCs/>
        </w:rPr>
        <w:t>Nymphomania</w:t>
      </w:r>
      <w:r>
        <w:rPr>
          <w:iCs/>
        </w:rPr>
        <w:tab/>
      </w:r>
      <w:r>
        <w:t>nymphomanie</w:t>
      </w:r>
    </w:p>
    <w:p w14:paraId="550567D4" w14:textId="77777777" w:rsidR="00067E2E" w:rsidRDefault="00A0702C">
      <w:pPr>
        <w:pStyle w:val="effectus"/>
      </w:pPr>
      <w:r>
        <w:rPr>
          <w:b/>
          <w:iCs/>
        </w:rPr>
        <w:t>Nymphotomia</w:t>
      </w:r>
      <w:r>
        <w:rPr>
          <w:iCs/>
        </w:rPr>
        <w:tab/>
      </w:r>
      <w:r>
        <w:t>nymphotomie</w:t>
      </w:r>
    </w:p>
    <w:p w14:paraId="4B6D04AF" w14:textId="77777777" w:rsidR="00067E2E" w:rsidRDefault="00A0702C" w:rsidP="009710C3">
      <w:pPr>
        <w:pStyle w:val="label"/>
      </w:pPr>
      <w:bookmarkStart w:id="44" w:name="bookmark12"/>
      <w:r>
        <w:t>O</w:t>
      </w:r>
      <w:bookmarkEnd w:id="44"/>
    </w:p>
    <w:p w14:paraId="30599128" w14:textId="77777777" w:rsidR="00067E2E" w:rsidRDefault="00A0702C">
      <w:pPr>
        <w:pStyle w:val="effectus"/>
      </w:pPr>
      <w:r>
        <w:rPr>
          <w:smallCaps/>
        </w:rPr>
        <w:t>OBCLAVATUS</w:t>
      </w:r>
      <w:r>
        <w:rPr>
          <w:smallCaps/>
        </w:rPr>
        <w:tab/>
      </w:r>
      <w:r>
        <w:t>obclavé</w:t>
      </w:r>
    </w:p>
    <w:p w14:paraId="77226E5D" w14:textId="77777777" w:rsidR="00067E2E" w:rsidRDefault="00A0702C">
      <w:pPr>
        <w:pStyle w:val="effectus"/>
      </w:pPr>
      <w:r>
        <w:rPr>
          <w:b/>
          <w:iCs/>
        </w:rPr>
        <w:t>Obconicus</w:t>
      </w:r>
      <w:r>
        <w:rPr>
          <w:iCs/>
        </w:rPr>
        <w:tab/>
      </w:r>
      <w:r>
        <w:t>obconique</w:t>
      </w:r>
    </w:p>
    <w:p w14:paraId="7EF0E6E2" w14:textId="77777777" w:rsidR="00067E2E" w:rsidRDefault="00A0702C">
      <w:pPr>
        <w:pStyle w:val="effectus"/>
      </w:pPr>
      <w:r>
        <w:rPr>
          <w:b/>
          <w:iCs/>
        </w:rPr>
        <w:t>Obcordatus</w:t>
      </w:r>
      <w:r>
        <w:rPr>
          <w:iCs/>
        </w:rPr>
        <w:tab/>
      </w:r>
      <w:r>
        <w:t>obcordé</w:t>
      </w:r>
    </w:p>
    <w:p w14:paraId="7AD66B1A" w14:textId="77777777" w:rsidR="00067E2E" w:rsidRDefault="00A0702C">
      <w:pPr>
        <w:pStyle w:val="effectus"/>
      </w:pPr>
      <w:r>
        <w:rPr>
          <w:b/>
          <w:iCs/>
        </w:rPr>
        <w:t>Obesitas</w:t>
      </w:r>
      <w:r>
        <w:rPr>
          <w:iCs/>
        </w:rPr>
        <w:tab/>
      </w:r>
      <w:r>
        <w:t>obésité</w:t>
      </w:r>
    </w:p>
    <w:p w14:paraId="0ED7C028" w14:textId="77777777" w:rsidR="00067E2E" w:rsidRDefault="00A0702C">
      <w:pPr>
        <w:pStyle w:val="effectus"/>
      </w:pPr>
      <w:r>
        <w:rPr>
          <w:b/>
          <w:iCs/>
        </w:rPr>
        <w:t>Obliquus</w:t>
      </w:r>
      <w:r>
        <w:rPr>
          <w:iCs/>
        </w:rPr>
        <w:tab/>
      </w:r>
      <w:r>
        <w:t>oblique</w:t>
      </w:r>
    </w:p>
    <w:p w14:paraId="05F36DD1" w14:textId="77777777" w:rsidR="00067E2E" w:rsidRDefault="00A0702C">
      <w:pPr>
        <w:pStyle w:val="effectus"/>
      </w:pPr>
      <w:r>
        <w:rPr>
          <w:b/>
          <w:iCs/>
        </w:rPr>
        <w:t>Oblongus</w:t>
      </w:r>
      <w:r>
        <w:rPr>
          <w:iCs/>
        </w:rPr>
        <w:tab/>
      </w:r>
      <w:r>
        <w:t>oblong</w:t>
      </w:r>
    </w:p>
    <w:p w14:paraId="66C88FA3" w14:textId="77777777" w:rsidR="00067E2E" w:rsidRDefault="00A0702C">
      <w:pPr>
        <w:pStyle w:val="effectus"/>
      </w:pPr>
      <w:r>
        <w:rPr>
          <w:b/>
          <w:iCs/>
        </w:rPr>
        <w:t>Obolus</w:t>
      </w:r>
      <w:r>
        <w:rPr>
          <w:iCs/>
        </w:rPr>
        <w:tab/>
      </w:r>
      <w:r>
        <w:t>obole</w:t>
      </w:r>
    </w:p>
    <w:p w14:paraId="373B6091" w14:textId="77777777" w:rsidR="00067E2E" w:rsidRDefault="00A0702C">
      <w:pPr>
        <w:pStyle w:val="effectus"/>
      </w:pPr>
      <w:r>
        <w:rPr>
          <w:b/>
          <w:iCs/>
        </w:rPr>
        <w:t>Obovalis</w:t>
      </w:r>
      <w:r>
        <w:tab/>
        <w:t>oboval</w:t>
      </w:r>
    </w:p>
    <w:p w14:paraId="7BF47A48" w14:textId="77777777" w:rsidR="00067E2E" w:rsidRDefault="00A0702C">
      <w:pPr>
        <w:pStyle w:val="effectus"/>
      </w:pPr>
      <w:r>
        <w:rPr>
          <w:b/>
          <w:iCs/>
        </w:rPr>
        <w:t>Obovatus</w:t>
      </w:r>
      <w:r>
        <w:rPr>
          <w:iCs/>
        </w:rPr>
        <w:tab/>
      </w:r>
      <w:r>
        <w:t>obové</w:t>
      </w:r>
    </w:p>
    <w:p w14:paraId="6D0413AA" w14:textId="77777777" w:rsidR="00067E2E" w:rsidRDefault="00A0702C">
      <w:pPr>
        <w:pStyle w:val="effectus"/>
      </w:pPr>
      <w:r>
        <w:rPr>
          <w:b/>
          <w:iCs/>
        </w:rPr>
        <w:t>Obstetricatio</w:t>
      </w:r>
      <w:r>
        <w:tab/>
        <w:t>l’art d’accoucher</w:t>
      </w:r>
    </w:p>
    <w:p w14:paraId="5073562B" w14:textId="77777777" w:rsidR="00067E2E" w:rsidRDefault="00A0702C">
      <w:pPr>
        <w:pStyle w:val="effectus"/>
      </w:pPr>
      <w:r>
        <w:rPr>
          <w:b/>
          <w:iCs/>
        </w:rPr>
        <w:t>Obstetrix</w:t>
      </w:r>
      <w:r>
        <w:rPr>
          <w:iCs/>
        </w:rPr>
        <w:tab/>
      </w:r>
      <w:r>
        <w:t>sage-femme</w:t>
      </w:r>
    </w:p>
    <w:p w14:paraId="73BDA1BC" w14:textId="77777777" w:rsidR="00067E2E" w:rsidRDefault="00A0702C">
      <w:pPr>
        <w:pStyle w:val="effectus"/>
      </w:pPr>
      <w:r>
        <w:rPr>
          <w:b/>
          <w:iCs/>
        </w:rPr>
        <w:t>Obstructio</w:t>
      </w:r>
      <w:r>
        <w:tab/>
        <w:t>obstruction</w:t>
      </w:r>
    </w:p>
    <w:p w14:paraId="4CF29BA3" w14:textId="77777777" w:rsidR="00067E2E" w:rsidRDefault="00A0702C">
      <w:pPr>
        <w:pStyle w:val="effectus"/>
      </w:pPr>
      <w:r>
        <w:rPr>
          <w:b/>
          <w:iCs/>
        </w:rPr>
        <w:t>Obtundens</w:t>
      </w:r>
      <w:r>
        <w:rPr>
          <w:iCs/>
        </w:rPr>
        <w:tab/>
      </w:r>
      <w:r>
        <w:t>obtondant</w:t>
      </w:r>
    </w:p>
    <w:p w14:paraId="12499D40" w14:textId="77777777" w:rsidR="00067E2E" w:rsidRDefault="00A0702C">
      <w:pPr>
        <w:pStyle w:val="effectus"/>
      </w:pPr>
      <w:r>
        <w:rPr>
          <w:b/>
          <w:iCs/>
        </w:rPr>
        <w:t>Obturatio</w:t>
      </w:r>
      <w:r>
        <w:rPr>
          <w:iCs/>
        </w:rPr>
        <w:tab/>
      </w:r>
      <w:r>
        <w:t>obturation</w:t>
      </w:r>
    </w:p>
    <w:p w14:paraId="2D225C58" w14:textId="77777777" w:rsidR="00067E2E" w:rsidRDefault="00A0702C">
      <w:pPr>
        <w:pStyle w:val="effectus"/>
      </w:pPr>
      <w:r>
        <w:rPr>
          <w:b/>
          <w:iCs/>
        </w:rPr>
        <w:t>Obturator</w:t>
      </w:r>
      <w:r>
        <w:tab/>
        <w:t>obturateur</w:t>
      </w:r>
    </w:p>
    <w:p w14:paraId="1A3D695F" w14:textId="77777777" w:rsidR="00067E2E" w:rsidRDefault="00A0702C">
      <w:pPr>
        <w:pStyle w:val="effectus"/>
      </w:pPr>
      <w:r>
        <w:rPr>
          <w:b/>
          <w:iCs/>
        </w:rPr>
        <w:t>Obtusangulus</w:t>
      </w:r>
      <w:r>
        <w:rPr>
          <w:iCs/>
        </w:rPr>
        <w:tab/>
      </w:r>
      <w:r>
        <w:t>obtusangle</w:t>
      </w:r>
    </w:p>
    <w:p w14:paraId="41002D57" w14:textId="77777777" w:rsidR="00067E2E" w:rsidRDefault="00A0702C">
      <w:pPr>
        <w:pStyle w:val="effectus"/>
      </w:pPr>
      <w:r>
        <w:rPr>
          <w:b/>
          <w:iCs/>
        </w:rPr>
        <w:t>Obtusangulatus</w:t>
      </w:r>
      <w:r>
        <w:rPr>
          <w:iCs/>
        </w:rPr>
        <w:tab/>
      </w:r>
      <w:r>
        <w:t>obtusangulé</w:t>
      </w:r>
    </w:p>
    <w:p w14:paraId="3ED8358D" w14:textId="77777777" w:rsidR="00067E2E" w:rsidRDefault="00A0702C">
      <w:pPr>
        <w:pStyle w:val="effectus"/>
      </w:pPr>
      <w:r>
        <w:rPr>
          <w:b/>
          <w:iCs/>
        </w:rPr>
        <w:t>Obtusus</w:t>
      </w:r>
      <w:r>
        <w:rPr>
          <w:iCs/>
        </w:rPr>
        <w:tab/>
      </w:r>
      <w:r>
        <w:t>obtus</w:t>
      </w:r>
    </w:p>
    <w:p w14:paraId="078B3EFD" w14:textId="77777777" w:rsidR="00067E2E" w:rsidRDefault="00A0702C">
      <w:pPr>
        <w:pStyle w:val="effectus"/>
      </w:pPr>
      <w:r>
        <w:rPr>
          <w:b/>
          <w:iCs/>
        </w:rPr>
        <w:t>O</w:t>
      </w:r>
      <w:r>
        <w:rPr>
          <w:b/>
          <w:iCs/>
        </w:rPr>
        <w:t>bvolutivus</w:t>
      </w:r>
      <w:r>
        <w:rPr>
          <w:iCs/>
        </w:rPr>
        <w:tab/>
      </w:r>
      <w:r>
        <w:t>obvoluté</w:t>
      </w:r>
    </w:p>
    <w:p w14:paraId="03FC1E72" w14:textId="77777777" w:rsidR="00067E2E" w:rsidRDefault="00A0702C">
      <w:pPr>
        <w:pStyle w:val="effectus"/>
      </w:pPr>
      <w:r>
        <w:rPr>
          <w:b/>
          <w:iCs/>
        </w:rPr>
        <w:t>Occasio</w:t>
      </w:r>
      <w:r>
        <w:rPr>
          <w:iCs/>
        </w:rPr>
        <w:tab/>
      </w:r>
      <w:r>
        <w:t>occasion</w:t>
      </w:r>
    </w:p>
    <w:p w14:paraId="7A28A72B" w14:textId="77777777" w:rsidR="00067E2E" w:rsidRDefault="00A0702C">
      <w:pPr>
        <w:pStyle w:val="effectus"/>
      </w:pPr>
      <w:r>
        <w:rPr>
          <w:b/>
          <w:iCs/>
        </w:rPr>
        <w:t>Occipitalis</w:t>
      </w:r>
      <w:r>
        <w:tab/>
        <w:t>occipital</w:t>
      </w:r>
    </w:p>
    <w:p w14:paraId="04A21FD3" w14:textId="77777777" w:rsidR="00067E2E" w:rsidRDefault="00A0702C">
      <w:pPr>
        <w:pStyle w:val="effectus"/>
      </w:pPr>
      <w:r>
        <w:rPr>
          <w:b/>
          <w:iCs/>
        </w:rPr>
        <w:t>Occipitium</w:t>
      </w:r>
      <w:r>
        <w:rPr>
          <w:iCs/>
        </w:rPr>
        <w:tab/>
      </w:r>
      <w:r>
        <w:t>occiput</w:t>
      </w:r>
    </w:p>
    <w:p w14:paraId="5AAB973A" w14:textId="77777777" w:rsidR="00067E2E" w:rsidRDefault="00A0702C">
      <w:pPr>
        <w:pStyle w:val="effectus"/>
      </w:pPr>
      <w:r>
        <w:rPr>
          <w:b/>
          <w:iCs/>
        </w:rPr>
        <w:t>Occiput</w:t>
      </w:r>
      <w:r>
        <w:rPr>
          <w:b/>
          <w:iCs/>
        </w:rPr>
        <w:tab/>
      </w:r>
      <w:r>
        <w:t>occiput</w:t>
      </w:r>
    </w:p>
    <w:p w14:paraId="03D5610B" w14:textId="77777777" w:rsidR="00067E2E" w:rsidRDefault="00A0702C">
      <w:pPr>
        <w:pStyle w:val="effectus"/>
      </w:pPr>
      <w:r>
        <w:rPr>
          <w:b/>
          <w:iCs/>
        </w:rPr>
        <w:t>Occultus</w:t>
      </w:r>
      <w:r>
        <w:rPr>
          <w:iCs/>
        </w:rPr>
        <w:tab/>
      </w:r>
      <w:r>
        <w:t>occulte</w:t>
      </w:r>
    </w:p>
    <w:p w14:paraId="2BF895B9" w14:textId="77777777" w:rsidR="00067E2E" w:rsidRDefault="00A0702C">
      <w:pPr>
        <w:pStyle w:val="effectus"/>
      </w:pPr>
      <w:r>
        <w:rPr>
          <w:b/>
          <w:iCs/>
        </w:rPr>
        <w:t>Ochra</w:t>
      </w:r>
      <w:r>
        <w:rPr>
          <w:iCs/>
        </w:rPr>
        <w:tab/>
      </w:r>
      <w:r>
        <w:t>ochre</w:t>
      </w:r>
    </w:p>
    <w:p w14:paraId="7A94B2EB" w14:textId="77777777" w:rsidR="00067E2E" w:rsidRDefault="00A0702C">
      <w:pPr>
        <w:pStyle w:val="effectus"/>
      </w:pPr>
      <w:r>
        <w:rPr>
          <w:b/>
          <w:iCs/>
        </w:rPr>
        <w:t>Ochlagogus</w:t>
      </w:r>
      <w:r>
        <w:rPr>
          <w:iCs/>
        </w:rPr>
        <w:tab/>
      </w:r>
      <w:r>
        <w:t>charlatan</w:t>
      </w:r>
    </w:p>
    <w:p w14:paraId="35A0E3F9" w14:textId="77777777" w:rsidR="00067E2E" w:rsidRDefault="00A0702C">
      <w:pPr>
        <w:pStyle w:val="effectus"/>
      </w:pPr>
      <w:r>
        <w:rPr>
          <w:b/>
          <w:iCs/>
        </w:rPr>
        <w:t>Octaedrum</w:t>
      </w:r>
      <w:r>
        <w:tab/>
        <w:t>octaèdre</w:t>
      </w:r>
    </w:p>
    <w:p w14:paraId="78569202" w14:textId="77777777" w:rsidR="00067E2E" w:rsidRDefault="00A0702C">
      <w:pPr>
        <w:pStyle w:val="effectus"/>
      </w:pPr>
      <w:r>
        <w:rPr>
          <w:b/>
          <w:iCs/>
        </w:rPr>
        <w:t>Octandria</w:t>
      </w:r>
      <w:r>
        <w:rPr>
          <w:iCs/>
        </w:rPr>
        <w:tab/>
      </w:r>
      <w:r>
        <w:t>octandrie</w:t>
      </w:r>
    </w:p>
    <w:p w14:paraId="2C2C4CAA" w14:textId="77777777" w:rsidR="00067E2E" w:rsidRDefault="00A0702C">
      <w:pPr>
        <w:pStyle w:val="effectus"/>
      </w:pPr>
      <w:r>
        <w:rPr>
          <w:b/>
          <w:iCs/>
        </w:rPr>
        <w:t>Octogonus</w:t>
      </w:r>
      <w:r>
        <w:tab/>
        <w:t>octogone</w:t>
      </w:r>
    </w:p>
    <w:p w14:paraId="3A85EC00" w14:textId="77777777" w:rsidR="00067E2E" w:rsidRDefault="00A0702C">
      <w:pPr>
        <w:pStyle w:val="effectus"/>
      </w:pPr>
      <w:r>
        <w:rPr>
          <w:b/>
          <w:iCs/>
        </w:rPr>
        <w:t>Octogynia</w:t>
      </w:r>
      <w:r>
        <w:rPr>
          <w:iCs/>
        </w:rPr>
        <w:tab/>
      </w:r>
      <w:r>
        <w:t>oclogynie</w:t>
      </w:r>
    </w:p>
    <w:p w14:paraId="3EBB9876" w14:textId="77777777" w:rsidR="00067E2E" w:rsidRDefault="00A0702C">
      <w:pPr>
        <w:pStyle w:val="effectus"/>
      </w:pPr>
      <w:r>
        <w:rPr>
          <w:b/>
          <w:iCs/>
        </w:rPr>
        <w:t>Octopetalus</w:t>
      </w:r>
      <w:r>
        <w:rPr>
          <w:iCs/>
        </w:rPr>
        <w:tab/>
      </w:r>
      <w:r>
        <w:t>octopétale</w:t>
      </w:r>
    </w:p>
    <w:p w14:paraId="3DD4C640" w14:textId="77777777" w:rsidR="00067E2E" w:rsidRDefault="00A0702C">
      <w:pPr>
        <w:pStyle w:val="effectus"/>
      </w:pPr>
      <w:r>
        <w:rPr>
          <w:b/>
          <w:iCs/>
        </w:rPr>
        <w:t>Octophyllus</w:t>
      </w:r>
      <w:r>
        <w:tab/>
        <w:t>octophylle</w:t>
      </w:r>
    </w:p>
    <w:p w14:paraId="26C667DC" w14:textId="77777777" w:rsidR="00067E2E" w:rsidRDefault="00A0702C">
      <w:pPr>
        <w:pStyle w:val="effectus"/>
      </w:pPr>
      <w:r>
        <w:rPr>
          <w:b/>
          <w:iCs/>
        </w:rPr>
        <w:t>Ocularis</w:t>
      </w:r>
      <w:r>
        <w:rPr>
          <w:iCs/>
        </w:rPr>
        <w:tab/>
      </w:r>
      <w:r>
        <w:t>oculaire</w:t>
      </w:r>
    </w:p>
    <w:p w14:paraId="248B17E6" w14:textId="77777777" w:rsidR="00067E2E" w:rsidRDefault="00A0702C">
      <w:pPr>
        <w:pStyle w:val="effectus"/>
      </w:pPr>
      <w:r>
        <w:rPr>
          <w:b/>
          <w:iCs/>
        </w:rPr>
        <w:t>Ocularius</w:t>
      </w:r>
      <w:r>
        <w:tab/>
        <w:t>oculiste</w:t>
      </w:r>
    </w:p>
    <w:p w14:paraId="07209625" w14:textId="77777777" w:rsidR="00067E2E" w:rsidRDefault="00A0702C">
      <w:pPr>
        <w:pStyle w:val="effectus"/>
      </w:pPr>
      <w:r>
        <w:rPr>
          <w:b/>
          <w:iCs/>
        </w:rPr>
        <w:t>Oculus</w:t>
      </w:r>
      <w:r>
        <w:tab/>
        <w:t>œil</w:t>
      </w:r>
    </w:p>
    <w:p w14:paraId="082CB6C7" w14:textId="77777777" w:rsidR="00067E2E" w:rsidRDefault="00A0702C">
      <w:pPr>
        <w:pStyle w:val="effectus"/>
      </w:pPr>
      <w:r>
        <w:rPr>
          <w:b/>
          <w:iCs/>
        </w:rPr>
        <w:t>Odontagra</w:t>
      </w:r>
      <w:r>
        <w:rPr>
          <w:iCs/>
        </w:rPr>
        <w:tab/>
      </w:r>
      <w:r>
        <w:t>odontagre</w:t>
      </w:r>
    </w:p>
    <w:p w14:paraId="366C9FA6" w14:textId="77777777" w:rsidR="00067E2E" w:rsidRDefault="00A0702C">
      <w:pPr>
        <w:pStyle w:val="effectus"/>
      </w:pPr>
      <w:r>
        <w:rPr>
          <w:b/>
          <w:iCs/>
        </w:rPr>
        <w:t>Odontalgia</w:t>
      </w:r>
      <w:r>
        <w:tab/>
        <w:t>odontalgie</w:t>
      </w:r>
    </w:p>
    <w:p w14:paraId="0035755B" w14:textId="77777777" w:rsidR="00067E2E" w:rsidRDefault="00A0702C">
      <w:pPr>
        <w:pStyle w:val="effectus"/>
      </w:pPr>
      <w:r>
        <w:rPr>
          <w:b/>
          <w:iCs/>
        </w:rPr>
        <w:t>Odontalgicus</w:t>
      </w:r>
      <w:r>
        <w:rPr>
          <w:iCs/>
        </w:rPr>
        <w:tab/>
      </w:r>
      <w:r>
        <w:t>odontalgique</w:t>
      </w:r>
    </w:p>
    <w:p w14:paraId="1DE3D391" w14:textId="77777777" w:rsidR="00067E2E" w:rsidRDefault="00A0702C">
      <w:pPr>
        <w:pStyle w:val="effectus"/>
      </w:pPr>
      <w:r>
        <w:rPr>
          <w:b/>
          <w:iCs/>
        </w:rPr>
        <w:t>Odontoides</w:t>
      </w:r>
      <w:r>
        <w:rPr>
          <w:iCs/>
        </w:rPr>
        <w:tab/>
      </w:r>
      <w:r>
        <w:t>odontoïde</w:t>
      </w:r>
    </w:p>
    <w:p w14:paraId="48381B4C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402]</w:t>
      </w:r>
    </w:p>
    <w:p w14:paraId="2B7C0E9F" w14:textId="77777777" w:rsidR="00067E2E" w:rsidRDefault="00A0702C">
      <w:pPr>
        <w:pStyle w:val="effectus"/>
      </w:pPr>
      <w:r>
        <w:rPr>
          <w:b/>
          <w:iCs/>
        </w:rPr>
        <w:t>Odontologia</w:t>
      </w:r>
      <w:r>
        <w:tab/>
        <w:t>odontologie</w:t>
      </w:r>
    </w:p>
    <w:p w14:paraId="5149C5B3" w14:textId="77777777" w:rsidR="00067E2E" w:rsidRDefault="00A0702C">
      <w:pPr>
        <w:pStyle w:val="effectus"/>
      </w:pPr>
      <w:r>
        <w:rPr>
          <w:b/>
          <w:iCs/>
        </w:rPr>
        <w:t>Odontopetroe</w:t>
      </w:r>
      <w:r>
        <w:rPr>
          <w:iCs/>
        </w:rPr>
        <w:tab/>
      </w:r>
      <w:r>
        <w:t>odontopetres</w:t>
      </w:r>
    </w:p>
    <w:p w14:paraId="16323900" w14:textId="77777777" w:rsidR="00067E2E" w:rsidRDefault="00A0702C">
      <w:pPr>
        <w:pStyle w:val="effectus"/>
      </w:pPr>
      <w:r>
        <w:rPr>
          <w:b/>
          <w:iCs/>
        </w:rPr>
        <w:t>Odontotechnia</w:t>
      </w:r>
      <w:r>
        <w:rPr>
          <w:iCs/>
        </w:rPr>
        <w:tab/>
      </w:r>
      <w:r>
        <w:t>odontotechnie</w:t>
      </w:r>
    </w:p>
    <w:p w14:paraId="1FC167BB" w14:textId="77777777" w:rsidR="00067E2E" w:rsidRDefault="00A0702C">
      <w:pPr>
        <w:pStyle w:val="effectus"/>
      </w:pPr>
      <w:r>
        <w:rPr>
          <w:b/>
          <w:iCs/>
        </w:rPr>
        <w:t>Odoratus</w:t>
      </w:r>
      <w:r>
        <w:tab/>
        <w:t>odorat</w:t>
      </w:r>
    </w:p>
    <w:p w14:paraId="59B52349" w14:textId="77777777" w:rsidR="00067E2E" w:rsidRDefault="00A0702C">
      <w:pPr>
        <w:pStyle w:val="effectus"/>
      </w:pPr>
      <w:r>
        <w:rPr>
          <w:b/>
          <w:bCs/>
        </w:rPr>
        <w:t>Œ</w:t>
      </w:r>
      <w:r>
        <w:rPr>
          <w:b/>
          <w:iCs/>
        </w:rPr>
        <w:t>con</w:t>
      </w:r>
      <w:r>
        <w:rPr>
          <w:b/>
          <w:iCs/>
        </w:rPr>
        <w:t>omia</w:t>
      </w:r>
      <w:r>
        <w:rPr>
          <w:iCs/>
        </w:rPr>
        <w:tab/>
      </w:r>
      <w:r>
        <w:t>économie</w:t>
      </w:r>
    </w:p>
    <w:p w14:paraId="151783C2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dema</w:t>
      </w:r>
      <w:r>
        <w:rPr>
          <w:iCs/>
        </w:rPr>
        <w:tab/>
      </w:r>
      <w:r>
        <w:t>œdème</w:t>
      </w:r>
    </w:p>
    <w:p w14:paraId="422673F5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dematodes</w:t>
      </w:r>
      <w:r>
        <w:rPr>
          <w:iCs/>
        </w:rPr>
        <w:tab/>
      </w:r>
      <w:r>
        <w:t>œdémateux</w:t>
      </w:r>
    </w:p>
    <w:p w14:paraId="583B469C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demosarca</w:t>
      </w:r>
      <w:r>
        <w:rPr>
          <w:iCs/>
        </w:rPr>
        <w:tab/>
      </w:r>
      <w:r>
        <w:t>œdémosarque</w:t>
      </w:r>
    </w:p>
    <w:p w14:paraId="7510A8E2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nelœum</w:t>
      </w:r>
      <w:r>
        <w:rPr>
          <w:b/>
          <w:iCs/>
        </w:rPr>
        <w:tab/>
      </w:r>
      <w:r>
        <w:t>œnelœum</w:t>
      </w:r>
    </w:p>
    <w:p w14:paraId="1B2BDA9E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sophageus</w:t>
      </w:r>
      <w:r>
        <w:rPr>
          <w:iCs/>
        </w:rPr>
        <w:tab/>
      </w:r>
      <w:r>
        <w:t>œsophagien</w:t>
      </w:r>
    </w:p>
    <w:p w14:paraId="7C6EA441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sophagotomia</w:t>
      </w:r>
      <w:r>
        <w:rPr>
          <w:b/>
          <w:iCs/>
        </w:rPr>
        <w:tab/>
      </w:r>
      <w:r>
        <w:rPr>
          <w:iCs/>
        </w:rPr>
        <w:t>œ</w:t>
      </w:r>
      <w:r>
        <w:t>sophagotomie</w:t>
      </w:r>
    </w:p>
    <w:p w14:paraId="3BA04F0B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sophagus</w:t>
      </w:r>
      <w:r>
        <w:rPr>
          <w:iCs/>
        </w:rPr>
        <w:tab/>
      </w:r>
      <w:r>
        <w:t>œsophage</w:t>
      </w:r>
    </w:p>
    <w:p w14:paraId="10053589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strum</w:t>
      </w:r>
      <w:r>
        <w:rPr>
          <w:iCs/>
        </w:rPr>
        <w:tab/>
      </w:r>
      <w:r>
        <w:t>œstre</w:t>
      </w:r>
    </w:p>
    <w:p w14:paraId="32E388C2" w14:textId="77777777" w:rsidR="00067E2E" w:rsidRDefault="00A0702C">
      <w:pPr>
        <w:pStyle w:val="effectus"/>
      </w:pPr>
      <w:r>
        <w:rPr>
          <w:b/>
          <w:bCs/>
          <w:iCs/>
        </w:rPr>
        <w:t>Œ</w:t>
      </w:r>
      <w:r>
        <w:rPr>
          <w:b/>
          <w:iCs/>
        </w:rPr>
        <w:t>stromania</w:t>
      </w:r>
      <w:r>
        <w:rPr>
          <w:iCs/>
        </w:rPr>
        <w:tab/>
      </w:r>
      <w:r>
        <w:t>œstromanie</w:t>
      </w:r>
    </w:p>
    <w:p w14:paraId="5E0258F6" w14:textId="77777777" w:rsidR="00067E2E" w:rsidRDefault="00A0702C">
      <w:pPr>
        <w:pStyle w:val="effectus"/>
      </w:pPr>
      <w:r>
        <w:rPr>
          <w:b/>
          <w:iCs/>
        </w:rPr>
        <w:t>Officinalis</w:t>
      </w:r>
      <w:r>
        <w:tab/>
        <w:t>officinal</w:t>
      </w:r>
    </w:p>
    <w:p w14:paraId="1B1BB115" w14:textId="77777777" w:rsidR="00067E2E" w:rsidRDefault="00A0702C">
      <w:pPr>
        <w:pStyle w:val="effectus"/>
      </w:pPr>
      <w:r>
        <w:rPr>
          <w:b/>
          <w:iCs/>
        </w:rPr>
        <w:t>Oleaceus</w:t>
      </w:r>
      <w:r>
        <w:rPr>
          <w:iCs/>
        </w:rPr>
        <w:tab/>
      </w:r>
      <w:r>
        <w:t>oleagineux</w:t>
      </w:r>
    </w:p>
    <w:p w14:paraId="106532B2" w14:textId="77777777" w:rsidR="00067E2E" w:rsidRDefault="00A0702C">
      <w:pPr>
        <w:pStyle w:val="effectus"/>
      </w:pPr>
      <w:r>
        <w:rPr>
          <w:b/>
          <w:iCs/>
        </w:rPr>
        <w:t>OleagiIIeus</w:t>
      </w:r>
      <w:r>
        <w:rPr>
          <w:iCs/>
        </w:rPr>
        <w:tab/>
      </w:r>
      <w:r>
        <w:t>oléagincux</w:t>
      </w:r>
    </w:p>
    <w:p w14:paraId="155695C2" w14:textId="77777777" w:rsidR="00067E2E" w:rsidRDefault="00A0702C">
      <w:pPr>
        <w:pStyle w:val="effectus"/>
      </w:pPr>
      <w:r>
        <w:rPr>
          <w:b/>
          <w:iCs/>
        </w:rPr>
        <w:t>Oleaginosus</w:t>
      </w:r>
      <w:r>
        <w:rPr>
          <w:iCs/>
        </w:rPr>
        <w:tab/>
      </w:r>
      <w:r>
        <w:t>oléagineux</w:t>
      </w:r>
    </w:p>
    <w:p w14:paraId="35BBE4B5" w14:textId="77777777" w:rsidR="00067E2E" w:rsidRDefault="00A0702C">
      <w:pPr>
        <w:pStyle w:val="effectus"/>
      </w:pPr>
      <w:r>
        <w:rPr>
          <w:b/>
          <w:iCs/>
        </w:rPr>
        <w:t>Olecranum</w:t>
      </w:r>
      <w:r>
        <w:rPr>
          <w:iCs/>
        </w:rPr>
        <w:tab/>
      </w:r>
      <w:r>
        <w:t>olécrâne</w:t>
      </w:r>
    </w:p>
    <w:p w14:paraId="0441B432" w14:textId="77777777" w:rsidR="00067E2E" w:rsidRDefault="00A0702C">
      <w:pPr>
        <w:pStyle w:val="effectus"/>
      </w:pPr>
      <w:r>
        <w:rPr>
          <w:b/>
          <w:iCs/>
        </w:rPr>
        <w:t>Oleo-saccharum</w:t>
      </w:r>
      <w:r>
        <w:rPr>
          <w:iCs/>
        </w:rPr>
        <w:tab/>
      </w:r>
      <w:r>
        <w:t>éléo-saccharum</w:t>
      </w:r>
    </w:p>
    <w:p w14:paraId="67AA9DBB" w14:textId="77777777" w:rsidR="00067E2E" w:rsidRDefault="00A0702C">
      <w:pPr>
        <w:pStyle w:val="effectus"/>
      </w:pPr>
      <w:r>
        <w:rPr>
          <w:b/>
          <w:iCs/>
        </w:rPr>
        <w:t>Oleosus</w:t>
      </w:r>
      <w:r>
        <w:rPr>
          <w:iCs/>
        </w:rPr>
        <w:tab/>
      </w:r>
      <w:r>
        <w:t>onctueux</w:t>
      </w:r>
    </w:p>
    <w:p w14:paraId="1771F849" w14:textId="77777777" w:rsidR="00067E2E" w:rsidRDefault="00A0702C">
      <w:pPr>
        <w:pStyle w:val="effectus"/>
      </w:pPr>
      <w:r>
        <w:rPr>
          <w:b/>
          <w:iCs/>
        </w:rPr>
        <w:t>Oleraceus</w:t>
      </w:r>
      <w:r>
        <w:rPr>
          <w:iCs/>
        </w:rPr>
        <w:tab/>
      </w:r>
      <w:r>
        <w:t>oléracé</w:t>
      </w:r>
    </w:p>
    <w:p w14:paraId="0A4ECAD6" w14:textId="77777777" w:rsidR="00067E2E" w:rsidRDefault="00A0702C">
      <w:pPr>
        <w:pStyle w:val="effectus"/>
      </w:pPr>
      <w:r>
        <w:rPr>
          <w:b/>
          <w:iCs/>
        </w:rPr>
        <w:t>Olfactivus</w:t>
      </w:r>
      <w:r>
        <w:tab/>
        <w:t>olfactif</w:t>
      </w:r>
    </w:p>
    <w:p w14:paraId="0BC81DB5" w14:textId="77777777" w:rsidR="00067E2E" w:rsidRDefault="00A0702C">
      <w:pPr>
        <w:pStyle w:val="effectus"/>
      </w:pPr>
      <w:r>
        <w:rPr>
          <w:b/>
          <w:iCs/>
        </w:rPr>
        <w:t>Olfactus</w:t>
      </w:r>
      <w:r>
        <w:tab/>
        <w:t>odorat</w:t>
      </w:r>
    </w:p>
    <w:p w14:paraId="17285171" w14:textId="77777777" w:rsidR="00067E2E" w:rsidRDefault="00A0702C">
      <w:pPr>
        <w:pStyle w:val="effectus"/>
      </w:pPr>
      <w:r>
        <w:rPr>
          <w:b/>
          <w:iCs/>
        </w:rPr>
        <w:t>Oligophyllus</w:t>
      </w:r>
      <w:r>
        <w:rPr>
          <w:iCs/>
        </w:rPr>
        <w:tab/>
      </w:r>
      <w:r>
        <w:t>oligophylle</w:t>
      </w:r>
    </w:p>
    <w:p w14:paraId="00C927BC" w14:textId="77777777" w:rsidR="00067E2E" w:rsidRDefault="00A0702C">
      <w:pPr>
        <w:pStyle w:val="effectus"/>
      </w:pPr>
      <w:r>
        <w:rPr>
          <w:b/>
          <w:iCs/>
        </w:rPr>
        <w:t>Oligospermus</w:t>
      </w:r>
      <w:r>
        <w:rPr>
          <w:iCs/>
        </w:rPr>
        <w:tab/>
      </w:r>
      <w:r>
        <w:t>oligosperme</w:t>
      </w:r>
    </w:p>
    <w:p w14:paraId="4005F5F1" w14:textId="77777777" w:rsidR="00067E2E" w:rsidRDefault="00A0702C">
      <w:pPr>
        <w:pStyle w:val="effectus"/>
      </w:pPr>
      <w:r>
        <w:rPr>
          <w:b/>
          <w:iCs/>
        </w:rPr>
        <w:t>Olivarius</w:t>
      </w:r>
      <w:r>
        <w:tab/>
        <w:t>olivaire</w:t>
      </w:r>
    </w:p>
    <w:p w14:paraId="3FB9038E" w14:textId="77777777" w:rsidR="00067E2E" w:rsidRDefault="00A0702C">
      <w:pPr>
        <w:pStyle w:val="effectus"/>
      </w:pPr>
      <w:r>
        <w:rPr>
          <w:b/>
          <w:iCs/>
        </w:rPr>
        <w:t>Omagra</w:t>
      </w:r>
      <w:r>
        <w:rPr>
          <w:iCs/>
        </w:rPr>
        <w:tab/>
      </w:r>
      <w:r>
        <w:t>omagre</w:t>
      </w:r>
    </w:p>
    <w:p w14:paraId="37CA3E32" w14:textId="77777777" w:rsidR="00067E2E" w:rsidRDefault="00A0702C">
      <w:pPr>
        <w:pStyle w:val="effectus"/>
      </w:pPr>
      <w:r>
        <w:rPr>
          <w:b/>
          <w:iCs/>
        </w:rPr>
        <w:t>Omentum</w:t>
      </w:r>
      <w:r>
        <w:tab/>
        <w:t>épiploon</w:t>
      </w:r>
    </w:p>
    <w:p w14:paraId="64C0D54F" w14:textId="77777777" w:rsidR="00067E2E" w:rsidRDefault="00A0702C">
      <w:pPr>
        <w:pStyle w:val="effectus"/>
      </w:pPr>
      <w:r>
        <w:rPr>
          <w:b/>
          <w:iCs/>
        </w:rPr>
        <w:t>Omocotyius</w:t>
      </w:r>
      <w:r>
        <w:tab/>
        <w:t>om</w:t>
      </w:r>
      <w:r>
        <w:t>ocotyle</w:t>
      </w:r>
    </w:p>
    <w:p w14:paraId="54C42D09" w14:textId="77777777" w:rsidR="00067E2E" w:rsidRDefault="00A0702C">
      <w:pPr>
        <w:pStyle w:val="effectus"/>
      </w:pPr>
      <w:r>
        <w:rPr>
          <w:b/>
          <w:iCs/>
        </w:rPr>
        <w:t>Omoclavicularis</w:t>
      </w:r>
      <w:r>
        <w:rPr>
          <w:iCs/>
        </w:rPr>
        <w:tab/>
      </w:r>
      <w:r>
        <w:t>omoclaviculaire</w:t>
      </w:r>
    </w:p>
    <w:p w14:paraId="05009D59" w14:textId="77777777" w:rsidR="00067E2E" w:rsidRDefault="00A0702C">
      <w:pPr>
        <w:pStyle w:val="effectus"/>
      </w:pPr>
      <w:r>
        <w:rPr>
          <w:b/>
          <w:iCs/>
        </w:rPr>
        <w:t>Omoplatae</w:t>
      </w:r>
      <w:r>
        <w:rPr>
          <w:b/>
          <w:iCs/>
        </w:rPr>
        <w:tab/>
      </w:r>
      <w:r>
        <w:t>omoplates</w:t>
      </w:r>
    </w:p>
    <w:p w14:paraId="03A1021A" w14:textId="77777777" w:rsidR="00067E2E" w:rsidRDefault="00A0702C">
      <w:pPr>
        <w:pStyle w:val="effectus"/>
      </w:pPr>
      <w:r>
        <w:rPr>
          <w:b/>
          <w:iCs/>
        </w:rPr>
        <w:t>Omphalocele</w:t>
      </w:r>
      <w:r>
        <w:tab/>
        <w:t>omphalocèle</w:t>
      </w:r>
    </w:p>
    <w:p w14:paraId="52DA5DB6" w14:textId="77777777" w:rsidR="00067E2E" w:rsidRDefault="00A0702C">
      <w:pPr>
        <w:pStyle w:val="effectus"/>
      </w:pPr>
      <w:r>
        <w:rPr>
          <w:b/>
          <w:iCs/>
        </w:rPr>
        <w:t>Omphalomantia</w:t>
      </w:r>
      <w:r>
        <w:rPr>
          <w:iCs/>
        </w:rPr>
        <w:tab/>
      </w:r>
      <w:r>
        <w:t>omphalomantie</w:t>
      </w:r>
    </w:p>
    <w:p w14:paraId="1E49E6C9" w14:textId="77777777" w:rsidR="00067E2E" w:rsidRDefault="00A0702C">
      <w:pPr>
        <w:pStyle w:val="effectus"/>
      </w:pPr>
      <w:r>
        <w:rPr>
          <w:b/>
          <w:iCs/>
        </w:rPr>
        <w:t>Omphaloptrum</w:t>
      </w:r>
      <w:r>
        <w:tab/>
        <w:t>omphaloptre</w:t>
      </w:r>
    </w:p>
    <w:p w14:paraId="1427746E" w14:textId="77777777" w:rsidR="00067E2E" w:rsidRDefault="00A0702C">
      <w:pPr>
        <w:pStyle w:val="effectus"/>
      </w:pPr>
      <w:r>
        <w:rPr>
          <w:b/>
          <w:iCs/>
        </w:rPr>
        <w:t>Omphalus</w:t>
      </w:r>
      <w:r>
        <w:rPr>
          <w:iCs/>
        </w:rPr>
        <w:tab/>
      </w:r>
      <w:r>
        <w:t>ombilic</w:t>
      </w:r>
      <w:r>
        <w:tab/>
        <w:t>nombril</w:t>
      </w:r>
    </w:p>
    <w:p w14:paraId="48AA5768" w14:textId="77777777" w:rsidR="00067E2E" w:rsidRDefault="00A0702C">
      <w:pPr>
        <w:pStyle w:val="effectus"/>
      </w:pPr>
      <w:r>
        <w:rPr>
          <w:b/>
          <w:iCs/>
        </w:rPr>
        <w:t>Oncotomia</w:t>
      </w:r>
      <w:r>
        <w:rPr>
          <w:iCs/>
        </w:rPr>
        <w:tab/>
      </w:r>
      <w:r>
        <w:t>oncotomie</w:t>
      </w:r>
    </w:p>
    <w:p w14:paraId="49E81A81" w14:textId="77777777" w:rsidR="00067E2E" w:rsidRDefault="00A0702C">
      <w:pPr>
        <w:pStyle w:val="effectus"/>
      </w:pPr>
      <w:r>
        <w:rPr>
          <w:b/>
          <w:iCs/>
        </w:rPr>
        <w:t>Oneirodynia</w:t>
      </w:r>
      <w:r>
        <w:rPr>
          <w:iCs/>
        </w:rPr>
        <w:tab/>
      </w:r>
      <w:r>
        <w:t>onéirodynie</w:t>
      </w:r>
    </w:p>
    <w:p w14:paraId="684DAC04" w14:textId="77777777" w:rsidR="00067E2E" w:rsidRDefault="00A0702C">
      <w:pPr>
        <w:pStyle w:val="effectus"/>
      </w:pPr>
      <w:r>
        <w:rPr>
          <w:b/>
          <w:iCs/>
        </w:rPr>
        <w:t>Onyx</w:t>
      </w:r>
      <w:r>
        <w:tab/>
        <w:t>ongle</w:t>
      </w:r>
    </w:p>
    <w:p w14:paraId="06CCF78A" w14:textId="77777777" w:rsidR="00067E2E" w:rsidRDefault="00A0702C">
      <w:pPr>
        <w:pStyle w:val="effectus"/>
      </w:pPr>
      <w:r>
        <w:rPr>
          <w:b/>
          <w:iCs/>
        </w:rPr>
        <w:t>Opacus</w:t>
      </w:r>
      <w:r>
        <w:rPr>
          <w:iCs/>
        </w:rPr>
        <w:tab/>
      </w:r>
      <w:r>
        <w:t>opaque</w:t>
      </w:r>
    </w:p>
    <w:p w14:paraId="004113B2" w14:textId="77777777" w:rsidR="00067E2E" w:rsidRDefault="00A0702C">
      <w:pPr>
        <w:pStyle w:val="effectus"/>
      </w:pPr>
      <w:r>
        <w:rPr>
          <w:b/>
          <w:iCs/>
        </w:rPr>
        <w:t>Operculum</w:t>
      </w:r>
      <w:r>
        <w:tab/>
        <w:t>opercule</w:t>
      </w:r>
    </w:p>
    <w:p w14:paraId="5B9D4DBB" w14:textId="77777777" w:rsidR="00067E2E" w:rsidRDefault="00A0702C">
      <w:pPr>
        <w:pStyle w:val="effectus"/>
      </w:pPr>
      <w:r>
        <w:rPr>
          <w:b/>
          <w:iCs/>
        </w:rPr>
        <w:t>Ophiasis</w:t>
      </w:r>
      <w:r>
        <w:rPr>
          <w:iCs/>
        </w:rPr>
        <w:tab/>
      </w:r>
      <w:r>
        <w:t>calvitie</w:t>
      </w:r>
    </w:p>
    <w:p w14:paraId="3CBBF65F" w14:textId="77777777" w:rsidR="00067E2E" w:rsidRDefault="00A0702C">
      <w:pPr>
        <w:pStyle w:val="effectus"/>
      </w:pPr>
      <w:r>
        <w:rPr>
          <w:b/>
          <w:iCs/>
        </w:rPr>
        <w:t>Ophiologia</w:t>
      </w:r>
      <w:r>
        <w:rPr>
          <w:iCs/>
        </w:rPr>
        <w:tab/>
      </w:r>
      <w:r>
        <w:t>ophiologie</w:t>
      </w:r>
    </w:p>
    <w:p w14:paraId="11E770E8" w14:textId="77777777" w:rsidR="00067E2E" w:rsidRDefault="00A0702C">
      <w:pPr>
        <w:pStyle w:val="effectus"/>
      </w:pPr>
      <w:r>
        <w:rPr>
          <w:b/>
          <w:iCs/>
        </w:rPr>
        <w:t>Ophthalmia</w:t>
      </w:r>
      <w:r>
        <w:rPr>
          <w:iCs/>
        </w:rPr>
        <w:tab/>
      </w:r>
      <w:r>
        <w:t>ophthalmie</w:t>
      </w:r>
    </w:p>
    <w:p w14:paraId="76E33850" w14:textId="77777777" w:rsidR="00067E2E" w:rsidRDefault="00A0702C">
      <w:pPr>
        <w:pStyle w:val="effectus"/>
      </w:pPr>
      <w:r>
        <w:rPr>
          <w:b/>
          <w:iCs/>
        </w:rPr>
        <w:t>Ophthalmicus</w:t>
      </w:r>
      <w:r>
        <w:rPr>
          <w:iCs/>
        </w:rPr>
        <w:tab/>
      </w:r>
      <w:r>
        <w:t>ophthalmique</w:t>
      </w:r>
    </w:p>
    <w:p w14:paraId="05F45292" w14:textId="77777777" w:rsidR="00067E2E" w:rsidRDefault="00A0702C">
      <w:pPr>
        <w:pStyle w:val="effectus"/>
      </w:pPr>
      <w:r>
        <w:rPr>
          <w:b/>
          <w:iCs/>
        </w:rPr>
        <w:t>Ophthalmographia</w:t>
      </w:r>
      <w:r>
        <w:rPr>
          <w:iCs/>
        </w:rPr>
        <w:tab/>
      </w:r>
      <w:r>
        <w:t>ophthalmographie</w:t>
      </w:r>
    </w:p>
    <w:p w14:paraId="0910681C" w14:textId="77777777" w:rsidR="00067E2E" w:rsidRDefault="00A0702C">
      <w:pPr>
        <w:pStyle w:val="effectus"/>
      </w:pPr>
      <w:r>
        <w:rPr>
          <w:b/>
          <w:iCs/>
        </w:rPr>
        <w:t>Ophthalmologia</w:t>
      </w:r>
      <w:r>
        <w:rPr>
          <w:iCs/>
        </w:rPr>
        <w:tab/>
      </w:r>
      <w:r>
        <w:t>ophthalmologie</w:t>
      </w:r>
    </w:p>
    <w:p w14:paraId="5576AF12" w14:textId="77777777" w:rsidR="00067E2E" w:rsidRDefault="00A0702C">
      <w:pPr>
        <w:pStyle w:val="effectus"/>
      </w:pPr>
      <w:r>
        <w:rPr>
          <w:b/>
          <w:iCs/>
        </w:rPr>
        <w:t>Ophthalmotomia</w:t>
      </w:r>
      <w:r>
        <w:rPr>
          <w:iCs/>
        </w:rPr>
        <w:tab/>
        <w:t>ophtalmotomie</w:t>
      </w:r>
    </w:p>
    <w:p w14:paraId="45272885" w14:textId="77777777" w:rsidR="00067E2E" w:rsidRDefault="00A0702C">
      <w:pPr>
        <w:pStyle w:val="effectus"/>
      </w:pPr>
      <w:r>
        <w:rPr>
          <w:b/>
          <w:iCs/>
        </w:rPr>
        <w:t>Ophthalmoxystrum</w:t>
      </w:r>
      <w:r>
        <w:rPr>
          <w:iCs/>
        </w:rPr>
        <w:tab/>
      </w:r>
      <w:r>
        <w:t>ophtalmoxystre</w:t>
      </w:r>
    </w:p>
    <w:p w14:paraId="0A4A4E23" w14:textId="77777777" w:rsidR="00067E2E" w:rsidRDefault="00A0702C">
      <w:pPr>
        <w:pStyle w:val="effectus"/>
      </w:pPr>
      <w:r>
        <w:rPr>
          <w:b/>
          <w:iCs/>
        </w:rPr>
        <w:t>Opiatum</w:t>
      </w:r>
      <w:r>
        <w:rPr>
          <w:iCs/>
        </w:rPr>
        <w:tab/>
      </w:r>
      <w:r>
        <w:t>opiat</w:t>
      </w:r>
    </w:p>
    <w:p w14:paraId="5FA443B1" w14:textId="77777777" w:rsidR="00067E2E" w:rsidRDefault="00A0702C">
      <w:pPr>
        <w:pStyle w:val="effectus"/>
      </w:pPr>
      <w:r>
        <w:rPr>
          <w:b/>
          <w:iCs/>
        </w:rPr>
        <w:t>Opisto-gastricus</w:t>
      </w:r>
      <w:r>
        <w:tab/>
      </w:r>
      <w:r>
        <w:t>opisto-gastrique</w:t>
      </w:r>
    </w:p>
    <w:p w14:paraId="3BC5D93C" w14:textId="77777777" w:rsidR="00067E2E" w:rsidRDefault="00A0702C">
      <w:pPr>
        <w:pStyle w:val="effectus"/>
      </w:pPr>
      <w:r>
        <w:rPr>
          <w:b/>
          <w:iCs/>
        </w:rPr>
        <w:t>Opisthotonus</w:t>
      </w:r>
      <w:r>
        <w:rPr>
          <w:iCs/>
        </w:rPr>
        <w:tab/>
      </w:r>
      <w:r>
        <w:t>opisthotonos</w:t>
      </w:r>
    </w:p>
    <w:p w14:paraId="302B96E8" w14:textId="77777777" w:rsidR="00067E2E" w:rsidRDefault="00A0702C">
      <w:pPr>
        <w:pStyle w:val="effectus"/>
      </w:pPr>
      <w:r>
        <w:rPr>
          <w:b/>
          <w:iCs/>
        </w:rPr>
        <w:t>Oppilatio</w:t>
      </w:r>
      <w:r>
        <w:rPr>
          <w:iCs/>
        </w:rPr>
        <w:tab/>
      </w:r>
      <w:r>
        <w:t>oppilation</w:t>
      </w:r>
    </w:p>
    <w:p w14:paraId="13492065" w14:textId="77777777" w:rsidR="00067E2E" w:rsidRDefault="00A0702C">
      <w:pPr>
        <w:pStyle w:val="effectus"/>
      </w:pPr>
      <w:r>
        <w:rPr>
          <w:b/>
          <w:iCs/>
        </w:rPr>
        <w:t>Oppressio</w:t>
      </w:r>
      <w:r>
        <w:rPr>
          <w:iCs/>
        </w:rPr>
        <w:tab/>
      </w:r>
      <w:r>
        <w:t>oppression</w:t>
      </w:r>
      <w:r>
        <w:tab/>
        <w:t>accablement</w:t>
      </w:r>
      <w:r>
        <w:tab/>
        <w:t>suffocation</w:t>
      </w:r>
    </w:p>
    <w:p w14:paraId="776C7B8F" w14:textId="77777777" w:rsidR="00067E2E" w:rsidRDefault="00A0702C">
      <w:pPr>
        <w:pStyle w:val="effectus"/>
      </w:pPr>
      <w:r>
        <w:rPr>
          <w:b/>
          <w:iCs/>
        </w:rPr>
        <w:t>Opsigonus</w:t>
      </w:r>
      <w:r>
        <w:rPr>
          <w:iCs/>
        </w:rPr>
        <w:tab/>
      </w:r>
      <w:r>
        <w:t>opsigone</w:t>
      </w:r>
    </w:p>
    <w:p w14:paraId="17CD17FC" w14:textId="77777777" w:rsidR="00067E2E" w:rsidRDefault="00A0702C">
      <w:pPr>
        <w:pStyle w:val="effectus"/>
      </w:pPr>
      <w:r>
        <w:rPr>
          <w:b/>
          <w:iCs/>
        </w:rPr>
        <w:t>Opsomanes</w:t>
      </w:r>
      <w:r>
        <w:tab/>
        <w:t>opsomane</w:t>
      </w:r>
    </w:p>
    <w:p w14:paraId="321DDBEA" w14:textId="77777777" w:rsidR="00067E2E" w:rsidRDefault="00A0702C">
      <w:pPr>
        <w:pStyle w:val="effectus"/>
      </w:pPr>
      <w:r>
        <w:rPr>
          <w:b/>
          <w:iCs/>
        </w:rPr>
        <w:t>Optica</w:t>
      </w:r>
      <w:r>
        <w:rPr>
          <w:iCs/>
        </w:rPr>
        <w:tab/>
      </w:r>
      <w:r>
        <w:t>optique</w:t>
      </w:r>
    </w:p>
    <w:p w14:paraId="3E8A70C8" w14:textId="77777777" w:rsidR="00067E2E" w:rsidRDefault="00A0702C">
      <w:pPr>
        <w:pStyle w:val="effectus"/>
      </w:pPr>
      <w:r>
        <w:rPr>
          <w:b/>
          <w:iCs/>
        </w:rPr>
        <w:lastRenderedPageBreak/>
        <w:t>Orbicularis</w:t>
      </w:r>
      <w:r>
        <w:tab/>
        <w:t>orbiculaire</w:t>
      </w:r>
    </w:p>
    <w:p w14:paraId="60157B27" w14:textId="77777777" w:rsidR="00067E2E" w:rsidRDefault="00A0702C">
      <w:pPr>
        <w:pStyle w:val="effectus"/>
      </w:pPr>
      <w:r>
        <w:rPr>
          <w:b/>
          <w:iCs/>
        </w:rPr>
        <w:t>Orbiculatus</w:t>
      </w:r>
      <w:r>
        <w:rPr>
          <w:iCs/>
        </w:rPr>
        <w:tab/>
      </w:r>
      <w:r>
        <w:t>orbiculé</w:t>
      </w:r>
    </w:p>
    <w:p w14:paraId="3322607C" w14:textId="77777777" w:rsidR="00067E2E" w:rsidRDefault="00A0702C">
      <w:pPr>
        <w:pStyle w:val="effectus"/>
      </w:pPr>
      <w:r>
        <w:rPr>
          <w:b/>
          <w:iCs/>
        </w:rPr>
        <w:t>Orbiculi</w:t>
      </w:r>
      <w:r>
        <w:rPr>
          <w:iCs/>
        </w:rPr>
        <w:tab/>
      </w:r>
      <w:r>
        <w:t>trochisques</w:t>
      </w:r>
    </w:p>
    <w:p w14:paraId="48DC3C4E" w14:textId="77777777" w:rsidR="00067E2E" w:rsidRDefault="00A0702C">
      <w:pPr>
        <w:pStyle w:val="effectus"/>
      </w:pPr>
      <w:r>
        <w:rPr>
          <w:b/>
          <w:iCs/>
        </w:rPr>
        <w:t>Orbita</w:t>
      </w:r>
      <w:r>
        <w:rPr>
          <w:iCs/>
        </w:rPr>
        <w:tab/>
      </w:r>
      <w:r>
        <w:t>orbite</w:t>
      </w:r>
    </w:p>
    <w:p w14:paraId="44024C36" w14:textId="77777777" w:rsidR="00067E2E" w:rsidRDefault="00A0702C">
      <w:pPr>
        <w:pStyle w:val="effectus"/>
      </w:pPr>
      <w:r>
        <w:rPr>
          <w:b/>
          <w:iCs/>
        </w:rPr>
        <w:t>Orbitarius</w:t>
      </w:r>
      <w:r>
        <w:rPr>
          <w:iCs/>
        </w:rPr>
        <w:tab/>
      </w:r>
      <w:r>
        <w:t>orb</w:t>
      </w:r>
      <w:r>
        <w:t>itaire</w:t>
      </w:r>
    </w:p>
    <w:p w14:paraId="27327F39" w14:textId="77777777" w:rsidR="00067E2E" w:rsidRDefault="00A0702C">
      <w:pPr>
        <w:pStyle w:val="effectus"/>
      </w:pPr>
      <w:r>
        <w:rPr>
          <w:b/>
          <w:iCs/>
        </w:rPr>
        <w:t>Orchestica</w:t>
      </w:r>
      <w:r>
        <w:rPr>
          <w:iCs/>
        </w:rPr>
        <w:tab/>
      </w:r>
      <w:r>
        <w:t>orchestique</w:t>
      </w:r>
    </w:p>
    <w:p w14:paraId="57476BBF" w14:textId="77777777" w:rsidR="00067E2E" w:rsidRDefault="00A0702C">
      <w:pPr>
        <w:pStyle w:val="effectus"/>
      </w:pPr>
      <w:r>
        <w:rPr>
          <w:b/>
          <w:iCs/>
        </w:rPr>
        <w:t>Orchotomia</w:t>
      </w:r>
      <w:r>
        <w:rPr>
          <w:iCs/>
        </w:rPr>
        <w:tab/>
      </w:r>
      <w:r>
        <w:t>orchotomie</w:t>
      </w:r>
    </w:p>
    <w:p w14:paraId="69FD6782" w14:textId="77777777" w:rsidR="00067E2E" w:rsidRDefault="00A0702C">
      <w:pPr>
        <w:pStyle w:val="effectus"/>
      </w:pPr>
      <w:r>
        <w:rPr>
          <w:b/>
          <w:iCs/>
        </w:rPr>
        <w:t>Ordo</w:t>
      </w:r>
      <w:r>
        <w:rPr>
          <w:iCs/>
        </w:rPr>
        <w:tab/>
      </w:r>
      <w:r>
        <w:t>ordre</w:t>
      </w:r>
    </w:p>
    <w:p w14:paraId="3978E05C" w14:textId="77777777" w:rsidR="00067E2E" w:rsidRDefault="00A0702C">
      <w:pPr>
        <w:pStyle w:val="effectus"/>
      </w:pPr>
      <w:r>
        <w:rPr>
          <w:b/>
          <w:iCs/>
        </w:rPr>
        <w:t>Organicus</w:t>
      </w:r>
      <w:r>
        <w:tab/>
        <w:t>organique</w:t>
      </w:r>
    </w:p>
    <w:p w14:paraId="6D44061B" w14:textId="77777777" w:rsidR="00067E2E" w:rsidRDefault="00A0702C">
      <w:pPr>
        <w:pStyle w:val="effectus"/>
      </w:pPr>
      <w:r>
        <w:rPr>
          <w:b/>
          <w:iCs/>
        </w:rPr>
        <w:t>Organum</w:t>
      </w:r>
      <w:r>
        <w:rPr>
          <w:iCs/>
        </w:rPr>
        <w:tab/>
      </w:r>
      <w:r>
        <w:t>organe</w:t>
      </w:r>
    </w:p>
    <w:p w14:paraId="65AB2E18" w14:textId="77777777" w:rsidR="00067E2E" w:rsidRDefault="00A0702C">
      <w:pPr>
        <w:pStyle w:val="effectus"/>
      </w:pPr>
      <w:r>
        <w:rPr>
          <w:b/>
          <w:iCs/>
        </w:rPr>
        <w:t>Orgasmus</w:t>
      </w:r>
      <w:r>
        <w:rPr>
          <w:iCs/>
        </w:rPr>
        <w:tab/>
      </w:r>
      <w:r>
        <w:t>orgasme</w:t>
      </w:r>
    </w:p>
    <w:p w14:paraId="73144B52" w14:textId="77777777" w:rsidR="00067E2E" w:rsidRDefault="00A0702C">
      <w:pPr>
        <w:pStyle w:val="effectus"/>
      </w:pPr>
      <w:r>
        <w:rPr>
          <w:b/>
          <w:iCs/>
        </w:rPr>
        <w:t>Orificium</w:t>
      </w:r>
      <w:r>
        <w:rPr>
          <w:iCs/>
        </w:rPr>
        <w:tab/>
      </w:r>
      <w:r>
        <w:t>orifice</w:t>
      </w:r>
    </w:p>
    <w:p w14:paraId="6C9A8B9D" w14:textId="77777777" w:rsidR="00067E2E" w:rsidRDefault="00A0702C">
      <w:pPr>
        <w:pStyle w:val="effectus"/>
      </w:pPr>
      <w:r>
        <w:rPr>
          <w:b/>
          <w:iCs/>
        </w:rPr>
        <w:t>Ornithiœ</w:t>
      </w:r>
      <w:r>
        <w:rPr>
          <w:iCs/>
        </w:rPr>
        <w:tab/>
      </w:r>
      <w:r>
        <w:t>ornithies</w:t>
      </w:r>
    </w:p>
    <w:p w14:paraId="7FEAE591" w14:textId="77777777" w:rsidR="00067E2E" w:rsidRDefault="00A0702C">
      <w:pPr>
        <w:pStyle w:val="effectus"/>
      </w:pPr>
      <w:r>
        <w:rPr>
          <w:b/>
          <w:iCs/>
        </w:rPr>
        <w:t>Ornithologia</w:t>
      </w:r>
      <w:r>
        <w:rPr>
          <w:iCs/>
        </w:rPr>
        <w:tab/>
      </w:r>
      <w:r>
        <w:t>ornithologie</w:t>
      </w:r>
    </w:p>
    <w:p w14:paraId="7175DC4A" w14:textId="77777777" w:rsidR="00067E2E" w:rsidRDefault="00A0702C">
      <w:pPr>
        <w:pStyle w:val="effectus"/>
      </w:pPr>
      <w:r>
        <w:rPr>
          <w:b/>
          <w:iCs/>
        </w:rPr>
        <w:t>Ornithotrophia</w:t>
      </w:r>
      <w:r>
        <w:rPr>
          <w:b/>
          <w:iCs/>
          <w:lang w:eastAsia="el-GR" w:bidi="el-GR"/>
        </w:rPr>
        <w:tab/>
      </w:r>
      <w:r>
        <w:t>ornithotrophie</w:t>
      </w:r>
    </w:p>
    <w:p w14:paraId="51910362" w14:textId="77777777" w:rsidR="00067E2E" w:rsidRDefault="00A0702C">
      <w:pPr>
        <w:pStyle w:val="effectus"/>
      </w:pPr>
      <w:r>
        <w:rPr>
          <w:b/>
          <w:iCs/>
        </w:rPr>
        <w:t>Orthogonalis</w:t>
      </w:r>
      <w:r>
        <w:tab/>
        <w:t>orthogonal</w:t>
      </w:r>
    </w:p>
    <w:p w14:paraId="433BB439" w14:textId="77777777" w:rsidR="00067E2E" w:rsidRDefault="00A0702C">
      <w:pPr>
        <w:pStyle w:val="effectus"/>
      </w:pPr>
      <w:r>
        <w:rPr>
          <w:b/>
          <w:iCs/>
        </w:rPr>
        <w:t>Orthopœdia</w:t>
      </w:r>
      <w:r>
        <w:rPr>
          <w:iCs/>
        </w:rPr>
        <w:tab/>
      </w:r>
      <w:r>
        <w:t>orthopédie</w:t>
      </w:r>
    </w:p>
    <w:p w14:paraId="647DBE94" w14:textId="77777777" w:rsidR="00067E2E" w:rsidRDefault="00A0702C">
      <w:pPr>
        <w:pStyle w:val="effectus"/>
      </w:pPr>
      <w:r>
        <w:rPr>
          <w:b/>
          <w:iCs/>
        </w:rPr>
        <w:t>Orthopnoea</w:t>
      </w:r>
      <w:r>
        <w:tab/>
        <w:t>orthopnée</w:t>
      </w:r>
    </w:p>
    <w:p w14:paraId="470525BB" w14:textId="77777777" w:rsidR="00067E2E" w:rsidRDefault="00A0702C">
      <w:pPr>
        <w:pStyle w:val="effectus"/>
      </w:pPr>
      <w:r>
        <w:rPr>
          <w:b/>
          <w:iCs/>
        </w:rPr>
        <w:t>Orthopterus</w:t>
      </w:r>
      <w:r>
        <w:rPr>
          <w:iCs/>
        </w:rPr>
        <w:tab/>
      </w:r>
      <w:r>
        <w:t>orthoptère</w:t>
      </w:r>
    </w:p>
    <w:p w14:paraId="2B855B57" w14:textId="77777777" w:rsidR="00067E2E" w:rsidRDefault="00A0702C">
      <w:pPr>
        <w:pStyle w:val="effectus"/>
      </w:pPr>
      <w:r>
        <w:rPr>
          <w:b/>
          <w:iCs/>
        </w:rPr>
        <w:t>Oryctographia</w:t>
      </w:r>
      <w:r>
        <w:tab/>
        <w:t>oryctographie</w:t>
      </w:r>
    </w:p>
    <w:p w14:paraId="360DDB5E" w14:textId="77777777" w:rsidR="00067E2E" w:rsidRDefault="00A0702C">
      <w:pPr>
        <w:pStyle w:val="effectus"/>
      </w:pPr>
      <w:r>
        <w:rPr>
          <w:b/>
          <w:iCs/>
        </w:rPr>
        <w:t>Oryctologia</w:t>
      </w:r>
      <w:r>
        <w:tab/>
        <w:t>oryctologie</w:t>
      </w:r>
    </w:p>
    <w:p w14:paraId="4CA578EB" w14:textId="77777777" w:rsidR="00067E2E" w:rsidRDefault="00A0702C">
      <w:pPr>
        <w:pStyle w:val="effectus"/>
      </w:pPr>
      <w:r>
        <w:rPr>
          <w:b/>
          <w:iCs/>
        </w:rPr>
        <w:t>Os</w:t>
      </w:r>
      <w:r>
        <w:rPr>
          <w:b/>
          <w:iCs/>
        </w:rPr>
        <w:tab/>
      </w:r>
      <w:r>
        <w:rPr>
          <w:iCs/>
        </w:rPr>
        <w:t>os</w:t>
      </w:r>
      <w:r>
        <w:t xml:space="preserve"> </w:t>
      </w:r>
      <w:r>
        <w:rPr>
          <w:b/>
          <w:iCs/>
        </w:rPr>
        <w:t>et Bouche</w:t>
      </w:r>
    </w:p>
    <w:p w14:paraId="031CAC10" w14:textId="77777777" w:rsidR="00067E2E" w:rsidRDefault="00A0702C">
      <w:pPr>
        <w:pStyle w:val="effectus"/>
      </w:pPr>
      <w:r>
        <w:rPr>
          <w:b/>
          <w:iCs/>
        </w:rPr>
        <w:t>Oscheocele</w:t>
      </w:r>
      <w:r>
        <w:rPr>
          <w:iCs/>
        </w:rPr>
        <w:tab/>
      </w:r>
      <w:r>
        <w:t>oschéocèle</w:t>
      </w:r>
    </w:p>
    <w:p w14:paraId="7E01895F" w14:textId="77777777" w:rsidR="00067E2E" w:rsidRDefault="00A0702C">
      <w:pPr>
        <w:pStyle w:val="effectus"/>
      </w:pPr>
      <w:r>
        <w:rPr>
          <w:b/>
          <w:iCs/>
        </w:rPr>
        <w:t>Oscillatio</w:t>
      </w:r>
      <w:r>
        <w:rPr>
          <w:iCs/>
        </w:rPr>
        <w:tab/>
      </w:r>
      <w:r>
        <w:t>oscillation</w:t>
      </w:r>
    </w:p>
    <w:p w14:paraId="1BFFFE1F" w14:textId="77777777" w:rsidR="00067E2E" w:rsidRDefault="00A0702C">
      <w:pPr>
        <w:pStyle w:val="effectus"/>
      </w:pPr>
      <w:r>
        <w:rPr>
          <w:b/>
          <w:iCs/>
        </w:rPr>
        <w:t>Oscillatorius</w:t>
      </w:r>
      <w:r>
        <w:rPr>
          <w:iCs/>
        </w:rPr>
        <w:tab/>
      </w:r>
      <w:r>
        <w:t>oscillatoire</w:t>
      </w:r>
    </w:p>
    <w:p w14:paraId="46C4B85D" w14:textId="77777777" w:rsidR="00067E2E" w:rsidRDefault="00A0702C">
      <w:pPr>
        <w:pStyle w:val="effectus"/>
      </w:pPr>
      <w:r>
        <w:rPr>
          <w:b/>
          <w:iCs/>
        </w:rPr>
        <w:t>Oscitatio</w:t>
      </w:r>
      <w:r>
        <w:rPr>
          <w:iCs/>
        </w:rPr>
        <w:tab/>
      </w:r>
      <w:r>
        <w:t>bâillement</w:t>
      </w:r>
    </w:p>
    <w:p w14:paraId="03E19E1B" w14:textId="77777777" w:rsidR="00067E2E" w:rsidRDefault="00A0702C">
      <w:pPr>
        <w:pStyle w:val="effectus"/>
      </w:pPr>
      <w:r>
        <w:rPr>
          <w:b/>
          <w:iCs/>
        </w:rPr>
        <w:t>Osseus</w:t>
      </w:r>
      <w:r>
        <w:tab/>
        <w:t>osseux</w:t>
      </w:r>
    </w:p>
    <w:p w14:paraId="017B2EE1" w14:textId="77777777" w:rsidR="00067E2E" w:rsidRDefault="00A0702C">
      <w:pPr>
        <w:pStyle w:val="effectus"/>
      </w:pPr>
      <w:r>
        <w:rPr>
          <w:b/>
          <w:iCs/>
        </w:rPr>
        <w:t>Ossiculum</w:t>
      </w:r>
      <w:r>
        <w:rPr>
          <w:iCs/>
        </w:rPr>
        <w:tab/>
      </w:r>
      <w:r>
        <w:t>osselet</w:t>
      </w:r>
    </w:p>
    <w:p w14:paraId="6DC222A3" w14:textId="77777777" w:rsidR="00067E2E" w:rsidRDefault="00A0702C">
      <w:pPr>
        <w:pStyle w:val="effectus"/>
      </w:pPr>
      <w:r>
        <w:rPr>
          <w:b/>
          <w:iCs/>
        </w:rPr>
        <w:t>Ossificatio</w:t>
      </w:r>
      <w:r>
        <w:rPr>
          <w:iCs/>
        </w:rPr>
        <w:tab/>
        <w:t>o</w:t>
      </w:r>
      <w:r>
        <w:t>ssific</w:t>
      </w:r>
      <w:r>
        <w:t>ation</w:t>
      </w:r>
    </w:p>
    <w:p w14:paraId="4BB7AA32" w14:textId="77777777" w:rsidR="00067E2E" w:rsidRDefault="00A0702C">
      <w:pPr>
        <w:pStyle w:val="effectus"/>
      </w:pPr>
      <w:r>
        <w:rPr>
          <w:b/>
          <w:iCs/>
        </w:rPr>
        <w:t>Osteocopus</w:t>
      </w:r>
      <w:r>
        <w:rPr>
          <w:iCs/>
        </w:rPr>
        <w:tab/>
      </w:r>
      <w:r>
        <w:t>ostéocope</w:t>
      </w:r>
    </w:p>
    <w:p w14:paraId="60092398" w14:textId="77777777" w:rsidR="00067E2E" w:rsidRDefault="00A0702C">
      <w:pPr>
        <w:pStyle w:val="effectus"/>
      </w:pPr>
      <w:r>
        <w:rPr>
          <w:b/>
          <w:iCs/>
        </w:rPr>
        <w:t>Osteogenesis</w:t>
      </w:r>
      <w:r>
        <w:tab/>
        <w:t>ostéogénie</w:t>
      </w:r>
    </w:p>
    <w:p w14:paraId="59A7597B" w14:textId="77777777" w:rsidR="00067E2E" w:rsidRDefault="00A0702C">
      <w:pPr>
        <w:pStyle w:val="effectus"/>
      </w:pPr>
      <w:r>
        <w:rPr>
          <w:b/>
          <w:iCs/>
        </w:rPr>
        <w:t>Osteographia</w:t>
      </w:r>
      <w:r>
        <w:rPr>
          <w:iCs/>
        </w:rPr>
        <w:tab/>
      </w:r>
      <w:r>
        <w:t>ostéographie</w:t>
      </w:r>
    </w:p>
    <w:p w14:paraId="0420A6AB" w14:textId="77777777" w:rsidR="00067E2E" w:rsidRDefault="00A0702C">
      <w:pPr>
        <w:pStyle w:val="effectus"/>
      </w:pPr>
      <w:r>
        <w:rPr>
          <w:b/>
          <w:iCs/>
        </w:rPr>
        <w:t>Osteologia</w:t>
      </w:r>
      <w:r>
        <w:rPr>
          <w:iCs/>
        </w:rPr>
        <w:tab/>
      </w:r>
      <w:r>
        <w:t>ostéologie</w:t>
      </w:r>
    </w:p>
    <w:p w14:paraId="73A69F92" w14:textId="77777777" w:rsidR="00067E2E" w:rsidRDefault="00A0702C">
      <w:pPr>
        <w:pStyle w:val="effectus"/>
      </w:pPr>
      <w:r>
        <w:rPr>
          <w:b/>
          <w:iCs/>
        </w:rPr>
        <w:t>Osteotomia</w:t>
      </w:r>
      <w:r>
        <w:tab/>
        <w:t>ostéotomie</w:t>
      </w:r>
    </w:p>
    <w:p w14:paraId="5A449FBF" w14:textId="77777777" w:rsidR="00067E2E" w:rsidRDefault="00A0702C">
      <w:pPr>
        <w:pStyle w:val="effectus"/>
      </w:pPr>
      <w:r>
        <w:rPr>
          <w:b/>
          <w:iCs/>
        </w:rPr>
        <w:t>Osteodermus</w:t>
      </w:r>
      <w:r>
        <w:tab/>
        <w:t>ostéoderme</w:t>
      </w:r>
    </w:p>
    <w:p w14:paraId="15B13808" w14:textId="77777777" w:rsidR="00067E2E" w:rsidRDefault="00A0702C">
      <w:pPr>
        <w:pStyle w:val="effectus"/>
      </w:pPr>
      <w:r>
        <w:rPr>
          <w:b/>
          <w:iCs/>
        </w:rPr>
        <w:t>Ostraceus</w:t>
      </w:r>
      <w:r>
        <w:rPr>
          <w:iCs/>
        </w:rPr>
        <w:tab/>
      </w:r>
      <w:r>
        <w:t>ostracé</w:t>
      </w:r>
    </w:p>
    <w:p w14:paraId="4ABF55FC" w14:textId="77777777" w:rsidR="00067E2E" w:rsidRDefault="00A0702C">
      <w:pPr>
        <w:pStyle w:val="effectus"/>
      </w:pPr>
      <w:r>
        <w:rPr>
          <w:b/>
          <w:iCs/>
        </w:rPr>
        <w:t>Ostracodermus</w:t>
      </w:r>
      <w:r>
        <w:rPr>
          <w:iCs/>
        </w:rPr>
        <w:tab/>
      </w:r>
      <w:r>
        <w:t>ostracoderme</w:t>
      </w:r>
    </w:p>
    <w:p w14:paraId="29527E8A" w14:textId="77777777" w:rsidR="00067E2E" w:rsidRDefault="00A0702C">
      <w:pPr>
        <w:pStyle w:val="effectus"/>
      </w:pPr>
      <w:r>
        <w:rPr>
          <w:b/>
          <w:iCs/>
        </w:rPr>
        <w:t>Otacousticus</w:t>
      </w:r>
      <w:r>
        <w:tab/>
        <w:t>otacoustique</w:t>
      </w:r>
    </w:p>
    <w:p w14:paraId="5CCD2D60" w14:textId="77777777" w:rsidR="00067E2E" w:rsidRDefault="00A0702C">
      <w:pPr>
        <w:pStyle w:val="effectus"/>
      </w:pPr>
      <w:r>
        <w:rPr>
          <w:b/>
          <w:iCs/>
        </w:rPr>
        <w:t>Otalgia</w:t>
      </w:r>
      <w:r>
        <w:rPr>
          <w:iCs/>
        </w:rPr>
        <w:tab/>
      </w:r>
      <w:r>
        <w:t>otalgie</w:t>
      </w:r>
    </w:p>
    <w:p w14:paraId="4652B363" w14:textId="77777777" w:rsidR="00067E2E" w:rsidRDefault="00A0702C">
      <w:pPr>
        <w:pStyle w:val="effectus"/>
      </w:pPr>
      <w:r>
        <w:rPr>
          <w:b/>
          <w:iCs/>
        </w:rPr>
        <w:t>Otenchytes</w:t>
      </w:r>
      <w:r>
        <w:rPr>
          <w:iCs/>
        </w:rPr>
        <w:tab/>
      </w:r>
      <w:r>
        <w:t>otenchyte</w:t>
      </w:r>
    </w:p>
    <w:p w14:paraId="6DB8ABF0" w14:textId="77777777" w:rsidR="00067E2E" w:rsidRDefault="00A0702C">
      <w:pPr>
        <w:pStyle w:val="effectus"/>
      </w:pPr>
      <w:r>
        <w:rPr>
          <w:b/>
          <w:iCs/>
        </w:rPr>
        <w:t>Otographia</w:t>
      </w:r>
      <w:r>
        <w:rPr>
          <w:iCs/>
        </w:rPr>
        <w:tab/>
      </w:r>
      <w:r>
        <w:t>otographie</w:t>
      </w:r>
    </w:p>
    <w:p w14:paraId="60A90142" w14:textId="77777777" w:rsidR="00067E2E" w:rsidRDefault="00A0702C">
      <w:pPr>
        <w:pStyle w:val="effectus"/>
      </w:pPr>
      <w:r>
        <w:rPr>
          <w:b/>
          <w:iCs/>
        </w:rPr>
        <w:t>Otologia</w:t>
      </w:r>
      <w:r>
        <w:rPr>
          <w:iCs/>
        </w:rPr>
        <w:tab/>
      </w:r>
      <w:r>
        <w:t>otologie</w:t>
      </w:r>
    </w:p>
    <w:p w14:paraId="4EA2308B" w14:textId="77777777" w:rsidR="00067E2E" w:rsidRDefault="00A0702C">
      <w:pPr>
        <w:pStyle w:val="effectus"/>
      </w:pPr>
      <w:r>
        <w:rPr>
          <w:b/>
          <w:iCs/>
        </w:rPr>
        <w:t>Ototomia</w:t>
      </w:r>
      <w:r>
        <w:rPr>
          <w:iCs/>
        </w:rPr>
        <w:tab/>
      </w:r>
      <w:r>
        <w:t>ototomie</w:t>
      </w:r>
    </w:p>
    <w:p w14:paraId="3F2D3018" w14:textId="77777777" w:rsidR="00067E2E" w:rsidRDefault="00A0702C">
      <w:pPr>
        <w:pStyle w:val="effectus"/>
      </w:pPr>
      <w:r>
        <w:rPr>
          <w:b/>
          <w:iCs/>
        </w:rPr>
        <w:t>Ovalis</w:t>
      </w:r>
      <w:r>
        <w:tab/>
        <w:t>ovale</w:t>
      </w:r>
    </w:p>
    <w:p w14:paraId="439ADC44" w14:textId="77777777" w:rsidR="00067E2E" w:rsidRDefault="00A0702C">
      <w:pPr>
        <w:pStyle w:val="effectus"/>
      </w:pPr>
      <w:r>
        <w:rPr>
          <w:b/>
          <w:iCs/>
        </w:rPr>
        <w:t>Ovaria</w:t>
      </w:r>
      <w:r>
        <w:rPr>
          <w:iCs/>
        </w:rPr>
        <w:tab/>
      </w:r>
      <w:r>
        <w:t>ovaires</w:t>
      </w:r>
    </w:p>
    <w:p w14:paraId="2700E47C" w14:textId="77777777" w:rsidR="00067E2E" w:rsidRDefault="00A0702C">
      <w:pPr>
        <w:pStyle w:val="effectus"/>
      </w:pPr>
      <w:r>
        <w:rPr>
          <w:b/>
          <w:iCs/>
        </w:rPr>
        <w:t>Oviparus</w:t>
      </w:r>
      <w:r>
        <w:rPr>
          <w:iCs/>
        </w:rPr>
        <w:tab/>
      </w:r>
      <w:r>
        <w:t>ovipare</w:t>
      </w:r>
    </w:p>
    <w:p w14:paraId="684A4355" w14:textId="77777777" w:rsidR="00067E2E" w:rsidRDefault="00A0702C">
      <w:pPr>
        <w:pStyle w:val="effectus"/>
      </w:pPr>
      <w:r>
        <w:rPr>
          <w:b/>
          <w:iCs/>
        </w:rPr>
        <w:t>Ovum</w:t>
      </w:r>
      <w:r>
        <w:tab/>
        <w:t>œuf</w:t>
      </w:r>
    </w:p>
    <w:p w14:paraId="04060F5D" w14:textId="77777777" w:rsidR="00067E2E" w:rsidRDefault="00A0702C">
      <w:pPr>
        <w:pStyle w:val="effectus"/>
      </w:pPr>
      <w:r>
        <w:rPr>
          <w:b/>
          <w:iCs/>
        </w:rPr>
        <w:t>Ovulum</w:t>
      </w:r>
      <w:r>
        <w:rPr>
          <w:iCs/>
        </w:rPr>
        <w:tab/>
      </w:r>
      <w:r>
        <w:t>ovule</w:t>
      </w:r>
    </w:p>
    <w:p w14:paraId="77882372" w14:textId="77777777" w:rsidR="00067E2E" w:rsidRDefault="00A0702C">
      <w:pPr>
        <w:pStyle w:val="effectus"/>
      </w:pPr>
      <w:r>
        <w:rPr>
          <w:b/>
          <w:iCs/>
        </w:rPr>
        <w:t>Oxalas</w:t>
      </w:r>
      <w:r>
        <w:rPr>
          <w:iCs/>
        </w:rPr>
        <w:tab/>
      </w:r>
      <w:r>
        <w:t>oxalate</w:t>
      </w:r>
    </w:p>
    <w:p w14:paraId="3CC4C340" w14:textId="77777777" w:rsidR="00067E2E" w:rsidRDefault="00A0702C">
      <w:pPr>
        <w:pStyle w:val="effectus"/>
      </w:pPr>
      <w:r>
        <w:rPr>
          <w:b/>
          <w:iCs/>
        </w:rPr>
        <w:t>Oxalosus</w:t>
      </w:r>
      <w:r>
        <w:rPr>
          <w:iCs/>
        </w:rPr>
        <w:tab/>
      </w:r>
      <w:r>
        <w:t>oxaleux</w:t>
      </w:r>
    </w:p>
    <w:p w14:paraId="63834B62" w14:textId="77777777" w:rsidR="00067E2E" w:rsidRDefault="00A0702C">
      <w:pPr>
        <w:pStyle w:val="effectus"/>
      </w:pPr>
      <w:r>
        <w:rPr>
          <w:b/>
          <w:iCs/>
        </w:rPr>
        <w:t>Oxalicus</w:t>
      </w:r>
      <w:r>
        <w:tab/>
        <w:t>oxalique</w:t>
      </w:r>
    </w:p>
    <w:p w14:paraId="3EEFE656" w14:textId="77777777" w:rsidR="00067E2E" w:rsidRDefault="00A0702C">
      <w:pPr>
        <w:pStyle w:val="effectus"/>
      </w:pPr>
      <w:r>
        <w:rPr>
          <w:b/>
          <w:iCs/>
        </w:rPr>
        <w:t>Oxycratum</w:t>
      </w:r>
      <w:r>
        <w:tab/>
        <w:t>oxycrat</w:t>
      </w:r>
    </w:p>
    <w:p w14:paraId="14645520" w14:textId="77777777" w:rsidR="00067E2E" w:rsidRDefault="00A0702C">
      <w:pPr>
        <w:pStyle w:val="effectus"/>
      </w:pPr>
      <w:r>
        <w:rPr>
          <w:b/>
          <w:iCs/>
        </w:rPr>
        <w:t>Oxydatio</w:t>
      </w:r>
      <w:r>
        <w:rPr>
          <w:iCs/>
        </w:rPr>
        <w:tab/>
      </w:r>
      <w:r>
        <w:t>oxydation</w:t>
      </w:r>
    </w:p>
    <w:p w14:paraId="682264F8" w14:textId="77777777" w:rsidR="00067E2E" w:rsidRDefault="00A0702C">
      <w:pPr>
        <w:pStyle w:val="effectus"/>
      </w:pPr>
      <w:r>
        <w:rPr>
          <w:b/>
          <w:iCs/>
        </w:rPr>
        <w:t>Oxydulus</w:t>
      </w:r>
      <w:r>
        <w:rPr>
          <w:iCs/>
        </w:rPr>
        <w:tab/>
      </w:r>
      <w:r>
        <w:t>oxydule</w:t>
      </w:r>
    </w:p>
    <w:p w14:paraId="0A886EB7" w14:textId="77777777" w:rsidR="00067E2E" w:rsidRDefault="00A0702C">
      <w:pPr>
        <w:pStyle w:val="effectus"/>
      </w:pPr>
      <w:r>
        <w:rPr>
          <w:b/>
          <w:iCs/>
        </w:rPr>
        <w:t>Oxygenium</w:t>
      </w:r>
      <w:r>
        <w:rPr>
          <w:iCs/>
        </w:rPr>
        <w:tab/>
      </w:r>
      <w:r>
        <w:t>oxygène</w:t>
      </w:r>
    </w:p>
    <w:p w14:paraId="2F0C162F" w14:textId="77777777" w:rsidR="00067E2E" w:rsidRDefault="00A0702C">
      <w:pPr>
        <w:pStyle w:val="effectus"/>
      </w:pPr>
      <w:r>
        <w:rPr>
          <w:b/>
          <w:iCs/>
        </w:rPr>
        <w:t>Oxygonus</w:t>
      </w:r>
      <w:r>
        <w:tab/>
      </w:r>
      <w:r>
        <w:t>oxygone</w:t>
      </w:r>
    </w:p>
    <w:p w14:paraId="7DBBC949" w14:textId="77777777" w:rsidR="00067E2E" w:rsidRDefault="00A0702C">
      <w:pPr>
        <w:pStyle w:val="effectus"/>
      </w:pPr>
      <w:r>
        <w:rPr>
          <w:b/>
          <w:iCs/>
        </w:rPr>
        <w:t>Oxymel</w:t>
      </w:r>
      <w:r>
        <w:rPr>
          <w:b/>
          <w:iCs/>
        </w:rPr>
        <w:tab/>
      </w:r>
      <w:r>
        <w:t>oxymel</w:t>
      </w:r>
    </w:p>
    <w:p w14:paraId="2825E8E9" w14:textId="77777777" w:rsidR="00067E2E" w:rsidRDefault="00A0702C">
      <w:pPr>
        <w:pStyle w:val="effectus"/>
      </w:pPr>
      <w:r>
        <w:rPr>
          <w:b/>
          <w:iCs/>
        </w:rPr>
        <w:t>Oxyregmia</w:t>
      </w:r>
      <w:r>
        <w:rPr>
          <w:b/>
          <w:iCs/>
        </w:rPr>
        <w:tab/>
      </w:r>
      <w:r>
        <w:t>oxyregmie</w:t>
      </w:r>
    </w:p>
    <w:p w14:paraId="516501FE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403]</w:t>
      </w:r>
    </w:p>
    <w:p w14:paraId="2B0A54D3" w14:textId="77777777" w:rsidR="00067E2E" w:rsidRDefault="00A0702C">
      <w:pPr>
        <w:pStyle w:val="effectus"/>
      </w:pPr>
      <w:r>
        <w:rPr>
          <w:b/>
          <w:iCs/>
        </w:rPr>
        <w:t>Oxyrrhodinum</w:t>
      </w:r>
      <w:r>
        <w:rPr>
          <w:iCs/>
        </w:rPr>
        <w:tab/>
      </w:r>
      <w:r>
        <w:t>oxyrrhodin</w:t>
      </w:r>
    </w:p>
    <w:p w14:paraId="4664FD8A" w14:textId="77777777" w:rsidR="00067E2E" w:rsidRDefault="00A0702C">
      <w:pPr>
        <w:pStyle w:val="effectus"/>
      </w:pPr>
      <w:r>
        <w:rPr>
          <w:b/>
          <w:iCs/>
        </w:rPr>
        <w:t>Oxys</w:t>
      </w:r>
      <w:r>
        <w:rPr>
          <w:iCs/>
        </w:rPr>
        <w:tab/>
      </w:r>
      <w:r>
        <w:t>oxyde</w:t>
      </w:r>
    </w:p>
    <w:p w14:paraId="2B5F7DA3" w14:textId="77777777" w:rsidR="00067E2E" w:rsidRDefault="00A0702C">
      <w:pPr>
        <w:pStyle w:val="effectus"/>
      </w:pPr>
      <w:r>
        <w:rPr>
          <w:b/>
          <w:iCs/>
        </w:rPr>
        <w:t>Oxysaccarum</w:t>
      </w:r>
      <w:r>
        <w:rPr>
          <w:b/>
          <w:iCs/>
        </w:rPr>
        <w:tab/>
      </w:r>
      <w:r>
        <w:t>oxysaccarum</w:t>
      </w:r>
    </w:p>
    <w:p w14:paraId="09639C47" w14:textId="77777777" w:rsidR="00067E2E" w:rsidRDefault="00A0702C">
      <w:pPr>
        <w:pStyle w:val="effectus"/>
      </w:pPr>
      <w:r>
        <w:rPr>
          <w:b/>
          <w:iCs/>
        </w:rPr>
        <w:t>Ozœna</w:t>
      </w:r>
      <w:r>
        <w:rPr>
          <w:iCs/>
        </w:rPr>
        <w:tab/>
      </w:r>
      <w:r>
        <w:t>ozène</w:t>
      </w:r>
    </w:p>
    <w:p w14:paraId="4D6EFCE6" w14:textId="77777777" w:rsidR="00067E2E" w:rsidRDefault="00A0702C" w:rsidP="009710C3">
      <w:pPr>
        <w:pStyle w:val="label"/>
      </w:pPr>
      <w:bookmarkStart w:id="45" w:name="bookmark14"/>
      <w:r>
        <w:t>P</w:t>
      </w:r>
      <w:bookmarkEnd w:id="45"/>
    </w:p>
    <w:p w14:paraId="35E8EABB" w14:textId="77777777" w:rsidR="00067E2E" w:rsidRDefault="00A0702C">
      <w:pPr>
        <w:pStyle w:val="effectus"/>
      </w:pPr>
      <w:r>
        <w:t>PAEDARTHROCACE</w:t>
      </w:r>
      <w:r>
        <w:tab/>
        <w:t>pédarthrocace</w:t>
      </w:r>
    </w:p>
    <w:p w14:paraId="4381E658" w14:textId="77777777" w:rsidR="00067E2E" w:rsidRDefault="00A0702C">
      <w:pPr>
        <w:pStyle w:val="effectus"/>
      </w:pPr>
      <w:r>
        <w:rPr>
          <w:b/>
          <w:iCs/>
        </w:rPr>
        <w:t>Pœdotrophia</w:t>
      </w:r>
      <w:r>
        <w:rPr>
          <w:iCs/>
        </w:rPr>
        <w:tab/>
      </w:r>
      <w:r>
        <w:t>pedotrophie</w:t>
      </w:r>
    </w:p>
    <w:p w14:paraId="696E92B6" w14:textId="77777777" w:rsidR="00067E2E" w:rsidRDefault="00A0702C">
      <w:pPr>
        <w:pStyle w:val="effectus"/>
      </w:pPr>
      <w:r>
        <w:rPr>
          <w:b/>
          <w:iCs/>
        </w:rPr>
        <w:t>Pœnidium</w:t>
      </w:r>
      <w:r>
        <w:rPr>
          <w:iCs/>
        </w:rPr>
        <w:tab/>
      </w:r>
      <w:r>
        <w:t>pénide</w:t>
      </w:r>
    </w:p>
    <w:p w14:paraId="51FF3AAA" w14:textId="77777777" w:rsidR="00067E2E" w:rsidRDefault="00A0702C">
      <w:pPr>
        <w:pStyle w:val="effectus"/>
      </w:pPr>
      <w:r>
        <w:rPr>
          <w:b/>
          <w:iCs/>
        </w:rPr>
        <w:t>Palatinus</w:t>
      </w:r>
      <w:r>
        <w:rPr>
          <w:iCs/>
        </w:rPr>
        <w:tab/>
      </w:r>
      <w:r>
        <w:t>palatin</w:t>
      </w:r>
    </w:p>
    <w:p w14:paraId="477A70D6" w14:textId="77777777" w:rsidR="00067E2E" w:rsidRDefault="00A0702C">
      <w:pPr>
        <w:pStyle w:val="effectus"/>
      </w:pPr>
      <w:r>
        <w:rPr>
          <w:b/>
          <w:iCs/>
        </w:rPr>
        <w:t>Palaturn</w:t>
      </w:r>
      <w:r>
        <w:tab/>
        <w:t>palais</w:t>
      </w:r>
    </w:p>
    <w:p w14:paraId="3F479CDB" w14:textId="77777777" w:rsidR="00067E2E" w:rsidRDefault="00A0702C">
      <w:pPr>
        <w:pStyle w:val="effectus"/>
      </w:pPr>
      <w:r>
        <w:rPr>
          <w:b/>
          <w:iCs/>
        </w:rPr>
        <w:t>Palatopharyngeus</w:t>
      </w:r>
      <w:r>
        <w:rPr>
          <w:iCs/>
        </w:rPr>
        <w:tab/>
      </w:r>
      <w:r>
        <w:t>palatopharyn</w:t>
      </w:r>
      <w:r>
        <w:t>gien</w:t>
      </w:r>
    </w:p>
    <w:p w14:paraId="3959529A" w14:textId="77777777" w:rsidR="00067E2E" w:rsidRDefault="00A0702C">
      <w:pPr>
        <w:pStyle w:val="effectus"/>
      </w:pPr>
      <w:r>
        <w:rPr>
          <w:b/>
          <w:iCs/>
        </w:rPr>
        <w:t>Palatostaphylinus</w:t>
      </w:r>
      <w:r>
        <w:rPr>
          <w:iCs/>
        </w:rPr>
        <w:tab/>
      </w:r>
      <w:r>
        <w:t>palatostaphylin</w:t>
      </w:r>
    </w:p>
    <w:p w14:paraId="32C2BE01" w14:textId="77777777" w:rsidR="00067E2E" w:rsidRDefault="00A0702C">
      <w:pPr>
        <w:pStyle w:val="effectus"/>
      </w:pPr>
      <w:r>
        <w:rPr>
          <w:b/>
          <w:iCs/>
        </w:rPr>
        <w:t>Palea</w:t>
      </w:r>
      <w:r>
        <w:rPr>
          <w:iCs/>
        </w:rPr>
        <w:tab/>
      </w:r>
      <w:r>
        <w:t>paille</w:t>
      </w:r>
      <w:r>
        <w:tab/>
        <w:t>paillette</w:t>
      </w:r>
    </w:p>
    <w:p w14:paraId="740000F4" w14:textId="77777777" w:rsidR="00067E2E" w:rsidRDefault="00A0702C">
      <w:pPr>
        <w:pStyle w:val="effectus"/>
      </w:pPr>
      <w:r>
        <w:rPr>
          <w:b/>
          <w:iCs/>
        </w:rPr>
        <w:t>Paleaceus</w:t>
      </w:r>
      <w:r>
        <w:rPr>
          <w:iCs/>
        </w:rPr>
        <w:tab/>
      </w:r>
      <w:r>
        <w:t>paléacé</w:t>
      </w:r>
    </w:p>
    <w:p w14:paraId="3F31939E" w14:textId="77777777" w:rsidR="00067E2E" w:rsidRDefault="00A0702C">
      <w:pPr>
        <w:pStyle w:val="effectus"/>
      </w:pPr>
      <w:r>
        <w:rPr>
          <w:b/>
          <w:iCs/>
        </w:rPr>
        <w:t>Palæstra</w:t>
      </w:r>
      <w:r>
        <w:rPr>
          <w:iCs/>
        </w:rPr>
        <w:tab/>
      </w:r>
      <w:r>
        <w:t>palestre</w:t>
      </w:r>
    </w:p>
    <w:p w14:paraId="6BF8DB5A" w14:textId="77777777" w:rsidR="00067E2E" w:rsidRDefault="00A0702C">
      <w:pPr>
        <w:pStyle w:val="effectus"/>
      </w:pPr>
      <w:r>
        <w:rPr>
          <w:b/>
          <w:iCs/>
        </w:rPr>
        <w:t>Palæstrice</w:t>
      </w:r>
      <w:r>
        <w:tab/>
        <w:t>palestrique</w:t>
      </w:r>
    </w:p>
    <w:p w14:paraId="45040C6C" w14:textId="77777777" w:rsidR="00067E2E" w:rsidRDefault="00A0702C">
      <w:pPr>
        <w:pStyle w:val="effectus"/>
      </w:pPr>
      <w:r>
        <w:rPr>
          <w:b/>
          <w:iCs/>
        </w:rPr>
        <w:t>Palindromia</w:t>
      </w:r>
      <w:r>
        <w:rPr>
          <w:iCs/>
        </w:rPr>
        <w:tab/>
      </w:r>
      <w:r>
        <w:t>palindromie</w:t>
      </w:r>
    </w:p>
    <w:p w14:paraId="475D6779" w14:textId="77777777" w:rsidR="00067E2E" w:rsidRDefault="00A0702C">
      <w:pPr>
        <w:pStyle w:val="effectus"/>
      </w:pPr>
      <w:r>
        <w:rPr>
          <w:b/>
          <w:iCs/>
        </w:rPr>
        <w:t>Palingenesia</w:t>
      </w:r>
      <w:r>
        <w:tab/>
        <w:t>palingénésie</w:t>
      </w:r>
    </w:p>
    <w:p w14:paraId="6557576F" w14:textId="77777777" w:rsidR="00067E2E" w:rsidRDefault="00A0702C">
      <w:pPr>
        <w:pStyle w:val="effectus"/>
      </w:pPr>
      <w:r>
        <w:rPr>
          <w:b/>
          <w:iCs/>
        </w:rPr>
        <w:t>Palladium</w:t>
      </w:r>
      <w:r>
        <w:rPr>
          <w:b/>
          <w:iCs/>
        </w:rPr>
        <w:tab/>
      </w:r>
      <w:r>
        <w:t>palladium</w:t>
      </w:r>
    </w:p>
    <w:p w14:paraId="62C22C4B" w14:textId="77777777" w:rsidR="00067E2E" w:rsidRDefault="00A0702C">
      <w:pPr>
        <w:pStyle w:val="effectus"/>
      </w:pPr>
      <w:r>
        <w:rPr>
          <w:b/>
          <w:iCs/>
        </w:rPr>
        <w:t>Palliatio</w:t>
      </w:r>
      <w:r>
        <w:rPr>
          <w:iCs/>
        </w:rPr>
        <w:tab/>
      </w:r>
      <w:r>
        <w:t>palliation</w:t>
      </w:r>
    </w:p>
    <w:p w14:paraId="4E2A1376" w14:textId="77777777" w:rsidR="00067E2E" w:rsidRDefault="00A0702C">
      <w:pPr>
        <w:pStyle w:val="effectus"/>
      </w:pPr>
      <w:r>
        <w:rPr>
          <w:b/>
          <w:iCs/>
        </w:rPr>
        <w:t>Palliativus</w:t>
      </w:r>
      <w:r>
        <w:rPr>
          <w:iCs/>
        </w:rPr>
        <w:tab/>
      </w:r>
      <w:r>
        <w:t>fardé</w:t>
      </w:r>
    </w:p>
    <w:p w14:paraId="3F396405" w14:textId="77777777" w:rsidR="00067E2E" w:rsidRDefault="00A0702C">
      <w:pPr>
        <w:pStyle w:val="effectus"/>
      </w:pPr>
      <w:r>
        <w:rPr>
          <w:b/>
          <w:iCs/>
        </w:rPr>
        <w:t>Palmaris</w:t>
      </w:r>
      <w:r>
        <w:rPr>
          <w:iCs/>
        </w:rPr>
        <w:tab/>
      </w:r>
      <w:r>
        <w:t>palmair</w:t>
      </w:r>
      <w:r>
        <w:rPr>
          <w:iCs/>
        </w:rPr>
        <w:t>e</w:t>
      </w:r>
    </w:p>
    <w:p w14:paraId="17BED89A" w14:textId="77777777" w:rsidR="00067E2E" w:rsidRDefault="00A0702C">
      <w:pPr>
        <w:pStyle w:val="effectus"/>
      </w:pPr>
      <w:r>
        <w:rPr>
          <w:b/>
          <w:iCs/>
        </w:rPr>
        <w:t>Palmatus</w:t>
      </w:r>
      <w:r>
        <w:rPr>
          <w:iCs/>
        </w:rPr>
        <w:tab/>
      </w:r>
      <w:r>
        <w:t>palmé</w:t>
      </w:r>
    </w:p>
    <w:p w14:paraId="0F885C0C" w14:textId="77777777" w:rsidR="00067E2E" w:rsidRDefault="00A0702C">
      <w:pPr>
        <w:pStyle w:val="effectus"/>
      </w:pPr>
      <w:r>
        <w:rPr>
          <w:b/>
          <w:iCs/>
        </w:rPr>
        <w:t>Palmipes</w:t>
      </w:r>
      <w:r>
        <w:tab/>
        <w:t>palmipède</w:t>
      </w:r>
    </w:p>
    <w:p w14:paraId="7D3FF280" w14:textId="77777777" w:rsidR="00067E2E" w:rsidRDefault="00A0702C">
      <w:pPr>
        <w:pStyle w:val="effectus"/>
      </w:pPr>
      <w:r>
        <w:rPr>
          <w:b/>
          <w:iCs/>
        </w:rPr>
        <w:t>Palpebra</w:t>
      </w:r>
      <w:r>
        <w:rPr>
          <w:iCs/>
        </w:rPr>
        <w:tab/>
      </w:r>
      <w:r>
        <w:t>paupière</w:t>
      </w:r>
    </w:p>
    <w:p w14:paraId="194716E8" w14:textId="77777777" w:rsidR="00067E2E" w:rsidRDefault="00A0702C">
      <w:pPr>
        <w:pStyle w:val="effectus"/>
      </w:pPr>
      <w:r>
        <w:rPr>
          <w:b/>
          <w:iCs/>
        </w:rPr>
        <w:t>Palpitatio</w:t>
      </w:r>
      <w:r>
        <w:rPr>
          <w:iCs/>
        </w:rPr>
        <w:tab/>
      </w:r>
      <w:r>
        <w:t>palpitation</w:t>
      </w:r>
    </w:p>
    <w:p w14:paraId="5746863D" w14:textId="77777777" w:rsidR="00067E2E" w:rsidRDefault="00A0702C">
      <w:pPr>
        <w:pStyle w:val="effectus"/>
      </w:pPr>
      <w:r>
        <w:rPr>
          <w:b/>
          <w:iCs/>
        </w:rPr>
        <w:t>Pampiniformis</w:t>
      </w:r>
      <w:r>
        <w:rPr>
          <w:iCs/>
        </w:rPr>
        <w:tab/>
      </w:r>
      <w:r>
        <w:t>pampiniforme</w:t>
      </w:r>
    </w:p>
    <w:p w14:paraId="4798C8B2" w14:textId="77777777" w:rsidR="00067E2E" w:rsidRDefault="00A0702C">
      <w:pPr>
        <w:pStyle w:val="effectus"/>
      </w:pPr>
      <w:r>
        <w:rPr>
          <w:b/>
          <w:iCs/>
        </w:rPr>
        <w:t>PatIacea</w:t>
      </w:r>
      <w:r>
        <w:rPr>
          <w:iCs/>
        </w:rPr>
        <w:tab/>
      </w:r>
      <w:r>
        <w:t>panacée</w:t>
      </w:r>
    </w:p>
    <w:p w14:paraId="4B583C24" w14:textId="77777777" w:rsidR="00067E2E" w:rsidRDefault="00A0702C">
      <w:pPr>
        <w:pStyle w:val="effectus"/>
      </w:pPr>
      <w:r>
        <w:rPr>
          <w:b/>
          <w:iCs/>
        </w:rPr>
        <w:t>Panchrestus</w:t>
      </w:r>
      <w:r>
        <w:rPr>
          <w:iCs/>
        </w:rPr>
        <w:tab/>
      </w:r>
      <w:r>
        <w:t>panchreste</w:t>
      </w:r>
    </w:p>
    <w:p w14:paraId="13080500" w14:textId="77777777" w:rsidR="00067E2E" w:rsidRDefault="00A0702C">
      <w:pPr>
        <w:pStyle w:val="effectus"/>
      </w:pPr>
      <w:r>
        <w:rPr>
          <w:b/>
          <w:iCs/>
        </w:rPr>
        <w:t>Panchymagog</w:t>
      </w:r>
      <w:r>
        <w:rPr>
          <w:b/>
          <w:bCs/>
        </w:rPr>
        <w:t>us</w:t>
      </w:r>
      <w:r>
        <w:tab/>
        <w:t>panchymagogue</w:t>
      </w:r>
    </w:p>
    <w:p w14:paraId="35B49543" w14:textId="77777777" w:rsidR="00067E2E" w:rsidRDefault="00A0702C">
      <w:pPr>
        <w:pStyle w:val="effectus"/>
      </w:pPr>
      <w:r>
        <w:rPr>
          <w:b/>
          <w:iCs/>
        </w:rPr>
        <w:t>Pancreas</w:t>
      </w:r>
      <w:r>
        <w:rPr>
          <w:b/>
          <w:iCs/>
        </w:rPr>
        <w:tab/>
      </w:r>
      <w:r>
        <w:t>pancreas</w:t>
      </w:r>
    </w:p>
    <w:p w14:paraId="6BCEF105" w14:textId="77777777" w:rsidR="00067E2E" w:rsidRDefault="00A0702C">
      <w:pPr>
        <w:pStyle w:val="effectus"/>
      </w:pPr>
      <w:r>
        <w:rPr>
          <w:b/>
          <w:iCs/>
        </w:rPr>
        <w:t>Pancreadico-duodenalis</w:t>
      </w:r>
      <w:r>
        <w:tab/>
        <w:t>pancréatico-duodénal</w:t>
      </w:r>
    </w:p>
    <w:p w14:paraId="7D014A2B" w14:textId="77777777" w:rsidR="00067E2E" w:rsidRDefault="00A0702C">
      <w:pPr>
        <w:pStyle w:val="effectus"/>
      </w:pPr>
      <w:r>
        <w:rPr>
          <w:b/>
          <w:iCs/>
        </w:rPr>
        <w:t>Pancreaticus</w:t>
      </w:r>
      <w:r>
        <w:rPr>
          <w:iCs/>
        </w:rPr>
        <w:tab/>
      </w:r>
      <w:r>
        <w:t>pancréatique</w:t>
      </w:r>
    </w:p>
    <w:p w14:paraId="35874F7B" w14:textId="77777777" w:rsidR="00067E2E" w:rsidRDefault="00A0702C">
      <w:pPr>
        <w:pStyle w:val="effectus"/>
      </w:pPr>
      <w:r>
        <w:rPr>
          <w:b/>
          <w:iCs/>
        </w:rPr>
        <w:t>Pandaleum.</w:t>
      </w:r>
      <w:r>
        <w:rPr>
          <w:iCs/>
        </w:rPr>
        <w:tab/>
      </w:r>
      <w:r>
        <w:t>pandaléon</w:t>
      </w:r>
    </w:p>
    <w:p w14:paraId="2300DEE7" w14:textId="77777777" w:rsidR="00067E2E" w:rsidRDefault="00A0702C">
      <w:pPr>
        <w:pStyle w:val="effectus"/>
      </w:pPr>
      <w:r>
        <w:rPr>
          <w:b/>
          <w:iCs/>
        </w:rPr>
        <w:t>Pandemia</w:t>
      </w:r>
      <w:r>
        <w:tab/>
        <w:t>pandémie</w:t>
      </w:r>
    </w:p>
    <w:p w14:paraId="737406C0" w14:textId="77777777" w:rsidR="00067E2E" w:rsidRDefault="00A0702C">
      <w:pPr>
        <w:pStyle w:val="effectus"/>
      </w:pPr>
      <w:r>
        <w:rPr>
          <w:b/>
          <w:iCs/>
        </w:rPr>
        <w:t>Pandemicus</w:t>
      </w:r>
      <w:r>
        <w:rPr>
          <w:iCs/>
        </w:rPr>
        <w:tab/>
      </w:r>
      <w:r>
        <w:t>pandémique</w:t>
      </w:r>
    </w:p>
    <w:p w14:paraId="4533F4DA" w14:textId="77777777" w:rsidR="00067E2E" w:rsidRDefault="00A0702C">
      <w:pPr>
        <w:pStyle w:val="effectus"/>
      </w:pPr>
      <w:r>
        <w:rPr>
          <w:b/>
          <w:iCs/>
        </w:rPr>
        <w:t>Pandemius</w:t>
      </w:r>
      <w:r>
        <w:rPr>
          <w:b/>
          <w:iCs/>
        </w:rPr>
        <w:tab/>
      </w:r>
      <w:r>
        <w:t>pandémique</w:t>
      </w:r>
    </w:p>
    <w:p w14:paraId="754527D5" w14:textId="77777777" w:rsidR="00067E2E" w:rsidRDefault="00A0702C">
      <w:pPr>
        <w:pStyle w:val="effectus"/>
      </w:pPr>
      <w:r>
        <w:rPr>
          <w:b/>
          <w:iCs/>
        </w:rPr>
        <w:t>Pandiculatio</w:t>
      </w:r>
      <w:r>
        <w:rPr>
          <w:iCs/>
        </w:rPr>
        <w:tab/>
      </w:r>
      <w:r>
        <w:t>pandiculation</w:t>
      </w:r>
    </w:p>
    <w:p w14:paraId="79161202" w14:textId="77777777" w:rsidR="00067E2E" w:rsidRDefault="00A0702C">
      <w:pPr>
        <w:pStyle w:val="effectus"/>
      </w:pPr>
      <w:r>
        <w:rPr>
          <w:b/>
          <w:iCs/>
        </w:rPr>
        <w:t>Panduratus</w:t>
      </w:r>
      <w:r>
        <w:rPr>
          <w:iCs/>
        </w:rPr>
        <w:tab/>
      </w:r>
      <w:r>
        <w:t>panduré</w:t>
      </w:r>
    </w:p>
    <w:p w14:paraId="5EBDCBD7" w14:textId="77777777" w:rsidR="00067E2E" w:rsidRDefault="00A0702C">
      <w:pPr>
        <w:pStyle w:val="effectus"/>
      </w:pPr>
      <w:r>
        <w:rPr>
          <w:b/>
          <w:iCs/>
        </w:rPr>
        <w:t>Panduriformis</w:t>
      </w:r>
      <w:r>
        <w:rPr>
          <w:iCs/>
        </w:rPr>
        <w:tab/>
      </w:r>
      <w:r>
        <w:t>panduriforme</w:t>
      </w:r>
    </w:p>
    <w:p w14:paraId="3241CD59" w14:textId="77777777" w:rsidR="00067E2E" w:rsidRDefault="00A0702C">
      <w:pPr>
        <w:pStyle w:val="effectus"/>
      </w:pPr>
      <w:r>
        <w:rPr>
          <w:b/>
          <w:iCs/>
        </w:rPr>
        <w:t>Paniculatus</w:t>
      </w:r>
      <w:r>
        <w:rPr>
          <w:iCs/>
        </w:rPr>
        <w:tab/>
      </w:r>
      <w:r>
        <w:t>paniculé</w:t>
      </w:r>
    </w:p>
    <w:p w14:paraId="216FABCC" w14:textId="77777777" w:rsidR="00067E2E" w:rsidRDefault="00A0702C">
      <w:pPr>
        <w:pStyle w:val="effectus"/>
      </w:pPr>
      <w:r>
        <w:rPr>
          <w:b/>
          <w:iCs/>
        </w:rPr>
        <w:t>Panicus</w:t>
      </w:r>
      <w:r>
        <w:tab/>
        <w:t>panique</w:t>
      </w:r>
    </w:p>
    <w:p w14:paraId="541E6A21" w14:textId="77777777" w:rsidR="00067E2E" w:rsidRDefault="00A0702C">
      <w:pPr>
        <w:pStyle w:val="effectus"/>
      </w:pPr>
      <w:r>
        <w:rPr>
          <w:b/>
          <w:iCs/>
        </w:rPr>
        <w:t>Panniculus</w:t>
      </w:r>
      <w:r>
        <w:rPr>
          <w:iCs/>
        </w:rPr>
        <w:tab/>
      </w:r>
      <w:r>
        <w:t>pannicule</w:t>
      </w:r>
    </w:p>
    <w:p w14:paraId="2DDA5698" w14:textId="77777777" w:rsidR="00067E2E" w:rsidRDefault="00A0702C">
      <w:pPr>
        <w:pStyle w:val="effectus"/>
      </w:pPr>
      <w:r>
        <w:rPr>
          <w:b/>
          <w:iCs/>
        </w:rPr>
        <w:t>Pannus</w:t>
      </w:r>
      <w:r>
        <w:rPr>
          <w:b/>
          <w:iCs/>
        </w:rPr>
        <w:tab/>
      </w:r>
      <w:r>
        <w:t>pannus</w:t>
      </w:r>
    </w:p>
    <w:p w14:paraId="2C38E08F" w14:textId="77777777" w:rsidR="00067E2E" w:rsidRDefault="00A0702C">
      <w:pPr>
        <w:pStyle w:val="effectus"/>
      </w:pPr>
      <w:r>
        <w:rPr>
          <w:b/>
          <w:iCs/>
        </w:rPr>
        <w:t>Pantagogus</w:t>
      </w:r>
      <w:r>
        <w:rPr>
          <w:iCs/>
        </w:rPr>
        <w:tab/>
      </w:r>
      <w:r>
        <w:t>pantagogue</w:t>
      </w:r>
    </w:p>
    <w:p w14:paraId="1D0B9189" w14:textId="77777777" w:rsidR="00067E2E" w:rsidRDefault="00A0702C">
      <w:pPr>
        <w:pStyle w:val="effectus"/>
      </w:pPr>
      <w:r>
        <w:rPr>
          <w:b/>
          <w:iCs/>
        </w:rPr>
        <w:t>Panophobia</w:t>
      </w:r>
      <w:r>
        <w:tab/>
        <w:t>panophobie</w:t>
      </w:r>
    </w:p>
    <w:p w14:paraId="5FDB0876" w14:textId="77777777" w:rsidR="00067E2E" w:rsidRDefault="00A0702C">
      <w:pPr>
        <w:pStyle w:val="effectus"/>
      </w:pPr>
      <w:r>
        <w:rPr>
          <w:b/>
          <w:iCs/>
        </w:rPr>
        <w:t>Papilionaceus</w:t>
      </w:r>
      <w:r>
        <w:rPr>
          <w:iCs/>
        </w:rPr>
        <w:tab/>
      </w:r>
      <w:r>
        <w:t>papilionacé</w:t>
      </w:r>
    </w:p>
    <w:p w14:paraId="70E092F2" w14:textId="77777777" w:rsidR="00067E2E" w:rsidRDefault="00A0702C">
      <w:pPr>
        <w:pStyle w:val="effectus"/>
      </w:pPr>
      <w:r>
        <w:rPr>
          <w:b/>
          <w:iCs/>
        </w:rPr>
        <w:t>Papilla</w:t>
      </w:r>
      <w:r>
        <w:rPr>
          <w:iCs/>
        </w:rPr>
        <w:tab/>
      </w:r>
      <w:r>
        <w:t>papille</w:t>
      </w:r>
    </w:p>
    <w:p w14:paraId="72724652" w14:textId="77777777" w:rsidR="00067E2E" w:rsidRDefault="00A0702C">
      <w:pPr>
        <w:pStyle w:val="effectus"/>
      </w:pPr>
      <w:r>
        <w:rPr>
          <w:b/>
          <w:iCs/>
        </w:rPr>
        <w:t>Papillaris</w:t>
      </w:r>
      <w:r>
        <w:tab/>
        <w:t>papillaire</w:t>
      </w:r>
    </w:p>
    <w:p w14:paraId="2500B419" w14:textId="77777777" w:rsidR="00067E2E" w:rsidRDefault="00A0702C">
      <w:pPr>
        <w:pStyle w:val="effectus"/>
      </w:pPr>
      <w:r>
        <w:rPr>
          <w:b/>
          <w:iCs/>
        </w:rPr>
        <w:t>Papilla</w:t>
      </w:r>
      <w:r>
        <w:rPr>
          <w:iCs/>
        </w:rPr>
        <w:tab/>
      </w:r>
      <w:r>
        <w:t>bourgeon</w:t>
      </w:r>
      <w:r>
        <w:tab/>
        <w:t>bouton</w:t>
      </w:r>
    </w:p>
    <w:p w14:paraId="2709E3BF" w14:textId="77777777" w:rsidR="00067E2E" w:rsidRDefault="00A0702C">
      <w:pPr>
        <w:pStyle w:val="effectus"/>
      </w:pPr>
      <w:r>
        <w:rPr>
          <w:b/>
          <w:iCs/>
        </w:rPr>
        <w:t>Pappus</w:t>
      </w:r>
      <w:r>
        <w:rPr>
          <w:iCs/>
        </w:rPr>
        <w:tab/>
      </w:r>
      <w:r>
        <w:t>aigrette</w:t>
      </w:r>
    </w:p>
    <w:p w14:paraId="4172E6DC" w14:textId="77777777" w:rsidR="00067E2E" w:rsidRDefault="00A0702C">
      <w:pPr>
        <w:pStyle w:val="effectus"/>
      </w:pPr>
      <w:r>
        <w:rPr>
          <w:b/>
          <w:iCs/>
        </w:rPr>
        <w:t>Papyraceus</w:t>
      </w:r>
      <w:r>
        <w:rPr>
          <w:iCs/>
        </w:rPr>
        <w:tab/>
      </w:r>
      <w:r>
        <w:t>papyracé</w:t>
      </w:r>
    </w:p>
    <w:p w14:paraId="700F62E8" w14:textId="77777777" w:rsidR="00067E2E" w:rsidRDefault="00A0702C">
      <w:pPr>
        <w:pStyle w:val="effectus"/>
      </w:pPr>
      <w:r>
        <w:rPr>
          <w:b/>
          <w:iCs/>
        </w:rPr>
        <w:t>Parabola</w:t>
      </w:r>
      <w:r>
        <w:tab/>
        <w:t>parabole</w:t>
      </w:r>
    </w:p>
    <w:p w14:paraId="19524815" w14:textId="77777777" w:rsidR="00067E2E" w:rsidRDefault="00A0702C">
      <w:pPr>
        <w:pStyle w:val="effectus"/>
      </w:pPr>
      <w:r>
        <w:rPr>
          <w:b/>
          <w:iCs/>
        </w:rPr>
        <w:t>Paraboloïdes</w:t>
      </w:r>
      <w:r>
        <w:tab/>
        <w:t>paraboloïde</w:t>
      </w:r>
    </w:p>
    <w:p w14:paraId="04A41364" w14:textId="77777777" w:rsidR="00067E2E" w:rsidRDefault="00A0702C">
      <w:pPr>
        <w:pStyle w:val="effectus"/>
      </w:pPr>
      <w:r>
        <w:rPr>
          <w:b/>
          <w:iCs/>
        </w:rPr>
        <w:t>Paracentesis</w:t>
      </w:r>
      <w:r>
        <w:rPr>
          <w:iCs/>
        </w:rPr>
        <w:tab/>
      </w:r>
      <w:r>
        <w:t>paracentèse</w:t>
      </w:r>
    </w:p>
    <w:p w14:paraId="25889AED" w14:textId="77777777" w:rsidR="00067E2E" w:rsidRDefault="00A0702C">
      <w:pPr>
        <w:pStyle w:val="effectus"/>
      </w:pPr>
      <w:r>
        <w:rPr>
          <w:b/>
          <w:iCs/>
        </w:rPr>
        <w:t>Paracentricus</w:t>
      </w:r>
      <w:r>
        <w:rPr>
          <w:iCs/>
        </w:rPr>
        <w:tab/>
      </w:r>
      <w:r>
        <w:t>paracentriqne</w:t>
      </w:r>
    </w:p>
    <w:p w14:paraId="04AC4766" w14:textId="77777777" w:rsidR="00067E2E" w:rsidRDefault="00A0702C">
      <w:pPr>
        <w:pStyle w:val="effectus"/>
      </w:pPr>
      <w:r>
        <w:rPr>
          <w:b/>
          <w:iCs/>
        </w:rPr>
        <w:t>Paracynanche</w:t>
      </w:r>
      <w:r>
        <w:rPr>
          <w:iCs/>
        </w:rPr>
        <w:tab/>
      </w:r>
      <w:r>
        <w:t>paracynancie</w:t>
      </w:r>
    </w:p>
    <w:p w14:paraId="603BCA9A" w14:textId="77777777" w:rsidR="00067E2E" w:rsidRDefault="00A0702C">
      <w:pPr>
        <w:pStyle w:val="effectus"/>
      </w:pPr>
      <w:r>
        <w:rPr>
          <w:b/>
          <w:iCs/>
        </w:rPr>
        <w:lastRenderedPageBreak/>
        <w:t>Paraflacticus</w:t>
      </w:r>
      <w:r>
        <w:rPr>
          <w:iCs/>
        </w:rPr>
        <w:tab/>
      </w:r>
      <w:r>
        <w:t>parallactique</w:t>
      </w:r>
    </w:p>
    <w:p w14:paraId="70D858C6" w14:textId="77777777" w:rsidR="00067E2E" w:rsidRDefault="00A0702C">
      <w:pPr>
        <w:pStyle w:val="effectus"/>
      </w:pPr>
      <w:r>
        <w:rPr>
          <w:b/>
          <w:iCs/>
        </w:rPr>
        <w:t>Parallaxis</w:t>
      </w:r>
      <w:r>
        <w:rPr>
          <w:iCs/>
        </w:rPr>
        <w:tab/>
      </w:r>
      <w:r>
        <w:t>paraIlaxe</w:t>
      </w:r>
    </w:p>
    <w:p w14:paraId="36D2942C" w14:textId="77777777" w:rsidR="00067E2E" w:rsidRDefault="00A0702C">
      <w:pPr>
        <w:pStyle w:val="effectus"/>
      </w:pPr>
      <w:r>
        <w:rPr>
          <w:b/>
          <w:iCs/>
        </w:rPr>
        <w:t>Paralielismus</w:t>
      </w:r>
      <w:r>
        <w:rPr>
          <w:iCs/>
        </w:rPr>
        <w:tab/>
      </w:r>
      <w:r>
        <w:t>parallelisme</w:t>
      </w:r>
    </w:p>
    <w:p w14:paraId="478B39B8" w14:textId="77777777" w:rsidR="00067E2E" w:rsidRDefault="00A0702C">
      <w:pPr>
        <w:pStyle w:val="effectus"/>
      </w:pPr>
      <w:r>
        <w:rPr>
          <w:b/>
          <w:iCs/>
        </w:rPr>
        <w:t>Parallelus</w:t>
      </w:r>
      <w:r>
        <w:rPr>
          <w:iCs/>
        </w:rPr>
        <w:tab/>
      </w:r>
      <w:r>
        <w:t>paralléle</w:t>
      </w:r>
    </w:p>
    <w:p w14:paraId="43322A99" w14:textId="77777777" w:rsidR="00067E2E" w:rsidRDefault="00A0702C">
      <w:pPr>
        <w:pStyle w:val="effectus"/>
      </w:pPr>
      <w:r>
        <w:rPr>
          <w:b/>
          <w:iCs/>
        </w:rPr>
        <w:t>Parallelogramma</w:t>
      </w:r>
      <w:r>
        <w:rPr>
          <w:iCs/>
        </w:rPr>
        <w:tab/>
      </w:r>
      <w:r>
        <w:t>parallélogramme</w:t>
      </w:r>
    </w:p>
    <w:p w14:paraId="769918DA" w14:textId="77777777" w:rsidR="00067E2E" w:rsidRDefault="00A0702C">
      <w:pPr>
        <w:pStyle w:val="effectus"/>
      </w:pPr>
      <w:r>
        <w:rPr>
          <w:b/>
          <w:iCs/>
        </w:rPr>
        <w:t>Paralysis</w:t>
      </w:r>
      <w:r>
        <w:rPr>
          <w:iCs/>
        </w:rPr>
        <w:tab/>
      </w:r>
      <w:r>
        <w:t>paralysie</w:t>
      </w:r>
    </w:p>
    <w:p w14:paraId="6A5B6B43" w14:textId="77777777" w:rsidR="00067E2E" w:rsidRDefault="00A0702C">
      <w:pPr>
        <w:pStyle w:val="effectus"/>
      </w:pPr>
      <w:r>
        <w:rPr>
          <w:b/>
          <w:iCs/>
        </w:rPr>
        <w:t>Paralyticus</w:t>
      </w:r>
      <w:r>
        <w:rPr>
          <w:iCs/>
        </w:rPr>
        <w:tab/>
      </w:r>
      <w:r>
        <w:t>paralytique</w:t>
      </w:r>
    </w:p>
    <w:p w14:paraId="502EE426" w14:textId="77777777" w:rsidR="00067E2E" w:rsidRDefault="00A0702C">
      <w:pPr>
        <w:pStyle w:val="effectus"/>
      </w:pPr>
      <w:r>
        <w:rPr>
          <w:b/>
          <w:iCs/>
        </w:rPr>
        <w:t>Parametrum</w:t>
      </w:r>
      <w:r>
        <w:rPr>
          <w:iCs/>
        </w:rPr>
        <w:tab/>
      </w:r>
      <w:r>
        <w:t>paramètre</w:t>
      </w:r>
    </w:p>
    <w:p w14:paraId="31F3547B" w14:textId="77777777" w:rsidR="00067E2E" w:rsidRDefault="00A0702C">
      <w:pPr>
        <w:pStyle w:val="effectus"/>
      </w:pPr>
      <w:r>
        <w:rPr>
          <w:b/>
          <w:iCs/>
        </w:rPr>
        <w:t>Paraphimosis</w:t>
      </w:r>
      <w:r>
        <w:rPr>
          <w:b/>
          <w:iCs/>
        </w:rPr>
        <w:tab/>
      </w:r>
      <w:r>
        <w:t>paraphimosis</w:t>
      </w:r>
    </w:p>
    <w:p w14:paraId="5EFCC1E2" w14:textId="77777777" w:rsidR="00067E2E" w:rsidRDefault="00A0702C">
      <w:pPr>
        <w:pStyle w:val="effectus"/>
      </w:pPr>
      <w:r>
        <w:rPr>
          <w:b/>
          <w:iCs/>
        </w:rPr>
        <w:t>Paraphrenitis</w:t>
      </w:r>
      <w:r>
        <w:rPr>
          <w:iCs/>
        </w:rPr>
        <w:tab/>
      </w:r>
      <w:r>
        <w:t>paraphrén</w:t>
      </w:r>
      <w:r>
        <w:t>ésie</w:t>
      </w:r>
    </w:p>
    <w:p w14:paraId="21A6D4B8" w14:textId="77777777" w:rsidR="00067E2E" w:rsidRDefault="00A0702C">
      <w:pPr>
        <w:pStyle w:val="effectus"/>
      </w:pPr>
      <w:r>
        <w:rPr>
          <w:b/>
          <w:iCs/>
        </w:rPr>
        <w:t>Paraphrosyne</w:t>
      </w:r>
      <w:r>
        <w:rPr>
          <w:b/>
          <w:iCs/>
        </w:rPr>
        <w:tab/>
      </w:r>
      <w:r>
        <w:t>paraphrosyne</w:t>
      </w:r>
    </w:p>
    <w:p w14:paraId="183B539D" w14:textId="77777777" w:rsidR="00067E2E" w:rsidRDefault="00A0702C">
      <w:pPr>
        <w:pStyle w:val="effectus"/>
      </w:pPr>
      <w:r>
        <w:rPr>
          <w:b/>
          <w:iCs/>
        </w:rPr>
        <w:t>Paraplegia</w:t>
      </w:r>
      <w:r>
        <w:rPr>
          <w:iCs/>
        </w:rPr>
        <w:tab/>
      </w:r>
      <w:r>
        <w:t>paraplégie</w:t>
      </w:r>
    </w:p>
    <w:p w14:paraId="37036D6D" w14:textId="77777777" w:rsidR="00067E2E" w:rsidRDefault="00A0702C">
      <w:pPr>
        <w:pStyle w:val="effectus"/>
      </w:pPr>
      <w:r>
        <w:rPr>
          <w:b/>
          <w:iCs/>
        </w:rPr>
        <w:t>PariIplexia</w:t>
      </w:r>
      <w:r>
        <w:rPr>
          <w:iCs/>
        </w:rPr>
        <w:tab/>
      </w:r>
      <w:r>
        <w:t>paraplexie</w:t>
      </w:r>
    </w:p>
    <w:p w14:paraId="1989BBB4" w14:textId="77777777" w:rsidR="00067E2E" w:rsidRDefault="00A0702C">
      <w:pPr>
        <w:pStyle w:val="effectus"/>
      </w:pPr>
      <w:r>
        <w:rPr>
          <w:b/>
          <w:iCs/>
        </w:rPr>
        <w:t>Paraselene</w:t>
      </w:r>
      <w:r>
        <w:rPr>
          <w:iCs/>
        </w:rPr>
        <w:tab/>
      </w:r>
      <w:r>
        <w:t>parasélène</w:t>
      </w:r>
    </w:p>
    <w:p w14:paraId="53F29858" w14:textId="77777777" w:rsidR="00067E2E" w:rsidRDefault="00A0702C">
      <w:pPr>
        <w:pStyle w:val="effectus"/>
      </w:pPr>
      <w:r>
        <w:rPr>
          <w:b/>
          <w:iCs/>
        </w:rPr>
        <w:t>Parasitus</w:t>
      </w:r>
      <w:r>
        <w:rPr>
          <w:iCs/>
        </w:rPr>
        <w:tab/>
      </w:r>
      <w:r>
        <w:t>parasite</w:t>
      </w:r>
    </w:p>
    <w:p w14:paraId="1CCB4B67" w14:textId="77777777" w:rsidR="00067E2E" w:rsidRDefault="00A0702C">
      <w:pPr>
        <w:pStyle w:val="effectus"/>
      </w:pPr>
      <w:r>
        <w:rPr>
          <w:b/>
          <w:iCs/>
        </w:rPr>
        <w:t>Parastata</w:t>
      </w:r>
      <w:r>
        <w:rPr>
          <w:iCs/>
        </w:rPr>
        <w:tab/>
      </w:r>
      <w:r>
        <w:t>parastate</w:t>
      </w:r>
    </w:p>
    <w:p w14:paraId="3E186351" w14:textId="77777777" w:rsidR="00067E2E" w:rsidRDefault="00A0702C">
      <w:pPr>
        <w:pStyle w:val="effectus"/>
      </w:pPr>
      <w:r>
        <w:rPr>
          <w:b/>
          <w:iCs/>
        </w:rPr>
        <w:t>Parasynanche</w:t>
      </w:r>
      <w:r>
        <w:rPr>
          <w:iCs/>
        </w:rPr>
        <w:tab/>
      </w:r>
      <w:r>
        <w:t>parasynancie</w:t>
      </w:r>
    </w:p>
    <w:p w14:paraId="48A6FD68" w14:textId="77777777" w:rsidR="00067E2E" w:rsidRDefault="00A0702C">
      <w:pPr>
        <w:pStyle w:val="effectus"/>
      </w:pPr>
      <w:r>
        <w:rPr>
          <w:b/>
          <w:iCs/>
        </w:rPr>
        <w:t>Parathenar</w:t>
      </w:r>
      <w:r>
        <w:rPr>
          <w:b/>
          <w:iCs/>
        </w:rPr>
        <w:tab/>
      </w:r>
      <w:r>
        <w:t>parathenar</w:t>
      </w:r>
    </w:p>
    <w:p w14:paraId="49545699" w14:textId="77777777" w:rsidR="00067E2E" w:rsidRDefault="00A0702C">
      <w:pPr>
        <w:pStyle w:val="effectus"/>
      </w:pPr>
      <w:r>
        <w:rPr>
          <w:b/>
          <w:iCs/>
        </w:rPr>
        <w:t>Paregoricus</w:t>
      </w:r>
      <w:r>
        <w:rPr>
          <w:iCs/>
        </w:rPr>
        <w:tab/>
      </w:r>
      <w:r>
        <w:t>parégorique</w:t>
      </w:r>
    </w:p>
    <w:p w14:paraId="438B00ED" w14:textId="77777777" w:rsidR="00067E2E" w:rsidRDefault="00A0702C">
      <w:pPr>
        <w:pStyle w:val="effectus"/>
      </w:pPr>
      <w:r>
        <w:rPr>
          <w:b/>
          <w:iCs/>
        </w:rPr>
        <w:t>Parenchyma</w:t>
      </w:r>
      <w:r>
        <w:rPr>
          <w:iCs/>
        </w:rPr>
        <w:tab/>
      </w:r>
      <w:r>
        <w:t>parenchyme</w:t>
      </w:r>
    </w:p>
    <w:p w14:paraId="46AF59AA" w14:textId="77777777" w:rsidR="00067E2E" w:rsidRDefault="00A0702C">
      <w:pPr>
        <w:pStyle w:val="effectus"/>
      </w:pPr>
      <w:r>
        <w:rPr>
          <w:b/>
          <w:iCs/>
        </w:rPr>
        <w:t>Paresis</w:t>
      </w:r>
      <w:r>
        <w:tab/>
        <w:t>paresie</w:t>
      </w:r>
    </w:p>
    <w:p w14:paraId="500FB93B" w14:textId="77777777" w:rsidR="00067E2E" w:rsidRDefault="00A0702C">
      <w:pPr>
        <w:pStyle w:val="effectus"/>
      </w:pPr>
      <w:r>
        <w:rPr>
          <w:b/>
          <w:iCs/>
        </w:rPr>
        <w:t>Parhelium</w:t>
      </w:r>
      <w:r>
        <w:rPr>
          <w:iCs/>
        </w:rPr>
        <w:tab/>
      </w:r>
      <w:r>
        <w:t>parhélie</w:t>
      </w:r>
    </w:p>
    <w:p w14:paraId="0641EA8C" w14:textId="77777777" w:rsidR="00067E2E" w:rsidRDefault="00A0702C">
      <w:pPr>
        <w:pStyle w:val="effectus"/>
      </w:pPr>
      <w:r>
        <w:rPr>
          <w:b/>
          <w:iCs/>
        </w:rPr>
        <w:t>Paries</w:t>
      </w:r>
      <w:r>
        <w:rPr>
          <w:iCs/>
        </w:rPr>
        <w:tab/>
      </w:r>
      <w:r>
        <w:t>paroi</w:t>
      </w:r>
    </w:p>
    <w:p w14:paraId="29CFB5BB" w14:textId="77777777" w:rsidR="00067E2E" w:rsidRDefault="00A0702C">
      <w:pPr>
        <w:pStyle w:val="effectus"/>
      </w:pPr>
      <w:r>
        <w:rPr>
          <w:b/>
          <w:iCs/>
        </w:rPr>
        <w:t>Parietalis</w:t>
      </w:r>
      <w:r>
        <w:rPr>
          <w:iCs/>
        </w:rPr>
        <w:tab/>
      </w:r>
      <w:r>
        <w:t>pariétal</w:t>
      </w:r>
    </w:p>
    <w:p w14:paraId="207B9B9B" w14:textId="77777777" w:rsidR="00067E2E" w:rsidRDefault="00A0702C">
      <w:pPr>
        <w:pStyle w:val="effectus"/>
      </w:pPr>
      <w:r>
        <w:rPr>
          <w:b/>
          <w:iCs/>
        </w:rPr>
        <w:t>Paristhmiœ</w:t>
      </w:r>
      <w:r>
        <w:rPr>
          <w:iCs/>
        </w:rPr>
        <w:tab/>
      </w:r>
      <w:r>
        <w:t>amygdales</w:t>
      </w:r>
    </w:p>
    <w:p w14:paraId="410D4686" w14:textId="77777777" w:rsidR="00067E2E" w:rsidRDefault="00A0702C">
      <w:pPr>
        <w:pStyle w:val="effectus"/>
      </w:pPr>
      <w:r>
        <w:rPr>
          <w:b/>
          <w:iCs/>
        </w:rPr>
        <w:t>Paronychia</w:t>
      </w:r>
      <w:r>
        <w:rPr>
          <w:iCs/>
        </w:rPr>
        <w:tab/>
      </w:r>
      <w:r>
        <w:t>panaris</w:t>
      </w:r>
    </w:p>
    <w:p w14:paraId="35576BE1" w14:textId="77777777" w:rsidR="00067E2E" w:rsidRDefault="00A0702C">
      <w:pPr>
        <w:pStyle w:val="effectus"/>
      </w:pPr>
      <w:r>
        <w:rPr>
          <w:b/>
          <w:iCs/>
        </w:rPr>
        <w:t>Parotis</w:t>
      </w:r>
      <w:r>
        <w:rPr>
          <w:iCs/>
        </w:rPr>
        <w:tab/>
      </w:r>
      <w:r>
        <w:t>parotide</w:t>
      </w:r>
    </w:p>
    <w:p w14:paraId="75D27179" w14:textId="77777777" w:rsidR="00067E2E" w:rsidRDefault="00A0702C">
      <w:pPr>
        <w:pStyle w:val="effectus"/>
      </w:pPr>
      <w:r>
        <w:rPr>
          <w:b/>
          <w:iCs/>
        </w:rPr>
        <w:t>Paroxysmus</w:t>
      </w:r>
      <w:r>
        <w:rPr>
          <w:iCs/>
        </w:rPr>
        <w:tab/>
      </w:r>
      <w:r>
        <w:t>paroxysme</w:t>
      </w:r>
    </w:p>
    <w:p w14:paraId="25582DE3" w14:textId="77777777" w:rsidR="00067E2E" w:rsidRDefault="00A0702C">
      <w:pPr>
        <w:pStyle w:val="effectus"/>
      </w:pPr>
      <w:r>
        <w:rPr>
          <w:b/>
          <w:iCs/>
        </w:rPr>
        <w:t>Pars</w:t>
      </w:r>
      <w:r>
        <w:rPr>
          <w:iCs/>
        </w:rPr>
        <w:tab/>
      </w:r>
      <w:r>
        <w:t>partie</w:t>
      </w:r>
    </w:p>
    <w:p w14:paraId="42E52BEA" w14:textId="77777777" w:rsidR="00067E2E" w:rsidRDefault="00A0702C">
      <w:pPr>
        <w:pStyle w:val="effectus"/>
      </w:pPr>
      <w:r>
        <w:rPr>
          <w:b/>
          <w:iCs/>
        </w:rPr>
        <w:t>Partibilis</w:t>
      </w:r>
      <w:r>
        <w:rPr>
          <w:iCs/>
        </w:rPr>
        <w:tab/>
      </w:r>
      <w:r>
        <w:t>partible</w:t>
      </w:r>
    </w:p>
    <w:p w14:paraId="6CD290AA" w14:textId="77777777" w:rsidR="00067E2E" w:rsidRDefault="00A0702C">
      <w:pPr>
        <w:pStyle w:val="effectus"/>
      </w:pPr>
      <w:r>
        <w:rPr>
          <w:b/>
          <w:iCs/>
        </w:rPr>
        <w:t>Partitus</w:t>
      </w:r>
      <w:r>
        <w:rPr>
          <w:iCs/>
        </w:rPr>
        <w:tab/>
      </w:r>
      <w:r>
        <w:t>parti</w:t>
      </w:r>
    </w:p>
    <w:p w14:paraId="6504AFBC" w14:textId="77777777" w:rsidR="00067E2E" w:rsidRDefault="00A0702C">
      <w:pPr>
        <w:pStyle w:val="effectus"/>
      </w:pPr>
      <w:r>
        <w:rPr>
          <w:b/>
          <w:iCs/>
        </w:rPr>
        <w:t>Parturiens dolor</w:t>
      </w:r>
      <w:r>
        <w:rPr>
          <w:iCs/>
        </w:rPr>
        <w:tab/>
      </w:r>
      <w:r>
        <w:t>mal d’enfant</w:t>
      </w:r>
    </w:p>
    <w:p w14:paraId="7FD6A160" w14:textId="77777777" w:rsidR="00067E2E" w:rsidRDefault="00A0702C">
      <w:pPr>
        <w:pStyle w:val="effectus"/>
      </w:pPr>
      <w:r>
        <w:rPr>
          <w:b/>
          <w:iCs/>
        </w:rPr>
        <w:t>Partus</w:t>
      </w:r>
      <w:r>
        <w:rPr>
          <w:iCs/>
        </w:rPr>
        <w:tab/>
      </w:r>
      <w:r>
        <w:t>accouchement</w:t>
      </w:r>
    </w:p>
    <w:p w14:paraId="67F9D729" w14:textId="77777777" w:rsidR="00067E2E" w:rsidRDefault="00A0702C">
      <w:pPr>
        <w:pStyle w:val="effectus"/>
      </w:pPr>
      <w:r>
        <w:rPr>
          <w:b/>
          <w:iCs/>
        </w:rPr>
        <w:t>Parulis</w:t>
      </w:r>
      <w:r>
        <w:rPr>
          <w:iCs/>
        </w:rPr>
        <w:tab/>
      </w:r>
      <w:r>
        <w:t>parulie</w:t>
      </w:r>
    </w:p>
    <w:p w14:paraId="76C02053" w14:textId="77777777" w:rsidR="00067E2E" w:rsidRDefault="00A0702C">
      <w:pPr>
        <w:pStyle w:val="effectus"/>
      </w:pPr>
      <w:r>
        <w:rPr>
          <w:b/>
          <w:iCs/>
        </w:rPr>
        <w:t>Passio</w:t>
      </w:r>
      <w:r>
        <w:rPr>
          <w:iCs/>
        </w:rPr>
        <w:tab/>
        <w:t>p</w:t>
      </w:r>
      <w:r>
        <w:t>assion</w:t>
      </w:r>
    </w:p>
    <w:p w14:paraId="43A50797" w14:textId="77777777" w:rsidR="00067E2E" w:rsidRDefault="00A0702C">
      <w:pPr>
        <w:pStyle w:val="effectus"/>
      </w:pPr>
      <w:r>
        <w:rPr>
          <w:b/>
          <w:iCs/>
        </w:rPr>
        <w:t>Pastill</w:t>
      </w:r>
      <w:r>
        <w:rPr>
          <w:b/>
          <w:iCs/>
        </w:rPr>
        <w:t>us</w:t>
      </w:r>
      <w:r>
        <w:rPr>
          <w:iCs/>
        </w:rPr>
        <w:tab/>
      </w:r>
      <w:r>
        <w:t>pastille</w:t>
      </w:r>
    </w:p>
    <w:p w14:paraId="2D20F403" w14:textId="77777777" w:rsidR="00067E2E" w:rsidRDefault="00A0702C">
      <w:pPr>
        <w:pStyle w:val="effectus"/>
      </w:pPr>
      <w:r>
        <w:rPr>
          <w:b/>
          <w:iCs/>
        </w:rPr>
        <w:t>Patella</w:t>
      </w:r>
      <w:r>
        <w:tab/>
        <w:t>rotule</w:t>
      </w:r>
    </w:p>
    <w:p w14:paraId="643DEDDB" w14:textId="77777777" w:rsidR="00067E2E" w:rsidRDefault="00A0702C">
      <w:pPr>
        <w:pStyle w:val="effectus"/>
      </w:pPr>
      <w:r>
        <w:rPr>
          <w:b/>
          <w:iCs/>
        </w:rPr>
        <w:t>Pathema</w:t>
      </w:r>
      <w:r>
        <w:tab/>
        <w:t>maladie</w:t>
      </w:r>
    </w:p>
    <w:p w14:paraId="36DAD170" w14:textId="77777777" w:rsidR="00067E2E" w:rsidRDefault="00A0702C">
      <w:pPr>
        <w:pStyle w:val="effectus"/>
      </w:pPr>
      <w:r>
        <w:rPr>
          <w:b/>
          <w:iCs/>
        </w:rPr>
        <w:t>Patheticus</w:t>
      </w:r>
      <w:r>
        <w:tab/>
        <w:t>pathétique</w:t>
      </w:r>
    </w:p>
    <w:p w14:paraId="03A1783A" w14:textId="77777777" w:rsidR="00067E2E" w:rsidRDefault="00A0702C">
      <w:pPr>
        <w:pStyle w:val="effectus"/>
      </w:pPr>
      <w:r>
        <w:rPr>
          <w:b/>
          <w:iCs/>
        </w:rPr>
        <w:t>Pathognomonicus</w:t>
      </w:r>
      <w:r>
        <w:rPr>
          <w:iCs/>
        </w:rPr>
        <w:tab/>
      </w:r>
      <w:r>
        <w:t>patognomonique</w:t>
      </w:r>
    </w:p>
    <w:p w14:paraId="648E07EF" w14:textId="77777777" w:rsidR="00067E2E" w:rsidRDefault="00A0702C">
      <w:pPr>
        <w:pStyle w:val="effectus"/>
      </w:pPr>
      <w:r>
        <w:rPr>
          <w:b/>
          <w:iCs/>
        </w:rPr>
        <w:t>Pathologia</w:t>
      </w:r>
      <w:r>
        <w:rPr>
          <w:iCs/>
        </w:rPr>
        <w:tab/>
      </w:r>
      <w:r>
        <w:t>pathologie</w:t>
      </w:r>
    </w:p>
    <w:p w14:paraId="37D344E0" w14:textId="77777777" w:rsidR="00067E2E" w:rsidRDefault="00A0702C">
      <w:pPr>
        <w:pStyle w:val="effectus"/>
      </w:pPr>
      <w:r>
        <w:rPr>
          <w:b/>
          <w:iCs/>
        </w:rPr>
        <w:t>Pathologicus</w:t>
      </w:r>
      <w:r>
        <w:rPr>
          <w:iCs/>
        </w:rPr>
        <w:tab/>
      </w:r>
      <w:r>
        <w:t>pathologique</w:t>
      </w:r>
    </w:p>
    <w:p w14:paraId="3F06122D" w14:textId="77777777" w:rsidR="00067E2E" w:rsidRDefault="00A0702C">
      <w:pPr>
        <w:pStyle w:val="effectus"/>
      </w:pPr>
      <w:r>
        <w:rPr>
          <w:b/>
          <w:iCs/>
        </w:rPr>
        <w:t>Pauciflorus</w:t>
      </w:r>
      <w:r>
        <w:rPr>
          <w:iCs/>
        </w:rPr>
        <w:tab/>
      </w:r>
      <w:r>
        <w:t>pauciflore</w:t>
      </w:r>
    </w:p>
    <w:p w14:paraId="66F42927" w14:textId="77777777" w:rsidR="00067E2E" w:rsidRDefault="00A0702C">
      <w:pPr>
        <w:pStyle w:val="effectus"/>
      </w:pPr>
      <w:r>
        <w:rPr>
          <w:b/>
          <w:iCs/>
        </w:rPr>
        <w:t>Peccans</w:t>
      </w:r>
      <w:r>
        <w:tab/>
        <w:t>peccant</w:t>
      </w:r>
    </w:p>
    <w:p w14:paraId="3FDBB115" w14:textId="77777777" w:rsidR="00067E2E" w:rsidRDefault="00A0702C">
      <w:pPr>
        <w:pStyle w:val="effectus"/>
      </w:pPr>
      <w:r>
        <w:rPr>
          <w:b/>
          <w:iCs/>
        </w:rPr>
        <w:t>Pechyagra</w:t>
      </w:r>
      <w:r>
        <w:rPr>
          <w:iCs/>
        </w:rPr>
        <w:tab/>
      </w:r>
      <w:r>
        <w:t>péchyagre</w:t>
      </w:r>
    </w:p>
    <w:p w14:paraId="6A254C64" w14:textId="77777777" w:rsidR="00067E2E" w:rsidRDefault="00A0702C">
      <w:pPr>
        <w:pStyle w:val="effectus"/>
      </w:pPr>
      <w:r>
        <w:rPr>
          <w:b/>
          <w:iCs/>
        </w:rPr>
        <w:t>Pecten</w:t>
      </w:r>
      <w:r>
        <w:rPr>
          <w:iCs/>
        </w:rPr>
        <w:tab/>
      </w:r>
      <w:r>
        <w:t>pénil</w:t>
      </w:r>
    </w:p>
    <w:p w14:paraId="33F08965" w14:textId="77777777" w:rsidR="00067E2E" w:rsidRDefault="00A0702C">
      <w:pPr>
        <w:pStyle w:val="effectus"/>
      </w:pPr>
      <w:r>
        <w:rPr>
          <w:b/>
          <w:iCs/>
        </w:rPr>
        <w:t>Pectineus</w:t>
      </w:r>
      <w:r>
        <w:rPr>
          <w:iCs/>
        </w:rPr>
        <w:tab/>
      </w:r>
      <w:r>
        <w:t>pectiné</w:t>
      </w:r>
    </w:p>
    <w:p w14:paraId="2DD3C534" w14:textId="77777777" w:rsidR="00067E2E" w:rsidRDefault="00A0702C">
      <w:pPr>
        <w:pStyle w:val="effectus"/>
      </w:pPr>
      <w:r>
        <w:rPr>
          <w:b/>
          <w:iCs/>
        </w:rPr>
        <w:t>Pectoralis</w:t>
      </w:r>
      <w:r>
        <w:rPr>
          <w:iCs/>
        </w:rPr>
        <w:tab/>
      </w:r>
      <w:r>
        <w:t>pectoral</w:t>
      </w:r>
    </w:p>
    <w:p w14:paraId="304129BE" w14:textId="77777777" w:rsidR="00067E2E" w:rsidRDefault="00A0702C">
      <w:pPr>
        <w:pStyle w:val="effectus"/>
      </w:pPr>
      <w:r>
        <w:rPr>
          <w:b/>
          <w:iCs/>
        </w:rPr>
        <w:t>Pectus</w:t>
      </w:r>
      <w:r>
        <w:tab/>
        <w:t>poitrine</w:t>
      </w:r>
    </w:p>
    <w:p w14:paraId="4EEB2D4C" w14:textId="77777777" w:rsidR="00067E2E" w:rsidRDefault="00A0702C">
      <w:pPr>
        <w:pStyle w:val="effectus"/>
      </w:pPr>
      <w:r>
        <w:rPr>
          <w:b/>
          <w:iCs/>
        </w:rPr>
        <w:t>Pedicellus</w:t>
      </w:r>
      <w:r>
        <w:tab/>
        <w:t>pédicelle</w:t>
      </w:r>
    </w:p>
    <w:p w14:paraId="2F359D31" w14:textId="77777777" w:rsidR="00067E2E" w:rsidRDefault="00A0702C">
      <w:pPr>
        <w:pStyle w:val="effectus"/>
      </w:pPr>
      <w:r>
        <w:rPr>
          <w:b/>
          <w:iCs/>
        </w:rPr>
        <w:t>Pedicularis</w:t>
      </w:r>
      <w:r>
        <w:rPr>
          <w:iCs/>
        </w:rPr>
        <w:tab/>
      </w:r>
      <w:r>
        <w:t>pédiculaire</w:t>
      </w:r>
    </w:p>
    <w:p w14:paraId="36DC3FD0" w14:textId="77777777" w:rsidR="00067E2E" w:rsidRDefault="00A0702C">
      <w:pPr>
        <w:pStyle w:val="effectus"/>
      </w:pPr>
      <w:r>
        <w:rPr>
          <w:b/>
          <w:iCs/>
        </w:rPr>
        <w:t>Pediculatus</w:t>
      </w:r>
      <w:r>
        <w:rPr>
          <w:iCs/>
        </w:rPr>
        <w:tab/>
      </w:r>
      <w:r>
        <w:t>pédiculé</w:t>
      </w:r>
    </w:p>
    <w:p w14:paraId="3A88CE54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404]</w:t>
      </w:r>
    </w:p>
    <w:p w14:paraId="2D603619" w14:textId="77777777" w:rsidR="00067E2E" w:rsidRDefault="00A0702C">
      <w:pPr>
        <w:pStyle w:val="effectus"/>
      </w:pPr>
      <w:r>
        <w:rPr>
          <w:b/>
          <w:iCs/>
        </w:rPr>
        <w:t>Pediculus</w:t>
      </w:r>
      <w:r>
        <w:rPr>
          <w:iCs/>
        </w:rPr>
        <w:tab/>
      </w:r>
      <w:r>
        <w:t>pédicule</w:t>
      </w:r>
    </w:p>
    <w:p w14:paraId="5F081ECB" w14:textId="77777777" w:rsidR="00067E2E" w:rsidRDefault="00A0702C">
      <w:pPr>
        <w:pStyle w:val="effectus"/>
      </w:pPr>
      <w:r>
        <w:rPr>
          <w:b/>
          <w:iCs/>
        </w:rPr>
        <w:t>Pediluvium</w:t>
      </w:r>
      <w:r>
        <w:rPr>
          <w:iCs/>
        </w:rPr>
        <w:tab/>
      </w:r>
      <w:r>
        <w:t>pédiluve</w:t>
      </w:r>
    </w:p>
    <w:p w14:paraId="5592370C" w14:textId="77777777" w:rsidR="00067E2E" w:rsidRDefault="00A0702C">
      <w:pPr>
        <w:pStyle w:val="effectus"/>
      </w:pPr>
      <w:r>
        <w:rPr>
          <w:b/>
          <w:iCs/>
        </w:rPr>
        <w:t>Peduncularis</w:t>
      </w:r>
      <w:r>
        <w:rPr>
          <w:iCs/>
        </w:rPr>
        <w:tab/>
      </w:r>
      <w:r>
        <w:t>pédunculaire</w:t>
      </w:r>
    </w:p>
    <w:p w14:paraId="6556B760" w14:textId="77777777" w:rsidR="00067E2E" w:rsidRDefault="00A0702C">
      <w:pPr>
        <w:pStyle w:val="effectus"/>
      </w:pPr>
      <w:r>
        <w:rPr>
          <w:b/>
          <w:iCs/>
        </w:rPr>
        <w:t>Pedunculatus</w:t>
      </w:r>
      <w:r>
        <w:rPr>
          <w:iCs/>
        </w:rPr>
        <w:tab/>
      </w:r>
      <w:r>
        <w:t>pédonculé</w:t>
      </w:r>
    </w:p>
    <w:p w14:paraId="4AC5CCEB" w14:textId="77777777" w:rsidR="00067E2E" w:rsidRDefault="00A0702C">
      <w:pPr>
        <w:pStyle w:val="effectus"/>
      </w:pPr>
      <w:r>
        <w:rPr>
          <w:b/>
          <w:iCs/>
        </w:rPr>
        <w:t>Pedunculus</w:t>
      </w:r>
      <w:r>
        <w:tab/>
        <w:t>pédoncule</w:t>
      </w:r>
      <w:r>
        <w:tab/>
        <w:t>pédicule</w:t>
      </w:r>
    </w:p>
    <w:p w14:paraId="2153348E" w14:textId="77777777" w:rsidR="00067E2E" w:rsidRDefault="00A0702C">
      <w:pPr>
        <w:pStyle w:val="effectus"/>
      </w:pPr>
      <w:r>
        <w:rPr>
          <w:b/>
          <w:iCs/>
        </w:rPr>
        <w:t>Pelecoïdes</w:t>
      </w:r>
      <w:r>
        <w:rPr>
          <w:iCs/>
        </w:rPr>
        <w:tab/>
      </w:r>
      <w:r>
        <w:t>pélécoïde</w:t>
      </w:r>
    </w:p>
    <w:p w14:paraId="1013F59E" w14:textId="77777777" w:rsidR="00067E2E" w:rsidRDefault="00A0702C">
      <w:pPr>
        <w:pStyle w:val="effectus"/>
      </w:pPr>
      <w:r>
        <w:rPr>
          <w:b/>
          <w:iCs/>
        </w:rPr>
        <w:t>Pelicanus</w:t>
      </w:r>
      <w:r>
        <w:rPr>
          <w:iCs/>
        </w:rPr>
        <w:tab/>
      </w:r>
      <w:r>
        <w:t>pélican</w:t>
      </w:r>
    </w:p>
    <w:p w14:paraId="68C2738E" w14:textId="77777777" w:rsidR="00067E2E" w:rsidRDefault="00A0702C">
      <w:pPr>
        <w:pStyle w:val="effectus"/>
      </w:pPr>
      <w:r>
        <w:rPr>
          <w:b/>
          <w:iCs/>
        </w:rPr>
        <w:t>Pellicul</w:t>
      </w:r>
      <w:r>
        <w:rPr>
          <w:b/>
          <w:iCs/>
        </w:rPr>
        <w:t>a</w:t>
      </w:r>
      <w:r>
        <w:rPr>
          <w:iCs/>
        </w:rPr>
        <w:tab/>
      </w:r>
      <w:r>
        <w:t>pellicule</w:t>
      </w:r>
    </w:p>
    <w:p w14:paraId="06D80188" w14:textId="77777777" w:rsidR="00067E2E" w:rsidRDefault="00A0702C">
      <w:pPr>
        <w:pStyle w:val="effectus"/>
      </w:pPr>
      <w:r>
        <w:rPr>
          <w:b/>
          <w:iCs/>
        </w:rPr>
        <w:t>Pellis</w:t>
      </w:r>
      <w:r>
        <w:rPr>
          <w:iCs/>
        </w:rPr>
        <w:tab/>
      </w:r>
      <w:r>
        <w:t>peau</w:t>
      </w:r>
    </w:p>
    <w:p w14:paraId="27BF63F2" w14:textId="77777777" w:rsidR="00067E2E" w:rsidRDefault="00A0702C">
      <w:pPr>
        <w:pStyle w:val="effectus"/>
      </w:pPr>
      <w:r>
        <w:rPr>
          <w:b/>
          <w:iCs/>
        </w:rPr>
        <w:t>Pellucidus</w:t>
      </w:r>
      <w:r>
        <w:rPr>
          <w:iCs/>
        </w:rPr>
        <w:tab/>
      </w:r>
      <w:r>
        <w:t>transparent</w:t>
      </w:r>
    </w:p>
    <w:p w14:paraId="746A14D3" w14:textId="77777777" w:rsidR="00067E2E" w:rsidRDefault="00A0702C">
      <w:pPr>
        <w:pStyle w:val="effectus"/>
      </w:pPr>
      <w:r>
        <w:rPr>
          <w:b/>
          <w:iCs/>
        </w:rPr>
        <w:t>Pelvis</w:t>
      </w:r>
      <w:r>
        <w:rPr>
          <w:iCs/>
        </w:rPr>
        <w:tab/>
      </w:r>
      <w:r>
        <w:t>bassin</w:t>
      </w:r>
    </w:p>
    <w:p w14:paraId="24ADE1A8" w14:textId="77777777" w:rsidR="00067E2E" w:rsidRDefault="00A0702C">
      <w:pPr>
        <w:pStyle w:val="effectus"/>
      </w:pPr>
      <w:r>
        <w:rPr>
          <w:b/>
          <w:iCs/>
        </w:rPr>
        <w:t>Pemphigodes</w:t>
      </w:r>
      <w:r>
        <w:rPr>
          <w:iCs/>
        </w:rPr>
        <w:tab/>
      </w:r>
      <w:r>
        <w:t>pemphigode</w:t>
      </w:r>
    </w:p>
    <w:p w14:paraId="3DB6BF60" w14:textId="77777777" w:rsidR="00067E2E" w:rsidRDefault="00A0702C">
      <w:pPr>
        <w:pStyle w:val="effectus"/>
      </w:pPr>
      <w:r>
        <w:rPr>
          <w:b/>
          <w:iCs/>
        </w:rPr>
        <w:t>Pemphigus</w:t>
      </w:r>
      <w:r>
        <w:rPr>
          <w:b/>
          <w:iCs/>
        </w:rPr>
        <w:tab/>
      </w:r>
      <w:r>
        <w:t>pemphigus</w:t>
      </w:r>
    </w:p>
    <w:p w14:paraId="26D89B72" w14:textId="77777777" w:rsidR="00067E2E" w:rsidRDefault="00A0702C">
      <w:pPr>
        <w:pStyle w:val="effectus"/>
      </w:pPr>
      <w:r>
        <w:rPr>
          <w:b/>
          <w:iCs/>
        </w:rPr>
        <w:t>Pendulum</w:t>
      </w:r>
      <w:r>
        <w:rPr>
          <w:iCs/>
        </w:rPr>
        <w:tab/>
      </w:r>
      <w:r>
        <w:t>pendule</w:t>
      </w:r>
    </w:p>
    <w:p w14:paraId="5ED02886" w14:textId="77777777" w:rsidR="00067E2E" w:rsidRDefault="00A0702C">
      <w:pPr>
        <w:pStyle w:val="effectus"/>
      </w:pPr>
      <w:r>
        <w:rPr>
          <w:b/>
          <w:iCs/>
        </w:rPr>
        <w:t>Penicillatus</w:t>
      </w:r>
      <w:r>
        <w:rPr>
          <w:iCs/>
        </w:rPr>
        <w:tab/>
      </w:r>
      <w:r>
        <w:t>pénicillé</w:t>
      </w:r>
    </w:p>
    <w:p w14:paraId="72AF7AC9" w14:textId="77777777" w:rsidR="00067E2E" w:rsidRDefault="00A0702C">
      <w:pPr>
        <w:pStyle w:val="effectus"/>
      </w:pPr>
      <w:r>
        <w:rPr>
          <w:b/>
          <w:iCs/>
        </w:rPr>
        <w:t>Penicillus</w:t>
      </w:r>
      <w:r>
        <w:rPr>
          <w:iCs/>
        </w:rPr>
        <w:tab/>
      </w:r>
      <w:r>
        <w:t>tente</w:t>
      </w:r>
    </w:p>
    <w:p w14:paraId="5106769E" w14:textId="77777777" w:rsidR="00067E2E" w:rsidRDefault="00A0702C">
      <w:pPr>
        <w:pStyle w:val="effectus"/>
      </w:pPr>
      <w:r>
        <w:rPr>
          <w:b/>
          <w:iCs/>
        </w:rPr>
        <w:t>Peniculum</w:t>
      </w:r>
      <w:r>
        <w:rPr>
          <w:iCs/>
        </w:rPr>
        <w:tab/>
      </w:r>
      <w:r>
        <w:t>tente</w:t>
      </w:r>
    </w:p>
    <w:p w14:paraId="00016026" w14:textId="77777777" w:rsidR="00067E2E" w:rsidRDefault="00A0702C">
      <w:pPr>
        <w:pStyle w:val="effectus"/>
      </w:pPr>
      <w:r>
        <w:rPr>
          <w:b/>
          <w:iCs/>
        </w:rPr>
        <w:t>Peniculus</w:t>
      </w:r>
      <w:r>
        <w:rPr>
          <w:iCs/>
        </w:rPr>
        <w:tab/>
      </w:r>
      <w:r>
        <w:t>tente</w:t>
      </w:r>
    </w:p>
    <w:p w14:paraId="4FD22FA0" w14:textId="77777777" w:rsidR="00067E2E" w:rsidRDefault="00A0702C">
      <w:pPr>
        <w:pStyle w:val="effectus"/>
      </w:pPr>
      <w:r>
        <w:rPr>
          <w:b/>
          <w:iCs/>
        </w:rPr>
        <w:t>Penidium</w:t>
      </w:r>
      <w:r>
        <w:rPr>
          <w:iCs/>
        </w:rPr>
        <w:tab/>
      </w:r>
      <w:r>
        <w:t>pénide</w:t>
      </w:r>
    </w:p>
    <w:p w14:paraId="4D79F234" w14:textId="77777777" w:rsidR="00067E2E" w:rsidRDefault="00A0702C">
      <w:pPr>
        <w:pStyle w:val="effectus"/>
      </w:pPr>
      <w:r>
        <w:rPr>
          <w:b/>
          <w:iCs/>
        </w:rPr>
        <w:t>Penis</w:t>
      </w:r>
      <w:r>
        <w:rPr>
          <w:b/>
          <w:iCs/>
        </w:rPr>
        <w:tab/>
      </w:r>
      <w:r>
        <w:t>penis</w:t>
      </w:r>
      <w:r>
        <w:tab/>
        <w:t xml:space="preserve">et </w:t>
      </w:r>
      <w:r>
        <w:rPr>
          <w:b/>
          <w:iCs/>
        </w:rPr>
        <w:t>Verge</w:t>
      </w:r>
    </w:p>
    <w:p w14:paraId="5A4D9DDD" w14:textId="77777777" w:rsidR="00067E2E" w:rsidRDefault="00A0702C">
      <w:pPr>
        <w:pStyle w:val="effectus"/>
      </w:pPr>
      <w:r>
        <w:rPr>
          <w:b/>
          <w:iCs/>
        </w:rPr>
        <w:t>Penniformis</w:t>
      </w:r>
      <w:r>
        <w:rPr>
          <w:iCs/>
        </w:rPr>
        <w:tab/>
      </w:r>
      <w:r>
        <w:t>penniforme</w:t>
      </w:r>
    </w:p>
    <w:p w14:paraId="6EAE137B" w14:textId="77777777" w:rsidR="00067E2E" w:rsidRDefault="00A0702C">
      <w:pPr>
        <w:pStyle w:val="effectus"/>
      </w:pPr>
      <w:r>
        <w:rPr>
          <w:b/>
          <w:iCs/>
        </w:rPr>
        <w:t>Pentadactylus</w:t>
      </w:r>
      <w:r>
        <w:rPr>
          <w:iCs/>
        </w:rPr>
        <w:tab/>
      </w:r>
      <w:r>
        <w:t>pentadactyle</w:t>
      </w:r>
    </w:p>
    <w:p w14:paraId="272E3A9D" w14:textId="77777777" w:rsidR="00067E2E" w:rsidRDefault="00A0702C">
      <w:pPr>
        <w:pStyle w:val="effectus"/>
      </w:pPr>
      <w:r>
        <w:rPr>
          <w:b/>
          <w:iCs/>
        </w:rPr>
        <w:t>Pentagonus</w:t>
      </w:r>
      <w:r>
        <w:rPr>
          <w:iCs/>
        </w:rPr>
        <w:tab/>
      </w:r>
      <w:r>
        <w:t>pentagone</w:t>
      </w:r>
    </w:p>
    <w:p w14:paraId="338B664A" w14:textId="77777777" w:rsidR="00067E2E" w:rsidRDefault="00A0702C">
      <w:pPr>
        <w:pStyle w:val="effectus"/>
      </w:pPr>
      <w:r>
        <w:rPr>
          <w:b/>
          <w:iCs/>
        </w:rPr>
        <w:t>Pentagynia</w:t>
      </w:r>
      <w:r>
        <w:rPr>
          <w:iCs/>
        </w:rPr>
        <w:tab/>
      </w:r>
      <w:r>
        <w:t>pentagynie</w:t>
      </w:r>
    </w:p>
    <w:p w14:paraId="05DFE2C7" w14:textId="77777777" w:rsidR="00067E2E" w:rsidRDefault="00A0702C">
      <w:pPr>
        <w:pStyle w:val="effectus"/>
      </w:pPr>
      <w:r>
        <w:rPr>
          <w:b/>
          <w:iCs/>
        </w:rPr>
        <w:t>Pentandria</w:t>
      </w:r>
      <w:r>
        <w:rPr>
          <w:iCs/>
        </w:rPr>
        <w:tab/>
      </w:r>
      <w:r>
        <w:t>pentandrie</w:t>
      </w:r>
    </w:p>
    <w:p w14:paraId="790BA11D" w14:textId="77777777" w:rsidR="00067E2E" w:rsidRDefault="00A0702C">
      <w:pPr>
        <w:pStyle w:val="effectus"/>
      </w:pPr>
      <w:r>
        <w:rPr>
          <w:b/>
          <w:iCs/>
        </w:rPr>
        <w:t>Pentapetalus</w:t>
      </w:r>
      <w:r>
        <w:rPr>
          <w:iCs/>
        </w:rPr>
        <w:tab/>
      </w:r>
      <w:r>
        <w:t>pentapétalé</w:t>
      </w:r>
    </w:p>
    <w:p w14:paraId="4E30D7E9" w14:textId="77777777" w:rsidR="00067E2E" w:rsidRDefault="00A0702C">
      <w:pPr>
        <w:pStyle w:val="effectus"/>
      </w:pPr>
      <w:r>
        <w:rPr>
          <w:b/>
          <w:iCs/>
        </w:rPr>
        <w:t>Pentaphyllus</w:t>
      </w:r>
      <w:r>
        <w:rPr>
          <w:iCs/>
        </w:rPr>
        <w:tab/>
      </w:r>
      <w:r>
        <w:t>pentaphylle</w:t>
      </w:r>
    </w:p>
    <w:p w14:paraId="42D7E195" w14:textId="77777777" w:rsidR="00067E2E" w:rsidRDefault="00A0702C">
      <w:pPr>
        <w:pStyle w:val="effectus"/>
      </w:pPr>
      <w:r>
        <w:rPr>
          <w:b/>
          <w:iCs/>
        </w:rPr>
        <w:t>Pentapterus</w:t>
      </w:r>
      <w:r>
        <w:rPr>
          <w:iCs/>
        </w:rPr>
        <w:tab/>
      </w:r>
      <w:r>
        <w:t>pentaptère</w:t>
      </w:r>
    </w:p>
    <w:p w14:paraId="6EF5E618" w14:textId="77777777" w:rsidR="00067E2E" w:rsidRDefault="00A0702C">
      <w:pPr>
        <w:pStyle w:val="effectus"/>
      </w:pPr>
      <w:r>
        <w:rPr>
          <w:b/>
          <w:iCs/>
        </w:rPr>
        <w:t>Pentaspermus</w:t>
      </w:r>
      <w:r>
        <w:rPr>
          <w:iCs/>
        </w:rPr>
        <w:tab/>
      </w:r>
      <w:r>
        <w:t>pentasperme</w:t>
      </w:r>
    </w:p>
    <w:p w14:paraId="6A89262B" w14:textId="77777777" w:rsidR="00067E2E" w:rsidRDefault="00A0702C">
      <w:pPr>
        <w:pStyle w:val="effectus"/>
      </w:pPr>
      <w:r>
        <w:rPr>
          <w:b/>
          <w:iCs/>
        </w:rPr>
        <w:t>Pentathlus</w:t>
      </w:r>
      <w:r>
        <w:rPr>
          <w:iCs/>
        </w:rPr>
        <w:tab/>
      </w:r>
      <w:r>
        <w:t>pentathle</w:t>
      </w:r>
    </w:p>
    <w:p w14:paraId="2A8A3EC7" w14:textId="77777777" w:rsidR="00067E2E" w:rsidRDefault="00A0702C">
      <w:pPr>
        <w:pStyle w:val="effectus"/>
      </w:pPr>
      <w:r>
        <w:rPr>
          <w:b/>
          <w:iCs/>
        </w:rPr>
        <w:t>Pepasmus</w:t>
      </w:r>
      <w:r>
        <w:tab/>
        <w:t>pépasme</w:t>
      </w:r>
    </w:p>
    <w:p w14:paraId="14971523" w14:textId="77777777" w:rsidR="00067E2E" w:rsidRDefault="00A0702C">
      <w:pPr>
        <w:pStyle w:val="effectus"/>
      </w:pPr>
      <w:r>
        <w:rPr>
          <w:b/>
          <w:iCs/>
        </w:rPr>
        <w:t>Pepasticus</w:t>
      </w:r>
      <w:r>
        <w:rPr>
          <w:iCs/>
        </w:rPr>
        <w:tab/>
      </w:r>
      <w:r>
        <w:t>pépastiqne</w:t>
      </w:r>
    </w:p>
    <w:p w14:paraId="0312A614" w14:textId="77777777" w:rsidR="00067E2E" w:rsidRDefault="00A0702C">
      <w:pPr>
        <w:pStyle w:val="effectus"/>
      </w:pPr>
      <w:r>
        <w:rPr>
          <w:b/>
          <w:iCs/>
        </w:rPr>
        <w:t>Peptic</w:t>
      </w:r>
      <w:r>
        <w:rPr>
          <w:b/>
          <w:iCs/>
        </w:rPr>
        <w:t>us</w:t>
      </w:r>
      <w:r>
        <w:rPr>
          <w:iCs/>
        </w:rPr>
        <w:tab/>
      </w:r>
      <w:r>
        <w:t>peptique</w:t>
      </w:r>
    </w:p>
    <w:p w14:paraId="7D79EFE1" w14:textId="77777777" w:rsidR="00067E2E" w:rsidRDefault="00A0702C">
      <w:pPr>
        <w:pStyle w:val="effectus"/>
      </w:pPr>
      <w:r>
        <w:rPr>
          <w:b/>
          <w:iCs/>
        </w:rPr>
        <w:t>Perceptio</w:t>
      </w:r>
      <w:r>
        <w:rPr>
          <w:iCs/>
        </w:rPr>
        <w:tab/>
      </w:r>
      <w:r>
        <w:t>perception</w:t>
      </w:r>
    </w:p>
    <w:p w14:paraId="49F487CC" w14:textId="77777777" w:rsidR="00067E2E" w:rsidRDefault="00A0702C">
      <w:pPr>
        <w:pStyle w:val="effectus"/>
      </w:pPr>
      <w:r>
        <w:rPr>
          <w:b/>
          <w:iCs/>
        </w:rPr>
        <w:t>Percussio</w:t>
      </w:r>
      <w:r>
        <w:rPr>
          <w:iCs/>
        </w:rPr>
        <w:tab/>
      </w:r>
      <w:r>
        <w:t>percussion</w:t>
      </w:r>
    </w:p>
    <w:p w14:paraId="450A6DA8" w14:textId="77777777" w:rsidR="00067E2E" w:rsidRDefault="00A0702C">
      <w:pPr>
        <w:pStyle w:val="effectus"/>
      </w:pPr>
      <w:r>
        <w:rPr>
          <w:b/>
          <w:iCs/>
        </w:rPr>
        <w:t>Perfectio</w:t>
      </w:r>
      <w:r>
        <w:rPr>
          <w:iCs/>
        </w:rPr>
        <w:tab/>
      </w:r>
      <w:r>
        <w:t>perfection</w:t>
      </w:r>
    </w:p>
    <w:p w14:paraId="3C1DA9FC" w14:textId="77777777" w:rsidR="00067E2E" w:rsidRDefault="00A0702C">
      <w:pPr>
        <w:pStyle w:val="effectus"/>
      </w:pPr>
      <w:r>
        <w:rPr>
          <w:b/>
          <w:iCs/>
        </w:rPr>
        <w:t>Perfoliatus</w:t>
      </w:r>
      <w:r>
        <w:rPr>
          <w:iCs/>
        </w:rPr>
        <w:tab/>
      </w:r>
      <w:r>
        <w:t>perfolié</w:t>
      </w:r>
    </w:p>
    <w:p w14:paraId="590F0E39" w14:textId="77777777" w:rsidR="00067E2E" w:rsidRDefault="00A0702C">
      <w:pPr>
        <w:pStyle w:val="effectus"/>
      </w:pPr>
      <w:r>
        <w:rPr>
          <w:b/>
          <w:iCs/>
        </w:rPr>
        <w:t>Perforans</w:t>
      </w:r>
      <w:r>
        <w:rPr>
          <w:iCs/>
        </w:rPr>
        <w:tab/>
      </w:r>
      <w:r>
        <w:t>perforant</w:t>
      </w:r>
    </w:p>
    <w:p w14:paraId="31A18D34" w14:textId="77777777" w:rsidR="00067E2E" w:rsidRDefault="00A0702C">
      <w:pPr>
        <w:pStyle w:val="effectus"/>
      </w:pPr>
      <w:r>
        <w:rPr>
          <w:b/>
          <w:iCs/>
        </w:rPr>
        <w:t>Perforatio</w:t>
      </w:r>
      <w:r>
        <w:rPr>
          <w:iCs/>
        </w:rPr>
        <w:tab/>
      </w:r>
      <w:r>
        <w:t>perforation</w:t>
      </w:r>
    </w:p>
    <w:p w14:paraId="1DB2DE55" w14:textId="77777777" w:rsidR="00067E2E" w:rsidRDefault="00A0702C">
      <w:pPr>
        <w:pStyle w:val="effectus"/>
      </w:pPr>
      <w:r>
        <w:rPr>
          <w:b/>
          <w:iCs/>
        </w:rPr>
        <w:t>Perforatus</w:t>
      </w:r>
      <w:r>
        <w:rPr>
          <w:iCs/>
        </w:rPr>
        <w:tab/>
      </w:r>
      <w:r>
        <w:t>perforé</w:t>
      </w:r>
    </w:p>
    <w:p w14:paraId="72081F91" w14:textId="77777777" w:rsidR="00067E2E" w:rsidRDefault="00A0702C">
      <w:pPr>
        <w:pStyle w:val="effectus"/>
      </w:pPr>
      <w:r>
        <w:rPr>
          <w:b/>
          <w:iCs/>
        </w:rPr>
        <w:t>Perianthium</w:t>
      </w:r>
      <w:r>
        <w:rPr>
          <w:iCs/>
        </w:rPr>
        <w:tab/>
      </w:r>
      <w:r>
        <w:t>périanthe</w:t>
      </w:r>
    </w:p>
    <w:p w14:paraId="3CB002D3" w14:textId="77777777" w:rsidR="00067E2E" w:rsidRDefault="00A0702C">
      <w:pPr>
        <w:pStyle w:val="effectus"/>
      </w:pPr>
      <w:r>
        <w:rPr>
          <w:b/>
          <w:iCs/>
        </w:rPr>
        <w:t>Periblepsis</w:t>
      </w:r>
      <w:r>
        <w:rPr>
          <w:iCs/>
        </w:rPr>
        <w:tab/>
      </w:r>
      <w:r>
        <w:t>périblepsie</w:t>
      </w:r>
    </w:p>
    <w:p w14:paraId="476929F3" w14:textId="77777777" w:rsidR="00067E2E" w:rsidRDefault="00A0702C">
      <w:pPr>
        <w:pStyle w:val="effectus"/>
      </w:pPr>
      <w:r>
        <w:rPr>
          <w:b/>
          <w:iCs/>
        </w:rPr>
        <w:t>Peribole</w:t>
      </w:r>
      <w:r>
        <w:rPr>
          <w:iCs/>
        </w:rPr>
        <w:tab/>
      </w:r>
      <w:r>
        <w:t>péribole</w:t>
      </w:r>
    </w:p>
    <w:p w14:paraId="287B2C31" w14:textId="77777777" w:rsidR="00067E2E" w:rsidRDefault="00A0702C">
      <w:pPr>
        <w:pStyle w:val="effectus"/>
      </w:pPr>
      <w:r>
        <w:rPr>
          <w:b/>
          <w:iCs/>
        </w:rPr>
        <w:t>Pericardinus</w:t>
      </w:r>
      <w:r>
        <w:rPr>
          <w:iCs/>
        </w:rPr>
        <w:tab/>
      </w:r>
      <w:r>
        <w:t>péricardin</w:t>
      </w:r>
    </w:p>
    <w:p w14:paraId="185B1045" w14:textId="77777777" w:rsidR="00067E2E" w:rsidRDefault="00A0702C">
      <w:pPr>
        <w:pStyle w:val="effectus"/>
      </w:pPr>
      <w:r>
        <w:rPr>
          <w:b/>
          <w:iCs/>
        </w:rPr>
        <w:t>Pericarditis</w:t>
      </w:r>
      <w:r>
        <w:rPr>
          <w:iCs/>
        </w:rPr>
        <w:tab/>
      </w:r>
      <w:r>
        <w:t>péricardite</w:t>
      </w:r>
    </w:p>
    <w:p w14:paraId="788BF0F1" w14:textId="77777777" w:rsidR="00067E2E" w:rsidRDefault="00A0702C">
      <w:pPr>
        <w:pStyle w:val="effectus"/>
      </w:pPr>
      <w:r>
        <w:rPr>
          <w:b/>
          <w:iCs/>
        </w:rPr>
        <w:t>Pericardium</w:t>
      </w:r>
      <w:r>
        <w:rPr>
          <w:iCs/>
        </w:rPr>
        <w:tab/>
      </w:r>
      <w:r>
        <w:t>péricarde</w:t>
      </w:r>
    </w:p>
    <w:p w14:paraId="2BA75180" w14:textId="77777777" w:rsidR="00067E2E" w:rsidRDefault="00A0702C">
      <w:pPr>
        <w:pStyle w:val="effectus"/>
      </w:pPr>
      <w:r>
        <w:rPr>
          <w:b/>
          <w:iCs/>
        </w:rPr>
        <w:t>Pericarpium</w:t>
      </w:r>
      <w:r>
        <w:rPr>
          <w:iCs/>
        </w:rPr>
        <w:tab/>
      </w:r>
      <w:r>
        <w:t>péricarpe</w:t>
      </w:r>
    </w:p>
    <w:p w14:paraId="4CEE7065" w14:textId="77777777" w:rsidR="00067E2E" w:rsidRDefault="00A0702C">
      <w:pPr>
        <w:pStyle w:val="effectus"/>
      </w:pPr>
      <w:r>
        <w:rPr>
          <w:b/>
          <w:iCs/>
        </w:rPr>
        <w:t>Perichœtium</w:t>
      </w:r>
      <w:r>
        <w:tab/>
        <w:t>périkèce</w:t>
      </w:r>
    </w:p>
    <w:p w14:paraId="725AA4CF" w14:textId="77777777" w:rsidR="00067E2E" w:rsidRDefault="00A0702C">
      <w:pPr>
        <w:pStyle w:val="effectus"/>
      </w:pPr>
      <w:r>
        <w:rPr>
          <w:b/>
          <w:iCs/>
        </w:rPr>
        <w:t>Perichondrium</w:t>
      </w:r>
      <w:r>
        <w:rPr>
          <w:iCs/>
        </w:rPr>
        <w:tab/>
      </w:r>
      <w:r>
        <w:t>périchondre</w:t>
      </w:r>
    </w:p>
    <w:p w14:paraId="1A719C67" w14:textId="77777777" w:rsidR="00067E2E" w:rsidRDefault="00A0702C">
      <w:pPr>
        <w:pStyle w:val="effectus"/>
      </w:pPr>
      <w:r>
        <w:rPr>
          <w:b/>
          <w:iCs/>
        </w:rPr>
        <w:t>Pericranium</w:t>
      </w:r>
      <w:r>
        <w:rPr>
          <w:b/>
          <w:iCs/>
        </w:rPr>
        <w:tab/>
      </w:r>
      <w:r>
        <w:t>péricrâne</w:t>
      </w:r>
    </w:p>
    <w:p w14:paraId="1389D0FF" w14:textId="77777777" w:rsidR="00067E2E" w:rsidRDefault="00A0702C">
      <w:pPr>
        <w:pStyle w:val="effectus"/>
      </w:pPr>
      <w:r>
        <w:rPr>
          <w:b/>
          <w:iCs/>
        </w:rPr>
        <w:t>Penœresis</w:t>
      </w:r>
      <w:r>
        <w:rPr>
          <w:iCs/>
        </w:rPr>
        <w:tab/>
      </w:r>
      <w:r>
        <w:t>périérèsè</w:t>
      </w:r>
    </w:p>
    <w:p w14:paraId="2923753E" w14:textId="77777777" w:rsidR="00067E2E" w:rsidRDefault="00A0702C">
      <w:pPr>
        <w:pStyle w:val="effectus"/>
      </w:pPr>
      <w:r>
        <w:rPr>
          <w:b/>
          <w:iCs/>
        </w:rPr>
        <w:t>Perigœum</w:t>
      </w:r>
      <w:r>
        <w:rPr>
          <w:iCs/>
        </w:rPr>
        <w:tab/>
      </w:r>
      <w:r>
        <w:t>périgée</w:t>
      </w:r>
    </w:p>
    <w:p w14:paraId="5055A49D" w14:textId="77777777" w:rsidR="00067E2E" w:rsidRDefault="00A0702C">
      <w:pPr>
        <w:pStyle w:val="effectus"/>
      </w:pPr>
      <w:r>
        <w:rPr>
          <w:b/>
          <w:iCs/>
        </w:rPr>
        <w:t>Perigynus</w:t>
      </w:r>
      <w:r>
        <w:rPr>
          <w:iCs/>
        </w:rPr>
        <w:tab/>
      </w:r>
      <w:r>
        <w:t>périgyne</w:t>
      </w:r>
      <w:r>
        <w:tab/>
        <w:t>périgynique</w:t>
      </w:r>
    </w:p>
    <w:p w14:paraId="0098F3C1" w14:textId="77777777" w:rsidR="00067E2E" w:rsidRDefault="00A0702C">
      <w:pPr>
        <w:pStyle w:val="effectus"/>
      </w:pPr>
      <w:r>
        <w:rPr>
          <w:b/>
          <w:iCs/>
        </w:rPr>
        <w:t>Perihelium</w:t>
      </w:r>
      <w:r>
        <w:rPr>
          <w:iCs/>
        </w:rPr>
        <w:tab/>
      </w:r>
      <w:r>
        <w:t>périhélie</w:t>
      </w:r>
    </w:p>
    <w:p w14:paraId="06CBE8FE" w14:textId="77777777" w:rsidR="00067E2E" w:rsidRDefault="00A0702C">
      <w:pPr>
        <w:pStyle w:val="effectus"/>
      </w:pPr>
      <w:r>
        <w:rPr>
          <w:b/>
          <w:iCs/>
        </w:rPr>
        <w:t>Perimetrum</w:t>
      </w:r>
      <w:r>
        <w:rPr>
          <w:iCs/>
        </w:rPr>
        <w:tab/>
      </w:r>
      <w:r>
        <w:t>périmètre</w:t>
      </w:r>
    </w:p>
    <w:p w14:paraId="57B5FC64" w14:textId="77777777" w:rsidR="00067E2E" w:rsidRDefault="00A0702C">
      <w:pPr>
        <w:pStyle w:val="effectus"/>
      </w:pPr>
      <w:r>
        <w:rPr>
          <w:b/>
          <w:iCs/>
        </w:rPr>
        <w:t>Perinœum</w:t>
      </w:r>
      <w:r>
        <w:rPr>
          <w:iCs/>
        </w:rPr>
        <w:tab/>
      </w:r>
      <w:r>
        <w:t>périnee</w:t>
      </w:r>
    </w:p>
    <w:p w14:paraId="7BA05C6F" w14:textId="77777777" w:rsidR="00067E2E" w:rsidRDefault="00A0702C">
      <w:pPr>
        <w:pStyle w:val="effectus"/>
      </w:pPr>
      <w:r>
        <w:rPr>
          <w:b/>
          <w:iCs/>
        </w:rPr>
        <w:t>Periodicus</w:t>
      </w:r>
      <w:r>
        <w:rPr>
          <w:iCs/>
        </w:rPr>
        <w:tab/>
      </w:r>
      <w:r>
        <w:t>périodique</w:t>
      </w:r>
    </w:p>
    <w:p w14:paraId="5206F739" w14:textId="77777777" w:rsidR="00067E2E" w:rsidRDefault="00A0702C">
      <w:pPr>
        <w:pStyle w:val="effectus"/>
      </w:pPr>
      <w:r>
        <w:rPr>
          <w:b/>
          <w:iCs/>
        </w:rPr>
        <w:lastRenderedPageBreak/>
        <w:t>Periodus</w:t>
      </w:r>
      <w:r>
        <w:tab/>
        <w:t>période</w:t>
      </w:r>
    </w:p>
    <w:p w14:paraId="70472AEF" w14:textId="77777777" w:rsidR="00067E2E" w:rsidRDefault="00A0702C">
      <w:pPr>
        <w:pStyle w:val="effectus"/>
      </w:pPr>
      <w:r>
        <w:rPr>
          <w:b/>
          <w:iCs/>
        </w:rPr>
        <w:t>Periœcii</w:t>
      </w:r>
      <w:r>
        <w:rPr>
          <w:iCs/>
        </w:rPr>
        <w:tab/>
      </w:r>
      <w:r>
        <w:t>périœciens</w:t>
      </w:r>
    </w:p>
    <w:p w14:paraId="7546FBDF" w14:textId="77777777" w:rsidR="00067E2E" w:rsidRDefault="00A0702C">
      <w:pPr>
        <w:pStyle w:val="effectus"/>
      </w:pPr>
      <w:r>
        <w:rPr>
          <w:b/>
          <w:iCs/>
        </w:rPr>
        <w:t>Periostosis</w:t>
      </w:r>
      <w:r>
        <w:rPr>
          <w:iCs/>
        </w:rPr>
        <w:tab/>
      </w:r>
      <w:r>
        <w:t>périostose</w:t>
      </w:r>
    </w:p>
    <w:p w14:paraId="3F398D54" w14:textId="77777777" w:rsidR="00067E2E" w:rsidRDefault="00A0702C">
      <w:pPr>
        <w:pStyle w:val="effectus"/>
      </w:pPr>
      <w:r>
        <w:rPr>
          <w:b/>
          <w:iCs/>
        </w:rPr>
        <w:t>Periosteum</w:t>
      </w:r>
      <w:r>
        <w:rPr>
          <w:iCs/>
        </w:rPr>
        <w:tab/>
      </w:r>
      <w:r>
        <w:t>périoste</w:t>
      </w:r>
    </w:p>
    <w:p w14:paraId="1DEF97F9" w14:textId="77777777" w:rsidR="00067E2E" w:rsidRDefault="00A0702C">
      <w:pPr>
        <w:pStyle w:val="effectus"/>
      </w:pPr>
      <w:r>
        <w:rPr>
          <w:b/>
          <w:iCs/>
        </w:rPr>
        <w:t>Peripheria</w:t>
      </w:r>
      <w:r>
        <w:rPr>
          <w:iCs/>
        </w:rPr>
        <w:tab/>
      </w:r>
      <w:r>
        <w:t>périphérie</w:t>
      </w:r>
    </w:p>
    <w:p w14:paraId="0BA5F7BD" w14:textId="77777777" w:rsidR="00067E2E" w:rsidRDefault="00A0702C">
      <w:pPr>
        <w:pStyle w:val="effectus"/>
      </w:pPr>
      <w:r>
        <w:rPr>
          <w:b/>
          <w:iCs/>
        </w:rPr>
        <w:t>Peripneumonia</w:t>
      </w:r>
      <w:r>
        <w:rPr>
          <w:b/>
          <w:iCs/>
        </w:rPr>
        <w:tab/>
      </w:r>
      <w:r>
        <w:t>péripneumonie</w:t>
      </w:r>
    </w:p>
    <w:p w14:paraId="791DBDB0" w14:textId="77777777" w:rsidR="00067E2E" w:rsidRDefault="00A0702C">
      <w:pPr>
        <w:pStyle w:val="effectus"/>
      </w:pPr>
      <w:r>
        <w:rPr>
          <w:b/>
          <w:iCs/>
        </w:rPr>
        <w:t>Periscii</w:t>
      </w:r>
      <w:r>
        <w:rPr>
          <w:iCs/>
        </w:rPr>
        <w:tab/>
      </w:r>
      <w:r>
        <w:t>périsciens</w:t>
      </w:r>
    </w:p>
    <w:p w14:paraId="0502F357" w14:textId="77777777" w:rsidR="00067E2E" w:rsidRDefault="00A0702C">
      <w:pPr>
        <w:pStyle w:val="effectus"/>
      </w:pPr>
      <w:r>
        <w:rPr>
          <w:b/>
          <w:iCs/>
        </w:rPr>
        <w:t>Periscyphismus</w:t>
      </w:r>
      <w:r>
        <w:rPr>
          <w:iCs/>
        </w:rPr>
        <w:tab/>
      </w:r>
      <w:r>
        <w:t>périscyphisme</w:t>
      </w:r>
    </w:p>
    <w:p w14:paraId="5D3E0162" w14:textId="77777777" w:rsidR="00067E2E" w:rsidRDefault="00A0702C">
      <w:pPr>
        <w:pStyle w:val="effectus"/>
      </w:pPr>
      <w:r>
        <w:rPr>
          <w:b/>
          <w:iCs/>
        </w:rPr>
        <w:t>Perisperma</w:t>
      </w:r>
      <w:r>
        <w:rPr>
          <w:iCs/>
        </w:rPr>
        <w:tab/>
      </w:r>
      <w:r>
        <w:t>périsperme</w:t>
      </w:r>
    </w:p>
    <w:p w14:paraId="2EC7EFF5" w14:textId="77777777" w:rsidR="00067E2E" w:rsidRDefault="00A0702C">
      <w:pPr>
        <w:pStyle w:val="effectus"/>
      </w:pPr>
      <w:r>
        <w:rPr>
          <w:b/>
          <w:iCs/>
        </w:rPr>
        <w:t>Peristalticus</w:t>
      </w:r>
      <w:r>
        <w:rPr>
          <w:iCs/>
        </w:rPr>
        <w:tab/>
      </w:r>
      <w:r>
        <w:t>péristaltique</w:t>
      </w:r>
    </w:p>
    <w:p w14:paraId="474D5E4C" w14:textId="77777777" w:rsidR="00067E2E" w:rsidRDefault="00A0702C">
      <w:pPr>
        <w:pStyle w:val="effectus"/>
      </w:pPr>
      <w:r>
        <w:rPr>
          <w:b/>
          <w:iCs/>
        </w:rPr>
        <w:t>Peristaphylinus</w:t>
      </w:r>
      <w:r>
        <w:rPr>
          <w:iCs/>
        </w:rPr>
        <w:tab/>
      </w:r>
      <w:r>
        <w:t>péristaphylin</w:t>
      </w:r>
    </w:p>
    <w:p w14:paraId="7E2770B5" w14:textId="77777777" w:rsidR="00067E2E" w:rsidRDefault="00A0702C">
      <w:pPr>
        <w:pStyle w:val="effectus"/>
      </w:pPr>
      <w:r>
        <w:rPr>
          <w:b/>
          <w:iCs/>
        </w:rPr>
        <w:t>Peristaphylopharyngeus</w:t>
      </w:r>
      <w:r>
        <w:rPr>
          <w:b/>
          <w:iCs/>
        </w:rPr>
        <w:tab/>
      </w:r>
      <w:r>
        <w:t>péristaphylopharyngien</w:t>
      </w:r>
    </w:p>
    <w:p w14:paraId="4A1BCD8F" w14:textId="77777777" w:rsidR="00067E2E" w:rsidRDefault="00A0702C">
      <w:pPr>
        <w:pStyle w:val="effectus"/>
      </w:pPr>
      <w:r>
        <w:rPr>
          <w:b/>
          <w:iCs/>
        </w:rPr>
        <w:t>Peristole</w:t>
      </w:r>
      <w:r>
        <w:rPr>
          <w:iCs/>
        </w:rPr>
        <w:tab/>
      </w:r>
      <w:r>
        <w:t>péristole</w:t>
      </w:r>
    </w:p>
    <w:p w14:paraId="27A9BFE4" w14:textId="77777777" w:rsidR="00067E2E" w:rsidRDefault="00A0702C">
      <w:pPr>
        <w:pStyle w:val="effectus"/>
      </w:pPr>
      <w:r>
        <w:rPr>
          <w:b/>
          <w:iCs/>
        </w:rPr>
        <w:t>Perisystole</w:t>
      </w:r>
      <w:r>
        <w:tab/>
        <w:t>périsystole</w:t>
      </w:r>
    </w:p>
    <w:p w14:paraId="3633589C" w14:textId="77777777" w:rsidR="00067E2E" w:rsidRDefault="00A0702C">
      <w:pPr>
        <w:pStyle w:val="effectus"/>
      </w:pPr>
      <w:r>
        <w:rPr>
          <w:b/>
          <w:iCs/>
        </w:rPr>
        <w:t>Peritexis</w:t>
      </w:r>
      <w:r>
        <w:rPr>
          <w:iCs/>
        </w:rPr>
        <w:tab/>
      </w:r>
      <w:r>
        <w:t>colliquation</w:t>
      </w:r>
    </w:p>
    <w:p w14:paraId="6ADB16C9" w14:textId="77777777" w:rsidR="00067E2E" w:rsidRDefault="00A0702C">
      <w:pPr>
        <w:pStyle w:val="effectus"/>
      </w:pPr>
      <w:r>
        <w:rPr>
          <w:b/>
          <w:iCs/>
        </w:rPr>
        <w:t>Peritonitis</w:t>
      </w:r>
      <w:r>
        <w:rPr>
          <w:iCs/>
        </w:rPr>
        <w:tab/>
      </w:r>
      <w:r>
        <w:t>péritonite</w:t>
      </w:r>
    </w:p>
    <w:p w14:paraId="72060D1C" w14:textId="77777777" w:rsidR="00067E2E" w:rsidRDefault="00A0702C">
      <w:pPr>
        <w:pStyle w:val="effectus"/>
      </w:pPr>
      <w:r>
        <w:rPr>
          <w:b/>
          <w:iCs/>
        </w:rPr>
        <w:t>Peritonœum</w:t>
      </w:r>
      <w:r>
        <w:rPr>
          <w:iCs/>
        </w:rPr>
        <w:tab/>
      </w:r>
      <w:r>
        <w:t>péritoine</w:t>
      </w:r>
    </w:p>
    <w:p w14:paraId="6D31E12E" w14:textId="77777777" w:rsidR="00067E2E" w:rsidRDefault="00A0702C">
      <w:pPr>
        <w:pStyle w:val="effectus"/>
      </w:pPr>
      <w:r>
        <w:rPr>
          <w:b/>
          <w:iCs/>
        </w:rPr>
        <w:t>Peritrochium</w:t>
      </w:r>
      <w:r>
        <w:rPr>
          <w:iCs/>
        </w:rPr>
        <w:tab/>
      </w:r>
      <w:r>
        <w:t>péritrochon</w:t>
      </w:r>
    </w:p>
    <w:p w14:paraId="2D98A536" w14:textId="77777777" w:rsidR="00067E2E" w:rsidRDefault="00A0702C">
      <w:pPr>
        <w:pStyle w:val="effectus"/>
      </w:pPr>
      <w:r>
        <w:rPr>
          <w:b/>
          <w:iCs/>
        </w:rPr>
        <w:t>Perkinismus</w:t>
      </w:r>
      <w:r>
        <w:rPr>
          <w:iCs/>
        </w:rPr>
        <w:tab/>
      </w:r>
      <w:r>
        <w:t>perkinisme</w:t>
      </w:r>
    </w:p>
    <w:p w14:paraId="5406DA10" w14:textId="77777777" w:rsidR="00067E2E" w:rsidRDefault="00A0702C">
      <w:pPr>
        <w:pStyle w:val="effectus"/>
      </w:pPr>
      <w:r>
        <w:rPr>
          <w:b/>
          <w:iCs/>
        </w:rPr>
        <w:t>Perluce</w:t>
      </w:r>
      <w:r>
        <w:rPr>
          <w:b/>
          <w:iCs/>
        </w:rPr>
        <w:t>ns</w:t>
      </w:r>
      <w:r>
        <w:rPr>
          <w:iCs/>
        </w:rPr>
        <w:tab/>
      </w:r>
      <w:r>
        <w:t>diaphane</w:t>
      </w:r>
    </w:p>
    <w:p w14:paraId="25E882AA" w14:textId="77777777" w:rsidR="00067E2E" w:rsidRDefault="00A0702C">
      <w:pPr>
        <w:pStyle w:val="effectus"/>
      </w:pPr>
      <w:r>
        <w:rPr>
          <w:b/>
          <w:iCs/>
        </w:rPr>
        <w:t>Perlucidus</w:t>
      </w:r>
      <w:r>
        <w:rPr>
          <w:iCs/>
        </w:rPr>
        <w:tab/>
      </w:r>
      <w:r>
        <w:t>diaphané</w:t>
      </w:r>
      <w:r>
        <w:tab/>
        <w:t>transparent</w:t>
      </w:r>
    </w:p>
    <w:p w14:paraId="63E967FB" w14:textId="77777777" w:rsidR="00067E2E" w:rsidRDefault="00A0702C">
      <w:pPr>
        <w:pStyle w:val="effectus"/>
      </w:pPr>
      <w:r>
        <w:rPr>
          <w:b/>
          <w:iCs/>
        </w:rPr>
        <w:t>Permeabilitas</w:t>
      </w:r>
      <w:r>
        <w:rPr>
          <w:iCs/>
        </w:rPr>
        <w:tab/>
      </w:r>
      <w:r>
        <w:t>permeabilité</w:t>
      </w:r>
    </w:p>
    <w:p w14:paraId="0C46F92E" w14:textId="77777777" w:rsidR="00067E2E" w:rsidRDefault="00A0702C">
      <w:pPr>
        <w:pStyle w:val="effectus"/>
      </w:pPr>
      <w:r>
        <w:rPr>
          <w:b/>
          <w:iCs/>
        </w:rPr>
        <w:t>Pernio</w:t>
      </w:r>
      <w:r>
        <w:tab/>
        <w:t>engelure</w:t>
      </w:r>
    </w:p>
    <w:p w14:paraId="19D209E4" w14:textId="77777777" w:rsidR="00067E2E" w:rsidRDefault="00A0702C">
      <w:pPr>
        <w:pStyle w:val="effectus"/>
      </w:pPr>
      <w:r>
        <w:rPr>
          <w:b/>
          <w:iCs/>
        </w:rPr>
        <w:t>Peroneus</w:t>
      </w:r>
      <w:r>
        <w:rPr>
          <w:iCs/>
        </w:rPr>
        <w:tab/>
      </w:r>
      <w:r>
        <w:t>péronier</w:t>
      </w:r>
    </w:p>
    <w:p w14:paraId="29D241CD" w14:textId="77777777" w:rsidR="00067E2E" w:rsidRDefault="00A0702C">
      <w:pPr>
        <w:pStyle w:val="effectus"/>
      </w:pPr>
      <w:r>
        <w:rPr>
          <w:b/>
          <w:iCs/>
        </w:rPr>
        <w:t>Perone</w:t>
      </w:r>
      <w:r>
        <w:rPr>
          <w:b/>
          <w:iCs/>
        </w:rPr>
        <w:tab/>
      </w:r>
      <w:r>
        <w:t>perone</w:t>
      </w:r>
    </w:p>
    <w:p w14:paraId="02332460" w14:textId="77777777" w:rsidR="00067E2E" w:rsidRDefault="00A0702C">
      <w:pPr>
        <w:pStyle w:val="effectus"/>
      </w:pPr>
      <w:r>
        <w:rPr>
          <w:b/>
          <w:iCs/>
        </w:rPr>
        <w:t>Perpendicularis</w:t>
      </w:r>
      <w:r>
        <w:rPr>
          <w:iCs/>
        </w:rPr>
        <w:tab/>
      </w:r>
      <w:r>
        <w:t>perpendiculaire</w:t>
      </w:r>
    </w:p>
    <w:p w14:paraId="7F07349D" w14:textId="77777777" w:rsidR="00067E2E" w:rsidRDefault="00A0702C">
      <w:pPr>
        <w:pStyle w:val="effectus"/>
      </w:pPr>
      <w:r>
        <w:rPr>
          <w:b/>
          <w:iCs/>
        </w:rPr>
        <w:t>Perpendiculum</w:t>
      </w:r>
      <w:r>
        <w:rPr>
          <w:iCs/>
        </w:rPr>
        <w:tab/>
      </w:r>
      <w:r>
        <w:t>perpendicule</w:t>
      </w:r>
    </w:p>
    <w:p w14:paraId="527A5EA7" w14:textId="77777777" w:rsidR="00067E2E" w:rsidRDefault="00A0702C">
      <w:pPr>
        <w:pStyle w:val="effectus"/>
      </w:pPr>
      <w:r>
        <w:rPr>
          <w:b/>
          <w:iCs/>
        </w:rPr>
        <w:t>Perpetuatio</w:t>
      </w:r>
      <w:r>
        <w:rPr>
          <w:iCs/>
        </w:rPr>
        <w:tab/>
      </w:r>
      <w:r>
        <w:t>perpétuation</w:t>
      </w:r>
    </w:p>
    <w:p w14:paraId="3B8E0190" w14:textId="77777777" w:rsidR="00067E2E" w:rsidRDefault="00A0702C">
      <w:pPr>
        <w:pStyle w:val="effectus"/>
      </w:pPr>
      <w:r>
        <w:rPr>
          <w:b/>
          <w:iCs/>
        </w:rPr>
        <w:t>Personatus</w:t>
      </w:r>
      <w:r>
        <w:rPr>
          <w:iCs/>
        </w:rPr>
        <w:tab/>
      </w:r>
      <w:r>
        <w:t>personné</w:t>
      </w:r>
    </w:p>
    <w:p w14:paraId="51DEC36F" w14:textId="77777777" w:rsidR="00067E2E" w:rsidRDefault="00A0702C">
      <w:pPr>
        <w:pStyle w:val="effectus"/>
      </w:pPr>
      <w:r>
        <w:rPr>
          <w:b/>
          <w:iCs/>
        </w:rPr>
        <w:t>Persistens</w:t>
      </w:r>
      <w:r>
        <w:tab/>
        <w:t>persistant</w:t>
      </w:r>
    </w:p>
    <w:p w14:paraId="69FC5628" w14:textId="77777777" w:rsidR="00067E2E" w:rsidRDefault="00A0702C">
      <w:pPr>
        <w:pStyle w:val="effectus"/>
      </w:pPr>
      <w:r>
        <w:rPr>
          <w:b/>
          <w:iCs/>
        </w:rPr>
        <w:t>Perspiratio</w:t>
      </w:r>
      <w:r>
        <w:rPr>
          <w:iCs/>
        </w:rPr>
        <w:tab/>
      </w:r>
      <w:r>
        <w:t>perspiration</w:t>
      </w:r>
    </w:p>
    <w:p w14:paraId="10823EC3" w14:textId="77777777" w:rsidR="00067E2E" w:rsidRDefault="00A0702C">
      <w:pPr>
        <w:pStyle w:val="effectus"/>
      </w:pPr>
      <w:r>
        <w:rPr>
          <w:b/>
          <w:iCs/>
        </w:rPr>
        <w:t>Persudatio</w:t>
      </w:r>
      <w:r>
        <w:rPr>
          <w:iCs/>
        </w:rPr>
        <w:tab/>
      </w:r>
      <w:r>
        <w:t>diapédèse</w:t>
      </w:r>
    </w:p>
    <w:p w14:paraId="6FAE6679" w14:textId="77777777" w:rsidR="00067E2E" w:rsidRDefault="00A0702C">
      <w:pPr>
        <w:pStyle w:val="effectus"/>
      </w:pPr>
      <w:r>
        <w:rPr>
          <w:b/>
          <w:iCs/>
        </w:rPr>
        <w:t>Pertrahere</w:t>
      </w:r>
      <w:r>
        <w:tab/>
        <w:t>attirer</w:t>
      </w:r>
    </w:p>
    <w:p w14:paraId="109E3389" w14:textId="77777777" w:rsidR="00067E2E" w:rsidRDefault="00A0702C">
      <w:pPr>
        <w:pStyle w:val="effectus"/>
      </w:pPr>
      <w:r>
        <w:rPr>
          <w:b/>
          <w:iCs/>
        </w:rPr>
        <w:t>Perturbatio</w:t>
      </w:r>
      <w:r>
        <w:rPr>
          <w:iCs/>
        </w:rPr>
        <w:tab/>
        <w:t>perturbation</w:t>
      </w:r>
    </w:p>
    <w:p w14:paraId="202BC0C0" w14:textId="77777777" w:rsidR="00067E2E" w:rsidRDefault="00A0702C">
      <w:pPr>
        <w:pStyle w:val="effectus"/>
      </w:pPr>
      <w:r>
        <w:rPr>
          <w:b/>
          <w:iCs/>
        </w:rPr>
        <w:t>Pertussis</w:t>
      </w:r>
      <w:r>
        <w:rPr>
          <w:iCs/>
        </w:rPr>
        <w:tab/>
      </w:r>
      <w:r>
        <w:t>coqueluche</w:t>
      </w:r>
    </w:p>
    <w:p w14:paraId="498E3F25" w14:textId="77777777" w:rsidR="00067E2E" w:rsidRDefault="00A0702C">
      <w:pPr>
        <w:pStyle w:val="effectus"/>
      </w:pPr>
      <w:r>
        <w:rPr>
          <w:b/>
          <w:iCs/>
        </w:rPr>
        <w:t>Pertusus</w:t>
      </w:r>
      <w:r>
        <w:rPr>
          <w:iCs/>
        </w:rPr>
        <w:tab/>
      </w:r>
      <w:r>
        <w:t>pertus</w:t>
      </w:r>
      <w:r>
        <w:tab/>
        <w:t>se</w:t>
      </w:r>
    </w:p>
    <w:p w14:paraId="71194D86" w14:textId="77777777" w:rsidR="00067E2E" w:rsidRDefault="00A0702C">
      <w:pPr>
        <w:pStyle w:val="effectus"/>
      </w:pPr>
      <w:r>
        <w:rPr>
          <w:b/>
          <w:iCs/>
        </w:rPr>
        <w:t>Pervigilium</w:t>
      </w:r>
      <w:r>
        <w:rPr>
          <w:iCs/>
        </w:rPr>
        <w:tab/>
      </w:r>
      <w:r>
        <w:t>insomnie</w:t>
      </w:r>
    </w:p>
    <w:p w14:paraId="72BFFAC6" w14:textId="77777777" w:rsidR="00067E2E" w:rsidRDefault="00A0702C">
      <w:pPr>
        <w:pStyle w:val="effectus"/>
      </w:pPr>
      <w:r>
        <w:rPr>
          <w:b/>
          <w:iCs/>
        </w:rPr>
        <w:t>Pes</w:t>
      </w:r>
      <w:r>
        <w:rPr>
          <w:iCs/>
        </w:rPr>
        <w:tab/>
      </w:r>
      <w:r>
        <w:t>pied</w:t>
      </w:r>
    </w:p>
    <w:p w14:paraId="4A0469C0" w14:textId="77777777" w:rsidR="00067E2E" w:rsidRDefault="00A0702C">
      <w:pPr>
        <w:pStyle w:val="effectus"/>
      </w:pPr>
      <w:r>
        <w:rPr>
          <w:b/>
          <w:iCs/>
        </w:rPr>
        <w:t>Pessarium</w:t>
      </w:r>
      <w:r>
        <w:rPr>
          <w:iCs/>
        </w:rPr>
        <w:tab/>
      </w:r>
      <w:r>
        <w:t>pessaire</w:t>
      </w:r>
    </w:p>
    <w:p w14:paraId="2659D347" w14:textId="77777777" w:rsidR="00067E2E" w:rsidRDefault="00A0702C">
      <w:pPr>
        <w:pStyle w:val="effectus"/>
      </w:pPr>
      <w:r>
        <w:rPr>
          <w:b/>
          <w:iCs/>
        </w:rPr>
        <w:t>Pestilentialis</w:t>
      </w:r>
      <w:r>
        <w:rPr>
          <w:iCs/>
        </w:rPr>
        <w:tab/>
      </w:r>
      <w:r>
        <w:t>pestilentiel</w:t>
      </w:r>
    </w:p>
    <w:p w14:paraId="5F0B0D2E" w14:textId="77777777" w:rsidR="00067E2E" w:rsidRDefault="00A0702C">
      <w:pPr>
        <w:pStyle w:val="effectus"/>
      </w:pPr>
      <w:r>
        <w:rPr>
          <w:b/>
          <w:iCs/>
        </w:rPr>
        <w:t>Pestis</w:t>
      </w:r>
      <w:r>
        <w:rPr>
          <w:iCs/>
        </w:rPr>
        <w:tab/>
      </w:r>
      <w:r>
        <w:t>peste</w:t>
      </w:r>
    </w:p>
    <w:p w14:paraId="46057501" w14:textId="77777777" w:rsidR="00067E2E" w:rsidRDefault="00A0702C">
      <w:pPr>
        <w:pStyle w:val="effectus"/>
      </w:pPr>
      <w:r>
        <w:rPr>
          <w:b/>
          <w:iCs/>
        </w:rPr>
        <w:t>Petalodes</w:t>
      </w:r>
      <w:r>
        <w:rPr>
          <w:iCs/>
        </w:rPr>
        <w:tab/>
      </w:r>
      <w:r>
        <w:t>pétalode</w:t>
      </w:r>
    </w:p>
    <w:p w14:paraId="5A66724A" w14:textId="77777777" w:rsidR="00067E2E" w:rsidRDefault="00A0702C">
      <w:pPr>
        <w:pStyle w:val="effectus"/>
      </w:pPr>
      <w:r>
        <w:rPr>
          <w:b/>
          <w:iCs/>
        </w:rPr>
        <w:t>Petalum</w:t>
      </w:r>
      <w:r>
        <w:rPr>
          <w:iCs/>
        </w:rPr>
        <w:tab/>
      </w:r>
      <w:r>
        <w:t>pétale</w:t>
      </w:r>
      <w:r>
        <w:tab/>
        <w:t>feuille</w:t>
      </w:r>
    </w:p>
    <w:p w14:paraId="273B734D" w14:textId="77777777" w:rsidR="00067E2E" w:rsidRDefault="00A0702C">
      <w:pPr>
        <w:pStyle w:val="effectus"/>
      </w:pPr>
      <w:r>
        <w:rPr>
          <w:b/>
          <w:iCs/>
        </w:rPr>
        <w:t>Petechiœ</w:t>
      </w:r>
      <w:r>
        <w:tab/>
        <w:t>pétéchies</w:t>
      </w:r>
    </w:p>
    <w:p w14:paraId="2EC31276" w14:textId="77777777" w:rsidR="00067E2E" w:rsidRDefault="00A0702C">
      <w:pPr>
        <w:pStyle w:val="effectus"/>
      </w:pPr>
      <w:r>
        <w:rPr>
          <w:b/>
          <w:iCs/>
        </w:rPr>
        <w:t>Petechialis</w:t>
      </w:r>
      <w:r>
        <w:rPr>
          <w:iCs/>
        </w:rPr>
        <w:tab/>
      </w:r>
      <w:r>
        <w:t>pétechial</w:t>
      </w:r>
    </w:p>
    <w:p w14:paraId="0CA80945" w14:textId="77777777" w:rsidR="00067E2E" w:rsidRDefault="00A0702C">
      <w:pPr>
        <w:pStyle w:val="effectus"/>
      </w:pPr>
      <w:r>
        <w:rPr>
          <w:b/>
          <w:iCs/>
        </w:rPr>
        <w:t>Petiolus</w:t>
      </w:r>
      <w:r>
        <w:rPr>
          <w:iCs/>
        </w:rPr>
        <w:tab/>
      </w:r>
      <w:r>
        <w:t>pétiole</w:t>
      </w:r>
    </w:p>
    <w:p w14:paraId="25784BB9" w14:textId="77777777" w:rsidR="00067E2E" w:rsidRDefault="00A0702C">
      <w:pPr>
        <w:pStyle w:val="effectus"/>
      </w:pPr>
      <w:r>
        <w:rPr>
          <w:b/>
          <w:iCs/>
        </w:rPr>
        <w:t>Petrificatio</w:t>
      </w:r>
      <w:r>
        <w:tab/>
        <w:t>pétrification</w:t>
      </w:r>
    </w:p>
    <w:p w14:paraId="12FDBFC4" w14:textId="77777777" w:rsidR="00067E2E" w:rsidRDefault="00A0702C">
      <w:pPr>
        <w:pStyle w:val="effectus"/>
      </w:pPr>
      <w:r>
        <w:rPr>
          <w:b/>
          <w:iCs/>
        </w:rPr>
        <w:t>Petropharyngeus</w:t>
      </w:r>
      <w:r>
        <w:rPr>
          <w:iCs/>
        </w:rPr>
        <w:tab/>
      </w:r>
      <w:r>
        <w:rPr>
          <w:iCs/>
        </w:rPr>
        <w:tab/>
      </w:r>
      <w:r>
        <w:t>pétropharyngien</w:t>
      </w:r>
    </w:p>
    <w:p w14:paraId="2BB28797" w14:textId="77777777" w:rsidR="00067E2E" w:rsidRDefault="00A0702C">
      <w:pPr>
        <w:pStyle w:val="effectus"/>
      </w:pPr>
      <w:r>
        <w:rPr>
          <w:b/>
          <w:iCs/>
        </w:rPr>
        <w:t>Petrosalpingostaphylinus</w:t>
      </w:r>
      <w:r>
        <w:rPr>
          <w:iCs/>
        </w:rPr>
        <w:tab/>
      </w:r>
      <w:r>
        <w:t>pétrosalpingostaphylin</w:t>
      </w:r>
    </w:p>
    <w:p w14:paraId="7B0866F8" w14:textId="77777777" w:rsidR="00067E2E" w:rsidRDefault="00A0702C">
      <w:pPr>
        <w:pStyle w:val="effectus"/>
      </w:pPr>
      <w:r>
        <w:rPr>
          <w:b/>
          <w:iCs/>
        </w:rPr>
        <w:t>Petrosus</w:t>
      </w:r>
      <w:r>
        <w:rPr>
          <w:iCs/>
        </w:rPr>
        <w:tab/>
      </w:r>
      <w:r>
        <w:t>pétreux</w:t>
      </w:r>
    </w:p>
    <w:p w14:paraId="0C63445D" w14:textId="77777777" w:rsidR="00067E2E" w:rsidRDefault="00A0702C">
      <w:pPr>
        <w:pStyle w:val="effectus"/>
      </w:pPr>
      <w:r>
        <w:rPr>
          <w:b/>
          <w:iCs/>
        </w:rPr>
        <w:t>Pexis</w:t>
      </w:r>
      <w:r>
        <w:rPr>
          <w:iCs/>
        </w:rPr>
        <w:tab/>
      </w:r>
      <w:r>
        <w:t>coagulation</w:t>
      </w:r>
    </w:p>
    <w:p w14:paraId="57425875" w14:textId="77777777" w:rsidR="00067E2E" w:rsidRDefault="00A0702C">
      <w:pPr>
        <w:pStyle w:val="effectus"/>
      </w:pPr>
      <w:r>
        <w:rPr>
          <w:b/>
          <w:iCs/>
        </w:rPr>
        <w:t>Phacoides</w:t>
      </w:r>
      <w:r>
        <w:rPr>
          <w:iCs/>
        </w:rPr>
        <w:tab/>
      </w:r>
      <w:r>
        <w:t>phacoïde</w:t>
      </w:r>
    </w:p>
    <w:p w14:paraId="274874F2" w14:textId="77777777" w:rsidR="00067E2E" w:rsidRDefault="00A0702C">
      <w:pPr>
        <w:pStyle w:val="effectus"/>
      </w:pPr>
      <w:r>
        <w:rPr>
          <w:b/>
          <w:iCs/>
        </w:rPr>
        <w:t>Phœnigmus</w:t>
      </w:r>
      <w:r>
        <w:rPr>
          <w:iCs/>
        </w:rPr>
        <w:tab/>
      </w:r>
      <w:r>
        <w:t>phénigme</w:t>
      </w:r>
    </w:p>
    <w:p w14:paraId="21BB25BB" w14:textId="77777777" w:rsidR="00067E2E" w:rsidRDefault="00A0702C">
      <w:pPr>
        <w:pStyle w:val="effectus"/>
      </w:pPr>
      <w:r>
        <w:rPr>
          <w:b/>
          <w:iCs/>
        </w:rPr>
        <w:t>Phœnomenum</w:t>
      </w:r>
      <w:r>
        <w:rPr>
          <w:iCs/>
        </w:rPr>
        <w:tab/>
      </w:r>
      <w:r>
        <w:t>phénomène</w:t>
      </w:r>
    </w:p>
    <w:p w14:paraId="23A34B28" w14:textId="77777777" w:rsidR="00067E2E" w:rsidRDefault="00A0702C">
      <w:pPr>
        <w:pStyle w:val="effectus"/>
      </w:pPr>
      <w:r>
        <w:rPr>
          <w:b/>
          <w:iCs/>
        </w:rPr>
        <w:t>Phagedenicus</w:t>
      </w:r>
      <w:r>
        <w:rPr>
          <w:iCs/>
        </w:rPr>
        <w:tab/>
      </w:r>
      <w:r>
        <w:t>phagédénique</w:t>
      </w:r>
    </w:p>
    <w:p w14:paraId="4A86F74D" w14:textId="77777777" w:rsidR="00067E2E" w:rsidRDefault="00A0702C">
      <w:pPr>
        <w:pStyle w:val="effectus"/>
      </w:pPr>
      <w:r>
        <w:rPr>
          <w:b/>
          <w:iCs/>
        </w:rPr>
        <w:t>Phalanx</w:t>
      </w:r>
      <w:r>
        <w:rPr>
          <w:iCs/>
        </w:rPr>
        <w:tab/>
      </w:r>
      <w:r>
        <w:t>phalange</w:t>
      </w:r>
    </w:p>
    <w:p w14:paraId="36CA2089" w14:textId="77777777" w:rsidR="00067E2E" w:rsidRDefault="00A0702C">
      <w:pPr>
        <w:pStyle w:val="effectus"/>
      </w:pPr>
      <w:r>
        <w:rPr>
          <w:b/>
          <w:iCs/>
        </w:rPr>
        <w:t>Pharmaceutica</w:t>
      </w:r>
      <w:r>
        <w:rPr>
          <w:iCs/>
        </w:rPr>
        <w:tab/>
      </w:r>
      <w:r>
        <w:t>pharmaceutique</w:t>
      </w:r>
    </w:p>
    <w:p w14:paraId="034F0044" w14:textId="77777777" w:rsidR="00067E2E" w:rsidRDefault="00A0702C">
      <w:pPr>
        <w:pStyle w:val="effectus"/>
      </w:pPr>
      <w:r>
        <w:rPr>
          <w:b/>
          <w:iCs/>
        </w:rPr>
        <w:t>Pharmaceuticus</w:t>
      </w:r>
      <w:r>
        <w:rPr>
          <w:iCs/>
        </w:rPr>
        <w:tab/>
      </w:r>
      <w:r>
        <w:t>pharmaceutique</w:t>
      </w:r>
    </w:p>
    <w:p w14:paraId="08C9D1AD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405]</w:t>
      </w:r>
    </w:p>
    <w:p w14:paraId="417D8A54" w14:textId="77777777" w:rsidR="00067E2E" w:rsidRDefault="00A0702C">
      <w:pPr>
        <w:pStyle w:val="effectus"/>
      </w:pPr>
      <w:r>
        <w:rPr>
          <w:b/>
          <w:iCs/>
        </w:rPr>
        <w:t>Pharmacia</w:t>
      </w:r>
      <w:r>
        <w:tab/>
        <w:t>pharmacie</w:t>
      </w:r>
    </w:p>
    <w:p w14:paraId="083096FF" w14:textId="77777777" w:rsidR="00067E2E" w:rsidRDefault="00A0702C">
      <w:pPr>
        <w:pStyle w:val="effectus"/>
      </w:pPr>
      <w:r>
        <w:rPr>
          <w:b/>
          <w:iCs/>
        </w:rPr>
        <w:t>Pharmacopœa</w:t>
      </w:r>
      <w:r>
        <w:rPr>
          <w:iCs/>
        </w:rPr>
        <w:tab/>
      </w:r>
      <w:r>
        <w:t>pharmacopée</w:t>
      </w:r>
    </w:p>
    <w:p w14:paraId="4B1D5AB3" w14:textId="77777777" w:rsidR="00067E2E" w:rsidRDefault="00A0702C">
      <w:pPr>
        <w:pStyle w:val="effectus"/>
      </w:pPr>
      <w:r>
        <w:rPr>
          <w:b/>
          <w:iCs/>
        </w:rPr>
        <w:t>Pharmacopœus</w:t>
      </w:r>
      <w:r>
        <w:rPr>
          <w:iCs/>
        </w:rPr>
        <w:tab/>
      </w:r>
      <w:r>
        <w:t>phamacope</w:t>
      </w:r>
      <w:r>
        <w:tab/>
        <w:t>pharmacien</w:t>
      </w:r>
    </w:p>
    <w:p w14:paraId="402D695B" w14:textId="77777777" w:rsidR="00067E2E" w:rsidRDefault="00A0702C">
      <w:pPr>
        <w:pStyle w:val="effectus"/>
      </w:pPr>
      <w:r>
        <w:rPr>
          <w:b/>
          <w:iCs/>
        </w:rPr>
        <w:t>Pharmacologia</w:t>
      </w:r>
      <w:r>
        <w:rPr>
          <w:iCs/>
        </w:rPr>
        <w:tab/>
      </w:r>
      <w:r>
        <w:t>pharmacologie</w:t>
      </w:r>
    </w:p>
    <w:p w14:paraId="292FAA37" w14:textId="77777777" w:rsidR="00067E2E" w:rsidRDefault="00A0702C">
      <w:pPr>
        <w:pStyle w:val="effectus"/>
      </w:pPr>
      <w:r>
        <w:rPr>
          <w:b/>
          <w:iCs/>
        </w:rPr>
        <w:t>Pharmacopola</w:t>
      </w:r>
      <w:r>
        <w:rPr>
          <w:iCs/>
        </w:rPr>
        <w:tab/>
      </w:r>
      <w:r>
        <w:t>pharmacopole</w:t>
      </w:r>
    </w:p>
    <w:p w14:paraId="24A1D7E0" w14:textId="77777777" w:rsidR="00067E2E" w:rsidRDefault="00A0702C">
      <w:pPr>
        <w:pStyle w:val="effectus"/>
      </w:pPr>
      <w:r>
        <w:rPr>
          <w:b/>
          <w:iCs/>
        </w:rPr>
        <w:t>Pharmacoposia</w:t>
      </w:r>
      <w:r>
        <w:rPr>
          <w:iCs/>
        </w:rPr>
        <w:tab/>
      </w:r>
      <w:r>
        <w:t>pharmacoposie</w:t>
      </w:r>
    </w:p>
    <w:p w14:paraId="6FE36252" w14:textId="77777777" w:rsidR="00067E2E" w:rsidRDefault="00A0702C">
      <w:pPr>
        <w:pStyle w:val="effectus"/>
      </w:pPr>
      <w:r>
        <w:rPr>
          <w:b/>
          <w:iCs/>
        </w:rPr>
        <w:t>Pharmacum</w:t>
      </w:r>
      <w:r>
        <w:rPr>
          <w:iCs/>
        </w:rPr>
        <w:tab/>
      </w:r>
      <w:r>
        <w:t>remède</w:t>
      </w:r>
    </w:p>
    <w:p w14:paraId="013FDB9B" w14:textId="77777777" w:rsidR="00067E2E" w:rsidRDefault="00A0702C">
      <w:pPr>
        <w:pStyle w:val="effectus"/>
      </w:pPr>
      <w:r>
        <w:rPr>
          <w:b/>
          <w:iCs/>
        </w:rPr>
        <w:t>Pharyngeus</w:t>
      </w:r>
      <w:r>
        <w:tab/>
        <w:t>pharyngien</w:t>
      </w:r>
    </w:p>
    <w:p w14:paraId="09D86782" w14:textId="77777777" w:rsidR="00067E2E" w:rsidRDefault="00A0702C">
      <w:pPr>
        <w:pStyle w:val="effectus"/>
      </w:pPr>
      <w:r>
        <w:rPr>
          <w:b/>
          <w:iCs/>
        </w:rPr>
        <w:t>Pharyngographia</w:t>
      </w:r>
      <w:r>
        <w:rPr>
          <w:iCs/>
        </w:rPr>
        <w:tab/>
      </w:r>
      <w:r>
        <w:rPr>
          <w:iCs/>
        </w:rPr>
        <w:tab/>
      </w:r>
      <w:r>
        <w:t>pharyngographie</w:t>
      </w:r>
    </w:p>
    <w:p w14:paraId="4E07A16C" w14:textId="77777777" w:rsidR="00067E2E" w:rsidRDefault="00A0702C">
      <w:pPr>
        <w:pStyle w:val="effectus"/>
      </w:pPr>
      <w:r>
        <w:rPr>
          <w:b/>
          <w:iCs/>
        </w:rPr>
        <w:t>Pharyngologia</w:t>
      </w:r>
      <w:r>
        <w:rPr>
          <w:iCs/>
        </w:rPr>
        <w:tab/>
      </w:r>
      <w:r>
        <w:t>pharyngologie</w:t>
      </w:r>
    </w:p>
    <w:p w14:paraId="15C87E3F" w14:textId="77777777" w:rsidR="00067E2E" w:rsidRDefault="00A0702C">
      <w:pPr>
        <w:pStyle w:val="effectus"/>
      </w:pPr>
      <w:r>
        <w:rPr>
          <w:b/>
          <w:iCs/>
        </w:rPr>
        <w:t>Pharyngopalatinus</w:t>
      </w:r>
      <w:r>
        <w:rPr>
          <w:iCs/>
        </w:rPr>
        <w:tab/>
      </w:r>
      <w:r>
        <w:t>pharyngopalatin</w:t>
      </w:r>
    </w:p>
    <w:p w14:paraId="479FF620" w14:textId="77777777" w:rsidR="00067E2E" w:rsidRDefault="00A0702C">
      <w:pPr>
        <w:pStyle w:val="effectus"/>
      </w:pPr>
      <w:r>
        <w:rPr>
          <w:b/>
          <w:iCs/>
        </w:rPr>
        <w:t>Pharyngostaphylinus</w:t>
      </w:r>
      <w:r>
        <w:tab/>
        <w:t>pharyngostaphylin</w:t>
      </w:r>
    </w:p>
    <w:p w14:paraId="5EB20F27" w14:textId="77777777" w:rsidR="00067E2E" w:rsidRDefault="00A0702C">
      <w:pPr>
        <w:pStyle w:val="effectus"/>
      </w:pPr>
      <w:r>
        <w:rPr>
          <w:b/>
          <w:iCs/>
        </w:rPr>
        <w:t>Pharyngotomia</w:t>
      </w:r>
      <w:r>
        <w:rPr>
          <w:iCs/>
        </w:rPr>
        <w:tab/>
      </w:r>
      <w:r>
        <w:t>pharyngotomie</w:t>
      </w:r>
    </w:p>
    <w:p w14:paraId="6FFC29BA" w14:textId="77777777" w:rsidR="00067E2E" w:rsidRDefault="00A0702C">
      <w:pPr>
        <w:pStyle w:val="effectus"/>
      </w:pPr>
      <w:r>
        <w:rPr>
          <w:b/>
          <w:iCs/>
        </w:rPr>
        <w:t>Pharyngotomus</w:t>
      </w:r>
      <w:r>
        <w:rPr>
          <w:iCs/>
        </w:rPr>
        <w:tab/>
      </w:r>
      <w:r>
        <w:t>pharyngotome</w:t>
      </w:r>
    </w:p>
    <w:p w14:paraId="37D9A740" w14:textId="77777777" w:rsidR="00067E2E" w:rsidRDefault="00A0702C">
      <w:pPr>
        <w:pStyle w:val="effectus"/>
      </w:pPr>
      <w:r>
        <w:rPr>
          <w:b/>
          <w:iCs/>
        </w:rPr>
        <w:t>P</w:t>
      </w:r>
      <w:r>
        <w:rPr>
          <w:b/>
          <w:iCs/>
        </w:rPr>
        <w:t>harynx</w:t>
      </w:r>
      <w:r>
        <w:rPr>
          <w:b/>
          <w:iCs/>
        </w:rPr>
        <w:tab/>
      </w:r>
      <w:r>
        <w:t>pharynx</w:t>
      </w:r>
    </w:p>
    <w:p w14:paraId="33F224A2" w14:textId="77777777" w:rsidR="00067E2E" w:rsidRDefault="00A0702C">
      <w:pPr>
        <w:pStyle w:val="effectus"/>
      </w:pPr>
      <w:r>
        <w:rPr>
          <w:b/>
          <w:iCs/>
        </w:rPr>
        <w:t>Phasis</w:t>
      </w:r>
      <w:r>
        <w:tab/>
        <w:t>phase</w:t>
      </w:r>
    </w:p>
    <w:p w14:paraId="6B742148" w14:textId="77777777" w:rsidR="00067E2E" w:rsidRDefault="00A0702C">
      <w:pPr>
        <w:pStyle w:val="effectus"/>
      </w:pPr>
      <w:r>
        <w:rPr>
          <w:b/>
          <w:iCs/>
        </w:rPr>
        <w:t>Phiala</w:t>
      </w:r>
      <w:r>
        <w:rPr>
          <w:iCs/>
        </w:rPr>
        <w:tab/>
      </w:r>
      <w:r>
        <w:t>matras</w:t>
      </w:r>
    </w:p>
    <w:p w14:paraId="612DBD77" w14:textId="77777777" w:rsidR="00067E2E" w:rsidRDefault="00A0702C">
      <w:pPr>
        <w:pStyle w:val="effectus"/>
      </w:pPr>
      <w:r>
        <w:rPr>
          <w:b/>
          <w:iCs/>
        </w:rPr>
        <w:t>Philanthropia</w:t>
      </w:r>
      <w:r>
        <w:rPr>
          <w:iCs/>
        </w:rPr>
        <w:tab/>
      </w:r>
      <w:r>
        <w:t>philanthropie</w:t>
      </w:r>
    </w:p>
    <w:p w14:paraId="32CA773E" w14:textId="77777777" w:rsidR="00067E2E" w:rsidRDefault="00A0702C">
      <w:pPr>
        <w:pStyle w:val="effectus"/>
      </w:pPr>
      <w:r>
        <w:rPr>
          <w:b/>
          <w:iCs/>
        </w:rPr>
        <w:t>Philanthropius</w:t>
      </w:r>
      <w:r>
        <w:rPr>
          <w:iCs/>
        </w:rPr>
        <w:tab/>
      </w:r>
      <w:r>
        <w:t>philanthrope</w:t>
      </w:r>
    </w:p>
    <w:p w14:paraId="1C4D466A" w14:textId="77777777" w:rsidR="00067E2E" w:rsidRDefault="00A0702C">
      <w:pPr>
        <w:pStyle w:val="effectus"/>
      </w:pPr>
      <w:r>
        <w:rPr>
          <w:b/>
          <w:iCs/>
        </w:rPr>
        <w:t>Philobiosis</w:t>
      </w:r>
      <w:r>
        <w:rPr>
          <w:iCs/>
        </w:rPr>
        <w:tab/>
      </w:r>
      <w:r>
        <w:t>philobiosie</w:t>
      </w:r>
    </w:p>
    <w:p w14:paraId="5B930F85" w14:textId="77777777" w:rsidR="00067E2E" w:rsidRDefault="00A0702C">
      <w:pPr>
        <w:pStyle w:val="effectus"/>
      </w:pPr>
      <w:r>
        <w:rPr>
          <w:b/>
          <w:iCs/>
        </w:rPr>
        <w:t>Philomaticus</w:t>
      </w:r>
      <w:r>
        <w:rPr>
          <w:iCs/>
        </w:rPr>
        <w:tab/>
      </w:r>
      <w:r>
        <w:t>philomatique</w:t>
      </w:r>
    </w:p>
    <w:p w14:paraId="33C7584E" w14:textId="77777777" w:rsidR="00067E2E" w:rsidRDefault="00A0702C">
      <w:pPr>
        <w:pStyle w:val="effectus"/>
      </w:pPr>
      <w:r>
        <w:rPr>
          <w:b/>
          <w:iCs/>
        </w:rPr>
        <w:t>Philosophia</w:t>
      </w:r>
      <w:r>
        <w:rPr>
          <w:iCs/>
        </w:rPr>
        <w:tab/>
      </w:r>
      <w:r>
        <w:t>philosophie</w:t>
      </w:r>
    </w:p>
    <w:p w14:paraId="01936CE6" w14:textId="77777777" w:rsidR="00067E2E" w:rsidRDefault="00A0702C">
      <w:pPr>
        <w:pStyle w:val="effectus"/>
      </w:pPr>
      <w:r>
        <w:rPr>
          <w:b/>
          <w:iCs/>
        </w:rPr>
        <w:t>Philotechnia</w:t>
      </w:r>
      <w:r>
        <w:tab/>
        <w:t>philotechnie</w:t>
      </w:r>
    </w:p>
    <w:p w14:paraId="0FC56EC0" w14:textId="77777777" w:rsidR="00067E2E" w:rsidRDefault="00A0702C">
      <w:pPr>
        <w:pStyle w:val="effectus"/>
      </w:pPr>
      <w:r>
        <w:rPr>
          <w:b/>
          <w:iCs/>
        </w:rPr>
        <w:t>Phimosis</w:t>
      </w:r>
      <w:r>
        <w:rPr>
          <w:b/>
          <w:iCs/>
        </w:rPr>
        <w:tab/>
      </w:r>
      <w:r>
        <w:t>phimosis</w:t>
      </w:r>
    </w:p>
    <w:p w14:paraId="24368243" w14:textId="77777777" w:rsidR="00067E2E" w:rsidRDefault="00A0702C">
      <w:pPr>
        <w:pStyle w:val="effectus"/>
      </w:pPr>
      <w:r>
        <w:rPr>
          <w:b/>
          <w:iCs/>
        </w:rPr>
        <w:t>Phlasis</w:t>
      </w:r>
      <w:r>
        <w:rPr>
          <w:iCs/>
        </w:rPr>
        <w:tab/>
      </w:r>
      <w:r>
        <w:t>fracture</w:t>
      </w:r>
    </w:p>
    <w:p w14:paraId="5A300065" w14:textId="77777777" w:rsidR="00067E2E" w:rsidRDefault="00A0702C">
      <w:pPr>
        <w:pStyle w:val="effectus"/>
      </w:pPr>
      <w:r>
        <w:rPr>
          <w:b/>
          <w:iCs/>
        </w:rPr>
        <w:t>Phlebographia</w:t>
      </w:r>
      <w:r>
        <w:rPr>
          <w:iCs/>
        </w:rPr>
        <w:tab/>
      </w:r>
      <w:r>
        <w:t>phlébographie</w:t>
      </w:r>
    </w:p>
    <w:p w14:paraId="7E8BFFC9" w14:textId="77777777" w:rsidR="00067E2E" w:rsidRDefault="00A0702C">
      <w:pPr>
        <w:pStyle w:val="effectus"/>
      </w:pPr>
      <w:r>
        <w:rPr>
          <w:b/>
          <w:iCs/>
        </w:rPr>
        <w:t>Phlebologia</w:t>
      </w:r>
      <w:r>
        <w:rPr>
          <w:iCs/>
        </w:rPr>
        <w:tab/>
      </w:r>
      <w:r>
        <w:t>phlébologie</w:t>
      </w:r>
    </w:p>
    <w:p w14:paraId="5BE0C97D" w14:textId="77777777" w:rsidR="00067E2E" w:rsidRDefault="00A0702C">
      <w:pPr>
        <w:pStyle w:val="effectus"/>
      </w:pPr>
      <w:r>
        <w:rPr>
          <w:b/>
          <w:iCs/>
        </w:rPr>
        <w:t>Phlebotomia</w:t>
      </w:r>
      <w:r>
        <w:tab/>
        <w:t>phlébotomie</w:t>
      </w:r>
    </w:p>
    <w:p w14:paraId="599EA9D5" w14:textId="77777777" w:rsidR="00067E2E" w:rsidRDefault="00A0702C">
      <w:pPr>
        <w:pStyle w:val="effectus"/>
      </w:pPr>
      <w:r>
        <w:rPr>
          <w:b/>
          <w:iCs/>
        </w:rPr>
        <w:t>Phlebotomum</w:t>
      </w:r>
      <w:r>
        <w:tab/>
        <w:t>lancette</w:t>
      </w:r>
    </w:p>
    <w:p w14:paraId="36E64006" w14:textId="77777777" w:rsidR="00067E2E" w:rsidRDefault="00A0702C">
      <w:pPr>
        <w:pStyle w:val="effectus"/>
      </w:pPr>
      <w:r>
        <w:rPr>
          <w:b/>
          <w:iCs/>
        </w:rPr>
        <w:t>Phlebotomus</w:t>
      </w:r>
      <w:r>
        <w:tab/>
        <w:t>phlebotome</w:t>
      </w:r>
    </w:p>
    <w:p w14:paraId="3A32F262" w14:textId="77777777" w:rsidR="00067E2E" w:rsidRDefault="00A0702C">
      <w:pPr>
        <w:pStyle w:val="effectus"/>
      </w:pPr>
      <w:r>
        <w:rPr>
          <w:b/>
          <w:iCs/>
        </w:rPr>
        <w:t>Phlegma</w:t>
      </w:r>
      <w:r>
        <w:tab/>
        <w:t>flegme</w:t>
      </w:r>
    </w:p>
    <w:p w14:paraId="4F896906" w14:textId="77777777" w:rsidR="00067E2E" w:rsidRDefault="00A0702C">
      <w:pPr>
        <w:pStyle w:val="effectus"/>
      </w:pPr>
      <w:r>
        <w:rPr>
          <w:b/>
          <w:iCs/>
        </w:rPr>
        <w:t>Phlegmagogus</w:t>
      </w:r>
      <w:r>
        <w:tab/>
        <w:t>phlegmagogue</w:t>
      </w:r>
    </w:p>
    <w:p w14:paraId="658EF9B2" w14:textId="77777777" w:rsidR="00067E2E" w:rsidRDefault="00A0702C">
      <w:pPr>
        <w:pStyle w:val="effectus"/>
      </w:pPr>
      <w:r>
        <w:rPr>
          <w:b/>
          <w:iCs/>
        </w:rPr>
        <w:t>Phlegmasia</w:t>
      </w:r>
      <w:r>
        <w:rPr>
          <w:iCs/>
        </w:rPr>
        <w:tab/>
      </w:r>
      <w:r>
        <w:t>phlégmasie</w:t>
      </w:r>
    </w:p>
    <w:p w14:paraId="390E1ECC" w14:textId="77777777" w:rsidR="00067E2E" w:rsidRDefault="00A0702C">
      <w:pPr>
        <w:pStyle w:val="effectus"/>
      </w:pPr>
      <w:r>
        <w:rPr>
          <w:b/>
          <w:iCs/>
        </w:rPr>
        <w:t>Phlegmaticus</w:t>
      </w:r>
      <w:r>
        <w:rPr>
          <w:iCs/>
        </w:rPr>
        <w:tab/>
      </w:r>
      <w:r>
        <w:t>phlegmatique</w:t>
      </w:r>
    </w:p>
    <w:p w14:paraId="6DC0389F" w14:textId="77777777" w:rsidR="00067E2E" w:rsidRDefault="00A0702C">
      <w:pPr>
        <w:pStyle w:val="effectus"/>
      </w:pPr>
      <w:r>
        <w:rPr>
          <w:b/>
          <w:iCs/>
        </w:rPr>
        <w:t>Phlegmatorrhagia</w:t>
      </w:r>
      <w:r>
        <w:rPr>
          <w:iCs/>
        </w:rPr>
        <w:tab/>
      </w:r>
      <w:r>
        <w:t>phlegmatorrhagie</w:t>
      </w:r>
    </w:p>
    <w:p w14:paraId="024914AA" w14:textId="77777777" w:rsidR="00067E2E" w:rsidRDefault="00A0702C">
      <w:pPr>
        <w:pStyle w:val="effectus"/>
      </w:pPr>
      <w:r>
        <w:rPr>
          <w:b/>
          <w:iCs/>
        </w:rPr>
        <w:t>Phlegmone</w:t>
      </w:r>
      <w:r>
        <w:rPr>
          <w:iCs/>
        </w:rPr>
        <w:tab/>
      </w:r>
      <w:r>
        <w:t>phlegmon</w:t>
      </w:r>
      <w:r>
        <w:tab/>
        <w:t>inflamma</w:t>
      </w:r>
      <w:r>
        <w:t>tion</w:t>
      </w:r>
    </w:p>
    <w:p w14:paraId="48AA7C9F" w14:textId="77777777" w:rsidR="00067E2E" w:rsidRDefault="00A0702C">
      <w:pPr>
        <w:pStyle w:val="effectus"/>
      </w:pPr>
      <w:r>
        <w:rPr>
          <w:b/>
          <w:iCs/>
        </w:rPr>
        <w:t>Phlegmonodes</w:t>
      </w:r>
      <w:r>
        <w:rPr>
          <w:iCs/>
        </w:rPr>
        <w:tab/>
      </w:r>
      <w:r>
        <w:t>phlegmoneux</w:t>
      </w:r>
    </w:p>
    <w:p w14:paraId="4F7BC8D0" w14:textId="77777777" w:rsidR="00067E2E" w:rsidRDefault="00A0702C">
      <w:pPr>
        <w:pStyle w:val="effectus"/>
      </w:pPr>
      <w:r>
        <w:rPr>
          <w:b/>
          <w:iCs/>
        </w:rPr>
        <w:t>Phlogisticus</w:t>
      </w:r>
      <w:r>
        <w:tab/>
        <w:t>phlogistique</w:t>
      </w:r>
    </w:p>
    <w:p w14:paraId="5AD3B75E" w14:textId="77777777" w:rsidR="00067E2E" w:rsidRDefault="00A0702C">
      <w:pPr>
        <w:pStyle w:val="effectus"/>
      </w:pPr>
      <w:r>
        <w:rPr>
          <w:b/>
          <w:iCs/>
        </w:rPr>
        <w:t>Phlogosis</w:t>
      </w:r>
      <w:r>
        <w:rPr>
          <w:iCs/>
        </w:rPr>
        <w:tab/>
      </w:r>
      <w:r>
        <w:t>phlogose</w:t>
      </w:r>
    </w:p>
    <w:p w14:paraId="072E68E5" w14:textId="77777777" w:rsidR="00067E2E" w:rsidRDefault="00A0702C">
      <w:pPr>
        <w:pStyle w:val="effectus"/>
      </w:pPr>
      <w:r>
        <w:rPr>
          <w:b/>
          <w:iCs/>
        </w:rPr>
        <w:t>Phlictœnœ</w:t>
      </w:r>
      <w:r>
        <w:rPr>
          <w:iCs/>
        </w:rPr>
        <w:tab/>
      </w:r>
      <w:r>
        <w:t>phlictènes</w:t>
      </w:r>
    </w:p>
    <w:p w14:paraId="1A7AC135" w14:textId="77777777" w:rsidR="00067E2E" w:rsidRDefault="00A0702C">
      <w:pPr>
        <w:pStyle w:val="effectus"/>
      </w:pPr>
      <w:r>
        <w:rPr>
          <w:b/>
          <w:iCs/>
        </w:rPr>
        <w:t>Phocœ</w:t>
      </w:r>
      <w:r>
        <w:tab/>
        <w:t>phoques</w:t>
      </w:r>
    </w:p>
    <w:p w14:paraId="7252C194" w14:textId="77777777" w:rsidR="00067E2E" w:rsidRDefault="00A0702C">
      <w:pPr>
        <w:pStyle w:val="effectus"/>
      </w:pPr>
      <w:r>
        <w:rPr>
          <w:b/>
          <w:iCs/>
        </w:rPr>
        <w:t>Phonascia</w:t>
      </w:r>
      <w:r>
        <w:rPr>
          <w:iCs/>
        </w:rPr>
        <w:tab/>
      </w:r>
      <w:r>
        <w:t>phonascie</w:t>
      </w:r>
    </w:p>
    <w:p w14:paraId="6BD934DD" w14:textId="77777777" w:rsidR="00067E2E" w:rsidRDefault="00A0702C">
      <w:pPr>
        <w:pStyle w:val="effectus"/>
      </w:pPr>
      <w:r>
        <w:rPr>
          <w:b/>
          <w:iCs/>
        </w:rPr>
        <w:t>Phonicus</w:t>
      </w:r>
      <w:r>
        <w:rPr>
          <w:iCs/>
        </w:rPr>
        <w:tab/>
      </w:r>
      <w:r>
        <w:t>phonique</w:t>
      </w:r>
    </w:p>
    <w:p w14:paraId="06CDE3EC" w14:textId="77777777" w:rsidR="00067E2E" w:rsidRDefault="00A0702C">
      <w:pPr>
        <w:pStyle w:val="effectus"/>
      </w:pPr>
      <w:r>
        <w:rPr>
          <w:b/>
          <w:iCs/>
        </w:rPr>
        <w:t>Phonocampticus</w:t>
      </w:r>
      <w:r>
        <w:rPr>
          <w:iCs/>
        </w:rPr>
        <w:tab/>
      </w:r>
      <w:r>
        <w:t>phonocamptique</w:t>
      </w:r>
    </w:p>
    <w:p w14:paraId="23AD7BED" w14:textId="77777777" w:rsidR="00067E2E" w:rsidRDefault="00A0702C">
      <w:pPr>
        <w:pStyle w:val="effectus"/>
      </w:pPr>
      <w:r>
        <w:rPr>
          <w:b/>
          <w:iCs/>
        </w:rPr>
        <w:t>Phoronomia</w:t>
      </w:r>
      <w:r>
        <w:rPr>
          <w:iCs/>
        </w:rPr>
        <w:tab/>
      </w:r>
      <w:r>
        <w:t>phoronomie</w:t>
      </w:r>
    </w:p>
    <w:p w14:paraId="5177E67F" w14:textId="77777777" w:rsidR="00067E2E" w:rsidRDefault="00A0702C">
      <w:pPr>
        <w:pStyle w:val="effectus"/>
      </w:pPr>
      <w:r>
        <w:rPr>
          <w:b/>
          <w:iCs/>
        </w:rPr>
        <w:t>Phosphas</w:t>
      </w:r>
      <w:r>
        <w:rPr>
          <w:iCs/>
        </w:rPr>
        <w:tab/>
      </w:r>
      <w:r>
        <w:t>phosphate</w:t>
      </w:r>
    </w:p>
    <w:p w14:paraId="7FD28733" w14:textId="77777777" w:rsidR="00067E2E" w:rsidRDefault="00A0702C">
      <w:pPr>
        <w:pStyle w:val="effectus"/>
      </w:pPr>
      <w:r>
        <w:rPr>
          <w:b/>
          <w:iCs/>
        </w:rPr>
        <w:t>Phosphis</w:t>
      </w:r>
      <w:r>
        <w:rPr>
          <w:iCs/>
        </w:rPr>
        <w:tab/>
      </w:r>
      <w:r>
        <w:t>phosphite</w:t>
      </w:r>
    </w:p>
    <w:p w14:paraId="4A99B367" w14:textId="77777777" w:rsidR="00067E2E" w:rsidRDefault="00A0702C">
      <w:pPr>
        <w:pStyle w:val="effectus"/>
      </w:pPr>
      <w:r>
        <w:rPr>
          <w:b/>
          <w:iCs/>
        </w:rPr>
        <w:t>Phosphoricus</w:t>
      </w:r>
      <w:r>
        <w:rPr>
          <w:iCs/>
        </w:rPr>
        <w:tab/>
      </w:r>
      <w:r>
        <w:t>phosphorique</w:t>
      </w:r>
    </w:p>
    <w:p w14:paraId="05844446" w14:textId="77777777" w:rsidR="00067E2E" w:rsidRDefault="00A0702C">
      <w:pPr>
        <w:pStyle w:val="effectus"/>
      </w:pPr>
      <w:r>
        <w:rPr>
          <w:b/>
          <w:iCs/>
        </w:rPr>
        <w:t>Phosphorus</w:t>
      </w:r>
      <w:r>
        <w:rPr>
          <w:iCs/>
        </w:rPr>
        <w:tab/>
      </w:r>
      <w:r>
        <w:t>phosphore</w:t>
      </w:r>
    </w:p>
    <w:p w14:paraId="3E3BDA57" w14:textId="77777777" w:rsidR="00067E2E" w:rsidRDefault="00A0702C">
      <w:pPr>
        <w:pStyle w:val="effectus"/>
      </w:pPr>
      <w:r>
        <w:rPr>
          <w:b/>
          <w:iCs/>
        </w:rPr>
        <w:t>Photophorus</w:t>
      </w:r>
      <w:r>
        <w:rPr>
          <w:iCs/>
        </w:rPr>
        <w:tab/>
      </w:r>
      <w:r>
        <w:t>photophore</w:t>
      </w:r>
    </w:p>
    <w:p w14:paraId="19341C31" w14:textId="77777777" w:rsidR="00067E2E" w:rsidRDefault="00A0702C">
      <w:pPr>
        <w:pStyle w:val="effectus"/>
      </w:pPr>
      <w:r>
        <w:rPr>
          <w:b/>
          <w:iCs/>
        </w:rPr>
        <w:t>Phreneticus</w:t>
      </w:r>
      <w:r>
        <w:tab/>
        <w:t>frénétique</w:t>
      </w:r>
    </w:p>
    <w:p w14:paraId="7F2A3C71" w14:textId="77777777" w:rsidR="00067E2E" w:rsidRDefault="00A0702C">
      <w:pPr>
        <w:pStyle w:val="effectus"/>
      </w:pPr>
      <w:r>
        <w:rPr>
          <w:b/>
          <w:iCs/>
        </w:rPr>
        <w:t>Phrenicus</w:t>
      </w:r>
      <w:r>
        <w:rPr>
          <w:iCs/>
        </w:rPr>
        <w:tab/>
      </w:r>
      <w:r>
        <w:t>phrénique</w:t>
      </w:r>
    </w:p>
    <w:p w14:paraId="125DC78B" w14:textId="77777777" w:rsidR="00067E2E" w:rsidRDefault="00A0702C">
      <w:pPr>
        <w:pStyle w:val="effectus"/>
      </w:pPr>
      <w:r>
        <w:rPr>
          <w:b/>
          <w:iCs/>
        </w:rPr>
        <w:t>Phrenitis</w:t>
      </w:r>
      <w:r>
        <w:tab/>
        <w:t>frénésie</w:t>
      </w:r>
    </w:p>
    <w:p w14:paraId="32BCE927" w14:textId="77777777" w:rsidR="00067E2E" w:rsidRDefault="00A0702C">
      <w:pPr>
        <w:pStyle w:val="effectus"/>
      </w:pPr>
      <w:r>
        <w:rPr>
          <w:b/>
          <w:iCs/>
        </w:rPr>
        <w:t>Phthiriasis</w:t>
      </w:r>
      <w:r>
        <w:rPr>
          <w:b/>
          <w:iCs/>
        </w:rPr>
        <w:tab/>
      </w:r>
      <w:r>
        <w:t>phtiriasis</w:t>
      </w:r>
    </w:p>
    <w:p w14:paraId="144945DA" w14:textId="77777777" w:rsidR="00067E2E" w:rsidRDefault="00A0702C">
      <w:pPr>
        <w:pStyle w:val="effectus"/>
      </w:pPr>
      <w:r>
        <w:rPr>
          <w:b/>
          <w:iCs/>
        </w:rPr>
        <w:t>Phthirophagus</w:t>
      </w:r>
      <w:r>
        <w:rPr>
          <w:iCs/>
        </w:rPr>
        <w:tab/>
      </w:r>
      <w:r>
        <w:t>phthirophage</w:t>
      </w:r>
    </w:p>
    <w:p w14:paraId="5A097703" w14:textId="77777777" w:rsidR="00067E2E" w:rsidRDefault="00A0702C">
      <w:pPr>
        <w:pStyle w:val="effectus"/>
      </w:pPr>
      <w:r>
        <w:rPr>
          <w:b/>
          <w:iCs/>
        </w:rPr>
        <w:t>Phthisicus</w:t>
      </w:r>
      <w:r>
        <w:rPr>
          <w:iCs/>
        </w:rPr>
        <w:tab/>
      </w:r>
      <w:r>
        <w:t>phthisique</w:t>
      </w:r>
    </w:p>
    <w:p w14:paraId="38279E7C" w14:textId="77777777" w:rsidR="00067E2E" w:rsidRDefault="00A0702C">
      <w:pPr>
        <w:pStyle w:val="effectus"/>
      </w:pPr>
      <w:r>
        <w:rPr>
          <w:b/>
          <w:iCs/>
        </w:rPr>
        <w:t>Phthisis</w:t>
      </w:r>
      <w:r>
        <w:rPr>
          <w:iCs/>
        </w:rPr>
        <w:tab/>
      </w:r>
      <w:r>
        <w:t>phthisie</w:t>
      </w:r>
    </w:p>
    <w:p w14:paraId="62F7C034" w14:textId="77777777" w:rsidR="00067E2E" w:rsidRDefault="00A0702C">
      <w:pPr>
        <w:pStyle w:val="effectus"/>
      </w:pPr>
      <w:r>
        <w:rPr>
          <w:b/>
          <w:iCs/>
        </w:rPr>
        <w:lastRenderedPageBreak/>
        <w:t>Phylacterium</w:t>
      </w:r>
      <w:r>
        <w:rPr>
          <w:iCs/>
        </w:rPr>
        <w:tab/>
      </w:r>
      <w:r>
        <w:t>amulette</w:t>
      </w:r>
    </w:p>
    <w:p w14:paraId="55957DD4" w14:textId="77777777" w:rsidR="00067E2E" w:rsidRDefault="00A0702C">
      <w:pPr>
        <w:pStyle w:val="effectus"/>
      </w:pPr>
      <w:r>
        <w:rPr>
          <w:b/>
          <w:iCs/>
        </w:rPr>
        <w:t>Physica</w:t>
      </w:r>
      <w:r>
        <w:rPr>
          <w:iCs/>
        </w:rPr>
        <w:tab/>
      </w:r>
      <w:r>
        <w:t>physique</w:t>
      </w:r>
    </w:p>
    <w:p w14:paraId="63092048" w14:textId="77777777" w:rsidR="00067E2E" w:rsidRDefault="00A0702C">
      <w:pPr>
        <w:pStyle w:val="effectus"/>
      </w:pPr>
      <w:r>
        <w:rPr>
          <w:b/>
          <w:iCs/>
        </w:rPr>
        <w:t>Physicus</w:t>
      </w:r>
      <w:r>
        <w:rPr>
          <w:iCs/>
        </w:rPr>
        <w:tab/>
      </w:r>
      <w:r>
        <w:t>physicien</w:t>
      </w:r>
    </w:p>
    <w:p w14:paraId="70284411" w14:textId="77777777" w:rsidR="00067E2E" w:rsidRDefault="00A0702C">
      <w:pPr>
        <w:pStyle w:val="effectus"/>
      </w:pPr>
      <w:r>
        <w:rPr>
          <w:b/>
          <w:iCs/>
        </w:rPr>
        <w:t>Physionomia</w:t>
      </w:r>
      <w:r>
        <w:tab/>
        <w:t>physionomie</w:t>
      </w:r>
    </w:p>
    <w:p w14:paraId="53C83F2E" w14:textId="77777777" w:rsidR="00067E2E" w:rsidRDefault="00A0702C">
      <w:pPr>
        <w:pStyle w:val="effectus"/>
      </w:pPr>
      <w:r>
        <w:rPr>
          <w:b/>
          <w:iCs/>
        </w:rPr>
        <w:t>Phy</w:t>
      </w:r>
      <w:r>
        <w:rPr>
          <w:b/>
          <w:iCs/>
          <w:lang w:eastAsia="en-US" w:bidi="en-US"/>
        </w:rPr>
        <w:t>siographia</w:t>
      </w:r>
      <w:r>
        <w:rPr>
          <w:iCs/>
        </w:rPr>
        <w:tab/>
      </w:r>
      <w:r>
        <w:t>physiographie</w:t>
      </w:r>
    </w:p>
    <w:p w14:paraId="442C9D0E" w14:textId="77777777" w:rsidR="00067E2E" w:rsidRDefault="00A0702C">
      <w:pPr>
        <w:pStyle w:val="effectus"/>
      </w:pPr>
      <w:r>
        <w:rPr>
          <w:b/>
          <w:iCs/>
        </w:rPr>
        <w:t>Physiologia</w:t>
      </w:r>
      <w:r>
        <w:rPr>
          <w:iCs/>
        </w:rPr>
        <w:tab/>
      </w:r>
      <w:r>
        <w:t>physiologie</w:t>
      </w:r>
    </w:p>
    <w:p w14:paraId="7E91F7A7" w14:textId="77777777" w:rsidR="00067E2E" w:rsidRDefault="00A0702C">
      <w:pPr>
        <w:pStyle w:val="effectus"/>
      </w:pPr>
      <w:r>
        <w:rPr>
          <w:b/>
          <w:iCs/>
        </w:rPr>
        <w:t>Physocele</w:t>
      </w:r>
      <w:r>
        <w:tab/>
        <w:t>physocèle</w:t>
      </w:r>
    </w:p>
    <w:p w14:paraId="40D6AC24" w14:textId="77777777" w:rsidR="00067E2E" w:rsidRDefault="00A0702C">
      <w:pPr>
        <w:pStyle w:val="effectus"/>
      </w:pPr>
      <w:r>
        <w:rPr>
          <w:b/>
          <w:iCs/>
        </w:rPr>
        <w:t>Phytalitrum</w:t>
      </w:r>
      <w:r>
        <w:rPr>
          <w:iCs/>
        </w:rPr>
        <w:tab/>
      </w:r>
      <w:r>
        <w:t>phytalitre</w:t>
      </w:r>
    </w:p>
    <w:p w14:paraId="0696BF44" w14:textId="77777777" w:rsidR="00067E2E" w:rsidRDefault="00A0702C">
      <w:pPr>
        <w:pStyle w:val="effectus"/>
      </w:pPr>
      <w:r>
        <w:rPr>
          <w:b/>
          <w:iCs/>
        </w:rPr>
        <w:t>Phytologia</w:t>
      </w:r>
      <w:r>
        <w:tab/>
        <w:t>phytologie</w:t>
      </w:r>
    </w:p>
    <w:p w14:paraId="6034538A" w14:textId="77777777" w:rsidR="00067E2E" w:rsidRDefault="00A0702C">
      <w:pPr>
        <w:pStyle w:val="effectus"/>
      </w:pPr>
      <w:r>
        <w:rPr>
          <w:b/>
          <w:iCs/>
        </w:rPr>
        <w:t>Pia-mater</w:t>
      </w:r>
      <w:r>
        <w:rPr>
          <w:iCs/>
        </w:rPr>
        <w:tab/>
      </w:r>
      <w:r>
        <w:t>pie-mère</w:t>
      </w:r>
    </w:p>
    <w:p w14:paraId="5275CC0B" w14:textId="77777777" w:rsidR="00067E2E" w:rsidRDefault="00A0702C">
      <w:pPr>
        <w:pStyle w:val="effectus"/>
      </w:pPr>
      <w:r>
        <w:rPr>
          <w:b/>
          <w:iCs/>
        </w:rPr>
        <w:t>Pian</w:t>
      </w:r>
      <w:r>
        <w:rPr>
          <w:iCs/>
        </w:rPr>
        <w:tab/>
        <w:t>pian</w:t>
      </w:r>
    </w:p>
    <w:p w14:paraId="0C21A5F4" w14:textId="77777777" w:rsidR="00067E2E" w:rsidRDefault="00A0702C">
      <w:pPr>
        <w:pStyle w:val="effectus"/>
      </w:pPr>
      <w:r>
        <w:rPr>
          <w:b/>
          <w:iCs/>
        </w:rPr>
        <w:t>Pica</w:t>
      </w:r>
      <w:r>
        <w:rPr>
          <w:b/>
          <w:iCs/>
        </w:rPr>
        <w:tab/>
      </w:r>
      <w:r>
        <w:rPr>
          <w:iCs/>
        </w:rPr>
        <w:t>pica</w:t>
      </w:r>
    </w:p>
    <w:p w14:paraId="01E840F6" w14:textId="77777777" w:rsidR="00067E2E" w:rsidRDefault="00A0702C">
      <w:pPr>
        <w:pStyle w:val="effectus"/>
      </w:pPr>
      <w:r>
        <w:rPr>
          <w:b/>
          <w:iCs/>
        </w:rPr>
        <w:t>Picrocholus</w:t>
      </w:r>
      <w:r>
        <w:tab/>
        <w:t>picrochole</w:t>
      </w:r>
    </w:p>
    <w:p w14:paraId="4610BD23" w14:textId="77777777" w:rsidR="00067E2E" w:rsidRDefault="00A0702C">
      <w:pPr>
        <w:pStyle w:val="effectus"/>
      </w:pPr>
      <w:r>
        <w:rPr>
          <w:b/>
          <w:iCs/>
        </w:rPr>
        <w:t>Pigmentarius</w:t>
      </w:r>
      <w:r>
        <w:rPr>
          <w:iCs/>
        </w:rPr>
        <w:tab/>
      </w:r>
      <w:r>
        <w:t>apothicaire</w:t>
      </w:r>
    </w:p>
    <w:p w14:paraId="0B34C229" w14:textId="77777777" w:rsidR="00067E2E" w:rsidRDefault="00A0702C">
      <w:pPr>
        <w:pStyle w:val="effectus"/>
      </w:pPr>
      <w:r>
        <w:rPr>
          <w:b/>
          <w:iCs/>
        </w:rPr>
        <w:t>Pilare malum</w:t>
      </w:r>
      <w:r>
        <w:rPr>
          <w:iCs/>
        </w:rPr>
        <w:tab/>
      </w:r>
      <w:r>
        <w:t>tric</w:t>
      </w:r>
      <w:r>
        <w:t>hiasis</w:t>
      </w:r>
    </w:p>
    <w:p w14:paraId="02094C3B" w14:textId="77777777" w:rsidR="00067E2E" w:rsidRDefault="00A0702C">
      <w:pPr>
        <w:pStyle w:val="effectus"/>
      </w:pPr>
      <w:r>
        <w:rPr>
          <w:b/>
          <w:iCs/>
        </w:rPr>
        <w:t>Pileolus</w:t>
      </w:r>
      <w:r>
        <w:tab/>
        <w:t>coiffe</w:t>
      </w:r>
    </w:p>
    <w:p w14:paraId="39BE22CA" w14:textId="77777777" w:rsidR="00067E2E" w:rsidRDefault="00A0702C">
      <w:pPr>
        <w:pStyle w:val="effectus"/>
      </w:pPr>
      <w:r>
        <w:rPr>
          <w:b/>
          <w:iCs/>
        </w:rPr>
        <w:t>Pilimictio</w:t>
      </w:r>
      <w:r>
        <w:rPr>
          <w:iCs/>
        </w:rPr>
        <w:tab/>
      </w:r>
      <w:r>
        <w:t>trichiasis</w:t>
      </w:r>
    </w:p>
    <w:p w14:paraId="4E49716E" w14:textId="77777777" w:rsidR="00067E2E" w:rsidRDefault="00A0702C">
      <w:pPr>
        <w:pStyle w:val="effectus"/>
      </w:pPr>
      <w:r>
        <w:rPr>
          <w:b/>
          <w:iCs/>
        </w:rPr>
        <w:t>Pilula</w:t>
      </w:r>
      <w:r>
        <w:rPr>
          <w:iCs/>
        </w:rPr>
        <w:tab/>
      </w:r>
      <w:r>
        <w:t>pilule</w:t>
      </w:r>
    </w:p>
    <w:p w14:paraId="729175D4" w14:textId="77777777" w:rsidR="00067E2E" w:rsidRDefault="00A0702C">
      <w:pPr>
        <w:pStyle w:val="effectus"/>
      </w:pPr>
      <w:r>
        <w:rPr>
          <w:b/>
          <w:iCs/>
        </w:rPr>
        <w:t>Pilum</w:t>
      </w:r>
      <w:r>
        <w:rPr>
          <w:iCs/>
        </w:rPr>
        <w:tab/>
      </w:r>
      <w:r>
        <w:t>pilon</w:t>
      </w:r>
    </w:p>
    <w:p w14:paraId="5162434C" w14:textId="77777777" w:rsidR="00067E2E" w:rsidRDefault="00A0702C">
      <w:pPr>
        <w:pStyle w:val="effectus"/>
      </w:pPr>
      <w:r>
        <w:rPr>
          <w:b/>
          <w:iCs/>
        </w:rPr>
        <w:t>Pilus</w:t>
      </w:r>
      <w:r>
        <w:tab/>
        <w:t>poil</w:t>
      </w:r>
    </w:p>
    <w:p w14:paraId="41BC890F" w14:textId="77777777" w:rsidR="00067E2E" w:rsidRDefault="00A0702C">
      <w:pPr>
        <w:pStyle w:val="effectus"/>
      </w:pPr>
      <w:r>
        <w:rPr>
          <w:b/>
          <w:iCs/>
        </w:rPr>
        <w:t>Pinealis</w:t>
      </w:r>
      <w:r>
        <w:rPr>
          <w:iCs/>
        </w:rPr>
        <w:tab/>
      </w:r>
      <w:r>
        <w:t>pinéal</w:t>
      </w:r>
    </w:p>
    <w:p w14:paraId="78E2E51B" w14:textId="77777777" w:rsidR="00067E2E" w:rsidRDefault="00A0702C">
      <w:pPr>
        <w:pStyle w:val="effectus"/>
      </w:pPr>
      <w:r>
        <w:rPr>
          <w:b/>
          <w:iCs/>
        </w:rPr>
        <w:t>Pinna</w:t>
      </w:r>
      <w:r>
        <w:rPr>
          <w:iCs/>
        </w:rPr>
        <w:tab/>
      </w:r>
      <w:r>
        <w:t>aile</w:t>
      </w:r>
    </w:p>
    <w:p w14:paraId="337C22C9" w14:textId="77777777" w:rsidR="00067E2E" w:rsidRDefault="00A0702C">
      <w:pPr>
        <w:pStyle w:val="effectus"/>
      </w:pPr>
      <w:r>
        <w:rPr>
          <w:b/>
          <w:iCs/>
        </w:rPr>
        <w:t>Pinnatifidus</w:t>
      </w:r>
      <w:r>
        <w:tab/>
        <w:t>pinnatifide</w:t>
      </w:r>
    </w:p>
    <w:p w14:paraId="3C4F5B1A" w14:textId="77777777" w:rsidR="00067E2E" w:rsidRDefault="00A0702C">
      <w:pPr>
        <w:pStyle w:val="effectus"/>
      </w:pPr>
      <w:r>
        <w:rPr>
          <w:b/>
          <w:iCs/>
        </w:rPr>
        <w:t>Pinnatus</w:t>
      </w:r>
      <w:r>
        <w:tab/>
        <w:t>pinné</w:t>
      </w:r>
    </w:p>
    <w:p w14:paraId="4B66C55E" w14:textId="77777777" w:rsidR="00067E2E" w:rsidRDefault="00A0702C">
      <w:pPr>
        <w:pStyle w:val="effectus"/>
      </w:pPr>
      <w:r>
        <w:rPr>
          <w:b/>
          <w:iCs/>
        </w:rPr>
        <w:t>Piriformis</w:t>
      </w:r>
      <w:r>
        <w:tab/>
        <w:t>piriforme</w:t>
      </w:r>
    </w:p>
    <w:p w14:paraId="40AE8795" w14:textId="77777777" w:rsidR="00067E2E" w:rsidRDefault="00A0702C">
      <w:pPr>
        <w:pStyle w:val="effectus"/>
      </w:pPr>
      <w:r>
        <w:rPr>
          <w:b/>
          <w:iCs/>
        </w:rPr>
        <w:t>Pisiformis</w:t>
      </w:r>
      <w:r>
        <w:rPr>
          <w:iCs/>
        </w:rPr>
        <w:tab/>
      </w:r>
      <w:r>
        <w:t>pisiforrne</w:t>
      </w:r>
    </w:p>
    <w:p w14:paraId="02943035" w14:textId="77777777" w:rsidR="00067E2E" w:rsidRDefault="00A0702C">
      <w:pPr>
        <w:pStyle w:val="effectus"/>
      </w:pPr>
      <w:r>
        <w:rPr>
          <w:b/>
          <w:iCs/>
        </w:rPr>
        <w:t>Pistatio</w:t>
      </w:r>
      <w:r>
        <w:rPr>
          <w:iCs/>
        </w:rPr>
        <w:tab/>
      </w:r>
      <w:r>
        <w:t>pistation</w:t>
      </w:r>
    </w:p>
    <w:p w14:paraId="0A0A02E6" w14:textId="77777777" w:rsidR="00067E2E" w:rsidRDefault="00A0702C">
      <w:pPr>
        <w:pStyle w:val="effectus"/>
      </w:pPr>
      <w:r>
        <w:rPr>
          <w:b/>
          <w:iCs/>
        </w:rPr>
        <w:t>Pistillum</w:t>
      </w:r>
      <w:r>
        <w:rPr>
          <w:iCs/>
        </w:rPr>
        <w:tab/>
      </w:r>
      <w:r>
        <w:t>pistil</w:t>
      </w:r>
    </w:p>
    <w:p w14:paraId="3D1DFA63" w14:textId="77777777" w:rsidR="00067E2E" w:rsidRDefault="00A0702C">
      <w:pPr>
        <w:pStyle w:val="effectus"/>
      </w:pPr>
      <w:r>
        <w:rPr>
          <w:b/>
          <w:iCs/>
        </w:rPr>
        <w:t>Pituita</w:t>
      </w:r>
      <w:r>
        <w:rPr>
          <w:iCs/>
        </w:rPr>
        <w:tab/>
      </w:r>
      <w:r>
        <w:t>pituite</w:t>
      </w:r>
    </w:p>
    <w:p w14:paraId="421B87B7" w14:textId="77777777" w:rsidR="00067E2E" w:rsidRDefault="00A0702C">
      <w:pPr>
        <w:pStyle w:val="effectus"/>
      </w:pPr>
      <w:r>
        <w:rPr>
          <w:b/>
          <w:iCs/>
        </w:rPr>
        <w:t>Pituitarius</w:t>
      </w:r>
      <w:r>
        <w:tab/>
      </w:r>
      <w:r>
        <w:t>pituitaire</w:t>
      </w:r>
    </w:p>
    <w:p w14:paraId="35324748" w14:textId="77777777" w:rsidR="00067E2E" w:rsidRDefault="00A0702C">
      <w:pPr>
        <w:pStyle w:val="effectus"/>
      </w:pPr>
      <w:r>
        <w:rPr>
          <w:b/>
          <w:iCs/>
        </w:rPr>
        <w:t>Pituitosus</w:t>
      </w:r>
      <w:r>
        <w:rPr>
          <w:iCs/>
        </w:rPr>
        <w:tab/>
      </w:r>
      <w:r>
        <w:t>pituiteux</w:t>
      </w:r>
    </w:p>
    <w:p w14:paraId="64E559CA" w14:textId="77777777" w:rsidR="00067E2E" w:rsidRDefault="00A0702C">
      <w:pPr>
        <w:pStyle w:val="effectus"/>
      </w:pPr>
      <w:r>
        <w:rPr>
          <w:b/>
          <w:iCs/>
        </w:rPr>
        <w:t>Pityriasis</w:t>
      </w:r>
      <w:r>
        <w:rPr>
          <w:iCs/>
        </w:rPr>
        <w:tab/>
      </w:r>
      <w:r>
        <w:t>gale</w:t>
      </w:r>
    </w:p>
    <w:p w14:paraId="4DB282E8" w14:textId="77777777" w:rsidR="00067E2E" w:rsidRDefault="00A0702C">
      <w:pPr>
        <w:pStyle w:val="effectus"/>
      </w:pPr>
      <w:r>
        <w:rPr>
          <w:b/>
          <w:iCs/>
        </w:rPr>
        <w:t>Pix</w:t>
      </w:r>
      <w:r>
        <w:rPr>
          <w:iCs/>
        </w:rPr>
        <w:tab/>
      </w:r>
      <w:r>
        <w:t>poix</w:t>
      </w:r>
    </w:p>
    <w:p w14:paraId="5454E708" w14:textId="77777777" w:rsidR="00067E2E" w:rsidRDefault="00A0702C">
      <w:pPr>
        <w:pStyle w:val="effectus"/>
      </w:pPr>
      <w:r>
        <w:rPr>
          <w:b/>
          <w:iCs/>
        </w:rPr>
        <w:t>Placenta</w:t>
      </w:r>
      <w:r>
        <w:rPr>
          <w:iCs/>
        </w:rPr>
        <w:tab/>
        <w:t>placenta</w:t>
      </w:r>
    </w:p>
    <w:p w14:paraId="582FF532" w14:textId="77777777" w:rsidR="00067E2E" w:rsidRDefault="00A0702C">
      <w:pPr>
        <w:pStyle w:val="effectus"/>
      </w:pPr>
      <w:r>
        <w:rPr>
          <w:b/>
          <w:iCs/>
        </w:rPr>
        <w:t>Placentulœ</w:t>
      </w:r>
      <w:r>
        <w:rPr>
          <w:iCs/>
        </w:rPr>
        <w:tab/>
      </w:r>
      <w:r>
        <w:t>trochisques</w:t>
      </w:r>
    </w:p>
    <w:p w14:paraId="42DE7075" w14:textId="77777777" w:rsidR="00067E2E" w:rsidRDefault="00A0702C">
      <w:pPr>
        <w:pStyle w:val="effectus"/>
      </w:pPr>
      <w:r>
        <w:rPr>
          <w:b/>
          <w:iCs/>
        </w:rPr>
        <w:t>Plaga</w:t>
      </w:r>
      <w:r>
        <w:rPr>
          <w:iCs/>
        </w:rPr>
        <w:tab/>
      </w:r>
      <w:r>
        <w:t>plaie</w:t>
      </w:r>
    </w:p>
    <w:p w14:paraId="6A8D048E" w14:textId="77777777" w:rsidR="00067E2E" w:rsidRDefault="00A0702C">
      <w:pPr>
        <w:pStyle w:val="effectus"/>
      </w:pPr>
      <w:r>
        <w:rPr>
          <w:b/>
          <w:iCs/>
        </w:rPr>
        <w:t>Planta</w:t>
      </w:r>
      <w:r>
        <w:rPr>
          <w:iCs/>
        </w:rPr>
        <w:tab/>
      </w:r>
      <w:r>
        <w:t>plante</w:t>
      </w:r>
      <w:r>
        <w:tab/>
        <w:t>plante du pied</w:t>
      </w:r>
    </w:p>
    <w:p w14:paraId="3EF4A370" w14:textId="77777777" w:rsidR="00067E2E" w:rsidRDefault="00A0702C">
      <w:pPr>
        <w:pStyle w:val="effectus"/>
      </w:pPr>
      <w:r>
        <w:rPr>
          <w:b/>
          <w:iCs/>
        </w:rPr>
        <w:t>Plantaris</w:t>
      </w:r>
      <w:r>
        <w:rPr>
          <w:iCs/>
        </w:rPr>
        <w:tab/>
      </w:r>
      <w:r>
        <w:t>plantaire</w:t>
      </w:r>
    </w:p>
    <w:p w14:paraId="4A2ED016" w14:textId="77777777" w:rsidR="00067E2E" w:rsidRDefault="00A0702C">
      <w:pPr>
        <w:pStyle w:val="effectus"/>
      </w:pPr>
      <w:r>
        <w:rPr>
          <w:b/>
          <w:iCs/>
        </w:rPr>
        <w:t>Planus</w:t>
      </w:r>
      <w:r>
        <w:tab/>
        <w:t>plan</w:t>
      </w:r>
    </w:p>
    <w:p w14:paraId="00F1B204" w14:textId="77777777" w:rsidR="00067E2E" w:rsidRDefault="00A0702C">
      <w:pPr>
        <w:pStyle w:val="effectus"/>
      </w:pPr>
      <w:r>
        <w:rPr>
          <w:b/>
          <w:iCs/>
        </w:rPr>
        <w:t>Plasticus</w:t>
      </w:r>
      <w:r>
        <w:rPr>
          <w:iCs/>
        </w:rPr>
        <w:tab/>
      </w:r>
      <w:r>
        <w:t>plastique</w:t>
      </w:r>
    </w:p>
    <w:p w14:paraId="5346E4A5" w14:textId="77777777" w:rsidR="00067E2E" w:rsidRDefault="00A0702C">
      <w:pPr>
        <w:pStyle w:val="effectus"/>
      </w:pPr>
      <w:r>
        <w:rPr>
          <w:b/>
          <w:iCs/>
        </w:rPr>
        <w:t>Platina</w:t>
      </w:r>
      <w:r>
        <w:rPr>
          <w:iCs/>
        </w:rPr>
        <w:tab/>
      </w:r>
      <w:r>
        <w:t>platine</w:t>
      </w:r>
    </w:p>
    <w:p w14:paraId="61BE79B0" w14:textId="77777777" w:rsidR="00067E2E" w:rsidRDefault="00A0702C">
      <w:pPr>
        <w:pStyle w:val="effectus"/>
      </w:pPr>
      <w:r>
        <w:rPr>
          <w:b/>
          <w:iCs/>
        </w:rPr>
        <w:t>Plenitudo</w:t>
      </w:r>
      <w:r>
        <w:tab/>
        <w:t>plénitude</w:t>
      </w:r>
    </w:p>
    <w:p w14:paraId="634F41E2" w14:textId="77777777" w:rsidR="00067E2E" w:rsidRDefault="00A0702C">
      <w:pPr>
        <w:pStyle w:val="effectus"/>
      </w:pPr>
      <w:r>
        <w:rPr>
          <w:b/>
          <w:iCs/>
        </w:rPr>
        <w:t>Plethora</w:t>
      </w:r>
      <w:r>
        <w:rPr>
          <w:iCs/>
        </w:rPr>
        <w:tab/>
      </w:r>
      <w:r>
        <w:t>pléthore</w:t>
      </w:r>
    </w:p>
    <w:p w14:paraId="729F58FC" w14:textId="77777777" w:rsidR="00067E2E" w:rsidRDefault="00A0702C">
      <w:pPr>
        <w:pStyle w:val="effectus"/>
      </w:pPr>
      <w:r>
        <w:rPr>
          <w:b/>
          <w:iCs/>
        </w:rPr>
        <w:t>Plethoricus</w:t>
      </w:r>
      <w:r>
        <w:tab/>
        <w:t>pléthorique</w:t>
      </w:r>
    </w:p>
    <w:p w14:paraId="6625AC3D" w14:textId="77777777" w:rsidR="00067E2E" w:rsidRDefault="00A0702C">
      <w:pPr>
        <w:pStyle w:val="effectus"/>
      </w:pPr>
      <w:r>
        <w:rPr>
          <w:b/>
          <w:iCs/>
        </w:rPr>
        <w:t>Pleura</w:t>
      </w:r>
      <w:r>
        <w:rPr>
          <w:iCs/>
        </w:rPr>
        <w:tab/>
      </w:r>
      <w:r>
        <w:t>plèvre</w:t>
      </w:r>
    </w:p>
    <w:p w14:paraId="4E4D8131" w14:textId="77777777" w:rsidR="00067E2E" w:rsidRDefault="00A0702C">
      <w:pPr>
        <w:pStyle w:val="effectus"/>
      </w:pPr>
      <w:r>
        <w:rPr>
          <w:b/>
          <w:iCs/>
        </w:rPr>
        <w:t>Pleuritis</w:t>
      </w:r>
      <w:r>
        <w:rPr>
          <w:iCs/>
        </w:rPr>
        <w:tab/>
      </w:r>
      <w:r>
        <w:t>pleurésie</w:t>
      </w:r>
    </w:p>
    <w:p w14:paraId="0E621743" w14:textId="77777777" w:rsidR="00067E2E" w:rsidRDefault="00A0702C">
      <w:pPr>
        <w:pStyle w:val="effectus"/>
      </w:pPr>
      <w:r>
        <w:rPr>
          <w:b/>
          <w:iCs/>
        </w:rPr>
        <w:t>Pleuriticus</w:t>
      </w:r>
      <w:r>
        <w:rPr>
          <w:iCs/>
        </w:rPr>
        <w:tab/>
      </w:r>
      <w:r>
        <w:t>pleuritique</w:t>
      </w:r>
    </w:p>
    <w:p w14:paraId="64230C60" w14:textId="77777777" w:rsidR="00067E2E" w:rsidRDefault="00A0702C">
      <w:pPr>
        <w:pStyle w:val="effectus"/>
      </w:pPr>
      <w:r>
        <w:rPr>
          <w:b/>
          <w:iCs/>
        </w:rPr>
        <w:t>Pleuropneumonia</w:t>
      </w:r>
      <w:r>
        <w:rPr>
          <w:iCs/>
        </w:rPr>
        <w:tab/>
      </w:r>
      <w:r>
        <w:t>pleuropneumonie</w:t>
      </w:r>
    </w:p>
    <w:p w14:paraId="2F9EB111" w14:textId="77777777" w:rsidR="00067E2E" w:rsidRDefault="00A0702C">
      <w:pPr>
        <w:pStyle w:val="effectus"/>
      </w:pPr>
      <w:r>
        <w:rPr>
          <w:b/>
          <w:iCs/>
        </w:rPr>
        <w:t>Pleurosthotonus</w:t>
      </w:r>
      <w:r>
        <w:rPr>
          <w:iCs/>
        </w:rPr>
        <w:tab/>
      </w:r>
      <w:r>
        <w:t>pleurosthotonos</w:t>
      </w:r>
    </w:p>
    <w:p w14:paraId="75FBAC1E" w14:textId="77777777" w:rsidR="00067E2E" w:rsidRDefault="00A0702C">
      <w:pPr>
        <w:pStyle w:val="effectus"/>
      </w:pPr>
      <w:r>
        <w:rPr>
          <w:b/>
          <w:iCs/>
        </w:rPr>
        <w:t>Plexus</w:t>
      </w:r>
      <w:r>
        <w:rPr>
          <w:b/>
          <w:iCs/>
        </w:rPr>
        <w:tab/>
      </w:r>
      <w:r>
        <w:t>plexus</w:t>
      </w:r>
    </w:p>
    <w:p w14:paraId="5306FE06" w14:textId="77777777" w:rsidR="00067E2E" w:rsidRDefault="00A0702C">
      <w:pPr>
        <w:pStyle w:val="effectus"/>
      </w:pPr>
      <w:r>
        <w:rPr>
          <w:b/>
          <w:iCs/>
        </w:rPr>
        <w:t>Plica Polonica</w:t>
      </w:r>
      <w:r>
        <w:rPr>
          <w:iCs/>
        </w:rPr>
        <w:tab/>
      </w:r>
      <w:r>
        <w:t>plique Polonaise</w:t>
      </w:r>
    </w:p>
    <w:p w14:paraId="4E4C0139" w14:textId="77777777" w:rsidR="00067E2E" w:rsidRDefault="00A0702C">
      <w:pPr>
        <w:pStyle w:val="effectus"/>
      </w:pPr>
      <w:r>
        <w:rPr>
          <w:b/>
          <w:iCs/>
        </w:rPr>
        <w:t>Plicatilis</w:t>
      </w:r>
      <w:r>
        <w:rPr>
          <w:b/>
          <w:iCs/>
        </w:rPr>
        <w:tab/>
      </w:r>
      <w:r>
        <w:t>plicatile</w:t>
      </w:r>
    </w:p>
    <w:p w14:paraId="54D7C7C4" w14:textId="77777777" w:rsidR="00067E2E" w:rsidRDefault="00A0702C">
      <w:pPr>
        <w:pStyle w:val="effectus"/>
      </w:pPr>
      <w:r>
        <w:rPr>
          <w:b/>
          <w:iCs/>
        </w:rPr>
        <w:t>Plumaceolus</w:t>
      </w:r>
      <w:r>
        <w:tab/>
        <w:t>plumaceau</w:t>
      </w:r>
    </w:p>
    <w:p w14:paraId="75177ECB" w14:textId="77777777" w:rsidR="00067E2E" w:rsidRDefault="00A0702C">
      <w:pPr>
        <w:pStyle w:val="effectus"/>
      </w:pPr>
      <w:r>
        <w:rPr>
          <w:b/>
          <w:iCs/>
        </w:rPr>
        <w:t>Plumbum</w:t>
      </w:r>
      <w:r>
        <w:rPr>
          <w:iCs/>
        </w:rPr>
        <w:tab/>
      </w:r>
      <w:r>
        <w:t>plomb</w:t>
      </w:r>
    </w:p>
    <w:p w14:paraId="216834B9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406]</w:t>
      </w:r>
    </w:p>
    <w:p w14:paraId="35BB642A" w14:textId="77777777" w:rsidR="00067E2E" w:rsidRDefault="00A0702C">
      <w:pPr>
        <w:pStyle w:val="effectus"/>
      </w:pPr>
      <w:r>
        <w:rPr>
          <w:b/>
          <w:iCs/>
        </w:rPr>
        <w:t>Plurilocularis</w:t>
      </w:r>
      <w:r>
        <w:rPr>
          <w:iCs/>
        </w:rPr>
        <w:tab/>
      </w:r>
      <w:r>
        <w:t>pluriloculaire</w:t>
      </w:r>
    </w:p>
    <w:p w14:paraId="70FE799E" w14:textId="77777777" w:rsidR="00067E2E" w:rsidRDefault="00A0702C">
      <w:pPr>
        <w:pStyle w:val="effectus"/>
      </w:pPr>
      <w:r>
        <w:rPr>
          <w:b/>
          <w:iCs/>
        </w:rPr>
        <w:t>Pneumaticus</w:t>
      </w:r>
      <w:r>
        <w:rPr>
          <w:iCs/>
        </w:rPr>
        <w:tab/>
      </w:r>
      <w:r>
        <w:t>pneumatique</w:t>
      </w:r>
    </w:p>
    <w:p w14:paraId="6D8CA4D9" w14:textId="77777777" w:rsidR="00067E2E" w:rsidRDefault="00A0702C">
      <w:pPr>
        <w:pStyle w:val="effectus"/>
      </w:pPr>
      <w:r>
        <w:rPr>
          <w:b/>
          <w:iCs/>
        </w:rPr>
        <w:t>Pneumatoceie</w:t>
      </w:r>
      <w:r>
        <w:rPr>
          <w:iCs/>
        </w:rPr>
        <w:tab/>
      </w:r>
      <w:r>
        <w:t>pneumatocèle</w:t>
      </w:r>
    </w:p>
    <w:p w14:paraId="479CFBD0" w14:textId="77777777" w:rsidR="00067E2E" w:rsidRDefault="00A0702C">
      <w:pPr>
        <w:pStyle w:val="effectus"/>
      </w:pPr>
      <w:r>
        <w:rPr>
          <w:b/>
          <w:iCs/>
        </w:rPr>
        <w:t>Pneumato-chimicus</w:t>
      </w:r>
      <w:r>
        <w:rPr>
          <w:iCs/>
        </w:rPr>
        <w:tab/>
      </w:r>
      <w:r>
        <w:t>pneumatochimique</w:t>
      </w:r>
    </w:p>
    <w:p w14:paraId="6C753273" w14:textId="77777777" w:rsidR="00067E2E" w:rsidRDefault="00A0702C">
      <w:pPr>
        <w:pStyle w:val="effectus"/>
      </w:pPr>
      <w:r>
        <w:rPr>
          <w:b/>
          <w:iCs/>
        </w:rPr>
        <w:t>Pneumatodes</w:t>
      </w:r>
      <w:r>
        <w:tab/>
        <w:t>pneumatode</w:t>
      </w:r>
    </w:p>
    <w:p w14:paraId="671D6873" w14:textId="77777777" w:rsidR="00067E2E" w:rsidRDefault="00A0702C">
      <w:pPr>
        <w:pStyle w:val="effectus"/>
      </w:pPr>
      <w:r>
        <w:rPr>
          <w:b/>
          <w:iCs/>
        </w:rPr>
        <w:t>Pneumatomphalus</w:t>
      </w:r>
      <w:r>
        <w:rPr>
          <w:iCs/>
        </w:rPr>
        <w:tab/>
      </w:r>
      <w:r>
        <w:t>pneumatomphale</w:t>
      </w:r>
    </w:p>
    <w:p w14:paraId="6E3CFB96" w14:textId="77777777" w:rsidR="00067E2E" w:rsidRDefault="00A0702C">
      <w:pPr>
        <w:pStyle w:val="effectus"/>
      </w:pPr>
      <w:r>
        <w:rPr>
          <w:b/>
          <w:iCs/>
        </w:rPr>
        <w:t>Pneumatosis</w:t>
      </w:r>
      <w:r>
        <w:rPr>
          <w:iCs/>
        </w:rPr>
        <w:tab/>
      </w:r>
      <w:r>
        <w:t>pneumatose</w:t>
      </w:r>
    </w:p>
    <w:p w14:paraId="348C9457" w14:textId="77777777" w:rsidR="00067E2E" w:rsidRDefault="00A0702C">
      <w:pPr>
        <w:pStyle w:val="effectus"/>
      </w:pPr>
      <w:r>
        <w:rPr>
          <w:b/>
          <w:iCs/>
        </w:rPr>
        <w:t>Pneumographia</w:t>
      </w:r>
      <w:r>
        <w:tab/>
        <w:t>pneumographie</w:t>
      </w:r>
    </w:p>
    <w:p w14:paraId="1023A859" w14:textId="77777777" w:rsidR="00067E2E" w:rsidRDefault="00A0702C">
      <w:pPr>
        <w:pStyle w:val="effectus"/>
      </w:pPr>
      <w:r>
        <w:rPr>
          <w:b/>
          <w:iCs/>
        </w:rPr>
        <w:t>Pneumologia</w:t>
      </w:r>
      <w:r>
        <w:rPr>
          <w:iCs/>
        </w:rPr>
        <w:tab/>
      </w:r>
      <w:r>
        <w:t>pneumologie</w:t>
      </w:r>
    </w:p>
    <w:p w14:paraId="42FE1089" w14:textId="77777777" w:rsidR="00067E2E" w:rsidRDefault="00A0702C">
      <w:pPr>
        <w:pStyle w:val="effectus"/>
      </w:pPr>
      <w:r>
        <w:rPr>
          <w:b/>
          <w:iCs/>
        </w:rPr>
        <w:t>Pneumonicus</w:t>
      </w:r>
      <w:r>
        <w:rPr>
          <w:b/>
          <w:iCs/>
        </w:rPr>
        <w:tab/>
      </w:r>
      <w:r>
        <w:t>pneuinonique</w:t>
      </w:r>
    </w:p>
    <w:p w14:paraId="27CD2612" w14:textId="77777777" w:rsidR="00067E2E" w:rsidRDefault="00A0702C">
      <w:pPr>
        <w:pStyle w:val="effectus"/>
      </w:pPr>
      <w:r>
        <w:rPr>
          <w:b/>
          <w:iCs/>
        </w:rPr>
        <w:t>Pneumotomia</w:t>
      </w:r>
      <w:r>
        <w:rPr>
          <w:b/>
          <w:iCs/>
        </w:rPr>
        <w:tab/>
      </w:r>
      <w:r>
        <w:t>pneumotomie</w:t>
      </w:r>
    </w:p>
    <w:p w14:paraId="043A5344" w14:textId="77777777" w:rsidR="00067E2E" w:rsidRDefault="00A0702C">
      <w:pPr>
        <w:pStyle w:val="effectus"/>
      </w:pPr>
      <w:r>
        <w:rPr>
          <w:b/>
          <w:iCs/>
        </w:rPr>
        <w:t>Podagra</w:t>
      </w:r>
      <w:r>
        <w:rPr>
          <w:b/>
          <w:iCs/>
        </w:rPr>
        <w:tab/>
      </w:r>
      <w:r>
        <w:t>goutte</w:t>
      </w:r>
    </w:p>
    <w:p w14:paraId="4C98F932" w14:textId="77777777" w:rsidR="00067E2E" w:rsidRDefault="00A0702C">
      <w:pPr>
        <w:pStyle w:val="effectus"/>
      </w:pPr>
      <w:r>
        <w:rPr>
          <w:b/>
          <w:iCs/>
        </w:rPr>
        <w:t>Podagricus</w:t>
      </w:r>
      <w:r>
        <w:rPr>
          <w:iCs/>
        </w:rPr>
        <w:tab/>
      </w:r>
      <w:r>
        <w:t>podagre</w:t>
      </w:r>
    </w:p>
    <w:p w14:paraId="239CD46C" w14:textId="77777777" w:rsidR="00067E2E" w:rsidRDefault="00A0702C">
      <w:pPr>
        <w:pStyle w:val="effectus"/>
      </w:pPr>
      <w:r>
        <w:rPr>
          <w:b/>
          <w:iCs/>
        </w:rPr>
        <w:t>Podex</w:t>
      </w:r>
      <w:r>
        <w:rPr>
          <w:iCs/>
        </w:rPr>
        <w:tab/>
      </w:r>
      <w:r>
        <w:t>fondement</w:t>
      </w:r>
      <w:r>
        <w:tab/>
        <w:t>siége</w:t>
      </w:r>
    </w:p>
    <w:p w14:paraId="528E043B" w14:textId="77777777" w:rsidR="00067E2E" w:rsidRDefault="00A0702C">
      <w:pPr>
        <w:pStyle w:val="effectus"/>
      </w:pPr>
      <w:r>
        <w:rPr>
          <w:b/>
          <w:iCs/>
        </w:rPr>
        <w:t>Polaris</w:t>
      </w:r>
      <w:r>
        <w:tab/>
        <w:t>polaire</w:t>
      </w:r>
    </w:p>
    <w:p w14:paraId="2D4532D6" w14:textId="77777777" w:rsidR="00067E2E" w:rsidRDefault="00A0702C">
      <w:pPr>
        <w:pStyle w:val="effectus"/>
      </w:pPr>
      <w:r>
        <w:rPr>
          <w:b/>
          <w:iCs/>
        </w:rPr>
        <w:t>Pollen.</w:t>
      </w:r>
      <w:r>
        <w:rPr>
          <w:b/>
          <w:iCs/>
        </w:rPr>
        <w:tab/>
      </w:r>
      <w:r>
        <w:t>pollen</w:t>
      </w:r>
    </w:p>
    <w:p w14:paraId="52BC08B1" w14:textId="77777777" w:rsidR="00067E2E" w:rsidRDefault="00A0702C">
      <w:pPr>
        <w:pStyle w:val="effectus"/>
      </w:pPr>
      <w:r>
        <w:rPr>
          <w:b/>
          <w:iCs/>
        </w:rPr>
        <w:t>Pollex</w:t>
      </w:r>
      <w:r>
        <w:rPr>
          <w:iCs/>
        </w:rPr>
        <w:tab/>
      </w:r>
      <w:r>
        <w:t>pouce</w:t>
      </w:r>
    </w:p>
    <w:p w14:paraId="12A65D0C" w14:textId="77777777" w:rsidR="00067E2E" w:rsidRDefault="00A0702C">
      <w:pPr>
        <w:pStyle w:val="effectus"/>
      </w:pPr>
      <w:r>
        <w:rPr>
          <w:b/>
          <w:iCs/>
        </w:rPr>
        <w:t>Pollutio</w:t>
      </w:r>
      <w:r>
        <w:rPr>
          <w:iCs/>
        </w:rPr>
        <w:tab/>
      </w:r>
      <w:r>
        <w:t>pollution</w:t>
      </w:r>
    </w:p>
    <w:p w14:paraId="134C5AAC" w14:textId="77777777" w:rsidR="00067E2E" w:rsidRDefault="00A0702C">
      <w:pPr>
        <w:pStyle w:val="effectus"/>
      </w:pPr>
      <w:r>
        <w:rPr>
          <w:b/>
          <w:iCs/>
        </w:rPr>
        <w:t>Polus</w:t>
      </w:r>
      <w:r>
        <w:rPr>
          <w:iCs/>
        </w:rPr>
        <w:tab/>
      </w:r>
      <w:r>
        <w:t>pole</w:t>
      </w:r>
    </w:p>
    <w:p w14:paraId="733F2CA2" w14:textId="77777777" w:rsidR="00067E2E" w:rsidRDefault="00A0702C">
      <w:pPr>
        <w:pStyle w:val="effectus"/>
      </w:pPr>
      <w:r>
        <w:rPr>
          <w:b/>
          <w:iCs/>
        </w:rPr>
        <w:t>Polyadelphia</w:t>
      </w:r>
      <w:r>
        <w:tab/>
        <w:t>polyadelphie</w:t>
      </w:r>
    </w:p>
    <w:p w14:paraId="59A02CE0" w14:textId="77777777" w:rsidR="00067E2E" w:rsidRDefault="00A0702C">
      <w:pPr>
        <w:pStyle w:val="effectus"/>
      </w:pPr>
      <w:r>
        <w:rPr>
          <w:b/>
          <w:iCs/>
        </w:rPr>
        <w:t>Polyandria</w:t>
      </w:r>
      <w:r>
        <w:tab/>
        <w:t>polyandrie</w:t>
      </w:r>
    </w:p>
    <w:p w14:paraId="70E6681C" w14:textId="77777777" w:rsidR="00067E2E" w:rsidRDefault="00A0702C">
      <w:pPr>
        <w:pStyle w:val="effectus"/>
      </w:pPr>
      <w:r>
        <w:rPr>
          <w:b/>
          <w:iCs/>
        </w:rPr>
        <w:t>Polychrestus</w:t>
      </w:r>
      <w:r>
        <w:tab/>
        <w:t>polychreste</w:t>
      </w:r>
    </w:p>
    <w:p w14:paraId="5234F91A" w14:textId="77777777" w:rsidR="00067E2E" w:rsidRDefault="00A0702C">
      <w:pPr>
        <w:pStyle w:val="effectus"/>
      </w:pPr>
      <w:r>
        <w:rPr>
          <w:b/>
          <w:iCs/>
        </w:rPr>
        <w:t>Polyedrus</w:t>
      </w:r>
      <w:r>
        <w:rPr>
          <w:iCs/>
        </w:rPr>
        <w:tab/>
      </w:r>
      <w:r>
        <w:t>polyèdre</w:t>
      </w:r>
    </w:p>
    <w:p w14:paraId="554528E5" w14:textId="77777777" w:rsidR="00067E2E" w:rsidRDefault="00A0702C">
      <w:pPr>
        <w:pStyle w:val="effectus"/>
      </w:pPr>
      <w:r>
        <w:rPr>
          <w:b/>
          <w:iCs/>
        </w:rPr>
        <w:t>Polygamia</w:t>
      </w:r>
      <w:r>
        <w:rPr>
          <w:iCs/>
        </w:rPr>
        <w:tab/>
      </w:r>
      <w:r>
        <w:t>polygamie</w:t>
      </w:r>
    </w:p>
    <w:p w14:paraId="593EB9D9" w14:textId="77777777" w:rsidR="00067E2E" w:rsidRDefault="00A0702C">
      <w:pPr>
        <w:pStyle w:val="effectus"/>
      </w:pPr>
      <w:r>
        <w:rPr>
          <w:b/>
          <w:iCs/>
        </w:rPr>
        <w:t>Polygonus</w:t>
      </w:r>
      <w:r>
        <w:rPr>
          <w:iCs/>
        </w:rPr>
        <w:tab/>
      </w:r>
      <w:r>
        <w:t>polygone</w:t>
      </w:r>
    </w:p>
    <w:p w14:paraId="566C9FCF" w14:textId="77777777" w:rsidR="00067E2E" w:rsidRDefault="00A0702C">
      <w:pPr>
        <w:pStyle w:val="effectus"/>
      </w:pPr>
      <w:r>
        <w:rPr>
          <w:b/>
          <w:iCs/>
        </w:rPr>
        <w:t>Polygynia</w:t>
      </w:r>
      <w:r>
        <w:tab/>
        <w:t>polygynie</w:t>
      </w:r>
    </w:p>
    <w:p w14:paraId="203BAA35" w14:textId="77777777" w:rsidR="00067E2E" w:rsidRDefault="00A0702C">
      <w:pPr>
        <w:pStyle w:val="effectus"/>
      </w:pPr>
      <w:r>
        <w:rPr>
          <w:b/>
          <w:iCs/>
        </w:rPr>
        <w:t>Polymathia</w:t>
      </w:r>
      <w:r>
        <w:rPr>
          <w:iCs/>
        </w:rPr>
        <w:tab/>
      </w:r>
      <w:r>
        <w:t>polymathie</w:t>
      </w:r>
    </w:p>
    <w:p w14:paraId="2BFD7D36" w14:textId="77777777" w:rsidR="00067E2E" w:rsidRDefault="00A0702C">
      <w:pPr>
        <w:pStyle w:val="effectus"/>
      </w:pPr>
      <w:r>
        <w:rPr>
          <w:b/>
          <w:iCs/>
        </w:rPr>
        <w:t>Polymorphus</w:t>
      </w:r>
      <w:r>
        <w:rPr>
          <w:iCs/>
        </w:rPr>
        <w:tab/>
      </w:r>
      <w:r>
        <w:t>multiforme</w:t>
      </w:r>
    </w:p>
    <w:p w14:paraId="36B93ECF" w14:textId="77777777" w:rsidR="00067E2E" w:rsidRDefault="00A0702C">
      <w:pPr>
        <w:pStyle w:val="effectus"/>
      </w:pPr>
      <w:r>
        <w:rPr>
          <w:b/>
          <w:iCs/>
        </w:rPr>
        <w:t>Polypetalus</w:t>
      </w:r>
      <w:r>
        <w:rPr>
          <w:iCs/>
        </w:rPr>
        <w:tab/>
      </w:r>
      <w:r>
        <w:t>polypétale</w:t>
      </w:r>
    </w:p>
    <w:p w14:paraId="7BAB5BE5" w14:textId="77777777" w:rsidR="00067E2E" w:rsidRDefault="00A0702C">
      <w:pPr>
        <w:pStyle w:val="effectus"/>
      </w:pPr>
      <w:r>
        <w:rPr>
          <w:b/>
          <w:iCs/>
        </w:rPr>
        <w:t>Potyphyllus</w:t>
      </w:r>
      <w:r>
        <w:tab/>
        <w:t>polyphylle</w:t>
      </w:r>
    </w:p>
    <w:p w14:paraId="77F15214" w14:textId="77777777" w:rsidR="00067E2E" w:rsidRDefault="00A0702C">
      <w:pPr>
        <w:pStyle w:val="effectus"/>
      </w:pPr>
      <w:r>
        <w:rPr>
          <w:b/>
          <w:iCs/>
        </w:rPr>
        <w:t>Polypodes</w:t>
      </w:r>
      <w:r>
        <w:rPr>
          <w:iCs/>
        </w:rPr>
        <w:tab/>
      </w:r>
      <w:r>
        <w:t>polypeux</w:t>
      </w:r>
    </w:p>
    <w:p w14:paraId="7FE6CD10" w14:textId="77777777" w:rsidR="00067E2E" w:rsidRDefault="00A0702C">
      <w:pPr>
        <w:pStyle w:val="effectus"/>
      </w:pPr>
      <w:r>
        <w:rPr>
          <w:b/>
          <w:iCs/>
        </w:rPr>
        <w:t>Polypus</w:t>
      </w:r>
      <w:r>
        <w:rPr>
          <w:b/>
          <w:iCs/>
        </w:rPr>
        <w:tab/>
      </w:r>
      <w:r>
        <w:t>polype</w:t>
      </w:r>
    </w:p>
    <w:p w14:paraId="5455CC22" w14:textId="77777777" w:rsidR="00067E2E" w:rsidRDefault="00A0702C">
      <w:pPr>
        <w:pStyle w:val="effectus"/>
      </w:pPr>
      <w:r>
        <w:rPr>
          <w:b/>
          <w:iCs/>
        </w:rPr>
        <w:t>Polysarcia</w:t>
      </w:r>
      <w:r>
        <w:tab/>
        <w:t>obésité</w:t>
      </w:r>
    </w:p>
    <w:p w14:paraId="7A850EC9" w14:textId="77777777" w:rsidR="00067E2E" w:rsidRDefault="00A0702C">
      <w:pPr>
        <w:pStyle w:val="effectus"/>
      </w:pPr>
      <w:r>
        <w:rPr>
          <w:b/>
          <w:iCs/>
        </w:rPr>
        <w:t>Polyspastus</w:t>
      </w:r>
      <w:r>
        <w:tab/>
        <w:t>moufle</w:t>
      </w:r>
    </w:p>
    <w:p w14:paraId="5D953E70" w14:textId="77777777" w:rsidR="00067E2E" w:rsidRDefault="00A0702C">
      <w:pPr>
        <w:pStyle w:val="effectus"/>
      </w:pPr>
      <w:r>
        <w:rPr>
          <w:b/>
          <w:iCs/>
        </w:rPr>
        <w:t>Polyspermis</w:t>
      </w:r>
      <w:r>
        <w:rPr>
          <w:iCs/>
        </w:rPr>
        <w:tab/>
      </w:r>
      <w:r>
        <w:t>polyspermatique</w:t>
      </w:r>
    </w:p>
    <w:p w14:paraId="41892D9F" w14:textId="77777777" w:rsidR="00067E2E" w:rsidRDefault="00A0702C">
      <w:pPr>
        <w:pStyle w:val="effectus"/>
      </w:pPr>
      <w:r>
        <w:rPr>
          <w:b/>
          <w:iCs/>
        </w:rPr>
        <w:t>Polytropha</w:t>
      </w:r>
      <w:r>
        <w:rPr>
          <w:iCs/>
        </w:rPr>
        <w:tab/>
      </w:r>
      <w:r>
        <w:t>polytrophie</w:t>
      </w:r>
    </w:p>
    <w:p w14:paraId="46A80BEC" w14:textId="77777777" w:rsidR="00067E2E" w:rsidRDefault="00A0702C">
      <w:pPr>
        <w:pStyle w:val="effectus"/>
      </w:pPr>
      <w:r>
        <w:rPr>
          <w:b/>
          <w:iCs/>
        </w:rPr>
        <w:t>Polyvalvus</w:t>
      </w:r>
      <w:r>
        <w:rPr>
          <w:iCs/>
        </w:rPr>
        <w:tab/>
      </w:r>
      <w:r>
        <w:t>multivale</w:t>
      </w:r>
    </w:p>
    <w:p w14:paraId="37DE2A70" w14:textId="77777777" w:rsidR="00067E2E" w:rsidRDefault="00A0702C">
      <w:pPr>
        <w:pStyle w:val="effectus"/>
      </w:pPr>
      <w:r>
        <w:rPr>
          <w:b/>
          <w:iCs/>
        </w:rPr>
        <w:t>Pompholyx</w:t>
      </w:r>
      <w:r>
        <w:rPr>
          <w:b/>
          <w:iCs/>
        </w:rPr>
        <w:tab/>
      </w:r>
      <w:r>
        <w:t>pompholyx</w:t>
      </w:r>
    </w:p>
    <w:p w14:paraId="610ECC06" w14:textId="77777777" w:rsidR="00067E2E" w:rsidRDefault="00A0702C">
      <w:pPr>
        <w:pStyle w:val="effectus"/>
      </w:pPr>
      <w:r>
        <w:rPr>
          <w:b/>
          <w:iCs/>
        </w:rPr>
        <w:t>Pondus</w:t>
      </w:r>
      <w:r>
        <w:rPr>
          <w:iCs/>
        </w:rPr>
        <w:tab/>
      </w:r>
      <w:r>
        <w:t>poids</w:t>
      </w:r>
    </w:p>
    <w:p w14:paraId="0FB5EB02" w14:textId="77777777" w:rsidR="00067E2E" w:rsidRDefault="00A0702C">
      <w:pPr>
        <w:pStyle w:val="effectus"/>
      </w:pPr>
      <w:r>
        <w:rPr>
          <w:b/>
          <w:iCs/>
        </w:rPr>
        <w:t>Poples</w:t>
      </w:r>
      <w:r>
        <w:rPr>
          <w:iCs/>
        </w:rPr>
        <w:tab/>
      </w:r>
      <w:r>
        <w:t>jarret</w:t>
      </w:r>
    </w:p>
    <w:p w14:paraId="5105639F" w14:textId="77777777" w:rsidR="00067E2E" w:rsidRDefault="00A0702C">
      <w:pPr>
        <w:pStyle w:val="effectus"/>
      </w:pPr>
      <w:r>
        <w:rPr>
          <w:b/>
          <w:iCs/>
        </w:rPr>
        <w:t>Popliteus</w:t>
      </w:r>
      <w:r>
        <w:rPr>
          <w:iCs/>
        </w:rPr>
        <w:tab/>
      </w:r>
      <w:r>
        <w:t>poplité</w:t>
      </w:r>
    </w:p>
    <w:p w14:paraId="56CBB7EE" w14:textId="77777777" w:rsidR="00067E2E" w:rsidRDefault="00A0702C">
      <w:pPr>
        <w:pStyle w:val="effectus"/>
      </w:pPr>
      <w:r>
        <w:rPr>
          <w:b/>
          <w:iCs/>
        </w:rPr>
        <w:t>Populaiis</w:t>
      </w:r>
      <w:r>
        <w:tab/>
        <w:t>populaire</w:t>
      </w:r>
    </w:p>
    <w:p w14:paraId="605C1840" w14:textId="77777777" w:rsidR="00067E2E" w:rsidRDefault="00A0702C">
      <w:pPr>
        <w:pStyle w:val="effectus"/>
      </w:pPr>
      <w:r>
        <w:rPr>
          <w:b/>
          <w:iCs/>
        </w:rPr>
        <w:t>Porocele</w:t>
      </w:r>
      <w:r>
        <w:rPr>
          <w:iCs/>
        </w:rPr>
        <w:tab/>
      </w:r>
      <w:r>
        <w:t>pordcèle</w:t>
      </w:r>
    </w:p>
    <w:p w14:paraId="481B3394" w14:textId="77777777" w:rsidR="00067E2E" w:rsidRDefault="00A0702C">
      <w:pPr>
        <w:pStyle w:val="effectus"/>
      </w:pPr>
      <w:r>
        <w:rPr>
          <w:b/>
          <w:iCs/>
        </w:rPr>
        <w:t>Porositas</w:t>
      </w:r>
      <w:r>
        <w:rPr>
          <w:iCs/>
        </w:rPr>
        <w:tab/>
      </w:r>
      <w:r>
        <w:t>porosité</w:t>
      </w:r>
    </w:p>
    <w:p w14:paraId="569696EC" w14:textId="77777777" w:rsidR="00067E2E" w:rsidRDefault="00A0702C">
      <w:pPr>
        <w:pStyle w:val="effectus"/>
      </w:pPr>
      <w:r>
        <w:rPr>
          <w:b/>
          <w:iCs/>
        </w:rPr>
        <w:t>Porosus</w:t>
      </w:r>
      <w:r>
        <w:rPr>
          <w:iCs/>
        </w:rPr>
        <w:tab/>
      </w:r>
      <w:r>
        <w:t>poreux</w:t>
      </w:r>
    </w:p>
    <w:p w14:paraId="6A28B39F" w14:textId="77777777" w:rsidR="00067E2E" w:rsidRDefault="00A0702C">
      <w:pPr>
        <w:pStyle w:val="effectus"/>
      </w:pPr>
      <w:r>
        <w:rPr>
          <w:b/>
          <w:iCs/>
        </w:rPr>
        <w:t>Poroticus</w:t>
      </w:r>
      <w:r>
        <w:rPr>
          <w:iCs/>
        </w:rPr>
        <w:tab/>
      </w:r>
      <w:r>
        <w:t>porotique</w:t>
      </w:r>
    </w:p>
    <w:p w14:paraId="367FDD70" w14:textId="77777777" w:rsidR="00067E2E" w:rsidRDefault="00A0702C">
      <w:pPr>
        <w:pStyle w:val="effectus"/>
      </w:pPr>
      <w:r>
        <w:rPr>
          <w:b/>
          <w:iCs/>
        </w:rPr>
        <w:t>Porphyrites</w:t>
      </w:r>
      <w:r>
        <w:tab/>
        <w:t>porphyre</w:t>
      </w:r>
    </w:p>
    <w:p w14:paraId="625EE322" w14:textId="77777777" w:rsidR="00067E2E" w:rsidRDefault="00A0702C">
      <w:pPr>
        <w:pStyle w:val="effectus"/>
      </w:pPr>
      <w:r>
        <w:rPr>
          <w:b/>
          <w:iCs/>
        </w:rPr>
        <w:t>Porraceus</w:t>
      </w:r>
      <w:r>
        <w:tab/>
        <w:t>porracé</w:t>
      </w:r>
    </w:p>
    <w:p w14:paraId="6D3C7A32" w14:textId="77777777" w:rsidR="00067E2E" w:rsidRDefault="00A0702C">
      <w:pPr>
        <w:pStyle w:val="effectus"/>
      </w:pPr>
      <w:r>
        <w:rPr>
          <w:b/>
          <w:iCs/>
        </w:rPr>
        <w:t>Porrectum</w:t>
      </w:r>
      <w:r>
        <w:rPr>
          <w:iCs/>
        </w:rPr>
        <w:tab/>
      </w:r>
      <w:r>
        <w:t>levier</w:t>
      </w:r>
    </w:p>
    <w:p w14:paraId="4428D11E" w14:textId="77777777" w:rsidR="00067E2E" w:rsidRDefault="00A0702C">
      <w:pPr>
        <w:pStyle w:val="effectus"/>
      </w:pPr>
      <w:r>
        <w:rPr>
          <w:b/>
          <w:iCs/>
        </w:rPr>
        <w:t>Porrigo</w:t>
      </w:r>
      <w:r>
        <w:tab/>
        <w:t>gale</w:t>
      </w:r>
    </w:p>
    <w:p w14:paraId="6CEB3699" w14:textId="77777777" w:rsidR="00067E2E" w:rsidRDefault="00A0702C">
      <w:pPr>
        <w:pStyle w:val="effectus"/>
      </w:pPr>
      <w:r>
        <w:rPr>
          <w:b/>
          <w:iCs/>
        </w:rPr>
        <w:t>Porrus</w:t>
      </w:r>
      <w:r>
        <w:rPr>
          <w:iCs/>
        </w:rPr>
        <w:tab/>
      </w:r>
      <w:r>
        <w:t>verrue</w:t>
      </w:r>
    </w:p>
    <w:p w14:paraId="169A8F75" w14:textId="77777777" w:rsidR="00067E2E" w:rsidRDefault="00A0702C">
      <w:pPr>
        <w:pStyle w:val="effectus"/>
      </w:pPr>
      <w:r>
        <w:rPr>
          <w:b/>
          <w:iCs/>
        </w:rPr>
        <w:t>Porus</w:t>
      </w:r>
      <w:r>
        <w:rPr>
          <w:iCs/>
        </w:rPr>
        <w:tab/>
      </w:r>
      <w:r>
        <w:t>pore</w:t>
      </w:r>
    </w:p>
    <w:p w14:paraId="427E495B" w14:textId="77777777" w:rsidR="00067E2E" w:rsidRDefault="00A0702C">
      <w:pPr>
        <w:pStyle w:val="effectus"/>
      </w:pPr>
      <w:r>
        <w:rPr>
          <w:b/>
          <w:iCs/>
        </w:rPr>
        <w:t>Postpositio</w:t>
      </w:r>
      <w:r>
        <w:rPr>
          <w:iCs/>
        </w:rPr>
        <w:tab/>
      </w:r>
      <w:r>
        <w:t>postposition</w:t>
      </w:r>
    </w:p>
    <w:p w14:paraId="01D0F756" w14:textId="77777777" w:rsidR="00067E2E" w:rsidRDefault="00A0702C">
      <w:pPr>
        <w:pStyle w:val="effectus"/>
      </w:pPr>
      <w:r>
        <w:rPr>
          <w:b/>
          <w:iCs/>
        </w:rPr>
        <w:t>Potabilis</w:t>
      </w:r>
      <w:r>
        <w:rPr>
          <w:iCs/>
        </w:rPr>
        <w:tab/>
      </w:r>
      <w:r>
        <w:t>potable</w:t>
      </w:r>
    </w:p>
    <w:p w14:paraId="48AD5876" w14:textId="77777777" w:rsidR="00067E2E" w:rsidRDefault="00A0702C">
      <w:pPr>
        <w:pStyle w:val="effectus"/>
      </w:pPr>
      <w:r>
        <w:rPr>
          <w:b/>
          <w:iCs/>
        </w:rPr>
        <w:t>Potassa</w:t>
      </w:r>
      <w:r>
        <w:tab/>
        <w:t>potasse</w:t>
      </w:r>
    </w:p>
    <w:p w14:paraId="3D2785E1" w14:textId="77777777" w:rsidR="00067E2E" w:rsidRDefault="00A0702C">
      <w:pPr>
        <w:pStyle w:val="effectus"/>
      </w:pPr>
      <w:r>
        <w:rPr>
          <w:b/>
          <w:iCs/>
        </w:rPr>
        <w:t>Potentia</w:t>
      </w:r>
      <w:r>
        <w:rPr>
          <w:iCs/>
        </w:rPr>
        <w:tab/>
      </w:r>
      <w:r>
        <w:t>puissance</w:t>
      </w:r>
    </w:p>
    <w:p w14:paraId="3047DF82" w14:textId="77777777" w:rsidR="00067E2E" w:rsidRDefault="00A0702C">
      <w:pPr>
        <w:pStyle w:val="effectus"/>
      </w:pPr>
      <w:r>
        <w:rPr>
          <w:b/>
          <w:iCs/>
        </w:rPr>
        <w:t>Potentialis</w:t>
      </w:r>
      <w:r>
        <w:rPr>
          <w:iCs/>
        </w:rPr>
        <w:tab/>
      </w:r>
      <w:r>
        <w:t>potentiel</w:t>
      </w:r>
    </w:p>
    <w:p w14:paraId="50563EBD" w14:textId="77777777" w:rsidR="00067E2E" w:rsidRDefault="00A0702C">
      <w:pPr>
        <w:pStyle w:val="effectus"/>
      </w:pPr>
      <w:r>
        <w:rPr>
          <w:b/>
          <w:iCs/>
        </w:rPr>
        <w:lastRenderedPageBreak/>
        <w:t>Potio</w:t>
      </w:r>
      <w:r>
        <w:rPr>
          <w:iCs/>
        </w:rPr>
        <w:tab/>
      </w:r>
      <w:r>
        <w:t>potion</w:t>
      </w:r>
    </w:p>
    <w:p w14:paraId="17B1C190" w14:textId="77777777" w:rsidR="00067E2E" w:rsidRDefault="00A0702C">
      <w:pPr>
        <w:pStyle w:val="effectus"/>
      </w:pPr>
      <w:r>
        <w:rPr>
          <w:b/>
          <w:iCs/>
        </w:rPr>
        <w:t>Prœbium</w:t>
      </w:r>
      <w:r>
        <w:rPr>
          <w:iCs/>
        </w:rPr>
        <w:tab/>
      </w:r>
      <w:r>
        <w:t>dose</w:t>
      </w:r>
    </w:p>
    <w:p w14:paraId="195B702E" w14:textId="77777777" w:rsidR="00067E2E" w:rsidRDefault="00A0702C">
      <w:pPr>
        <w:pStyle w:val="effectus"/>
      </w:pPr>
      <w:r>
        <w:rPr>
          <w:b/>
          <w:iCs/>
        </w:rPr>
        <w:t>Prœcessio</w:t>
      </w:r>
      <w:r>
        <w:tab/>
        <w:t>précession</w:t>
      </w:r>
    </w:p>
    <w:p w14:paraId="63EB5765" w14:textId="77777777" w:rsidR="00067E2E" w:rsidRDefault="00A0702C">
      <w:pPr>
        <w:pStyle w:val="effectus"/>
      </w:pPr>
      <w:r>
        <w:rPr>
          <w:b/>
          <w:iCs/>
        </w:rPr>
        <w:t>Prœcipitans</w:t>
      </w:r>
      <w:r>
        <w:rPr>
          <w:iCs/>
        </w:rPr>
        <w:tab/>
      </w:r>
      <w:r>
        <w:t>précipitant</w:t>
      </w:r>
    </w:p>
    <w:p w14:paraId="5684B0DB" w14:textId="77777777" w:rsidR="00067E2E" w:rsidRDefault="00A0702C">
      <w:pPr>
        <w:pStyle w:val="effectus"/>
      </w:pPr>
      <w:r>
        <w:rPr>
          <w:b/>
          <w:iCs/>
        </w:rPr>
        <w:t>Prœcipitatio</w:t>
      </w:r>
      <w:r>
        <w:rPr>
          <w:iCs/>
        </w:rPr>
        <w:tab/>
      </w:r>
      <w:r>
        <w:t>précipitation</w:t>
      </w:r>
    </w:p>
    <w:p w14:paraId="3B81A25E" w14:textId="77777777" w:rsidR="00067E2E" w:rsidRDefault="00A0702C">
      <w:pPr>
        <w:pStyle w:val="effectus"/>
      </w:pPr>
      <w:r>
        <w:rPr>
          <w:b/>
          <w:iCs/>
        </w:rPr>
        <w:t>Prœcipitatus</w:t>
      </w:r>
      <w:r>
        <w:rPr>
          <w:iCs/>
        </w:rPr>
        <w:tab/>
      </w:r>
      <w:r>
        <w:t>précipité</w:t>
      </w:r>
    </w:p>
    <w:p w14:paraId="773EBDB2" w14:textId="77777777" w:rsidR="00067E2E" w:rsidRDefault="00A0702C">
      <w:pPr>
        <w:pStyle w:val="effectus"/>
      </w:pPr>
      <w:r>
        <w:rPr>
          <w:b/>
          <w:iCs/>
        </w:rPr>
        <w:t>Prœcognitio</w:t>
      </w:r>
      <w:r>
        <w:rPr>
          <w:iCs/>
        </w:rPr>
        <w:tab/>
      </w:r>
      <w:r>
        <w:t>prognostic</w:t>
      </w:r>
    </w:p>
    <w:p w14:paraId="3D0055CB" w14:textId="77777777" w:rsidR="00067E2E" w:rsidRDefault="00A0702C">
      <w:pPr>
        <w:pStyle w:val="effectus"/>
      </w:pPr>
      <w:r>
        <w:rPr>
          <w:b/>
          <w:iCs/>
        </w:rPr>
        <w:t>Prœcordia</w:t>
      </w:r>
      <w:r>
        <w:rPr>
          <w:iCs/>
        </w:rPr>
        <w:tab/>
      </w:r>
      <w:r>
        <w:t>diaphragme</w:t>
      </w:r>
    </w:p>
    <w:p w14:paraId="50E81799" w14:textId="77777777" w:rsidR="00067E2E" w:rsidRDefault="00A0702C">
      <w:pPr>
        <w:pStyle w:val="effectus"/>
      </w:pPr>
      <w:r>
        <w:rPr>
          <w:b/>
          <w:iCs/>
        </w:rPr>
        <w:t>Prœcordialis</w:t>
      </w:r>
      <w:r>
        <w:rPr>
          <w:iCs/>
        </w:rPr>
        <w:tab/>
      </w:r>
      <w:r>
        <w:t>précordial</w:t>
      </w:r>
    </w:p>
    <w:p w14:paraId="72DE3407" w14:textId="77777777" w:rsidR="00067E2E" w:rsidRDefault="00A0702C">
      <w:pPr>
        <w:pStyle w:val="effectus"/>
      </w:pPr>
      <w:r>
        <w:rPr>
          <w:b/>
          <w:iCs/>
        </w:rPr>
        <w:t>Praecox</w:t>
      </w:r>
      <w:r>
        <w:tab/>
        <w:t>précoce</w:t>
      </w:r>
    </w:p>
    <w:p w14:paraId="517EDC84" w14:textId="77777777" w:rsidR="00067E2E" w:rsidRDefault="00A0702C">
      <w:pPr>
        <w:pStyle w:val="effectus"/>
      </w:pPr>
      <w:r>
        <w:rPr>
          <w:b/>
          <w:iCs/>
        </w:rPr>
        <w:t>Præcursor</w:t>
      </w:r>
      <w:r>
        <w:tab/>
        <w:t>précurseur</w:t>
      </w:r>
    </w:p>
    <w:p w14:paraId="0ADE840E" w14:textId="77777777" w:rsidR="00067E2E" w:rsidRDefault="00A0702C">
      <w:pPr>
        <w:pStyle w:val="effectus"/>
      </w:pPr>
      <w:r>
        <w:rPr>
          <w:b/>
          <w:iCs/>
        </w:rPr>
        <w:t>Praedictio</w:t>
      </w:r>
      <w:r>
        <w:rPr>
          <w:iCs/>
        </w:rPr>
        <w:tab/>
      </w:r>
      <w:r>
        <w:t>prédiction</w:t>
      </w:r>
      <w:r>
        <w:tab/>
        <w:t>prognostic</w:t>
      </w:r>
    </w:p>
    <w:p w14:paraId="157CC73C" w14:textId="77777777" w:rsidR="00067E2E" w:rsidRDefault="00A0702C">
      <w:pPr>
        <w:pStyle w:val="effectus"/>
      </w:pPr>
      <w:r>
        <w:rPr>
          <w:b/>
          <w:iCs/>
        </w:rPr>
        <w:t>Prædorsalis</w:t>
      </w:r>
      <w:r>
        <w:rPr>
          <w:iCs/>
        </w:rPr>
        <w:tab/>
      </w:r>
      <w:r>
        <w:t>prédorsal</w:t>
      </w:r>
    </w:p>
    <w:p w14:paraId="6EF3FA79" w14:textId="77777777" w:rsidR="00067E2E" w:rsidRDefault="00A0702C">
      <w:pPr>
        <w:pStyle w:val="effectus"/>
      </w:pPr>
      <w:r>
        <w:rPr>
          <w:b/>
          <w:iCs/>
        </w:rPr>
        <w:t>Prœfocatio</w:t>
      </w:r>
      <w:r>
        <w:tab/>
        <w:t>suffocation</w:t>
      </w:r>
    </w:p>
    <w:p w14:paraId="20DCDE35" w14:textId="77777777" w:rsidR="00067E2E" w:rsidRDefault="00A0702C">
      <w:pPr>
        <w:pStyle w:val="effectus"/>
      </w:pPr>
      <w:r>
        <w:rPr>
          <w:b/>
          <w:iCs/>
        </w:rPr>
        <w:t>Præfloratio</w:t>
      </w:r>
      <w:r>
        <w:rPr>
          <w:iCs/>
        </w:rPr>
        <w:tab/>
      </w:r>
      <w:r>
        <w:t>préfleuraison</w:t>
      </w:r>
    </w:p>
    <w:p w14:paraId="5445609C" w14:textId="77777777" w:rsidR="00067E2E" w:rsidRDefault="00A0702C">
      <w:pPr>
        <w:pStyle w:val="effectus"/>
      </w:pPr>
      <w:r>
        <w:rPr>
          <w:b/>
          <w:iCs/>
        </w:rPr>
        <w:t>Prægnatio</w:t>
      </w:r>
      <w:r>
        <w:tab/>
        <w:t>grossesse</w:t>
      </w:r>
    </w:p>
    <w:p w14:paraId="049813D9" w14:textId="77777777" w:rsidR="00067E2E" w:rsidRDefault="00A0702C">
      <w:pPr>
        <w:pStyle w:val="effectus"/>
      </w:pPr>
      <w:r>
        <w:rPr>
          <w:b/>
          <w:iCs/>
        </w:rPr>
        <w:t>Prælumbaris</w:t>
      </w:r>
      <w:r>
        <w:tab/>
        <w:t>prélombaire</w:t>
      </w:r>
    </w:p>
    <w:p w14:paraId="593E10C5" w14:textId="77777777" w:rsidR="00067E2E" w:rsidRDefault="00A0702C">
      <w:pPr>
        <w:pStyle w:val="effectus"/>
      </w:pPr>
      <w:r>
        <w:rPr>
          <w:b/>
          <w:iCs/>
        </w:rPr>
        <w:t>Præmaturus</w:t>
      </w:r>
      <w:r>
        <w:rPr>
          <w:iCs/>
        </w:rPr>
        <w:tab/>
      </w:r>
      <w:r>
        <w:t>prématuré</w:t>
      </w:r>
    </w:p>
    <w:p w14:paraId="3D164476" w14:textId="77777777" w:rsidR="00067E2E" w:rsidRDefault="00A0702C">
      <w:pPr>
        <w:pStyle w:val="effectus"/>
      </w:pPr>
      <w:r>
        <w:rPr>
          <w:b/>
          <w:iCs/>
        </w:rPr>
        <w:t>Præmissæ</w:t>
      </w:r>
      <w:r>
        <w:rPr>
          <w:iCs/>
        </w:rPr>
        <w:tab/>
      </w:r>
      <w:r>
        <w:t>prémisses</w:t>
      </w:r>
    </w:p>
    <w:p w14:paraId="1A4D361D" w14:textId="77777777" w:rsidR="00067E2E" w:rsidRDefault="00A0702C">
      <w:pPr>
        <w:pStyle w:val="effectus"/>
      </w:pPr>
      <w:r>
        <w:rPr>
          <w:b/>
          <w:iCs/>
        </w:rPr>
        <w:t>Prœnotio</w:t>
      </w:r>
      <w:r>
        <w:rPr>
          <w:iCs/>
        </w:rPr>
        <w:tab/>
      </w:r>
      <w:r>
        <w:t>prénotion</w:t>
      </w:r>
    </w:p>
    <w:p w14:paraId="1F21C8CF" w14:textId="77777777" w:rsidR="00067E2E" w:rsidRDefault="00A0702C">
      <w:pPr>
        <w:pStyle w:val="effectus"/>
      </w:pPr>
      <w:r>
        <w:rPr>
          <w:b/>
          <w:iCs/>
        </w:rPr>
        <w:t>Præopinatio</w:t>
      </w:r>
      <w:r>
        <w:rPr>
          <w:iCs/>
        </w:rPr>
        <w:tab/>
      </w:r>
      <w:r>
        <w:t>préopination</w:t>
      </w:r>
    </w:p>
    <w:p w14:paraId="6E21719B" w14:textId="77777777" w:rsidR="00067E2E" w:rsidRDefault="00A0702C">
      <w:pPr>
        <w:pStyle w:val="effectus"/>
      </w:pPr>
      <w:r>
        <w:rPr>
          <w:b/>
          <w:iCs/>
        </w:rPr>
        <w:t>Præparans</w:t>
      </w:r>
      <w:r>
        <w:rPr>
          <w:iCs/>
        </w:rPr>
        <w:tab/>
      </w:r>
      <w:r>
        <w:t>préparant</w:t>
      </w:r>
    </w:p>
    <w:p w14:paraId="1410414B" w14:textId="77777777" w:rsidR="00067E2E" w:rsidRDefault="00A0702C">
      <w:pPr>
        <w:pStyle w:val="effectus"/>
      </w:pPr>
      <w:r>
        <w:rPr>
          <w:b/>
          <w:iCs/>
        </w:rPr>
        <w:t>Præparatio</w:t>
      </w:r>
      <w:r>
        <w:tab/>
        <w:t>préparation</w:t>
      </w:r>
    </w:p>
    <w:p w14:paraId="4EA5A8FF" w14:textId="77777777" w:rsidR="00067E2E" w:rsidRDefault="00A0702C">
      <w:pPr>
        <w:pStyle w:val="effectus"/>
      </w:pPr>
      <w:r>
        <w:rPr>
          <w:b/>
          <w:iCs/>
        </w:rPr>
        <w:t>Præputium</w:t>
      </w:r>
      <w:r>
        <w:rPr>
          <w:iCs/>
        </w:rPr>
        <w:tab/>
      </w:r>
      <w:r>
        <w:t>prépuce</w:t>
      </w:r>
    </w:p>
    <w:p w14:paraId="445114CE" w14:textId="77777777" w:rsidR="00067E2E" w:rsidRDefault="00A0702C">
      <w:pPr>
        <w:pStyle w:val="effectus"/>
      </w:pPr>
      <w:r>
        <w:rPr>
          <w:b/>
          <w:iCs/>
        </w:rPr>
        <w:t>Præsagium</w:t>
      </w:r>
      <w:r>
        <w:rPr>
          <w:iCs/>
        </w:rPr>
        <w:tab/>
      </w:r>
      <w:r>
        <w:t>présage</w:t>
      </w:r>
    </w:p>
    <w:p w14:paraId="7597F854" w14:textId="77777777" w:rsidR="00067E2E" w:rsidRDefault="00A0702C">
      <w:pPr>
        <w:pStyle w:val="effectus"/>
      </w:pPr>
      <w:r>
        <w:rPr>
          <w:b/>
          <w:iCs/>
        </w:rPr>
        <w:t>Præscriptio</w:t>
      </w:r>
      <w:r>
        <w:rPr>
          <w:iCs/>
        </w:rPr>
        <w:tab/>
      </w:r>
      <w:r>
        <w:t>prescription</w:t>
      </w:r>
    </w:p>
    <w:p w14:paraId="621E9205" w14:textId="77777777" w:rsidR="00067E2E" w:rsidRDefault="00A0702C">
      <w:pPr>
        <w:pStyle w:val="effectus"/>
      </w:pPr>
      <w:r>
        <w:rPr>
          <w:b/>
          <w:iCs/>
        </w:rPr>
        <w:t>Prœsepiola</w:t>
      </w:r>
      <w:r>
        <w:rPr>
          <w:iCs/>
        </w:rPr>
        <w:tab/>
      </w:r>
      <w:r>
        <w:t>alvéole</w:t>
      </w:r>
    </w:p>
    <w:p w14:paraId="49D4AC0C" w14:textId="77777777" w:rsidR="00067E2E" w:rsidRDefault="00A0702C">
      <w:pPr>
        <w:pStyle w:val="effectus"/>
      </w:pPr>
      <w:r>
        <w:rPr>
          <w:b/>
          <w:iCs/>
        </w:rPr>
        <w:t>Prœservativus</w:t>
      </w:r>
      <w:r>
        <w:tab/>
        <w:t>préservatif</w:t>
      </w:r>
    </w:p>
    <w:p w14:paraId="7ED92737" w14:textId="77777777" w:rsidR="00067E2E" w:rsidRDefault="00A0702C">
      <w:pPr>
        <w:pStyle w:val="effectus"/>
      </w:pPr>
      <w:r>
        <w:rPr>
          <w:b/>
          <w:iCs/>
        </w:rPr>
        <w:t>Prœspinalis</w:t>
      </w:r>
      <w:r>
        <w:rPr>
          <w:iCs/>
        </w:rPr>
        <w:tab/>
      </w:r>
      <w:r>
        <w:t>prespinal</w:t>
      </w:r>
    </w:p>
    <w:p w14:paraId="6BC26788" w14:textId="77777777" w:rsidR="00067E2E" w:rsidRDefault="00A0702C">
      <w:pPr>
        <w:pStyle w:val="effectus"/>
      </w:pPr>
      <w:r>
        <w:rPr>
          <w:b/>
          <w:iCs/>
        </w:rPr>
        <w:t>Prœtibialis</w:t>
      </w:r>
      <w:r>
        <w:rPr>
          <w:iCs/>
        </w:rPr>
        <w:tab/>
      </w:r>
      <w:r>
        <w:t>prétibial</w:t>
      </w:r>
    </w:p>
    <w:p w14:paraId="1C0AC4AB" w14:textId="77777777" w:rsidR="00067E2E" w:rsidRDefault="00A0702C">
      <w:pPr>
        <w:pStyle w:val="effectus"/>
      </w:pPr>
      <w:r>
        <w:rPr>
          <w:b/>
          <w:iCs/>
        </w:rPr>
        <w:t>Prasum</w:t>
      </w:r>
      <w:r>
        <w:tab/>
        <w:t>poireau</w:t>
      </w:r>
    </w:p>
    <w:p w14:paraId="64279C20" w14:textId="77777777" w:rsidR="00067E2E" w:rsidRDefault="00A0702C">
      <w:pPr>
        <w:pStyle w:val="effectus"/>
      </w:pPr>
      <w:r>
        <w:rPr>
          <w:b/>
          <w:iCs/>
        </w:rPr>
        <w:t>Praxis</w:t>
      </w:r>
      <w:r>
        <w:rPr>
          <w:iCs/>
        </w:rPr>
        <w:tab/>
      </w:r>
      <w:r>
        <w:t>pratique</w:t>
      </w:r>
    </w:p>
    <w:p w14:paraId="5E9D66D1" w14:textId="77777777" w:rsidR="00067E2E" w:rsidRDefault="00A0702C">
      <w:pPr>
        <w:pStyle w:val="effectus"/>
      </w:pPr>
      <w:r>
        <w:rPr>
          <w:b/>
          <w:iCs/>
        </w:rPr>
        <w:t>Prehensio</w:t>
      </w:r>
      <w:r>
        <w:tab/>
        <w:t>catalepsie</w:t>
      </w:r>
      <w:r>
        <w:tab/>
        <w:t>épilepsie</w:t>
      </w:r>
    </w:p>
    <w:p w14:paraId="577E4F0B" w14:textId="77777777" w:rsidR="00067E2E" w:rsidRDefault="00A0702C">
      <w:pPr>
        <w:pStyle w:val="effectus"/>
      </w:pPr>
      <w:r>
        <w:rPr>
          <w:b/>
          <w:iCs/>
        </w:rPr>
        <w:t>Presbyopia</w:t>
      </w:r>
      <w:r>
        <w:rPr>
          <w:b/>
          <w:iCs/>
        </w:rPr>
        <w:tab/>
      </w:r>
      <w:r>
        <w:t>presbyopie</w:t>
      </w:r>
    </w:p>
    <w:p w14:paraId="23AB4126" w14:textId="77777777" w:rsidR="00067E2E" w:rsidRDefault="00A0702C">
      <w:pPr>
        <w:pStyle w:val="effectus"/>
      </w:pPr>
      <w:r>
        <w:rPr>
          <w:b/>
          <w:iCs/>
          <w:lang w:eastAsia="el-GR" w:bidi="el-GR"/>
        </w:rPr>
        <w:t>Ρ</w:t>
      </w:r>
      <w:r>
        <w:rPr>
          <w:b/>
          <w:iCs/>
        </w:rPr>
        <w:t>resbytus</w:t>
      </w:r>
      <w:r>
        <w:rPr>
          <w:iCs/>
        </w:rPr>
        <w:tab/>
      </w:r>
      <w:r>
        <w:t>presbyte</w:t>
      </w:r>
    </w:p>
    <w:p w14:paraId="7BEF14B6" w14:textId="77777777" w:rsidR="00067E2E" w:rsidRDefault="00A0702C">
      <w:pPr>
        <w:pStyle w:val="effectus"/>
      </w:pPr>
      <w:r>
        <w:rPr>
          <w:b/>
          <w:iCs/>
        </w:rPr>
        <w:t>Pressio</w:t>
      </w:r>
      <w:r>
        <w:tab/>
        <w:t>pression</w:t>
      </w:r>
    </w:p>
    <w:p w14:paraId="1DFA7604" w14:textId="77777777" w:rsidR="00067E2E" w:rsidRDefault="00A0702C">
      <w:pPr>
        <w:pStyle w:val="effectus"/>
      </w:pPr>
      <w:r>
        <w:rPr>
          <w:b/>
          <w:iCs/>
        </w:rPr>
        <w:t>Priapismus</w:t>
      </w:r>
      <w:r>
        <w:tab/>
        <w:t>priapisme</w:t>
      </w:r>
    </w:p>
    <w:p w14:paraId="2C8E4082" w14:textId="77777777" w:rsidR="00067E2E" w:rsidRDefault="00A0702C">
      <w:pPr>
        <w:pStyle w:val="effectus"/>
      </w:pPr>
      <w:r>
        <w:rPr>
          <w:b/>
          <w:iCs/>
        </w:rPr>
        <w:t>Priapus</w:t>
      </w:r>
      <w:r>
        <w:rPr>
          <w:iCs/>
        </w:rPr>
        <w:tab/>
      </w:r>
      <w:r>
        <w:t>priape</w:t>
      </w:r>
    </w:p>
    <w:p w14:paraId="684D98E3" w14:textId="77777777" w:rsidR="00067E2E" w:rsidRDefault="00A0702C">
      <w:pPr>
        <w:pStyle w:val="pb"/>
      </w:pPr>
      <w:commentRangeStart w:id="46"/>
      <w:r>
        <w:rPr>
          <w:b/>
          <w:iCs/>
        </w:rPr>
        <w:t>Pimitivus</w:t>
      </w:r>
      <w:r>
        <w:rPr>
          <w:iCs/>
        </w:rPr>
        <w:tab/>
        <w:t>primitif</w:t>
      </w:r>
      <w:commentRangeEnd w:id="46"/>
      <w:r>
        <w:commentReference w:id="46"/>
      </w:r>
    </w:p>
    <w:p w14:paraId="03EF1842" w14:textId="77777777" w:rsidR="00067E2E" w:rsidRDefault="00A0702C">
      <w:pPr>
        <w:pStyle w:val="effectus"/>
      </w:pPr>
      <w:r>
        <w:rPr>
          <w:b/>
          <w:iCs/>
        </w:rPr>
        <w:t>Principium</w:t>
      </w:r>
      <w:r>
        <w:rPr>
          <w:iCs/>
        </w:rPr>
        <w:tab/>
      </w:r>
      <w:r>
        <w:t>principe</w:t>
      </w:r>
    </w:p>
    <w:p w14:paraId="06823CA6" w14:textId="77777777" w:rsidR="00067E2E" w:rsidRDefault="00A0702C">
      <w:pPr>
        <w:pStyle w:val="effectus"/>
      </w:pPr>
      <w:r>
        <w:rPr>
          <w:b/>
          <w:iCs/>
        </w:rPr>
        <w:t>Prisma</w:t>
      </w:r>
      <w:r>
        <w:tab/>
        <w:t>prisme</w:t>
      </w:r>
    </w:p>
    <w:p w14:paraId="4D5D6746" w14:textId="77777777" w:rsidR="00067E2E" w:rsidRDefault="00A0702C">
      <w:pPr>
        <w:pStyle w:val="effectus"/>
      </w:pPr>
      <w:r>
        <w:rPr>
          <w:b/>
          <w:iCs/>
        </w:rPr>
        <w:t>Prismaticus</w:t>
      </w:r>
      <w:r>
        <w:rPr>
          <w:iCs/>
        </w:rPr>
        <w:tab/>
      </w:r>
      <w:r>
        <w:t>prismatique</w:t>
      </w:r>
    </w:p>
    <w:p w14:paraId="134FC066" w14:textId="77777777" w:rsidR="00067E2E" w:rsidRDefault="00A0702C">
      <w:pPr>
        <w:pStyle w:val="effectus"/>
      </w:pPr>
      <w:r>
        <w:rPr>
          <w:b/>
          <w:iCs/>
        </w:rPr>
        <w:t>Proboscis</w:t>
      </w:r>
      <w:r>
        <w:rPr>
          <w:iCs/>
        </w:rPr>
        <w:tab/>
      </w:r>
      <w:r>
        <w:t>proboscide</w:t>
      </w:r>
    </w:p>
    <w:p w14:paraId="7594C5F8" w14:textId="77777777" w:rsidR="00067E2E" w:rsidRDefault="00A0702C">
      <w:pPr>
        <w:pStyle w:val="effectus"/>
      </w:pPr>
      <w:r>
        <w:rPr>
          <w:b/>
          <w:iCs/>
        </w:rPr>
        <w:t>Procatarticus</w:t>
      </w:r>
      <w:r>
        <w:rPr>
          <w:iCs/>
        </w:rPr>
        <w:tab/>
      </w:r>
      <w:r>
        <w:t>procatartique</w:t>
      </w:r>
    </w:p>
    <w:p w14:paraId="677BAEC8" w14:textId="77777777" w:rsidR="00067E2E" w:rsidRDefault="00A0702C">
      <w:pPr>
        <w:pStyle w:val="effectus"/>
      </w:pPr>
      <w:r>
        <w:rPr>
          <w:b/>
          <w:iCs/>
        </w:rPr>
        <w:t>Processus</w:t>
      </w:r>
      <w:r>
        <w:tab/>
        <w:t>procédé</w:t>
      </w:r>
      <w:r>
        <w:tab/>
        <w:t>procès</w:t>
      </w:r>
    </w:p>
    <w:p w14:paraId="0EED19E2" w14:textId="77777777" w:rsidR="00067E2E" w:rsidRDefault="00A0702C">
      <w:pPr>
        <w:pStyle w:val="effectus"/>
      </w:pPr>
      <w:r>
        <w:rPr>
          <w:b/>
          <w:iCs/>
        </w:rPr>
        <w:t>Procumbens</w:t>
      </w:r>
      <w:r>
        <w:rPr>
          <w:iCs/>
        </w:rPr>
        <w:tab/>
      </w:r>
      <w:r>
        <w:t>procombant</w:t>
      </w:r>
    </w:p>
    <w:p w14:paraId="3906A3CE" w14:textId="77777777" w:rsidR="00067E2E" w:rsidRDefault="00A0702C">
      <w:pPr>
        <w:pStyle w:val="effectus"/>
      </w:pPr>
      <w:r>
        <w:rPr>
          <w:b/>
          <w:iCs/>
        </w:rPr>
        <w:t>Prodromus</w:t>
      </w:r>
      <w:r>
        <w:rPr>
          <w:iCs/>
        </w:rPr>
        <w:tab/>
      </w:r>
      <w:r>
        <w:t>précursceur</w:t>
      </w:r>
    </w:p>
    <w:p w14:paraId="4EC6F239" w14:textId="77777777" w:rsidR="00067E2E" w:rsidRDefault="00A0702C">
      <w:pPr>
        <w:pStyle w:val="effectus"/>
      </w:pPr>
      <w:r>
        <w:rPr>
          <w:b/>
          <w:iCs/>
        </w:rPr>
        <w:t>Productio</w:t>
      </w:r>
      <w:r>
        <w:rPr>
          <w:iCs/>
        </w:rPr>
        <w:tab/>
      </w:r>
      <w:r>
        <w:t>production</w:t>
      </w:r>
    </w:p>
    <w:p w14:paraId="41474D1F" w14:textId="77777777" w:rsidR="00067E2E" w:rsidRDefault="00A0702C">
      <w:pPr>
        <w:pStyle w:val="effectus"/>
      </w:pPr>
      <w:r>
        <w:rPr>
          <w:b/>
          <w:iCs/>
        </w:rPr>
        <w:t>Proegumenus</w:t>
      </w:r>
      <w:r>
        <w:rPr>
          <w:iCs/>
        </w:rPr>
        <w:tab/>
      </w:r>
      <w:r>
        <w:t>proégumène</w:t>
      </w:r>
    </w:p>
    <w:p w14:paraId="676684FC" w14:textId="77777777" w:rsidR="00067E2E" w:rsidRDefault="00A0702C">
      <w:pPr>
        <w:pStyle w:val="effectus"/>
      </w:pPr>
      <w:r>
        <w:rPr>
          <w:b/>
          <w:iCs/>
          <w:lang w:eastAsia="en-US" w:bidi="en-US"/>
        </w:rPr>
        <w:t>Proemptosis</w:t>
      </w:r>
      <w:r>
        <w:rPr>
          <w:iCs/>
          <w:lang w:eastAsia="en-US" w:bidi="en-US"/>
        </w:rPr>
        <w:tab/>
      </w:r>
      <w:r>
        <w:t>proemptose</w:t>
      </w:r>
    </w:p>
    <w:p w14:paraId="6308B8DF" w14:textId="77777777" w:rsidR="00067E2E" w:rsidRDefault="00A0702C">
      <w:pPr>
        <w:pStyle w:val="effectus"/>
      </w:pPr>
      <w:r>
        <w:rPr>
          <w:b/>
          <w:iCs/>
          <w:lang w:eastAsia="el-GR" w:bidi="el-GR"/>
        </w:rPr>
        <w:t>Ρ</w:t>
      </w:r>
      <w:r>
        <w:rPr>
          <w:b/>
          <w:iCs/>
        </w:rPr>
        <w:t>rofluvium</w:t>
      </w:r>
      <w:r>
        <w:tab/>
        <w:t>flux</w:t>
      </w:r>
    </w:p>
    <w:p w14:paraId="60A9307B" w14:textId="77777777" w:rsidR="00067E2E" w:rsidRDefault="00A0702C">
      <w:pPr>
        <w:pStyle w:val="effectus"/>
      </w:pPr>
      <w:r>
        <w:rPr>
          <w:b/>
          <w:iCs/>
        </w:rPr>
        <w:t>Prognosis.</w:t>
      </w:r>
      <w:r>
        <w:rPr>
          <w:b/>
          <w:iCs/>
        </w:rPr>
        <w:tab/>
      </w:r>
      <w:r>
        <w:t>prognostic</w:t>
      </w:r>
    </w:p>
    <w:p w14:paraId="55B5C6FC" w14:textId="77777777" w:rsidR="00067E2E" w:rsidRDefault="00A0702C">
      <w:pPr>
        <w:pStyle w:val="effectus"/>
      </w:pPr>
      <w:r>
        <w:rPr>
          <w:b/>
          <w:iCs/>
        </w:rPr>
        <w:t>Prognosùcus</w:t>
      </w:r>
      <w:r>
        <w:rPr>
          <w:iCs/>
        </w:rPr>
        <w:tab/>
      </w:r>
      <w:r>
        <w:t>prognostique</w:t>
      </w:r>
    </w:p>
    <w:p w14:paraId="399F8564" w14:textId="77777777" w:rsidR="00067E2E" w:rsidRDefault="00A0702C">
      <w:pPr>
        <w:pStyle w:val="effectus"/>
      </w:pPr>
      <w:r>
        <w:rPr>
          <w:b/>
          <w:iCs/>
        </w:rPr>
        <w:t>Progressio</w:t>
      </w:r>
      <w:r>
        <w:rPr>
          <w:iCs/>
        </w:rPr>
        <w:tab/>
      </w:r>
      <w:r>
        <w:t>progression</w:t>
      </w:r>
    </w:p>
    <w:p w14:paraId="37CD30FC" w14:textId="77777777" w:rsidR="00067E2E" w:rsidRDefault="00A0702C">
      <w:pPr>
        <w:pStyle w:val="effectus"/>
      </w:pPr>
      <w:r>
        <w:rPr>
          <w:b/>
          <w:iCs/>
        </w:rPr>
        <w:t>Projectile</w:t>
      </w:r>
      <w:r>
        <w:rPr>
          <w:iCs/>
        </w:rPr>
        <w:tab/>
      </w:r>
      <w:r>
        <w:t>projectile</w:t>
      </w:r>
    </w:p>
    <w:p w14:paraId="55DCFD5A" w14:textId="77777777" w:rsidR="00067E2E" w:rsidRDefault="00A0702C">
      <w:pPr>
        <w:pStyle w:val="effectus"/>
      </w:pPr>
      <w:r>
        <w:rPr>
          <w:b/>
          <w:iCs/>
        </w:rPr>
        <w:t>Projectio</w:t>
      </w:r>
      <w:r>
        <w:rPr>
          <w:b/>
          <w:iCs/>
        </w:rPr>
        <w:tab/>
      </w:r>
      <w:r>
        <w:t>projection</w:t>
      </w:r>
    </w:p>
    <w:p w14:paraId="19F03C51" w14:textId="77777777" w:rsidR="00067E2E" w:rsidRDefault="00A0702C">
      <w:pPr>
        <w:pStyle w:val="effectus"/>
      </w:pPr>
      <w:r>
        <w:rPr>
          <w:b/>
          <w:iCs/>
        </w:rPr>
        <w:t>Prolegomena</w:t>
      </w:r>
      <w:r>
        <w:rPr>
          <w:iCs/>
        </w:rPr>
        <w:tab/>
      </w:r>
      <w:r>
        <w:t>prolégomènes</w:t>
      </w:r>
    </w:p>
    <w:p w14:paraId="3046A201" w14:textId="77777777" w:rsidR="00067E2E" w:rsidRDefault="00A0702C">
      <w:pPr>
        <w:pStyle w:val="effectus"/>
      </w:pPr>
      <w:r>
        <w:rPr>
          <w:b/>
          <w:iCs/>
        </w:rPr>
        <w:t>Prolepticus</w:t>
      </w:r>
      <w:r>
        <w:rPr>
          <w:b/>
          <w:iCs/>
        </w:rPr>
        <w:tab/>
      </w:r>
      <w:r>
        <w:t>proleptique</w:t>
      </w:r>
    </w:p>
    <w:p w14:paraId="20C1CB25" w14:textId="77777777" w:rsidR="00067E2E" w:rsidRDefault="00A0702C">
      <w:pPr>
        <w:pStyle w:val="effectus"/>
      </w:pPr>
      <w:r>
        <w:rPr>
          <w:b/>
          <w:iCs/>
        </w:rPr>
        <w:lastRenderedPageBreak/>
        <w:t>Prolificus</w:t>
      </w:r>
      <w:r>
        <w:tab/>
        <w:t>prolifique</w:t>
      </w:r>
    </w:p>
    <w:p w14:paraId="459B088F" w14:textId="77777777" w:rsidR="00067E2E" w:rsidRDefault="00A0702C">
      <w:pPr>
        <w:pStyle w:val="pb"/>
        <w:pageBreakBefore/>
      </w:pPr>
      <w:r>
        <w:lastRenderedPageBreak/>
        <w:t>[p. 407]</w:t>
      </w:r>
    </w:p>
    <w:p w14:paraId="67A41FAD" w14:textId="77777777" w:rsidR="00067E2E" w:rsidRDefault="00A0702C">
      <w:pPr>
        <w:pStyle w:val="effectus"/>
      </w:pPr>
      <w:r>
        <w:rPr>
          <w:b/>
          <w:iCs/>
        </w:rPr>
        <w:t>Prominentia</w:t>
      </w:r>
      <w:r>
        <w:rPr>
          <w:iCs/>
        </w:rPr>
        <w:tab/>
      </w:r>
      <w:r>
        <w:t>prominence</w:t>
      </w:r>
    </w:p>
    <w:p w14:paraId="1E6025DD" w14:textId="77777777" w:rsidR="00067E2E" w:rsidRDefault="00A0702C">
      <w:pPr>
        <w:pStyle w:val="effectus"/>
      </w:pPr>
      <w:r>
        <w:rPr>
          <w:b/>
          <w:iCs/>
        </w:rPr>
        <w:t>Pronatio</w:t>
      </w:r>
      <w:r>
        <w:rPr>
          <w:iCs/>
        </w:rPr>
        <w:tab/>
      </w:r>
      <w:r>
        <w:t>pronation</w:t>
      </w:r>
    </w:p>
    <w:p w14:paraId="699945FB" w14:textId="77777777" w:rsidR="00067E2E" w:rsidRDefault="00A0702C">
      <w:pPr>
        <w:pStyle w:val="effectus"/>
      </w:pPr>
      <w:r>
        <w:rPr>
          <w:b/>
          <w:iCs/>
        </w:rPr>
        <w:t>Pronator</w:t>
      </w:r>
      <w:r>
        <w:rPr>
          <w:iCs/>
        </w:rPr>
        <w:tab/>
      </w:r>
      <w:r>
        <w:t>pronateur</w:t>
      </w:r>
    </w:p>
    <w:p w14:paraId="381E9EF4" w14:textId="77777777" w:rsidR="00067E2E" w:rsidRDefault="00A0702C">
      <w:pPr>
        <w:pStyle w:val="effectus"/>
      </w:pPr>
      <w:r>
        <w:rPr>
          <w:b/>
          <w:iCs/>
        </w:rPr>
        <w:t>Propagatio</w:t>
      </w:r>
      <w:r>
        <w:rPr>
          <w:iCs/>
        </w:rPr>
        <w:tab/>
      </w:r>
      <w:r>
        <w:t>propagation</w:t>
      </w:r>
    </w:p>
    <w:p w14:paraId="09C4B848" w14:textId="77777777" w:rsidR="00067E2E" w:rsidRDefault="00A0702C">
      <w:pPr>
        <w:pStyle w:val="effectus"/>
      </w:pPr>
      <w:r>
        <w:rPr>
          <w:b/>
          <w:iCs/>
        </w:rPr>
        <w:t>Propago</w:t>
      </w:r>
      <w:r>
        <w:rPr>
          <w:iCs/>
        </w:rPr>
        <w:tab/>
      </w:r>
      <w:r>
        <w:t>propagine</w:t>
      </w:r>
    </w:p>
    <w:p w14:paraId="5ADE5A20" w14:textId="77777777" w:rsidR="00067E2E" w:rsidRDefault="00A0702C">
      <w:pPr>
        <w:pStyle w:val="effectus"/>
      </w:pPr>
      <w:r>
        <w:rPr>
          <w:b/>
          <w:iCs/>
        </w:rPr>
        <w:t>Prophylacticus</w:t>
      </w:r>
      <w:r>
        <w:rPr>
          <w:iCs/>
        </w:rPr>
        <w:tab/>
      </w:r>
      <w:r>
        <w:t>prophylactique</w:t>
      </w:r>
    </w:p>
    <w:p w14:paraId="1F3471C4" w14:textId="77777777" w:rsidR="00067E2E" w:rsidRDefault="00A0702C">
      <w:pPr>
        <w:pStyle w:val="effectus"/>
      </w:pPr>
      <w:r>
        <w:rPr>
          <w:b/>
          <w:iCs/>
        </w:rPr>
        <w:t>Prophylaxis</w:t>
      </w:r>
      <w:r>
        <w:rPr>
          <w:iCs/>
        </w:rPr>
        <w:tab/>
      </w:r>
      <w:r>
        <w:t>prophylaxie</w:t>
      </w:r>
    </w:p>
    <w:p w14:paraId="39FD3482" w14:textId="77777777" w:rsidR="00067E2E" w:rsidRDefault="00A0702C">
      <w:pPr>
        <w:pStyle w:val="effectus"/>
      </w:pPr>
      <w:r>
        <w:rPr>
          <w:b/>
          <w:iCs/>
        </w:rPr>
        <w:t>Propolis</w:t>
      </w:r>
      <w:r>
        <w:rPr>
          <w:b/>
          <w:iCs/>
        </w:rPr>
        <w:tab/>
      </w:r>
      <w:r>
        <w:t>propolis</w:t>
      </w:r>
    </w:p>
    <w:p w14:paraId="41D443EE" w14:textId="77777777" w:rsidR="00067E2E" w:rsidRDefault="00A0702C">
      <w:pPr>
        <w:pStyle w:val="effectus"/>
      </w:pPr>
      <w:r>
        <w:rPr>
          <w:b/>
          <w:iCs/>
        </w:rPr>
        <w:t>Proportio</w:t>
      </w:r>
      <w:r>
        <w:rPr>
          <w:iCs/>
        </w:rPr>
        <w:tab/>
      </w:r>
      <w:r>
        <w:t>proportion</w:t>
      </w:r>
    </w:p>
    <w:p w14:paraId="073EE019" w14:textId="77777777" w:rsidR="00067E2E" w:rsidRDefault="00A0702C">
      <w:pPr>
        <w:pStyle w:val="effectus"/>
      </w:pPr>
      <w:r>
        <w:rPr>
          <w:b/>
          <w:iCs/>
        </w:rPr>
        <w:t>Propositio</w:t>
      </w:r>
      <w:r>
        <w:rPr>
          <w:iCs/>
        </w:rPr>
        <w:tab/>
      </w:r>
      <w:r>
        <w:t>proposition</w:t>
      </w:r>
    </w:p>
    <w:p w14:paraId="1227E25F" w14:textId="77777777" w:rsidR="00067E2E" w:rsidRDefault="00A0702C">
      <w:pPr>
        <w:pStyle w:val="effectus"/>
      </w:pPr>
      <w:r>
        <w:rPr>
          <w:b/>
          <w:iCs/>
        </w:rPr>
        <w:t>Proprietas</w:t>
      </w:r>
      <w:r>
        <w:rPr>
          <w:iCs/>
        </w:rPr>
        <w:tab/>
      </w:r>
      <w:r>
        <w:t>propriété</w:t>
      </w:r>
    </w:p>
    <w:p w14:paraId="1F240E56" w14:textId="77777777" w:rsidR="00067E2E" w:rsidRDefault="00A0702C">
      <w:pPr>
        <w:pStyle w:val="effectus"/>
      </w:pPr>
      <w:r>
        <w:rPr>
          <w:b/>
          <w:iCs/>
        </w:rPr>
        <w:t>Prostasis</w:t>
      </w:r>
      <w:r>
        <w:rPr>
          <w:iCs/>
        </w:rPr>
        <w:tab/>
      </w:r>
      <w:r>
        <w:t>prostase</w:t>
      </w:r>
    </w:p>
    <w:p w14:paraId="4546B915" w14:textId="77777777" w:rsidR="00067E2E" w:rsidRDefault="00A0702C">
      <w:pPr>
        <w:pStyle w:val="effectus"/>
      </w:pPr>
      <w:r>
        <w:rPr>
          <w:b/>
          <w:iCs/>
        </w:rPr>
        <w:t>Prostatœ</w:t>
      </w:r>
      <w:r>
        <w:rPr>
          <w:iCs/>
        </w:rPr>
        <w:tab/>
      </w:r>
      <w:r>
        <w:t>prostates</w:t>
      </w:r>
    </w:p>
    <w:p w14:paraId="45372B2D" w14:textId="77777777" w:rsidR="00067E2E" w:rsidRDefault="00A0702C">
      <w:pPr>
        <w:pStyle w:val="effectus"/>
      </w:pPr>
      <w:r>
        <w:rPr>
          <w:b/>
          <w:iCs/>
        </w:rPr>
        <w:t>Prostaticus</w:t>
      </w:r>
      <w:r>
        <w:tab/>
        <w:t>prostatique</w:t>
      </w:r>
    </w:p>
    <w:p w14:paraId="7080414D" w14:textId="77777777" w:rsidR="00067E2E" w:rsidRDefault="00A0702C">
      <w:pPr>
        <w:pStyle w:val="effectus"/>
      </w:pPr>
      <w:r>
        <w:rPr>
          <w:b/>
          <w:iCs/>
        </w:rPr>
        <w:t>Prosthesis</w:t>
      </w:r>
      <w:r>
        <w:tab/>
        <w:t>prost</w:t>
      </w:r>
      <w:r>
        <w:t>hèse</w:t>
      </w:r>
    </w:p>
    <w:p w14:paraId="03560CA8" w14:textId="77777777" w:rsidR="00067E2E" w:rsidRDefault="00A0702C">
      <w:pPr>
        <w:pStyle w:val="effectus"/>
      </w:pPr>
      <w:r>
        <w:rPr>
          <w:b/>
          <w:iCs/>
        </w:rPr>
        <w:t>Protogala</w:t>
      </w:r>
      <w:r>
        <w:rPr>
          <w:iCs/>
        </w:rPr>
        <w:tab/>
      </w:r>
      <w:r>
        <w:t>béton</w:t>
      </w:r>
    </w:p>
    <w:p w14:paraId="173028E1" w14:textId="77777777" w:rsidR="00067E2E" w:rsidRDefault="00A0702C">
      <w:pPr>
        <w:pStyle w:val="effectus"/>
      </w:pPr>
      <w:r>
        <w:rPr>
          <w:b/>
          <w:iCs/>
        </w:rPr>
        <w:t>Protopatheia</w:t>
      </w:r>
      <w:r>
        <w:rPr>
          <w:iCs/>
        </w:rPr>
        <w:tab/>
      </w:r>
      <w:r>
        <w:t>protopathie</w:t>
      </w:r>
    </w:p>
    <w:p w14:paraId="2D9CFAC9" w14:textId="77777777" w:rsidR="00067E2E" w:rsidRDefault="00A0702C">
      <w:pPr>
        <w:pStyle w:val="effectus"/>
      </w:pPr>
      <w:r>
        <w:rPr>
          <w:b/>
          <w:iCs/>
        </w:rPr>
        <w:t>Protuberantia</w:t>
      </w:r>
      <w:r>
        <w:tab/>
        <w:t>ptotubérance</w:t>
      </w:r>
    </w:p>
    <w:p w14:paraId="7A4DA996" w14:textId="77777777" w:rsidR="00067E2E" w:rsidRDefault="00A0702C">
      <w:pPr>
        <w:pStyle w:val="effectus"/>
      </w:pPr>
      <w:r>
        <w:rPr>
          <w:b/>
          <w:iCs/>
        </w:rPr>
        <w:t>Prurigo</w:t>
      </w:r>
      <w:r>
        <w:rPr>
          <w:iCs/>
        </w:rPr>
        <w:tab/>
      </w:r>
      <w:r>
        <w:t>prurit</w:t>
      </w:r>
    </w:p>
    <w:p w14:paraId="106FE505" w14:textId="77777777" w:rsidR="00067E2E" w:rsidRDefault="00A0702C">
      <w:pPr>
        <w:pStyle w:val="effectus"/>
      </w:pPr>
      <w:r>
        <w:rPr>
          <w:b/>
          <w:iCs/>
        </w:rPr>
        <w:t>Pruritus</w:t>
      </w:r>
      <w:r>
        <w:tab/>
        <w:t>prurit</w:t>
      </w:r>
      <w:r>
        <w:tab/>
        <w:t>démangeaison</w:t>
      </w:r>
    </w:p>
    <w:p w14:paraId="2FB1984E" w14:textId="77777777" w:rsidR="00067E2E" w:rsidRDefault="00A0702C">
      <w:pPr>
        <w:pStyle w:val="effectus"/>
      </w:pPr>
      <w:r>
        <w:rPr>
          <w:b/>
          <w:iCs/>
        </w:rPr>
        <w:t>Prussias</w:t>
      </w:r>
      <w:r>
        <w:rPr>
          <w:iCs/>
        </w:rPr>
        <w:tab/>
      </w:r>
      <w:r>
        <w:t>prussiate</w:t>
      </w:r>
    </w:p>
    <w:p w14:paraId="4B2CB79C" w14:textId="77777777" w:rsidR="00067E2E" w:rsidRDefault="00A0702C">
      <w:pPr>
        <w:pStyle w:val="effectus"/>
      </w:pPr>
      <w:r>
        <w:rPr>
          <w:b/>
          <w:iCs/>
        </w:rPr>
        <w:t>Prussicus</w:t>
      </w:r>
      <w:r>
        <w:rPr>
          <w:iCs/>
        </w:rPr>
        <w:tab/>
      </w:r>
      <w:r>
        <w:t>prussique</w:t>
      </w:r>
    </w:p>
    <w:p w14:paraId="0D8CBC42" w14:textId="77777777" w:rsidR="00067E2E" w:rsidRDefault="00A0702C">
      <w:pPr>
        <w:pStyle w:val="effectus"/>
      </w:pPr>
      <w:r>
        <w:rPr>
          <w:b/>
          <w:iCs/>
        </w:rPr>
        <w:t>Psalloïdes</w:t>
      </w:r>
      <w:r>
        <w:rPr>
          <w:iCs/>
        </w:rPr>
        <w:tab/>
      </w:r>
      <w:r>
        <w:t>psalloïde</w:t>
      </w:r>
    </w:p>
    <w:p w14:paraId="6B1EE89F" w14:textId="77777777" w:rsidR="00067E2E" w:rsidRDefault="00A0702C">
      <w:pPr>
        <w:pStyle w:val="effectus"/>
      </w:pPr>
      <w:r>
        <w:rPr>
          <w:b/>
          <w:iCs/>
        </w:rPr>
        <w:t>Pseudorexia</w:t>
      </w:r>
      <w:r>
        <w:rPr>
          <w:iCs/>
        </w:rPr>
        <w:tab/>
      </w:r>
      <w:r>
        <w:t>pseudorexie</w:t>
      </w:r>
    </w:p>
    <w:p w14:paraId="1BCF01E4" w14:textId="77777777" w:rsidR="00067E2E" w:rsidRDefault="00A0702C">
      <w:pPr>
        <w:pStyle w:val="effectus"/>
      </w:pPr>
      <w:r>
        <w:rPr>
          <w:b/>
          <w:iCs/>
        </w:rPr>
        <w:t>Psilotrum</w:t>
      </w:r>
      <w:r>
        <w:rPr>
          <w:iCs/>
        </w:rPr>
        <w:tab/>
      </w:r>
      <w:r>
        <w:t>dépilatoire</w:t>
      </w:r>
    </w:p>
    <w:p w14:paraId="6F88517B" w14:textId="77777777" w:rsidR="00067E2E" w:rsidRDefault="00A0702C">
      <w:pPr>
        <w:pStyle w:val="effectus"/>
      </w:pPr>
      <w:r>
        <w:rPr>
          <w:b/>
          <w:iCs/>
        </w:rPr>
        <w:t>Psoas</w:t>
      </w:r>
      <w:r>
        <w:rPr>
          <w:b/>
          <w:iCs/>
        </w:rPr>
        <w:tab/>
      </w:r>
      <w:r>
        <w:t>psoas</w:t>
      </w:r>
    </w:p>
    <w:p w14:paraId="5BAACABA" w14:textId="77777777" w:rsidR="00067E2E" w:rsidRDefault="00A0702C">
      <w:pPr>
        <w:pStyle w:val="effectus"/>
      </w:pPr>
      <w:r>
        <w:rPr>
          <w:b/>
          <w:iCs/>
        </w:rPr>
        <w:t>Psora</w:t>
      </w:r>
      <w:r>
        <w:rPr>
          <w:iCs/>
        </w:rPr>
        <w:tab/>
      </w:r>
      <w:r>
        <w:t>gale</w:t>
      </w:r>
    </w:p>
    <w:p w14:paraId="423022E7" w14:textId="77777777" w:rsidR="00067E2E" w:rsidRDefault="00A0702C">
      <w:pPr>
        <w:pStyle w:val="effectus"/>
      </w:pPr>
      <w:r>
        <w:rPr>
          <w:b/>
          <w:iCs/>
        </w:rPr>
        <w:t>Psoricus</w:t>
      </w:r>
      <w:r>
        <w:rPr>
          <w:iCs/>
        </w:rPr>
        <w:tab/>
      </w:r>
      <w:r>
        <w:t>psorique</w:t>
      </w:r>
    </w:p>
    <w:p w14:paraId="4BB7CFE2" w14:textId="77777777" w:rsidR="00067E2E" w:rsidRDefault="00A0702C">
      <w:pPr>
        <w:pStyle w:val="effectus"/>
      </w:pPr>
      <w:r>
        <w:rPr>
          <w:b/>
          <w:iCs/>
        </w:rPr>
        <w:t>Psorophthalmia</w:t>
      </w:r>
      <w:r>
        <w:tab/>
        <w:t>psorophtalmie</w:t>
      </w:r>
    </w:p>
    <w:p w14:paraId="65AEF461" w14:textId="77777777" w:rsidR="00067E2E" w:rsidRDefault="00A0702C">
      <w:pPr>
        <w:pStyle w:val="effectus"/>
      </w:pPr>
      <w:r>
        <w:rPr>
          <w:b/>
          <w:iCs/>
        </w:rPr>
        <w:t>Psychagogicus</w:t>
      </w:r>
      <w:r>
        <w:tab/>
        <w:t>psychagogique</w:t>
      </w:r>
    </w:p>
    <w:p w14:paraId="03E220EE" w14:textId="77777777" w:rsidR="00067E2E" w:rsidRDefault="00A0702C">
      <w:pPr>
        <w:pStyle w:val="effectus"/>
      </w:pPr>
      <w:r>
        <w:rPr>
          <w:b/>
          <w:iCs/>
        </w:rPr>
        <w:t>Psychrometrum</w:t>
      </w:r>
      <w:r>
        <w:rPr>
          <w:iCs/>
        </w:rPr>
        <w:tab/>
      </w:r>
      <w:r>
        <w:t>psychromètre</w:t>
      </w:r>
    </w:p>
    <w:p w14:paraId="15160F53" w14:textId="77777777" w:rsidR="00067E2E" w:rsidRDefault="00A0702C">
      <w:pPr>
        <w:pStyle w:val="effectus"/>
      </w:pPr>
      <w:r>
        <w:rPr>
          <w:b/>
          <w:iCs/>
        </w:rPr>
        <w:t>Psycticus</w:t>
      </w:r>
      <w:r>
        <w:tab/>
        <w:t>psyctique</w:t>
      </w:r>
    </w:p>
    <w:p w14:paraId="0A5693DC" w14:textId="77777777" w:rsidR="00067E2E" w:rsidRDefault="00A0702C">
      <w:pPr>
        <w:pStyle w:val="effectus"/>
      </w:pPr>
      <w:r>
        <w:rPr>
          <w:b/>
          <w:iCs/>
        </w:rPr>
        <w:t>Psydracia</w:t>
      </w:r>
      <w:r>
        <w:rPr>
          <w:iCs/>
        </w:rPr>
        <w:tab/>
      </w:r>
      <w:r>
        <w:t>pustule</w:t>
      </w:r>
    </w:p>
    <w:p w14:paraId="367314F2" w14:textId="77777777" w:rsidR="00067E2E" w:rsidRDefault="00A0702C">
      <w:pPr>
        <w:pStyle w:val="effectus"/>
      </w:pPr>
      <w:r>
        <w:rPr>
          <w:b/>
          <w:iCs/>
        </w:rPr>
        <w:t>Ptarmicus</w:t>
      </w:r>
      <w:r>
        <w:rPr>
          <w:iCs/>
        </w:rPr>
        <w:tab/>
      </w:r>
      <w:r>
        <w:t>ptarmique</w:t>
      </w:r>
    </w:p>
    <w:p w14:paraId="77F76054" w14:textId="77777777" w:rsidR="00067E2E" w:rsidRDefault="00A0702C">
      <w:pPr>
        <w:pStyle w:val="effectus"/>
      </w:pPr>
      <w:r>
        <w:rPr>
          <w:b/>
          <w:iCs/>
        </w:rPr>
        <w:t>Pterygium</w:t>
      </w:r>
      <w:r>
        <w:rPr>
          <w:iCs/>
        </w:rPr>
        <w:tab/>
      </w:r>
      <w:r>
        <w:t>ptérygion</w:t>
      </w:r>
    </w:p>
    <w:p w14:paraId="68375D3D" w14:textId="77777777" w:rsidR="00067E2E" w:rsidRDefault="00A0702C">
      <w:pPr>
        <w:pStyle w:val="effectus"/>
      </w:pPr>
      <w:r>
        <w:rPr>
          <w:b/>
          <w:iCs/>
        </w:rPr>
        <w:t>Pterygoideus</w:t>
      </w:r>
      <w:r>
        <w:rPr>
          <w:iCs/>
        </w:rPr>
        <w:tab/>
      </w:r>
      <w:r>
        <w:t>ptérygoïdien</w:t>
      </w:r>
    </w:p>
    <w:p w14:paraId="2F00EE90" w14:textId="77777777" w:rsidR="00067E2E" w:rsidRDefault="00A0702C">
      <w:pPr>
        <w:pStyle w:val="effectus"/>
      </w:pPr>
      <w:r>
        <w:rPr>
          <w:b/>
          <w:iCs/>
        </w:rPr>
        <w:t>Pterygoides</w:t>
      </w:r>
      <w:r>
        <w:rPr>
          <w:iCs/>
        </w:rPr>
        <w:tab/>
      </w:r>
      <w:r>
        <w:t>ptérygoïde</w:t>
      </w:r>
    </w:p>
    <w:p w14:paraId="51CCD863" w14:textId="77777777" w:rsidR="00067E2E" w:rsidRDefault="00A0702C">
      <w:pPr>
        <w:pStyle w:val="effectus"/>
      </w:pPr>
      <w:r>
        <w:rPr>
          <w:b/>
          <w:iCs/>
        </w:rPr>
        <w:t>Pterygopharyngeus</w:t>
      </w:r>
      <w:r>
        <w:tab/>
        <w:t>ptérygopharyngien</w:t>
      </w:r>
    </w:p>
    <w:p w14:paraId="3A963225" w14:textId="77777777" w:rsidR="00067E2E" w:rsidRDefault="00A0702C">
      <w:pPr>
        <w:pStyle w:val="effectus"/>
      </w:pPr>
      <w:r>
        <w:rPr>
          <w:b/>
          <w:iCs/>
        </w:rPr>
        <w:t>Pterygostaphylinus</w:t>
      </w:r>
      <w:r>
        <w:tab/>
        <w:t>ptérygostaphylin</w:t>
      </w:r>
    </w:p>
    <w:p w14:paraId="2F0E89AA" w14:textId="77777777" w:rsidR="00067E2E" w:rsidRDefault="00A0702C">
      <w:pPr>
        <w:pStyle w:val="effectus"/>
      </w:pPr>
      <w:r>
        <w:rPr>
          <w:b/>
          <w:iCs/>
        </w:rPr>
        <w:t>Ptilosis</w:t>
      </w:r>
      <w:r>
        <w:rPr>
          <w:iCs/>
        </w:rPr>
        <w:tab/>
      </w:r>
      <w:r>
        <w:t>ptilose</w:t>
      </w:r>
    </w:p>
    <w:p w14:paraId="5BC3F887" w14:textId="77777777" w:rsidR="00067E2E" w:rsidRDefault="00A0702C">
      <w:pPr>
        <w:pStyle w:val="effectus"/>
      </w:pPr>
      <w:r>
        <w:rPr>
          <w:b/>
          <w:iCs/>
        </w:rPr>
        <w:t>Ptisana</w:t>
      </w:r>
      <w:r>
        <w:tab/>
        <w:t>tisane</w:t>
      </w:r>
    </w:p>
    <w:p w14:paraId="08222E9C" w14:textId="77777777" w:rsidR="00067E2E" w:rsidRDefault="00A0702C">
      <w:pPr>
        <w:pStyle w:val="effectus"/>
      </w:pPr>
      <w:r>
        <w:rPr>
          <w:b/>
          <w:iCs/>
        </w:rPr>
        <w:t>Ptyalagogus</w:t>
      </w:r>
      <w:r>
        <w:rPr>
          <w:iCs/>
        </w:rPr>
        <w:tab/>
      </w:r>
      <w:r>
        <w:t>ptyalagogue</w:t>
      </w:r>
    </w:p>
    <w:p w14:paraId="2262C8CD" w14:textId="77777777" w:rsidR="00067E2E" w:rsidRDefault="00A0702C">
      <w:pPr>
        <w:pStyle w:val="effectus"/>
      </w:pPr>
      <w:r>
        <w:rPr>
          <w:b/>
          <w:iCs/>
        </w:rPr>
        <w:t>Ptyalismus</w:t>
      </w:r>
      <w:r>
        <w:rPr>
          <w:iCs/>
        </w:rPr>
        <w:tab/>
      </w:r>
      <w:r>
        <w:t>ptyalisme</w:t>
      </w:r>
      <w:r>
        <w:tab/>
        <w:t>salivation</w:t>
      </w:r>
    </w:p>
    <w:p w14:paraId="42BE27CE" w14:textId="77777777" w:rsidR="00067E2E" w:rsidRDefault="00A0702C">
      <w:pPr>
        <w:pStyle w:val="effectus"/>
      </w:pPr>
      <w:r>
        <w:rPr>
          <w:b/>
          <w:iCs/>
        </w:rPr>
        <w:t>Ptysmagogus</w:t>
      </w:r>
      <w:r>
        <w:tab/>
        <w:t>ptysmagogue</w:t>
      </w:r>
    </w:p>
    <w:p w14:paraId="1409E0AE" w14:textId="77777777" w:rsidR="00067E2E" w:rsidRDefault="00A0702C">
      <w:pPr>
        <w:pStyle w:val="effectus"/>
      </w:pPr>
      <w:r>
        <w:rPr>
          <w:b/>
          <w:iCs/>
        </w:rPr>
        <w:t>Pubertas</w:t>
      </w:r>
      <w:r>
        <w:rPr>
          <w:iCs/>
        </w:rPr>
        <w:tab/>
      </w:r>
      <w:r>
        <w:t>puberté</w:t>
      </w:r>
    </w:p>
    <w:p w14:paraId="59FD3AB1" w14:textId="77777777" w:rsidR="00067E2E" w:rsidRDefault="00A0702C">
      <w:pPr>
        <w:pStyle w:val="effectus"/>
      </w:pPr>
      <w:r>
        <w:rPr>
          <w:b/>
          <w:iCs/>
        </w:rPr>
        <w:t>Pubes</w:t>
      </w:r>
      <w:r>
        <w:rPr>
          <w:iCs/>
        </w:rPr>
        <w:tab/>
      </w:r>
      <w:r>
        <w:t>pénil</w:t>
      </w:r>
      <w:r>
        <w:tab/>
        <w:t>pubis</w:t>
      </w:r>
    </w:p>
    <w:p w14:paraId="62C17D14" w14:textId="77777777" w:rsidR="00067E2E" w:rsidRDefault="00A0702C">
      <w:pPr>
        <w:pStyle w:val="effectus"/>
      </w:pPr>
      <w:r>
        <w:rPr>
          <w:b/>
          <w:iCs/>
        </w:rPr>
        <w:t>Pubescentia</w:t>
      </w:r>
      <w:r>
        <w:rPr>
          <w:iCs/>
        </w:rPr>
        <w:tab/>
      </w:r>
      <w:r>
        <w:t>pubescence</w:t>
      </w:r>
    </w:p>
    <w:p w14:paraId="33E84DDF" w14:textId="77777777" w:rsidR="00067E2E" w:rsidRDefault="00A0702C">
      <w:pPr>
        <w:pStyle w:val="effectus"/>
      </w:pPr>
      <w:r>
        <w:rPr>
          <w:b/>
          <w:iCs/>
        </w:rPr>
        <w:t>Pudendagra</w:t>
      </w:r>
      <w:r>
        <w:tab/>
        <w:t>vérole (grosse)</w:t>
      </w:r>
    </w:p>
    <w:p w14:paraId="7200232C" w14:textId="77777777" w:rsidR="00067E2E" w:rsidRDefault="00A0702C">
      <w:pPr>
        <w:pStyle w:val="effectus"/>
      </w:pPr>
      <w:r>
        <w:rPr>
          <w:b/>
          <w:iCs/>
        </w:rPr>
        <w:t>Pudendus</w:t>
      </w:r>
      <w:r>
        <w:tab/>
        <w:t>honteux</w:t>
      </w:r>
    </w:p>
    <w:p w14:paraId="0A5253E9" w14:textId="77777777" w:rsidR="00067E2E" w:rsidRDefault="00A0702C">
      <w:pPr>
        <w:pStyle w:val="effectus"/>
      </w:pPr>
      <w:r>
        <w:rPr>
          <w:b/>
          <w:iCs/>
        </w:rPr>
        <w:t>Pueritia</w:t>
      </w:r>
      <w:r>
        <w:rPr>
          <w:iCs/>
        </w:rPr>
        <w:tab/>
      </w:r>
      <w:r>
        <w:t>enfance</w:t>
      </w:r>
    </w:p>
    <w:p w14:paraId="1369CE1D" w14:textId="77777777" w:rsidR="00067E2E" w:rsidRDefault="00A0702C">
      <w:pPr>
        <w:pStyle w:val="effectus"/>
      </w:pPr>
      <w:r>
        <w:rPr>
          <w:b/>
          <w:iCs/>
        </w:rPr>
        <w:t>Puerpera</w:t>
      </w:r>
      <w:r>
        <w:rPr>
          <w:iCs/>
        </w:rPr>
        <w:tab/>
      </w:r>
      <w:r>
        <w:t>accouchée</w:t>
      </w:r>
    </w:p>
    <w:p w14:paraId="5D14F86A" w14:textId="77777777" w:rsidR="00067E2E" w:rsidRDefault="00A0702C">
      <w:pPr>
        <w:pStyle w:val="effectus"/>
      </w:pPr>
      <w:r>
        <w:rPr>
          <w:b/>
          <w:iCs/>
        </w:rPr>
        <w:t>Puerperium</w:t>
      </w:r>
      <w:r>
        <w:tab/>
        <w:t>accouchement</w:t>
      </w:r>
      <w:r>
        <w:tab/>
        <w:t>enfantement</w:t>
      </w:r>
    </w:p>
    <w:p w14:paraId="088AD819" w14:textId="77777777" w:rsidR="00067E2E" w:rsidRDefault="00A0702C">
      <w:pPr>
        <w:pStyle w:val="effectus"/>
      </w:pPr>
      <w:r>
        <w:rPr>
          <w:b/>
          <w:iCs/>
        </w:rPr>
        <w:t>Pugilatus</w:t>
      </w:r>
      <w:r>
        <w:rPr>
          <w:iCs/>
        </w:rPr>
        <w:tab/>
      </w:r>
      <w:r>
        <w:t>pugilat</w:t>
      </w:r>
    </w:p>
    <w:p w14:paraId="5190E589" w14:textId="77777777" w:rsidR="00067E2E" w:rsidRDefault="00A0702C">
      <w:pPr>
        <w:pStyle w:val="effectus"/>
      </w:pPr>
      <w:r>
        <w:rPr>
          <w:b/>
          <w:iCs/>
        </w:rPr>
        <w:t>Pugillus</w:t>
      </w:r>
      <w:r>
        <w:rPr>
          <w:iCs/>
        </w:rPr>
        <w:tab/>
      </w:r>
      <w:r>
        <w:t>pincée</w:t>
      </w:r>
    </w:p>
    <w:p w14:paraId="3EC2AA49" w14:textId="77777777" w:rsidR="00067E2E" w:rsidRDefault="00A0702C">
      <w:pPr>
        <w:pStyle w:val="effectus"/>
      </w:pPr>
      <w:r>
        <w:rPr>
          <w:b/>
          <w:iCs/>
        </w:rPr>
        <w:t>Pullulare</w:t>
      </w:r>
      <w:r>
        <w:rPr>
          <w:iCs/>
        </w:rPr>
        <w:tab/>
      </w:r>
      <w:r>
        <w:t>pulluler</w:t>
      </w:r>
    </w:p>
    <w:p w14:paraId="4D0B937A" w14:textId="77777777" w:rsidR="00067E2E" w:rsidRDefault="00A0702C">
      <w:pPr>
        <w:pStyle w:val="effectus"/>
      </w:pPr>
      <w:r>
        <w:rPr>
          <w:b/>
          <w:iCs/>
        </w:rPr>
        <w:t>Pulmo</w:t>
      </w:r>
      <w:r>
        <w:rPr>
          <w:iCs/>
        </w:rPr>
        <w:tab/>
      </w:r>
      <w:r>
        <w:t>poumon</w:t>
      </w:r>
    </w:p>
    <w:p w14:paraId="50258ACF" w14:textId="77777777" w:rsidR="00067E2E" w:rsidRDefault="00A0702C">
      <w:pPr>
        <w:pStyle w:val="effectus"/>
      </w:pPr>
      <w:r>
        <w:rPr>
          <w:b/>
          <w:iCs/>
        </w:rPr>
        <w:t>Pulmonalis</w:t>
      </w:r>
      <w:r>
        <w:rPr>
          <w:iCs/>
        </w:rPr>
        <w:tab/>
      </w:r>
      <w:r>
        <w:t>pulmonaire</w:t>
      </w:r>
    </w:p>
    <w:p w14:paraId="4B4AF8B9" w14:textId="77777777" w:rsidR="00067E2E" w:rsidRDefault="00A0702C">
      <w:pPr>
        <w:pStyle w:val="effectus"/>
      </w:pPr>
      <w:r>
        <w:rPr>
          <w:b/>
          <w:iCs/>
        </w:rPr>
        <w:lastRenderedPageBreak/>
        <w:t>Pulmonia</w:t>
      </w:r>
      <w:r>
        <w:rPr>
          <w:iCs/>
        </w:rPr>
        <w:tab/>
      </w:r>
      <w:r>
        <w:t>pulmonie</w:t>
      </w:r>
    </w:p>
    <w:p w14:paraId="16349CAA" w14:textId="77777777" w:rsidR="00067E2E" w:rsidRDefault="00A0702C">
      <w:pPr>
        <w:pStyle w:val="effectus"/>
      </w:pPr>
      <w:r>
        <w:rPr>
          <w:b/>
          <w:iCs/>
        </w:rPr>
        <w:t>Pulmonicus</w:t>
      </w:r>
      <w:r>
        <w:rPr>
          <w:iCs/>
        </w:rPr>
        <w:tab/>
      </w:r>
      <w:r>
        <w:t>pulmonique</w:t>
      </w:r>
    </w:p>
    <w:p w14:paraId="7B6AD5DC" w14:textId="77777777" w:rsidR="00067E2E" w:rsidRDefault="00A0702C">
      <w:pPr>
        <w:pStyle w:val="effectus"/>
      </w:pPr>
      <w:r>
        <w:rPr>
          <w:b/>
          <w:iCs/>
        </w:rPr>
        <w:t>Pulpa</w:t>
      </w:r>
      <w:r>
        <w:rPr>
          <w:iCs/>
        </w:rPr>
        <w:tab/>
      </w:r>
      <w:r>
        <w:t>pulpe</w:t>
      </w:r>
    </w:p>
    <w:p w14:paraId="4C9B4A4A" w14:textId="77777777" w:rsidR="00067E2E" w:rsidRDefault="00A0702C">
      <w:pPr>
        <w:pStyle w:val="effectus"/>
      </w:pPr>
      <w:r>
        <w:rPr>
          <w:b/>
          <w:iCs/>
        </w:rPr>
        <w:t>Pulposus</w:t>
      </w:r>
      <w:r>
        <w:rPr>
          <w:iCs/>
        </w:rPr>
        <w:tab/>
      </w:r>
      <w:r>
        <w:t>pulpeux</w:t>
      </w:r>
    </w:p>
    <w:p w14:paraId="7C7DCBFA" w14:textId="77777777" w:rsidR="00067E2E" w:rsidRDefault="00A0702C">
      <w:pPr>
        <w:pStyle w:val="effectus"/>
      </w:pPr>
      <w:r>
        <w:rPr>
          <w:b/>
          <w:iCs/>
        </w:rPr>
        <w:t>Pulsatio</w:t>
      </w:r>
      <w:r>
        <w:rPr>
          <w:iCs/>
        </w:rPr>
        <w:tab/>
      </w:r>
      <w:r>
        <w:t>pulsation</w:t>
      </w:r>
    </w:p>
    <w:p w14:paraId="01072086" w14:textId="77777777" w:rsidR="00067E2E" w:rsidRDefault="00A0702C">
      <w:pPr>
        <w:pStyle w:val="effectus"/>
      </w:pPr>
      <w:r>
        <w:rPr>
          <w:b/>
          <w:iCs/>
        </w:rPr>
        <w:t>Pulsativ</w:t>
      </w:r>
      <w:r>
        <w:rPr>
          <w:b/>
          <w:iCs/>
        </w:rPr>
        <w:t>us</w:t>
      </w:r>
      <w:r>
        <w:rPr>
          <w:iCs/>
        </w:rPr>
        <w:tab/>
      </w:r>
      <w:r>
        <w:t>pulsatif</w:t>
      </w:r>
    </w:p>
    <w:p w14:paraId="09775AF9" w14:textId="77777777" w:rsidR="00067E2E" w:rsidRDefault="00A0702C">
      <w:pPr>
        <w:pStyle w:val="effectus"/>
      </w:pPr>
      <w:r>
        <w:rPr>
          <w:b/>
          <w:iCs/>
        </w:rPr>
        <w:t>Pulsilogium</w:t>
      </w:r>
      <w:r>
        <w:rPr>
          <w:iCs/>
        </w:rPr>
        <w:tab/>
      </w:r>
      <w:r>
        <w:t>pulsiloge</w:t>
      </w:r>
    </w:p>
    <w:p w14:paraId="42E9AEF7" w14:textId="77777777" w:rsidR="00067E2E" w:rsidRDefault="00A0702C">
      <w:pPr>
        <w:pStyle w:val="effectus"/>
      </w:pPr>
      <w:r>
        <w:rPr>
          <w:b/>
          <w:iCs/>
        </w:rPr>
        <w:t>Pulsimantia</w:t>
      </w:r>
      <w:r>
        <w:rPr>
          <w:iCs/>
        </w:rPr>
        <w:tab/>
      </w:r>
      <w:r>
        <w:t>pulsimantie</w:t>
      </w:r>
    </w:p>
    <w:p w14:paraId="19EA1B07" w14:textId="77777777" w:rsidR="00067E2E" w:rsidRDefault="00A0702C">
      <w:pPr>
        <w:pStyle w:val="effectus"/>
      </w:pPr>
      <w:r>
        <w:rPr>
          <w:b/>
          <w:iCs/>
        </w:rPr>
        <w:t>Pulsus</w:t>
      </w:r>
      <w:r>
        <w:rPr>
          <w:iCs/>
        </w:rPr>
        <w:tab/>
      </w:r>
      <w:r>
        <w:t>poul</w:t>
      </w:r>
    </w:p>
    <w:p w14:paraId="451B9CE1" w14:textId="77777777" w:rsidR="00067E2E" w:rsidRDefault="00A0702C">
      <w:pPr>
        <w:pStyle w:val="effectus"/>
      </w:pPr>
      <w:r>
        <w:rPr>
          <w:b/>
          <w:iCs/>
        </w:rPr>
        <w:t>Pulvis</w:t>
      </w:r>
      <w:r>
        <w:rPr>
          <w:iCs/>
        </w:rPr>
        <w:tab/>
      </w:r>
      <w:r>
        <w:t>poussière</w:t>
      </w:r>
    </w:p>
    <w:p w14:paraId="4F5E4C90" w14:textId="77777777" w:rsidR="00067E2E" w:rsidRDefault="00A0702C">
      <w:pPr>
        <w:pStyle w:val="effectus"/>
      </w:pPr>
      <w:r>
        <w:rPr>
          <w:b/>
          <w:iCs/>
        </w:rPr>
        <w:t>Pulviculus</w:t>
      </w:r>
      <w:r>
        <w:tab/>
        <w:t>poudre fine</w:t>
      </w:r>
    </w:p>
    <w:p w14:paraId="6FAC0E92" w14:textId="77777777" w:rsidR="00067E2E" w:rsidRDefault="00A0702C">
      <w:pPr>
        <w:pStyle w:val="effectus"/>
      </w:pPr>
      <w:r>
        <w:rPr>
          <w:b/>
          <w:iCs/>
        </w:rPr>
        <w:t>Pulverisatio</w:t>
      </w:r>
      <w:r>
        <w:rPr>
          <w:iCs/>
        </w:rPr>
        <w:tab/>
      </w:r>
      <w:r>
        <w:t>pulvérisation</w:t>
      </w:r>
    </w:p>
    <w:p w14:paraId="36B7E436" w14:textId="77777777" w:rsidR="00067E2E" w:rsidRDefault="00A0702C">
      <w:pPr>
        <w:pStyle w:val="effectus"/>
      </w:pPr>
      <w:r>
        <w:rPr>
          <w:b/>
          <w:iCs/>
        </w:rPr>
        <w:t>Pulvillus</w:t>
      </w:r>
      <w:r>
        <w:tab/>
        <w:t>bourdonnet</w:t>
      </w:r>
    </w:p>
    <w:p w14:paraId="47BAB81E" w14:textId="77777777" w:rsidR="00067E2E" w:rsidRDefault="00A0702C">
      <w:pPr>
        <w:pStyle w:val="effectus"/>
      </w:pPr>
      <w:r>
        <w:rPr>
          <w:b/>
          <w:iCs/>
        </w:rPr>
        <w:t>Punctio</w:t>
      </w:r>
      <w:r>
        <w:rPr>
          <w:iCs/>
        </w:rPr>
        <w:tab/>
      </w:r>
      <w:r>
        <w:t>ponction</w:t>
      </w:r>
    </w:p>
    <w:p w14:paraId="61364232" w14:textId="77777777" w:rsidR="00067E2E" w:rsidRDefault="00A0702C">
      <w:pPr>
        <w:pStyle w:val="effectus"/>
      </w:pPr>
      <w:r>
        <w:rPr>
          <w:b/>
          <w:iCs/>
        </w:rPr>
        <w:t>Pupilla</w:t>
      </w:r>
      <w:r>
        <w:rPr>
          <w:iCs/>
        </w:rPr>
        <w:tab/>
      </w:r>
      <w:r>
        <w:t>pupille</w:t>
      </w:r>
      <w:r>
        <w:tab/>
        <w:t>prunelle</w:t>
      </w:r>
    </w:p>
    <w:p w14:paraId="79965632" w14:textId="77777777" w:rsidR="00067E2E" w:rsidRDefault="00A0702C">
      <w:pPr>
        <w:pStyle w:val="effectus"/>
      </w:pPr>
      <w:r>
        <w:rPr>
          <w:b/>
          <w:iCs/>
        </w:rPr>
        <w:t>Purgamenta</w:t>
      </w:r>
      <w:r>
        <w:tab/>
        <w:t>lochies</w:t>
      </w:r>
      <w:r>
        <w:tab/>
        <w:t>vidanges</w:t>
      </w:r>
    </w:p>
    <w:p w14:paraId="1775BACC" w14:textId="77777777" w:rsidR="00067E2E" w:rsidRDefault="00A0702C">
      <w:pPr>
        <w:pStyle w:val="effectus"/>
      </w:pPr>
      <w:r>
        <w:rPr>
          <w:b/>
          <w:iCs/>
        </w:rPr>
        <w:t>Purgans</w:t>
      </w:r>
      <w:r>
        <w:rPr>
          <w:iCs/>
        </w:rPr>
        <w:tab/>
      </w:r>
      <w:r>
        <w:t>purgatif</w:t>
      </w:r>
    </w:p>
    <w:p w14:paraId="1A8BD6B0" w14:textId="77777777" w:rsidR="00067E2E" w:rsidRDefault="00A0702C">
      <w:pPr>
        <w:pStyle w:val="effectus"/>
      </w:pPr>
      <w:r>
        <w:rPr>
          <w:b/>
          <w:iCs/>
        </w:rPr>
        <w:t>Purgatio</w:t>
      </w:r>
      <w:r>
        <w:tab/>
      </w:r>
      <w:r>
        <w:t>purgation</w:t>
      </w:r>
    </w:p>
    <w:p w14:paraId="01B7E8B8" w14:textId="77777777" w:rsidR="00067E2E" w:rsidRDefault="00A0702C">
      <w:pPr>
        <w:pStyle w:val="effectus"/>
      </w:pPr>
      <w:r>
        <w:rPr>
          <w:b/>
          <w:iCs/>
        </w:rPr>
        <w:t>Purgationes menstruœ</w:t>
      </w:r>
      <w:r>
        <w:rPr>
          <w:iCs/>
        </w:rPr>
        <w:tab/>
      </w:r>
      <w:r>
        <w:t>menstrues</w:t>
      </w:r>
      <w:r>
        <w:tab/>
        <w:t>règles</w:t>
      </w:r>
    </w:p>
    <w:p w14:paraId="076798F7" w14:textId="77777777" w:rsidR="00067E2E" w:rsidRDefault="00A0702C">
      <w:pPr>
        <w:pStyle w:val="effectus"/>
      </w:pPr>
      <w:r>
        <w:rPr>
          <w:b/>
          <w:iCs/>
        </w:rPr>
        <w:t>Purgatus</w:t>
      </w:r>
      <w:r>
        <w:tab/>
        <w:t>dépuré</w:t>
      </w:r>
    </w:p>
    <w:p w14:paraId="2C63DF1A" w14:textId="77777777" w:rsidR="00067E2E" w:rsidRDefault="00A0702C">
      <w:pPr>
        <w:pStyle w:val="effectus"/>
      </w:pPr>
      <w:r>
        <w:rPr>
          <w:b/>
          <w:iCs/>
        </w:rPr>
        <w:t>Purificatio</w:t>
      </w:r>
      <w:r>
        <w:rPr>
          <w:iCs/>
        </w:rPr>
        <w:tab/>
      </w:r>
      <w:r>
        <w:t>purification</w:t>
      </w:r>
    </w:p>
    <w:p w14:paraId="0E72A8BA" w14:textId="77777777" w:rsidR="00067E2E" w:rsidRDefault="00A0702C">
      <w:pPr>
        <w:pStyle w:val="effectus"/>
      </w:pPr>
      <w:r>
        <w:rPr>
          <w:b/>
          <w:iCs/>
        </w:rPr>
        <w:t>Purpura</w:t>
      </w:r>
      <w:r>
        <w:rPr>
          <w:iCs/>
        </w:rPr>
        <w:tab/>
      </w:r>
      <w:r>
        <w:t>pourpre</w:t>
      </w:r>
    </w:p>
    <w:p w14:paraId="5FBFAC51" w14:textId="77777777" w:rsidR="00067E2E" w:rsidRDefault="00A0702C">
      <w:pPr>
        <w:pStyle w:val="effectus"/>
      </w:pPr>
      <w:r>
        <w:rPr>
          <w:b/>
          <w:iCs/>
        </w:rPr>
        <w:t>Purulentus</w:t>
      </w:r>
      <w:r>
        <w:rPr>
          <w:iCs/>
        </w:rPr>
        <w:tab/>
      </w:r>
      <w:r>
        <w:t>purulent</w:t>
      </w:r>
    </w:p>
    <w:p w14:paraId="57427F38" w14:textId="77777777" w:rsidR="00067E2E" w:rsidRDefault="00A0702C">
      <w:pPr>
        <w:pStyle w:val="effectus"/>
      </w:pPr>
      <w:r>
        <w:rPr>
          <w:b/>
          <w:iCs/>
        </w:rPr>
        <w:t>Pus</w:t>
      </w:r>
      <w:r>
        <w:rPr>
          <w:b/>
          <w:iCs/>
        </w:rPr>
        <w:tab/>
      </w:r>
      <w:r>
        <w:t>pus</w:t>
      </w:r>
    </w:p>
    <w:p w14:paraId="2D177D22" w14:textId="77777777" w:rsidR="00067E2E" w:rsidRDefault="00A0702C">
      <w:pPr>
        <w:pStyle w:val="effectus"/>
      </w:pPr>
      <w:r>
        <w:rPr>
          <w:b/>
          <w:iCs/>
        </w:rPr>
        <w:t>Pustula</w:t>
      </w:r>
      <w:r>
        <w:tab/>
        <w:t>pustule</w:t>
      </w:r>
    </w:p>
    <w:p w14:paraId="79284981" w14:textId="77777777" w:rsidR="00067E2E" w:rsidRDefault="00A0702C">
      <w:pPr>
        <w:pStyle w:val="effectus"/>
      </w:pPr>
      <w:r>
        <w:rPr>
          <w:b/>
          <w:iCs/>
        </w:rPr>
        <w:t>Putor</w:t>
      </w:r>
      <w:r>
        <w:rPr>
          <w:iCs/>
        </w:rPr>
        <w:tab/>
      </w:r>
      <w:r>
        <w:t>infection</w:t>
      </w:r>
    </w:p>
    <w:p w14:paraId="1998D6FF" w14:textId="77777777" w:rsidR="00067E2E" w:rsidRDefault="00A0702C">
      <w:pPr>
        <w:pStyle w:val="effectus"/>
      </w:pPr>
      <w:r>
        <w:rPr>
          <w:b/>
          <w:iCs/>
        </w:rPr>
        <w:t>Putrefactio</w:t>
      </w:r>
      <w:r>
        <w:rPr>
          <w:iCs/>
        </w:rPr>
        <w:tab/>
      </w:r>
      <w:r>
        <w:t>putréfaction</w:t>
      </w:r>
    </w:p>
    <w:p w14:paraId="177CB54D" w14:textId="77777777" w:rsidR="00067E2E" w:rsidRDefault="00A0702C">
      <w:pPr>
        <w:pStyle w:val="effectus"/>
      </w:pPr>
      <w:r>
        <w:rPr>
          <w:b/>
          <w:iCs/>
        </w:rPr>
        <w:t>Putridus</w:t>
      </w:r>
      <w:r>
        <w:rPr>
          <w:iCs/>
        </w:rPr>
        <w:tab/>
      </w:r>
      <w:r>
        <w:t>putride</w:t>
      </w:r>
    </w:p>
    <w:p w14:paraId="26441B73" w14:textId="77777777" w:rsidR="00067E2E" w:rsidRDefault="00A0702C">
      <w:pPr>
        <w:pStyle w:val="effectus"/>
      </w:pPr>
      <w:r>
        <w:rPr>
          <w:b/>
          <w:iCs/>
        </w:rPr>
        <w:t>Pycnosis</w:t>
      </w:r>
      <w:r>
        <w:rPr>
          <w:iCs/>
        </w:rPr>
        <w:tab/>
      </w:r>
      <w:r>
        <w:t>condensation</w:t>
      </w:r>
    </w:p>
    <w:p w14:paraId="1DDDC167" w14:textId="77777777" w:rsidR="00067E2E" w:rsidRDefault="00A0702C">
      <w:pPr>
        <w:pStyle w:val="effectus"/>
      </w:pPr>
      <w:r>
        <w:rPr>
          <w:b/>
          <w:iCs/>
        </w:rPr>
        <w:t>Pycnoticus</w:t>
      </w:r>
      <w:r>
        <w:rPr>
          <w:iCs/>
        </w:rPr>
        <w:tab/>
      </w:r>
      <w:r>
        <w:t>pycnotique</w:t>
      </w:r>
    </w:p>
    <w:p w14:paraId="5F514FDA" w14:textId="77777777" w:rsidR="00067E2E" w:rsidRDefault="00A0702C">
      <w:pPr>
        <w:pStyle w:val="effectus"/>
      </w:pPr>
      <w:r>
        <w:rPr>
          <w:b/>
          <w:iCs/>
        </w:rPr>
        <w:t>Pylorus</w:t>
      </w:r>
      <w:r>
        <w:rPr>
          <w:iCs/>
        </w:rPr>
        <w:tab/>
      </w:r>
      <w:r>
        <w:t>pylore</w:t>
      </w:r>
    </w:p>
    <w:p w14:paraId="4D714A51" w14:textId="77777777" w:rsidR="00067E2E" w:rsidRDefault="00A0702C">
      <w:pPr>
        <w:pStyle w:val="effectus"/>
      </w:pPr>
      <w:r>
        <w:rPr>
          <w:b/>
          <w:iCs/>
        </w:rPr>
        <w:t>Pyodes</w:t>
      </w:r>
      <w:r>
        <w:rPr>
          <w:iCs/>
        </w:rPr>
        <w:tab/>
      </w:r>
      <w:r>
        <w:t>purulent</w:t>
      </w:r>
    </w:p>
    <w:p w14:paraId="0E3CE364" w14:textId="77777777" w:rsidR="00067E2E" w:rsidRDefault="00A0702C">
      <w:pPr>
        <w:pStyle w:val="effectus"/>
      </w:pPr>
      <w:r>
        <w:rPr>
          <w:b/>
          <w:iCs/>
        </w:rPr>
        <w:t>Pyosis</w:t>
      </w:r>
      <w:r>
        <w:tab/>
        <w:t>pyose</w:t>
      </w:r>
    </w:p>
    <w:p w14:paraId="50EC1E43" w14:textId="77777777" w:rsidR="00067E2E" w:rsidRDefault="00A0702C">
      <w:pPr>
        <w:pStyle w:val="effectus"/>
      </w:pPr>
      <w:r>
        <w:rPr>
          <w:b/>
          <w:iCs/>
        </w:rPr>
        <w:t>Pyramidalis</w:t>
      </w:r>
      <w:r>
        <w:tab/>
        <w:t>pyramidal</w:t>
      </w:r>
    </w:p>
    <w:p w14:paraId="0D51CD41" w14:textId="77777777" w:rsidR="00067E2E" w:rsidRDefault="00A0702C">
      <w:pPr>
        <w:pStyle w:val="effectus"/>
      </w:pPr>
      <w:r>
        <w:rPr>
          <w:b/>
          <w:iCs/>
        </w:rPr>
        <w:t>Pyramis</w:t>
      </w:r>
      <w:r>
        <w:rPr>
          <w:iCs/>
        </w:rPr>
        <w:tab/>
      </w:r>
      <w:r>
        <w:t>pyramide</w:t>
      </w:r>
    </w:p>
    <w:p w14:paraId="163BF315" w14:textId="77777777" w:rsidR="00067E2E" w:rsidRDefault="00A0702C">
      <w:pPr>
        <w:pStyle w:val="effectus"/>
      </w:pPr>
      <w:r>
        <w:rPr>
          <w:b/>
          <w:iCs/>
        </w:rPr>
        <w:t>Pyrenoïdes</w:t>
      </w:r>
      <w:r>
        <w:rPr>
          <w:iCs/>
        </w:rPr>
        <w:tab/>
      </w:r>
      <w:r>
        <w:t>pyrénoïde</w:t>
      </w:r>
    </w:p>
    <w:p w14:paraId="14E93683" w14:textId="77777777" w:rsidR="00067E2E" w:rsidRDefault="00A0702C">
      <w:pPr>
        <w:pStyle w:val="effectus"/>
      </w:pPr>
      <w:r>
        <w:rPr>
          <w:b/>
          <w:iCs/>
        </w:rPr>
        <w:t>Pyreticus</w:t>
      </w:r>
      <w:r>
        <w:rPr>
          <w:iCs/>
        </w:rPr>
        <w:tab/>
      </w:r>
      <w:r>
        <w:t>pyrétique</w:t>
      </w:r>
    </w:p>
    <w:p w14:paraId="51DCF6D0" w14:textId="77777777" w:rsidR="00067E2E" w:rsidRDefault="00A0702C">
      <w:pPr>
        <w:pStyle w:val="effectus"/>
      </w:pPr>
      <w:r>
        <w:rPr>
          <w:b/>
          <w:iCs/>
        </w:rPr>
        <w:t>Pyretologia</w:t>
      </w:r>
      <w:r>
        <w:rPr>
          <w:iCs/>
        </w:rPr>
        <w:tab/>
      </w:r>
      <w:r>
        <w:t>pyrétologie</w:t>
      </w:r>
    </w:p>
    <w:p w14:paraId="24F55E62" w14:textId="77777777" w:rsidR="00067E2E" w:rsidRDefault="00A0702C">
      <w:pPr>
        <w:pStyle w:val="effectus"/>
      </w:pPr>
      <w:r>
        <w:rPr>
          <w:b/>
          <w:iCs/>
        </w:rPr>
        <w:t>Pyrexia</w:t>
      </w:r>
      <w:r>
        <w:rPr>
          <w:iCs/>
        </w:rPr>
        <w:tab/>
      </w:r>
      <w:r>
        <w:t>pyrexie</w:t>
      </w:r>
    </w:p>
    <w:p w14:paraId="7432A0C0" w14:textId="77777777" w:rsidR="00067E2E" w:rsidRDefault="00A0702C">
      <w:pPr>
        <w:pStyle w:val="effectus"/>
      </w:pPr>
      <w:r>
        <w:rPr>
          <w:b/>
          <w:iCs/>
        </w:rPr>
        <w:t>Pyriformis</w:t>
      </w:r>
      <w:r>
        <w:rPr>
          <w:iCs/>
        </w:rPr>
        <w:tab/>
      </w:r>
      <w:r>
        <w:t>pyriforme</w:t>
      </w:r>
    </w:p>
    <w:p w14:paraId="554DED12" w14:textId="77777777" w:rsidR="00067E2E" w:rsidRDefault="00A0702C">
      <w:pPr>
        <w:pStyle w:val="effectus"/>
      </w:pPr>
      <w:r>
        <w:rPr>
          <w:b/>
          <w:iCs/>
        </w:rPr>
        <w:t>Pyrites</w:t>
      </w:r>
      <w:r>
        <w:rPr>
          <w:iCs/>
        </w:rPr>
        <w:tab/>
      </w:r>
      <w:r>
        <w:t>pyrite</w:t>
      </w:r>
    </w:p>
    <w:p w14:paraId="298CA72E" w14:textId="77777777" w:rsidR="00067E2E" w:rsidRDefault="00A0702C">
      <w:pPr>
        <w:pStyle w:val="effectus"/>
      </w:pPr>
      <w:r>
        <w:rPr>
          <w:b/>
          <w:iCs/>
        </w:rPr>
        <w:t>Pyritologia</w:t>
      </w:r>
      <w:r>
        <w:tab/>
        <w:t>pyritologie</w:t>
      </w:r>
    </w:p>
    <w:p w14:paraId="13F648CF" w14:textId="77777777" w:rsidR="00067E2E" w:rsidRDefault="00A0702C">
      <w:pPr>
        <w:pStyle w:val="effectus"/>
      </w:pPr>
      <w:r>
        <w:rPr>
          <w:b/>
          <w:iCs/>
        </w:rPr>
        <w:t>Pyrolignosus</w:t>
      </w:r>
      <w:r>
        <w:tab/>
        <w:t>pyroligneux</w:t>
      </w:r>
    </w:p>
    <w:p w14:paraId="6A53F068" w14:textId="77777777" w:rsidR="00067E2E" w:rsidRDefault="00A0702C">
      <w:pPr>
        <w:pStyle w:val="effectus"/>
      </w:pPr>
      <w:r>
        <w:rPr>
          <w:b/>
          <w:iCs/>
        </w:rPr>
        <w:t>Pyrolignis</w:t>
      </w:r>
      <w:r>
        <w:tab/>
        <w:t>pyrolignité</w:t>
      </w:r>
    </w:p>
    <w:p w14:paraId="313AC35D" w14:textId="77777777" w:rsidR="00067E2E" w:rsidRDefault="00A0702C">
      <w:pPr>
        <w:pStyle w:val="effectus"/>
      </w:pPr>
      <w:r>
        <w:rPr>
          <w:b/>
          <w:iCs/>
        </w:rPr>
        <w:t>Pyrologia</w:t>
      </w:r>
      <w:r>
        <w:rPr>
          <w:iCs/>
        </w:rPr>
        <w:tab/>
      </w:r>
      <w:r>
        <w:t>pyrologie</w:t>
      </w:r>
    </w:p>
    <w:p w14:paraId="36658ABF" w14:textId="77777777" w:rsidR="00067E2E" w:rsidRDefault="00A0702C">
      <w:pPr>
        <w:pStyle w:val="effectus"/>
      </w:pPr>
      <w:r>
        <w:rPr>
          <w:b/>
          <w:iCs/>
        </w:rPr>
        <w:t>Pyrometrum</w:t>
      </w:r>
      <w:r>
        <w:tab/>
        <w:t>pyromètre</w:t>
      </w:r>
    </w:p>
    <w:p w14:paraId="7088918F" w14:textId="77777777" w:rsidR="00067E2E" w:rsidRDefault="00A0702C">
      <w:pPr>
        <w:pStyle w:val="effectus"/>
      </w:pPr>
      <w:r>
        <w:rPr>
          <w:b/>
          <w:iCs/>
        </w:rPr>
        <w:t>Pyromucosus</w:t>
      </w:r>
      <w:r>
        <w:rPr>
          <w:iCs/>
        </w:rPr>
        <w:tab/>
      </w:r>
      <w:r>
        <w:t>pyromuqueux</w:t>
      </w:r>
    </w:p>
    <w:p w14:paraId="4245026D" w14:textId="77777777" w:rsidR="00067E2E" w:rsidRDefault="00A0702C">
      <w:pPr>
        <w:pStyle w:val="effectus"/>
      </w:pPr>
      <w:r>
        <w:rPr>
          <w:b/>
          <w:iCs/>
        </w:rPr>
        <w:t>Pyronomia</w:t>
      </w:r>
      <w:r>
        <w:tab/>
        <w:t>pyronomie</w:t>
      </w:r>
    </w:p>
    <w:p w14:paraId="6C7AE397" w14:textId="77777777" w:rsidR="00067E2E" w:rsidRDefault="00A0702C">
      <w:pPr>
        <w:pStyle w:val="effectus"/>
      </w:pPr>
      <w:r>
        <w:rPr>
          <w:b/>
          <w:iCs/>
        </w:rPr>
        <w:t>Pyrophagus</w:t>
      </w:r>
      <w:r>
        <w:rPr>
          <w:iCs/>
        </w:rPr>
        <w:tab/>
      </w:r>
      <w:r>
        <w:t>pyrophage</w:t>
      </w:r>
    </w:p>
    <w:p w14:paraId="417A0972" w14:textId="77777777" w:rsidR="00067E2E" w:rsidRDefault="00A0702C">
      <w:pPr>
        <w:pStyle w:val="effectus"/>
      </w:pPr>
      <w:r>
        <w:rPr>
          <w:b/>
          <w:iCs/>
        </w:rPr>
        <w:t>Pyrophorus</w:t>
      </w:r>
      <w:r>
        <w:rPr>
          <w:iCs/>
        </w:rPr>
        <w:tab/>
      </w:r>
      <w:r>
        <w:t>pyrophore</w:t>
      </w:r>
    </w:p>
    <w:p w14:paraId="01C94258" w14:textId="77777777" w:rsidR="00067E2E" w:rsidRDefault="00A0702C">
      <w:pPr>
        <w:pStyle w:val="effectus"/>
      </w:pPr>
      <w:r>
        <w:rPr>
          <w:b/>
          <w:iCs/>
        </w:rPr>
        <w:t>Pyrosis</w:t>
      </w:r>
      <w:r>
        <w:rPr>
          <w:b/>
          <w:iCs/>
        </w:rPr>
        <w:tab/>
      </w:r>
      <w:r>
        <w:t>pyrosis</w:t>
      </w:r>
    </w:p>
    <w:p w14:paraId="2102DAF9" w14:textId="77777777" w:rsidR="00067E2E" w:rsidRDefault="00A0702C">
      <w:pPr>
        <w:pStyle w:val="effectus"/>
      </w:pPr>
      <w:r>
        <w:rPr>
          <w:b/>
          <w:iCs/>
        </w:rPr>
        <w:t>Pyrotartarosus</w:t>
      </w:r>
      <w:r>
        <w:tab/>
        <w:t>pyrotartareux</w:t>
      </w:r>
    </w:p>
    <w:p w14:paraId="0597545C" w14:textId="77777777" w:rsidR="00067E2E" w:rsidRDefault="00A0702C">
      <w:pPr>
        <w:pStyle w:val="effectus"/>
      </w:pPr>
      <w:r>
        <w:rPr>
          <w:b/>
          <w:iCs/>
        </w:rPr>
        <w:t>Pyrotartris</w:t>
      </w:r>
      <w:r>
        <w:rPr>
          <w:iCs/>
        </w:rPr>
        <w:tab/>
      </w:r>
      <w:r>
        <w:t>pyrotartrite</w:t>
      </w:r>
    </w:p>
    <w:p w14:paraId="198C05FF" w14:textId="77777777" w:rsidR="00067E2E" w:rsidRDefault="00A0702C">
      <w:pPr>
        <w:pStyle w:val="effectus"/>
      </w:pPr>
      <w:r>
        <w:rPr>
          <w:b/>
          <w:iCs/>
        </w:rPr>
        <w:t>Pyrotechnia</w:t>
      </w:r>
      <w:r>
        <w:rPr>
          <w:iCs/>
        </w:rPr>
        <w:tab/>
      </w:r>
      <w:r>
        <w:t>pyrotechnie</w:t>
      </w:r>
    </w:p>
    <w:p w14:paraId="2BCEC06F" w14:textId="77777777" w:rsidR="00067E2E" w:rsidRDefault="00A0702C">
      <w:pPr>
        <w:pStyle w:val="effectus"/>
      </w:pPr>
      <w:r>
        <w:rPr>
          <w:b/>
          <w:iCs/>
        </w:rPr>
        <w:t>Pyroticus</w:t>
      </w:r>
      <w:r>
        <w:rPr>
          <w:iCs/>
        </w:rPr>
        <w:tab/>
      </w:r>
      <w:r>
        <w:t>pyrotique</w:t>
      </w:r>
    </w:p>
    <w:p w14:paraId="35B93007" w14:textId="77777777" w:rsidR="00067E2E" w:rsidRDefault="00A0702C">
      <w:pPr>
        <w:pStyle w:val="effectus"/>
      </w:pPr>
      <w:r>
        <w:rPr>
          <w:b/>
          <w:iCs/>
        </w:rPr>
        <w:t>Pyuleum</w:t>
      </w:r>
      <w:r>
        <w:tab/>
        <w:t>pyulque</w:t>
      </w:r>
    </w:p>
    <w:p w14:paraId="1C743DE2" w14:textId="77777777" w:rsidR="00067E2E" w:rsidRDefault="00A0702C">
      <w:pPr>
        <w:pStyle w:val="effectus"/>
      </w:pPr>
      <w:r>
        <w:rPr>
          <w:b/>
          <w:iCs/>
        </w:rPr>
        <w:t>Pyxidula</w:t>
      </w:r>
      <w:r>
        <w:rPr>
          <w:iCs/>
        </w:rPr>
        <w:tab/>
      </w:r>
      <w:r>
        <w:t>pyzidule</w:t>
      </w:r>
    </w:p>
    <w:p w14:paraId="3276C990" w14:textId="77777777" w:rsidR="00067E2E" w:rsidRDefault="00A0702C">
      <w:pPr>
        <w:pStyle w:val="pb"/>
        <w:pageBreakBefore/>
      </w:pPr>
      <w:r>
        <w:lastRenderedPageBreak/>
        <w:t>[p. 408]</w:t>
      </w:r>
    </w:p>
    <w:p w14:paraId="121F7793" w14:textId="77777777" w:rsidR="00067E2E" w:rsidRDefault="00A0702C">
      <w:pPr>
        <w:pStyle w:val="effectus"/>
        <w:numPr>
          <w:ilvl w:val="0"/>
          <w:numId w:val="3"/>
        </w:numPr>
      </w:pPr>
      <w:r>
        <w:t>Q</w:t>
      </w:r>
    </w:p>
    <w:p w14:paraId="5C3B0935" w14:textId="77777777" w:rsidR="00067E2E" w:rsidRDefault="00A0702C">
      <w:pPr>
        <w:pStyle w:val="effectus"/>
      </w:pPr>
      <w:r>
        <w:t>QUADRANGULATUS</w:t>
      </w:r>
      <w:r>
        <w:tab/>
        <w:t>quandrangulé</w:t>
      </w:r>
    </w:p>
    <w:p w14:paraId="5FDD290B" w14:textId="77777777" w:rsidR="00067E2E" w:rsidRDefault="00A0702C">
      <w:pPr>
        <w:pStyle w:val="effectus"/>
      </w:pPr>
      <w:r>
        <w:rPr>
          <w:b/>
          <w:iCs/>
        </w:rPr>
        <w:t>Quadratrix</w:t>
      </w:r>
      <w:r>
        <w:rPr>
          <w:iCs/>
        </w:rPr>
        <w:tab/>
      </w:r>
      <w:r>
        <w:t>quadratrice</w:t>
      </w:r>
    </w:p>
    <w:p w14:paraId="427C6F53" w14:textId="77777777" w:rsidR="00067E2E" w:rsidRDefault="00A0702C">
      <w:pPr>
        <w:pStyle w:val="effectus"/>
      </w:pPr>
      <w:r>
        <w:rPr>
          <w:b/>
          <w:iCs/>
        </w:rPr>
        <w:t>Quadratura</w:t>
      </w:r>
      <w:r>
        <w:rPr>
          <w:iCs/>
        </w:rPr>
        <w:tab/>
      </w:r>
      <w:r>
        <w:t>quadrature</w:t>
      </w:r>
    </w:p>
    <w:p w14:paraId="3AC7A54F" w14:textId="77777777" w:rsidR="00067E2E" w:rsidRDefault="00A0702C">
      <w:pPr>
        <w:pStyle w:val="effectus"/>
      </w:pPr>
      <w:r>
        <w:rPr>
          <w:b/>
          <w:iCs/>
        </w:rPr>
        <w:t>Quadratus</w:t>
      </w:r>
      <w:r>
        <w:tab/>
        <w:t>carré</w:t>
      </w:r>
    </w:p>
    <w:p w14:paraId="181D9F98" w14:textId="77777777" w:rsidR="00067E2E" w:rsidRDefault="00A0702C">
      <w:pPr>
        <w:pStyle w:val="effectus"/>
      </w:pPr>
      <w:r>
        <w:rPr>
          <w:b/>
          <w:iCs/>
        </w:rPr>
        <w:t>Qadridentatus</w:t>
      </w:r>
      <w:r>
        <w:rPr>
          <w:iCs/>
        </w:rPr>
        <w:tab/>
      </w:r>
      <w:r>
        <w:t>quadridenté</w:t>
      </w:r>
    </w:p>
    <w:p w14:paraId="4380402B" w14:textId="77777777" w:rsidR="00067E2E" w:rsidRDefault="00A0702C">
      <w:pPr>
        <w:pStyle w:val="effectus"/>
      </w:pPr>
      <w:r>
        <w:rPr>
          <w:b/>
          <w:iCs/>
        </w:rPr>
        <w:t>Quadrifidus</w:t>
      </w:r>
      <w:r>
        <w:rPr>
          <w:iCs/>
        </w:rPr>
        <w:tab/>
      </w:r>
      <w:r>
        <w:t>quadrifide</w:t>
      </w:r>
    </w:p>
    <w:p w14:paraId="2A2A8312" w14:textId="77777777" w:rsidR="00067E2E" w:rsidRDefault="00A0702C">
      <w:pPr>
        <w:pStyle w:val="effectus"/>
      </w:pPr>
      <w:r>
        <w:rPr>
          <w:b/>
          <w:iCs/>
        </w:rPr>
        <w:t>Quadriflorus</w:t>
      </w:r>
      <w:r>
        <w:rPr>
          <w:iCs/>
        </w:rPr>
        <w:tab/>
      </w:r>
      <w:r>
        <w:t>quadriflore</w:t>
      </w:r>
    </w:p>
    <w:p w14:paraId="3BF30E06" w14:textId="77777777" w:rsidR="00067E2E" w:rsidRDefault="00A0702C">
      <w:pPr>
        <w:pStyle w:val="effectus"/>
      </w:pPr>
      <w:r>
        <w:rPr>
          <w:b/>
          <w:iCs/>
        </w:rPr>
        <w:t>Quadriga</w:t>
      </w:r>
      <w:r>
        <w:tab/>
        <w:t>cataphracta</w:t>
      </w:r>
    </w:p>
    <w:p w14:paraId="766DD6C4" w14:textId="77777777" w:rsidR="00067E2E" w:rsidRDefault="00A0702C">
      <w:pPr>
        <w:pStyle w:val="effectus"/>
      </w:pPr>
      <w:r>
        <w:rPr>
          <w:b/>
          <w:iCs/>
        </w:rPr>
        <w:t>Quadrijugus</w:t>
      </w:r>
      <w:r>
        <w:rPr>
          <w:iCs/>
        </w:rPr>
        <w:tab/>
      </w:r>
      <w:r>
        <w:t>quadr</w:t>
      </w:r>
      <w:r>
        <w:t>ijugé</w:t>
      </w:r>
    </w:p>
    <w:p w14:paraId="6ED50E31" w14:textId="77777777" w:rsidR="00067E2E" w:rsidRDefault="00A0702C">
      <w:pPr>
        <w:pStyle w:val="effectus"/>
      </w:pPr>
      <w:r>
        <w:rPr>
          <w:b/>
          <w:iCs/>
        </w:rPr>
        <w:t>Quadrigeminus</w:t>
      </w:r>
      <w:r>
        <w:rPr>
          <w:iCs/>
        </w:rPr>
        <w:tab/>
      </w:r>
      <w:r>
        <w:t>quadrijumeau</w:t>
      </w:r>
    </w:p>
    <w:p w14:paraId="7E8E6AB4" w14:textId="77777777" w:rsidR="00067E2E" w:rsidRDefault="00A0702C">
      <w:pPr>
        <w:pStyle w:val="effectus"/>
      </w:pPr>
      <w:r>
        <w:rPr>
          <w:b/>
          <w:bCs/>
        </w:rPr>
        <w:t>Quadrilaterus</w:t>
      </w:r>
      <w:r>
        <w:tab/>
        <w:t>quadrilatère</w:t>
      </w:r>
    </w:p>
    <w:p w14:paraId="38A073CD" w14:textId="77777777" w:rsidR="00067E2E" w:rsidRDefault="00A0702C">
      <w:pPr>
        <w:pStyle w:val="effectus"/>
      </w:pPr>
      <w:r>
        <w:rPr>
          <w:b/>
          <w:iCs/>
        </w:rPr>
        <w:t>Quadrilobatus</w:t>
      </w:r>
      <w:r>
        <w:rPr>
          <w:iCs/>
        </w:rPr>
        <w:tab/>
      </w:r>
      <w:r>
        <w:t>quadrilobé</w:t>
      </w:r>
    </w:p>
    <w:p w14:paraId="7E875569" w14:textId="77777777" w:rsidR="00067E2E" w:rsidRDefault="00A0702C">
      <w:pPr>
        <w:pStyle w:val="effectus"/>
      </w:pPr>
      <w:r>
        <w:rPr>
          <w:b/>
          <w:iCs/>
        </w:rPr>
        <w:t>Quadrilocularis</w:t>
      </w:r>
      <w:r>
        <w:rPr>
          <w:iCs/>
        </w:rPr>
        <w:tab/>
      </w:r>
      <w:r>
        <w:t>quadriloculaire</w:t>
      </w:r>
    </w:p>
    <w:p w14:paraId="28E4AA76" w14:textId="77777777" w:rsidR="00067E2E" w:rsidRDefault="00A0702C">
      <w:pPr>
        <w:pStyle w:val="effectus"/>
      </w:pPr>
      <w:r>
        <w:rPr>
          <w:b/>
          <w:iCs/>
        </w:rPr>
        <w:t>Quadrinomus</w:t>
      </w:r>
      <w:r>
        <w:rPr>
          <w:iCs/>
        </w:rPr>
        <w:tab/>
      </w:r>
      <w:r>
        <w:t>quadrinome</w:t>
      </w:r>
    </w:p>
    <w:p w14:paraId="676C3A85" w14:textId="77777777" w:rsidR="00067E2E" w:rsidRDefault="00A0702C">
      <w:pPr>
        <w:pStyle w:val="effectus"/>
      </w:pPr>
      <w:r>
        <w:rPr>
          <w:b/>
          <w:iCs/>
        </w:rPr>
        <w:t>Quadripartitus</w:t>
      </w:r>
      <w:r>
        <w:rPr>
          <w:iCs/>
        </w:rPr>
        <w:tab/>
      </w:r>
      <w:r>
        <w:t>quadriparti</w:t>
      </w:r>
    </w:p>
    <w:p w14:paraId="3E0DEF5C" w14:textId="77777777" w:rsidR="00067E2E" w:rsidRDefault="00A0702C">
      <w:pPr>
        <w:pStyle w:val="effectus"/>
      </w:pPr>
      <w:r>
        <w:rPr>
          <w:b/>
          <w:iCs/>
        </w:rPr>
        <w:t>Quadriphyllus</w:t>
      </w:r>
      <w:r>
        <w:rPr>
          <w:iCs/>
        </w:rPr>
        <w:tab/>
      </w:r>
      <w:r>
        <w:t>quadriphylle</w:t>
      </w:r>
    </w:p>
    <w:p w14:paraId="37A47D9B" w14:textId="77777777" w:rsidR="00067E2E" w:rsidRDefault="00A0702C">
      <w:pPr>
        <w:pStyle w:val="effectus"/>
      </w:pPr>
      <w:r>
        <w:rPr>
          <w:b/>
          <w:iCs/>
        </w:rPr>
        <w:t>Quadrivalvis</w:t>
      </w:r>
      <w:r>
        <w:rPr>
          <w:b/>
          <w:iCs/>
        </w:rPr>
        <w:tab/>
      </w:r>
      <w:r>
        <w:t>quadrivalve</w:t>
      </w:r>
    </w:p>
    <w:p w14:paraId="3C736D57" w14:textId="77777777" w:rsidR="00067E2E" w:rsidRDefault="00A0702C">
      <w:pPr>
        <w:pStyle w:val="effectus"/>
      </w:pPr>
      <w:r>
        <w:rPr>
          <w:b/>
          <w:iCs/>
        </w:rPr>
        <w:t>Quadrimanus</w:t>
      </w:r>
      <w:r>
        <w:rPr>
          <w:iCs/>
        </w:rPr>
        <w:tab/>
      </w:r>
      <w:r>
        <w:t>quadrumane</w:t>
      </w:r>
    </w:p>
    <w:p w14:paraId="333667C4" w14:textId="77777777" w:rsidR="00067E2E" w:rsidRDefault="00A0702C">
      <w:pPr>
        <w:pStyle w:val="effectus"/>
      </w:pPr>
      <w:r>
        <w:rPr>
          <w:b/>
          <w:iCs/>
        </w:rPr>
        <w:t>Quadrupes</w:t>
      </w:r>
      <w:r>
        <w:rPr>
          <w:iCs/>
        </w:rPr>
        <w:tab/>
      </w:r>
      <w:r>
        <w:t>quadrupède</w:t>
      </w:r>
    </w:p>
    <w:p w14:paraId="493796C8" w14:textId="77777777" w:rsidR="00067E2E" w:rsidRDefault="00A0702C">
      <w:pPr>
        <w:pStyle w:val="effectus"/>
      </w:pPr>
      <w:r>
        <w:rPr>
          <w:b/>
          <w:iCs/>
        </w:rPr>
        <w:t>Qualitas</w:t>
      </w:r>
      <w:r>
        <w:rPr>
          <w:iCs/>
        </w:rPr>
        <w:tab/>
      </w:r>
      <w:r>
        <w:t>qualité</w:t>
      </w:r>
    </w:p>
    <w:p w14:paraId="74A0428E" w14:textId="77777777" w:rsidR="00067E2E" w:rsidRDefault="00A0702C">
      <w:pPr>
        <w:pStyle w:val="effectus"/>
      </w:pPr>
      <w:r>
        <w:rPr>
          <w:b/>
          <w:iCs/>
        </w:rPr>
        <w:t>Quantitas</w:t>
      </w:r>
      <w:r>
        <w:rPr>
          <w:iCs/>
        </w:rPr>
        <w:tab/>
      </w:r>
      <w:r>
        <w:t>quantité</w:t>
      </w:r>
    </w:p>
    <w:p w14:paraId="432641DD" w14:textId="77777777" w:rsidR="00067E2E" w:rsidRDefault="00A0702C">
      <w:pPr>
        <w:pStyle w:val="effectus"/>
      </w:pPr>
      <w:r>
        <w:rPr>
          <w:b/>
          <w:iCs/>
        </w:rPr>
        <w:t>Quartana febris</w:t>
      </w:r>
      <w:r>
        <w:rPr>
          <w:iCs/>
        </w:rPr>
        <w:tab/>
        <w:t>f</w:t>
      </w:r>
      <w:r>
        <w:t>ièvre quarte</w:t>
      </w:r>
    </w:p>
    <w:p w14:paraId="2DB993ED" w14:textId="77777777" w:rsidR="00067E2E" w:rsidRDefault="00A0702C">
      <w:pPr>
        <w:pStyle w:val="effectus"/>
      </w:pPr>
      <w:r>
        <w:rPr>
          <w:b/>
          <w:iCs/>
        </w:rPr>
        <w:t>Quindecagonus</w:t>
      </w:r>
      <w:r>
        <w:rPr>
          <w:iCs/>
        </w:rPr>
        <w:tab/>
      </w:r>
      <w:r>
        <w:t>quindecagone</w:t>
      </w:r>
    </w:p>
    <w:p w14:paraId="436CC05E" w14:textId="77777777" w:rsidR="00067E2E" w:rsidRDefault="00A0702C">
      <w:pPr>
        <w:pStyle w:val="effectus"/>
      </w:pPr>
      <w:r>
        <w:rPr>
          <w:b/>
          <w:iCs/>
        </w:rPr>
        <w:t>Quinatos</w:t>
      </w:r>
      <w:r>
        <w:rPr>
          <w:iCs/>
        </w:rPr>
        <w:tab/>
      </w:r>
      <w:r>
        <w:t>quiné</w:t>
      </w:r>
    </w:p>
    <w:p w14:paraId="3E1CA4C0" w14:textId="77777777" w:rsidR="00067E2E" w:rsidRDefault="00A0702C">
      <w:pPr>
        <w:pStyle w:val="effectus"/>
      </w:pPr>
      <w:r>
        <w:rPr>
          <w:b/>
          <w:iCs/>
        </w:rPr>
        <w:t>Quinta essentia</w:t>
      </w:r>
      <w:r>
        <w:rPr>
          <w:iCs/>
        </w:rPr>
        <w:tab/>
      </w:r>
      <w:r>
        <w:t>quintessence</w:t>
      </w:r>
    </w:p>
    <w:p w14:paraId="6BE921FB" w14:textId="77777777" w:rsidR="00067E2E" w:rsidRDefault="00A0702C">
      <w:pPr>
        <w:pStyle w:val="effectus"/>
      </w:pPr>
      <w:r>
        <w:rPr>
          <w:b/>
          <w:iCs/>
        </w:rPr>
        <w:t>Quintana febris</w:t>
      </w:r>
      <w:r>
        <w:rPr>
          <w:iCs/>
        </w:rPr>
        <w:tab/>
      </w:r>
      <w:r>
        <w:t>fièvre quinte</w:t>
      </w:r>
    </w:p>
    <w:p w14:paraId="69C977EB" w14:textId="77777777" w:rsidR="00067E2E" w:rsidRDefault="00A0702C">
      <w:pPr>
        <w:pStyle w:val="effectus"/>
      </w:pPr>
      <w:r>
        <w:rPr>
          <w:b/>
          <w:iCs/>
        </w:rPr>
        <w:t>Quinus</w:t>
      </w:r>
      <w:r>
        <w:rPr>
          <w:iCs/>
        </w:rPr>
        <w:tab/>
      </w:r>
      <w:r>
        <w:t>quiné</w:t>
      </w:r>
    </w:p>
    <w:p w14:paraId="710A5533" w14:textId="77777777" w:rsidR="00067E2E" w:rsidRDefault="00A0702C">
      <w:pPr>
        <w:pStyle w:val="effectus"/>
      </w:pPr>
      <w:r>
        <w:rPr>
          <w:b/>
          <w:iCs/>
        </w:rPr>
        <w:t>Quotidiana febris</w:t>
      </w:r>
      <w:r>
        <w:rPr>
          <w:iCs/>
        </w:rPr>
        <w:tab/>
      </w:r>
      <w:r>
        <w:rPr>
          <w:iCs/>
        </w:rPr>
        <w:tab/>
      </w:r>
      <w:r>
        <w:t>fièvre quotidienne</w:t>
      </w:r>
    </w:p>
    <w:p w14:paraId="347375C5" w14:textId="77777777" w:rsidR="00067E2E" w:rsidRDefault="00A0702C" w:rsidP="009710C3">
      <w:pPr>
        <w:pStyle w:val="label"/>
      </w:pPr>
      <w:bookmarkStart w:id="47" w:name="bookmark16"/>
      <w:r>
        <w:t>R</w:t>
      </w:r>
      <w:bookmarkEnd w:id="47"/>
    </w:p>
    <w:p w14:paraId="4C79E44D" w14:textId="77777777" w:rsidR="00067E2E" w:rsidRDefault="00A0702C">
      <w:pPr>
        <w:pStyle w:val="effectus"/>
      </w:pPr>
      <w:r>
        <w:t>RABIES</w:t>
      </w:r>
      <w:r>
        <w:tab/>
        <w:t>rage</w:t>
      </w:r>
    </w:p>
    <w:p w14:paraId="7B3840BA" w14:textId="77777777" w:rsidR="00067E2E" w:rsidRDefault="00A0702C">
      <w:pPr>
        <w:pStyle w:val="effectus"/>
      </w:pPr>
      <w:r>
        <w:rPr>
          <w:b/>
          <w:iCs/>
        </w:rPr>
        <w:t>Racemus</w:t>
      </w:r>
      <w:r>
        <w:rPr>
          <w:iCs/>
        </w:rPr>
        <w:tab/>
      </w:r>
      <w:r>
        <w:t>grapp</w:t>
      </w:r>
      <w:r>
        <w:t>e</w:t>
      </w:r>
    </w:p>
    <w:p w14:paraId="381808D8" w14:textId="77777777" w:rsidR="00067E2E" w:rsidRDefault="00A0702C">
      <w:pPr>
        <w:pStyle w:val="effectus"/>
      </w:pPr>
      <w:r>
        <w:rPr>
          <w:b/>
          <w:iCs/>
        </w:rPr>
        <w:t>Radialis</w:t>
      </w:r>
      <w:r>
        <w:tab/>
        <w:t>radial</w:t>
      </w:r>
    </w:p>
    <w:p w14:paraId="0D182841" w14:textId="77777777" w:rsidR="00067E2E" w:rsidRDefault="00A0702C">
      <w:pPr>
        <w:pStyle w:val="effectus"/>
      </w:pPr>
      <w:r>
        <w:rPr>
          <w:b/>
          <w:iCs/>
        </w:rPr>
        <w:t>Radiatus</w:t>
      </w:r>
      <w:r>
        <w:rPr>
          <w:iCs/>
        </w:rPr>
        <w:tab/>
      </w:r>
      <w:r>
        <w:t>radié</w:t>
      </w:r>
      <w:r>
        <w:tab/>
        <w:t>rayonné</w:t>
      </w:r>
    </w:p>
    <w:p w14:paraId="72CCFAA9" w14:textId="77777777" w:rsidR="00067E2E" w:rsidRDefault="00A0702C">
      <w:pPr>
        <w:pStyle w:val="effectus"/>
      </w:pPr>
      <w:r>
        <w:rPr>
          <w:b/>
          <w:iCs/>
        </w:rPr>
        <w:t>Radicalis</w:t>
      </w:r>
      <w:r>
        <w:rPr>
          <w:iCs/>
        </w:rPr>
        <w:tab/>
      </w:r>
      <w:r>
        <w:t>radical</w:t>
      </w:r>
    </w:p>
    <w:p w14:paraId="3CB91650" w14:textId="77777777" w:rsidR="00067E2E" w:rsidRDefault="00A0702C">
      <w:pPr>
        <w:pStyle w:val="effectus"/>
      </w:pPr>
      <w:r>
        <w:rPr>
          <w:b/>
          <w:iCs/>
        </w:rPr>
        <w:t>Radicatio</w:t>
      </w:r>
      <w:r>
        <w:rPr>
          <w:iCs/>
        </w:rPr>
        <w:tab/>
      </w:r>
      <w:r>
        <w:t>radication</w:t>
      </w:r>
    </w:p>
    <w:p w14:paraId="2399CAB7" w14:textId="77777777" w:rsidR="00067E2E" w:rsidRDefault="00A0702C">
      <w:pPr>
        <w:pStyle w:val="effectus"/>
      </w:pPr>
      <w:r>
        <w:rPr>
          <w:b/>
          <w:iCs/>
        </w:rPr>
        <w:t>Radicula</w:t>
      </w:r>
      <w:r>
        <w:tab/>
        <w:t>radicule</w:t>
      </w:r>
    </w:p>
    <w:p w14:paraId="5E02852D" w14:textId="77777777" w:rsidR="00067E2E" w:rsidRDefault="00A0702C">
      <w:pPr>
        <w:pStyle w:val="effectus"/>
      </w:pPr>
      <w:r>
        <w:rPr>
          <w:b/>
          <w:iCs/>
        </w:rPr>
        <w:t>Radiometrum</w:t>
      </w:r>
      <w:r>
        <w:rPr>
          <w:iCs/>
        </w:rPr>
        <w:tab/>
      </w:r>
      <w:r>
        <w:t>radiomètre</w:t>
      </w:r>
    </w:p>
    <w:p w14:paraId="21BC001E" w14:textId="77777777" w:rsidR="00067E2E" w:rsidRDefault="00A0702C">
      <w:pPr>
        <w:pStyle w:val="effectus"/>
      </w:pPr>
      <w:r>
        <w:rPr>
          <w:b/>
          <w:iCs/>
        </w:rPr>
        <w:t>Radius</w:t>
      </w:r>
      <w:r>
        <w:rPr>
          <w:iCs/>
        </w:rPr>
        <w:tab/>
      </w:r>
      <w:r>
        <w:t>rayon</w:t>
      </w:r>
    </w:p>
    <w:p w14:paraId="445D4089" w14:textId="77777777" w:rsidR="00067E2E" w:rsidRDefault="00A0702C">
      <w:pPr>
        <w:pStyle w:val="effectus"/>
      </w:pPr>
      <w:r>
        <w:rPr>
          <w:b/>
          <w:iCs/>
        </w:rPr>
        <w:t>Radula</w:t>
      </w:r>
      <w:r>
        <w:rPr>
          <w:iCs/>
        </w:rPr>
        <w:tab/>
      </w:r>
      <w:r>
        <w:t>rugine</w:t>
      </w:r>
    </w:p>
    <w:p w14:paraId="4881A61B" w14:textId="77777777" w:rsidR="00067E2E" w:rsidRDefault="00A0702C">
      <w:pPr>
        <w:pStyle w:val="effectus"/>
      </w:pPr>
      <w:r>
        <w:rPr>
          <w:b/>
          <w:iCs/>
        </w:rPr>
        <w:t>Ramentum</w:t>
      </w:r>
      <w:r>
        <w:tab/>
        <w:t>fragment</w:t>
      </w:r>
    </w:p>
    <w:p w14:paraId="30CE2796" w14:textId="77777777" w:rsidR="00067E2E" w:rsidRDefault="00A0702C">
      <w:pPr>
        <w:pStyle w:val="effectus"/>
      </w:pPr>
      <w:r>
        <w:rPr>
          <w:b/>
          <w:iCs/>
        </w:rPr>
        <w:t>Rameus</w:t>
      </w:r>
      <w:r>
        <w:rPr>
          <w:iCs/>
        </w:rPr>
        <w:tab/>
      </w:r>
      <w:r>
        <w:t>ramaire</w:t>
      </w:r>
    </w:p>
    <w:p w14:paraId="6FD16DCC" w14:textId="77777777" w:rsidR="00067E2E" w:rsidRDefault="00A0702C">
      <w:pPr>
        <w:pStyle w:val="effectus"/>
      </w:pPr>
      <w:r>
        <w:rPr>
          <w:b/>
          <w:iCs/>
        </w:rPr>
        <w:t>Ramex</w:t>
      </w:r>
      <w:r>
        <w:tab/>
        <w:t>hernie</w:t>
      </w:r>
    </w:p>
    <w:p w14:paraId="506E0FD0" w14:textId="77777777" w:rsidR="00067E2E" w:rsidRDefault="00A0702C">
      <w:pPr>
        <w:pStyle w:val="effectus"/>
      </w:pPr>
      <w:r>
        <w:rPr>
          <w:b/>
          <w:iCs/>
        </w:rPr>
        <w:t>Ramificatio</w:t>
      </w:r>
      <w:r>
        <w:tab/>
        <w:t>ramification</w:t>
      </w:r>
    </w:p>
    <w:p w14:paraId="29617D33" w14:textId="77777777" w:rsidR="00067E2E" w:rsidRDefault="00A0702C">
      <w:pPr>
        <w:pStyle w:val="effectus"/>
      </w:pPr>
      <w:r>
        <w:rPr>
          <w:b/>
          <w:iCs/>
        </w:rPr>
        <w:t>Ramosus</w:t>
      </w:r>
      <w:r>
        <w:rPr>
          <w:iCs/>
        </w:rPr>
        <w:tab/>
      </w:r>
      <w:r>
        <w:t>rameux</w:t>
      </w:r>
    </w:p>
    <w:p w14:paraId="1C0CD0D1" w14:textId="77777777" w:rsidR="00067E2E" w:rsidRDefault="00A0702C">
      <w:pPr>
        <w:pStyle w:val="effectus"/>
      </w:pPr>
      <w:r>
        <w:rPr>
          <w:b/>
          <w:iCs/>
        </w:rPr>
        <w:t>Ramulus</w:t>
      </w:r>
      <w:r>
        <w:tab/>
        <w:t>ramille</w:t>
      </w:r>
    </w:p>
    <w:p w14:paraId="32B399C0" w14:textId="77777777" w:rsidR="00067E2E" w:rsidRDefault="00A0702C">
      <w:pPr>
        <w:pStyle w:val="effectus"/>
      </w:pPr>
      <w:r>
        <w:rPr>
          <w:b/>
          <w:iCs/>
        </w:rPr>
        <w:t>Ramusculus</w:t>
      </w:r>
      <w:r>
        <w:rPr>
          <w:iCs/>
        </w:rPr>
        <w:tab/>
      </w:r>
      <w:r>
        <w:t>ramuscule</w:t>
      </w:r>
    </w:p>
    <w:p w14:paraId="2F1E1A97" w14:textId="77777777" w:rsidR="00067E2E" w:rsidRDefault="00A0702C">
      <w:pPr>
        <w:pStyle w:val="effectus"/>
      </w:pPr>
      <w:r>
        <w:rPr>
          <w:b/>
          <w:iCs/>
        </w:rPr>
        <w:t>Ramus</w:t>
      </w:r>
      <w:r>
        <w:rPr>
          <w:iCs/>
        </w:rPr>
        <w:tab/>
      </w:r>
      <w:r>
        <w:t>rameau</w:t>
      </w:r>
    </w:p>
    <w:p w14:paraId="30EEE368" w14:textId="77777777" w:rsidR="00067E2E" w:rsidRDefault="00A0702C">
      <w:pPr>
        <w:pStyle w:val="effectus"/>
      </w:pPr>
      <w:r>
        <w:rPr>
          <w:b/>
          <w:iCs/>
        </w:rPr>
        <w:t>Rancidus</w:t>
      </w:r>
      <w:r>
        <w:rPr>
          <w:iCs/>
        </w:rPr>
        <w:tab/>
      </w:r>
      <w:r>
        <w:t>rance</w:t>
      </w:r>
    </w:p>
    <w:p w14:paraId="5796CA5F" w14:textId="77777777" w:rsidR="00067E2E" w:rsidRDefault="00A0702C">
      <w:pPr>
        <w:pStyle w:val="effectus"/>
      </w:pPr>
      <w:r>
        <w:rPr>
          <w:b/>
          <w:iCs/>
        </w:rPr>
        <w:t>Ranciditas</w:t>
      </w:r>
      <w:r>
        <w:rPr>
          <w:iCs/>
        </w:rPr>
        <w:tab/>
      </w:r>
      <w:r>
        <w:t>rancidité</w:t>
      </w:r>
    </w:p>
    <w:p w14:paraId="4EDE8430" w14:textId="77777777" w:rsidR="00067E2E" w:rsidRDefault="00A0702C">
      <w:pPr>
        <w:pStyle w:val="effectus"/>
      </w:pPr>
      <w:r>
        <w:rPr>
          <w:b/>
          <w:iCs/>
        </w:rPr>
        <w:t>Ranina</w:t>
      </w:r>
      <w:r>
        <w:rPr>
          <w:iCs/>
        </w:rPr>
        <w:tab/>
      </w:r>
      <w:r>
        <w:t>ranine</w:t>
      </w:r>
    </w:p>
    <w:p w14:paraId="498211EF" w14:textId="77777777" w:rsidR="00067E2E" w:rsidRDefault="00A0702C">
      <w:pPr>
        <w:pStyle w:val="effectus"/>
      </w:pPr>
      <w:r>
        <w:rPr>
          <w:b/>
          <w:iCs/>
        </w:rPr>
        <w:t>Ranula</w:t>
      </w:r>
      <w:r>
        <w:rPr>
          <w:iCs/>
        </w:rPr>
        <w:tab/>
      </w:r>
      <w:r>
        <w:t>ranule</w:t>
      </w:r>
    </w:p>
    <w:p w14:paraId="1DF6D844" w14:textId="77777777" w:rsidR="00067E2E" w:rsidRDefault="00A0702C">
      <w:pPr>
        <w:pStyle w:val="effectus"/>
      </w:pPr>
      <w:r>
        <w:rPr>
          <w:b/>
          <w:iCs/>
        </w:rPr>
        <w:t>Rapax</w:t>
      </w:r>
      <w:r>
        <w:tab/>
        <w:t>rapace</w:t>
      </w:r>
    </w:p>
    <w:p w14:paraId="21D36566" w14:textId="77777777" w:rsidR="00067E2E" w:rsidRDefault="00A0702C">
      <w:pPr>
        <w:pStyle w:val="effectus"/>
      </w:pPr>
      <w:r>
        <w:rPr>
          <w:b/>
          <w:iCs/>
        </w:rPr>
        <w:t>Rapaceus</w:t>
      </w:r>
      <w:r>
        <w:rPr>
          <w:iCs/>
        </w:rPr>
        <w:tab/>
      </w:r>
      <w:r>
        <w:t>rapacé</w:t>
      </w:r>
    </w:p>
    <w:p w14:paraId="45E5B27A" w14:textId="77777777" w:rsidR="00067E2E" w:rsidRDefault="00A0702C">
      <w:pPr>
        <w:pStyle w:val="effectus"/>
      </w:pPr>
      <w:r>
        <w:rPr>
          <w:b/>
          <w:iCs/>
        </w:rPr>
        <w:t>Raphania</w:t>
      </w:r>
      <w:r>
        <w:rPr>
          <w:b/>
          <w:iCs/>
        </w:rPr>
        <w:tab/>
      </w:r>
      <w:r>
        <w:t>raphania</w:t>
      </w:r>
    </w:p>
    <w:p w14:paraId="17FCC38C" w14:textId="77777777" w:rsidR="00067E2E" w:rsidRDefault="00A0702C">
      <w:pPr>
        <w:pStyle w:val="effectus"/>
      </w:pPr>
      <w:r>
        <w:rPr>
          <w:b/>
          <w:iCs/>
        </w:rPr>
        <w:t>Rarifoliatus</w:t>
      </w:r>
      <w:r>
        <w:rPr>
          <w:iCs/>
        </w:rPr>
        <w:tab/>
      </w:r>
      <w:r>
        <w:t>rarifeuillé</w:t>
      </w:r>
    </w:p>
    <w:p w14:paraId="56E68170" w14:textId="77777777" w:rsidR="00067E2E" w:rsidRDefault="00A0702C">
      <w:pPr>
        <w:pStyle w:val="effectus"/>
      </w:pPr>
      <w:r>
        <w:rPr>
          <w:b/>
          <w:iCs/>
        </w:rPr>
        <w:t>Rariflorus</w:t>
      </w:r>
      <w:r>
        <w:rPr>
          <w:iCs/>
        </w:rPr>
        <w:tab/>
      </w:r>
      <w:r>
        <w:t>rariflore</w:t>
      </w:r>
    </w:p>
    <w:p w14:paraId="64008CA3" w14:textId="77777777" w:rsidR="00067E2E" w:rsidRDefault="00A0702C">
      <w:pPr>
        <w:pStyle w:val="effectus"/>
      </w:pPr>
      <w:r>
        <w:rPr>
          <w:b/>
          <w:iCs/>
        </w:rPr>
        <w:lastRenderedPageBreak/>
        <w:t>Rarefaciens</w:t>
      </w:r>
      <w:r>
        <w:rPr>
          <w:iCs/>
        </w:rPr>
        <w:tab/>
      </w:r>
      <w:r>
        <w:t>raréfiant</w:t>
      </w:r>
    </w:p>
    <w:p w14:paraId="04203916" w14:textId="77777777" w:rsidR="00067E2E" w:rsidRDefault="00A0702C">
      <w:pPr>
        <w:pStyle w:val="effectus"/>
      </w:pPr>
      <w:r>
        <w:rPr>
          <w:b/>
          <w:iCs/>
        </w:rPr>
        <w:t>Rarefactio</w:t>
      </w:r>
      <w:r>
        <w:tab/>
        <w:t>raréfaction</w:t>
      </w:r>
    </w:p>
    <w:p w14:paraId="633ABBBC" w14:textId="77777777" w:rsidR="00067E2E" w:rsidRDefault="00A0702C">
      <w:pPr>
        <w:pStyle w:val="effectus"/>
      </w:pPr>
      <w:r>
        <w:rPr>
          <w:b/>
          <w:iCs/>
        </w:rPr>
        <w:t>Rarus</w:t>
      </w:r>
      <w:r>
        <w:rPr>
          <w:iCs/>
        </w:rPr>
        <w:tab/>
      </w:r>
      <w:r>
        <w:t>rare</w:t>
      </w:r>
    </w:p>
    <w:p w14:paraId="5F4104B8" w14:textId="77777777" w:rsidR="00067E2E" w:rsidRDefault="00A0702C">
      <w:pPr>
        <w:pStyle w:val="effectus"/>
      </w:pPr>
      <w:r>
        <w:rPr>
          <w:b/>
          <w:iCs/>
        </w:rPr>
        <w:t>Ratio</w:t>
      </w:r>
      <w:r>
        <w:rPr>
          <w:iCs/>
        </w:rPr>
        <w:tab/>
      </w:r>
      <w:r>
        <w:t>raison</w:t>
      </w:r>
    </w:p>
    <w:p w14:paraId="5C5EF67C" w14:textId="77777777" w:rsidR="00067E2E" w:rsidRDefault="00A0702C">
      <w:pPr>
        <w:pStyle w:val="effectus"/>
      </w:pPr>
      <w:r>
        <w:rPr>
          <w:b/>
          <w:iCs/>
        </w:rPr>
        <w:t>Rationalis</w:t>
      </w:r>
      <w:r>
        <w:rPr>
          <w:iCs/>
        </w:rPr>
        <w:tab/>
      </w:r>
      <w:r>
        <w:t>rationnel</w:t>
      </w:r>
    </w:p>
    <w:p w14:paraId="4222E59D" w14:textId="77777777" w:rsidR="00067E2E" w:rsidRDefault="00A0702C">
      <w:pPr>
        <w:pStyle w:val="effectus"/>
      </w:pPr>
      <w:r>
        <w:rPr>
          <w:b/>
          <w:iCs/>
        </w:rPr>
        <w:t>Rasura</w:t>
      </w:r>
      <w:r>
        <w:rPr>
          <w:iCs/>
        </w:rPr>
        <w:tab/>
      </w:r>
      <w:r>
        <w:t>érosion</w:t>
      </w:r>
    </w:p>
    <w:p w14:paraId="4FCF8775" w14:textId="77777777" w:rsidR="00067E2E" w:rsidRDefault="00A0702C">
      <w:pPr>
        <w:pStyle w:val="effectus"/>
      </w:pPr>
      <w:r>
        <w:rPr>
          <w:b/>
          <w:iCs/>
        </w:rPr>
        <w:t>Raucedo</w:t>
      </w:r>
      <w:r>
        <w:rPr>
          <w:iCs/>
        </w:rPr>
        <w:tab/>
      </w:r>
      <w:r>
        <w:t>enrouement</w:t>
      </w:r>
    </w:p>
    <w:p w14:paraId="678C8205" w14:textId="77777777" w:rsidR="00067E2E" w:rsidRDefault="00A0702C">
      <w:pPr>
        <w:pStyle w:val="effectus"/>
      </w:pPr>
      <w:r>
        <w:rPr>
          <w:b/>
          <w:iCs/>
        </w:rPr>
        <w:t>Raucitas</w:t>
      </w:r>
      <w:r>
        <w:tab/>
        <w:t>raucité</w:t>
      </w:r>
    </w:p>
    <w:p w14:paraId="1464F6F3" w14:textId="77777777" w:rsidR="00067E2E" w:rsidRDefault="00A0702C">
      <w:pPr>
        <w:pStyle w:val="effectus"/>
      </w:pPr>
      <w:r>
        <w:rPr>
          <w:b/>
          <w:iCs/>
        </w:rPr>
        <w:t>Raucus</w:t>
      </w:r>
      <w:r>
        <w:rPr>
          <w:iCs/>
        </w:rPr>
        <w:tab/>
      </w:r>
      <w:r>
        <w:t>rauque</w:t>
      </w:r>
    </w:p>
    <w:p w14:paraId="006288CB" w14:textId="77777777" w:rsidR="00067E2E" w:rsidRDefault="00A0702C">
      <w:pPr>
        <w:pStyle w:val="effectus"/>
      </w:pPr>
      <w:r>
        <w:rPr>
          <w:b/>
          <w:iCs/>
        </w:rPr>
        <w:t>Reactio</w:t>
      </w:r>
      <w:r>
        <w:rPr>
          <w:iCs/>
        </w:rPr>
        <w:tab/>
      </w:r>
      <w:r>
        <w:t>réaction</w:t>
      </w:r>
    </w:p>
    <w:p w14:paraId="5F269648" w14:textId="77777777" w:rsidR="00067E2E" w:rsidRDefault="00A0702C">
      <w:pPr>
        <w:pStyle w:val="effectus"/>
      </w:pPr>
      <w:r>
        <w:rPr>
          <w:b/>
          <w:iCs/>
        </w:rPr>
        <w:t>Receptaculum</w:t>
      </w:r>
      <w:r>
        <w:rPr>
          <w:iCs/>
        </w:rPr>
        <w:tab/>
      </w:r>
      <w:r>
        <w:t>réceptacle</w:t>
      </w:r>
    </w:p>
    <w:p w14:paraId="66602D62" w14:textId="77777777" w:rsidR="00067E2E" w:rsidRDefault="00A0702C">
      <w:pPr>
        <w:pStyle w:val="effectus"/>
      </w:pPr>
      <w:r>
        <w:rPr>
          <w:b/>
          <w:iCs/>
        </w:rPr>
        <w:t>Recipe</w:t>
      </w:r>
      <w:r>
        <w:rPr>
          <w:b/>
          <w:iCs/>
        </w:rPr>
        <w:tab/>
      </w:r>
      <w:r>
        <w:t>recipe</w:t>
      </w:r>
    </w:p>
    <w:p w14:paraId="12BA000A" w14:textId="77777777" w:rsidR="00067E2E" w:rsidRDefault="00A0702C">
      <w:pPr>
        <w:pStyle w:val="effectus"/>
      </w:pPr>
      <w:r>
        <w:rPr>
          <w:b/>
          <w:iCs/>
        </w:rPr>
        <w:t>Reclinatus</w:t>
      </w:r>
      <w:r>
        <w:tab/>
        <w:t>récliné</w:t>
      </w:r>
    </w:p>
    <w:p w14:paraId="04A047A5" w14:textId="77777777" w:rsidR="00067E2E" w:rsidRDefault="00A0702C">
      <w:pPr>
        <w:pStyle w:val="effectus"/>
      </w:pPr>
      <w:r>
        <w:rPr>
          <w:b/>
          <w:iCs/>
        </w:rPr>
        <w:t>Recipiens</w:t>
      </w:r>
      <w:r>
        <w:rPr>
          <w:iCs/>
        </w:rPr>
        <w:tab/>
      </w:r>
      <w:r>
        <w:t>récipient</w:t>
      </w:r>
    </w:p>
    <w:p w14:paraId="13E92769" w14:textId="77777777" w:rsidR="00067E2E" w:rsidRDefault="00A0702C">
      <w:pPr>
        <w:pStyle w:val="effectus"/>
      </w:pPr>
      <w:r>
        <w:rPr>
          <w:b/>
          <w:iCs/>
        </w:rPr>
        <w:t>Reclusio</w:t>
      </w:r>
      <w:r>
        <w:rPr>
          <w:iCs/>
        </w:rPr>
        <w:tab/>
      </w:r>
      <w:r>
        <w:t>anastomose</w:t>
      </w:r>
    </w:p>
    <w:p w14:paraId="7299AFE6" w14:textId="77777777" w:rsidR="00067E2E" w:rsidRDefault="00A0702C">
      <w:pPr>
        <w:pStyle w:val="effectus"/>
      </w:pPr>
      <w:r>
        <w:rPr>
          <w:b/>
          <w:iCs/>
        </w:rPr>
        <w:t>Recorporatio</w:t>
      </w:r>
      <w:r>
        <w:tab/>
        <w:t>métasyncrise</w:t>
      </w:r>
    </w:p>
    <w:p w14:paraId="0CFDF2B5" w14:textId="77777777" w:rsidR="00067E2E" w:rsidRDefault="00A0702C">
      <w:pPr>
        <w:pStyle w:val="effectus"/>
      </w:pPr>
      <w:r>
        <w:rPr>
          <w:b/>
          <w:iCs/>
        </w:rPr>
        <w:t>Recrementitius</w:t>
      </w:r>
      <w:r>
        <w:rPr>
          <w:iCs/>
        </w:rPr>
        <w:tab/>
      </w:r>
      <w:r>
        <w:t>récrémenteux</w:t>
      </w:r>
    </w:p>
    <w:p w14:paraId="0554CFD1" w14:textId="77777777" w:rsidR="00067E2E" w:rsidRDefault="00A0702C">
      <w:pPr>
        <w:pStyle w:val="effectus"/>
      </w:pPr>
      <w:r>
        <w:rPr>
          <w:b/>
          <w:iCs/>
        </w:rPr>
        <w:t>Recrementum</w:t>
      </w:r>
      <w:r>
        <w:rPr>
          <w:iCs/>
        </w:rPr>
        <w:tab/>
      </w:r>
      <w:r>
        <w:t>récrément</w:t>
      </w:r>
    </w:p>
    <w:p w14:paraId="21B53209" w14:textId="77777777" w:rsidR="00067E2E" w:rsidRDefault="00A0702C">
      <w:pPr>
        <w:pStyle w:val="effectus"/>
      </w:pPr>
      <w:r>
        <w:rPr>
          <w:b/>
          <w:iCs/>
        </w:rPr>
        <w:t>Rectangulus</w:t>
      </w:r>
      <w:r>
        <w:rPr>
          <w:iCs/>
        </w:rPr>
        <w:tab/>
      </w:r>
      <w:r>
        <w:t>rectangle</w:t>
      </w:r>
    </w:p>
    <w:p w14:paraId="3F4D4415" w14:textId="77777777" w:rsidR="00067E2E" w:rsidRDefault="00A0702C">
      <w:pPr>
        <w:pStyle w:val="effectus"/>
      </w:pPr>
      <w:r>
        <w:rPr>
          <w:b/>
          <w:iCs/>
        </w:rPr>
        <w:t>Rectificatio</w:t>
      </w:r>
      <w:r>
        <w:rPr>
          <w:iCs/>
        </w:rPr>
        <w:tab/>
      </w:r>
      <w:r>
        <w:t>rectification</w:t>
      </w:r>
    </w:p>
    <w:p w14:paraId="1239B80B" w14:textId="77777777" w:rsidR="00067E2E" w:rsidRDefault="00A0702C">
      <w:pPr>
        <w:pStyle w:val="effectus"/>
      </w:pPr>
      <w:r>
        <w:rPr>
          <w:b/>
          <w:iCs/>
        </w:rPr>
        <w:t>Rectificatus</w:t>
      </w:r>
      <w:r>
        <w:rPr>
          <w:iCs/>
        </w:rPr>
        <w:tab/>
      </w:r>
      <w:r>
        <w:t>rectifié</w:t>
      </w:r>
    </w:p>
    <w:p w14:paraId="4B562C60" w14:textId="77777777" w:rsidR="00067E2E" w:rsidRDefault="00A0702C">
      <w:pPr>
        <w:pStyle w:val="effectus"/>
      </w:pPr>
      <w:r>
        <w:rPr>
          <w:b/>
          <w:iCs/>
        </w:rPr>
        <w:t>Rectilineus</w:t>
      </w:r>
      <w:r>
        <w:rPr>
          <w:iCs/>
        </w:rPr>
        <w:tab/>
      </w:r>
      <w:r>
        <w:t>rectiligne</w:t>
      </w:r>
    </w:p>
    <w:p w14:paraId="43F1496C" w14:textId="77777777" w:rsidR="00067E2E" w:rsidRDefault="00A0702C">
      <w:pPr>
        <w:pStyle w:val="effectus"/>
      </w:pPr>
      <w:r>
        <w:rPr>
          <w:b/>
          <w:iCs/>
        </w:rPr>
        <w:t>Rectum</w:t>
      </w:r>
      <w:r>
        <w:rPr>
          <w:b/>
          <w:iCs/>
        </w:rPr>
        <w:tab/>
        <w:t>r</w:t>
      </w:r>
      <w:r>
        <w:t>ectum</w:t>
      </w:r>
    </w:p>
    <w:p w14:paraId="1A9A9951" w14:textId="77777777" w:rsidR="00067E2E" w:rsidRDefault="00A0702C">
      <w:pPr>
        <w:pStyle w:val="effectus"/>
      </w:pPr>
      <w:r>
        <w:rPr>
          <w:b/>
          <w:iCs/>
        </w:rPr>
        <w:t>Recurrens</w:t>
      </w:r>
      <w:r>
        <w:rPr>
          <w:iCs/>
        </w:rPr>
        <w:tab/>
      </w:r>
      <w:r>
        <w:t>récurrent</w:t>
      </w:r>
    </w:p>
    <w:p w14:paraId="37F86D2D" w14:textId="77777777" w:rsidR="00067E2E" w:rsidRDefault="00A0702C">
      <w:pPr>
        <w:pStyle w:val="effectus"/>
      </w:pPr>
      <w:r>
        <w:rPr>
          <w:b/>
          <w:iCs/>
        </w:rPr>
        <w:t>Redivivus</w:t>
      </w:r>
      <w:r>
        <w:rPr>
          <w:iCs/>
        </w:rPr>
        <w:tab/>
      </w:r>
      <w:r>
        <w:t>révivifié</w:t>
      </w:r>
    </w:p>
    <w:p w14:paraId="50812C64" w14:textId="77777777" w:rsidR="00067E2E" w:rsidRDefault="00A0702C">
      <w:pPr>
        <w:pStyle w:val="effectus"/>
      </w:pPr>
      <w:r>
        <w:rPr>
          <w:b/>
          <w:iCs/>
        </w:rPr>
        <w:t>Reductio</w:t>
      </w:r>
      <w:r>
        <w:rPr>
          <w:iCs/>
        </w:rPr>
        <w:tab/>
      </w:r>
      <w:r>
        <w:t>réduction</w:t>
      </w:r>
    </w:p>
    <w:p w14:paraId="0690D864" w14:textId="77777777" w:rsidR="00067E2E" w:rsidRDefault="00A0702C">
      <w:pPr>
        <w:pStyle w:val="effectus"/>
      </w:pPr>
      <w:r>
        <w:rPr>
          <w:b/>
          <w:iCs/>
        </w:rPr>
        <w:t>Redundantia</w:t>
      </w:r>
      <w:r>
        <w:rPr>
          <w:iCs/>
        </w:rPr>
        <w:tab/>
      </w:r>
      <w:r>
        <w:t>redondance</w:t>
      </w:r>
    </w:p>
    <w:p w14:paraId="7DCA228E" w14:textId="77777777" w:rsidR="00067E2E" w:rsidRDefault="00A0702C">
      <w:pPr>
        <w:pStyle w:val="effectus"/>
      </w:pPr>
      <w:r>
        <w:rPr>
          <w:b/>
          <w:iCs/>
        </w:rPr>
        <w:t>Reduvia</w:t>
      </w:r>
      <w:r>
        <w:rPr>
          <w:iCs/>
        </w:rPr>
        <w:tab/>
      </w:r>
      <w:r>
        <w:t>envie</w:t>
      </w:r>
    </w:p>
    <w:p w14:paraId="4E9CA48F" w14:textId="77777777" w:rsidR="00067E2E" w:rsidRDefault="00A0702C">
      <w:pPr>
        <w:pStyle w:val="effectus"/>
      </w:pPr>
      <w:r>
        <w:rPr>
          <w:b/>
          <w:iCs/>
        </w:rPr>
        <w:t>Refectio</w:t>
      </w:r>
      <w:r>
        <w:rPr>
          <w:iCs/>
        </w:rPr>
        <w:tab/>
      </w:r>
      <w:r>
        <w:t>analepsie</w:t>
      </w:r>
    </w:p>
    <w:p w14:paraId="6A61EF44" w14:textId="77777777" w:rsidR="00067E2E" w:rsidRDefault="00A0702C">
      <w:pPr>
        <w:pStyle w:val="effectus"/>
      </w:pPr>
      <w:r>
        <w:rPr>
          <w:b/>
          <w:iCs/>
        </w:rPr>
        <w:t>Reficiens</w:t>
      </w:r>
      <w:r>
        <w:rPr>
          <w:iCs/>
        </w:rPr>
        <w:tab/>
      </w:r>
      <w:r>
        <w:t>analeptique</w:t>
      </w:r>
    </w:p>
    <w:p w14:paraId="4A25046E" w14:textId="77777777" w:rsidR="00067E2E" w:rsidRDefault="00A0702C">
      <w:pPr>
        <w:pStyle w:val="effectus"/>
      </w:pPr>
      <w:r>
        <w:rPr>
          <w:b/>
          <w:iCs/>
        </w:rPr>
        <w:t>Reflectens</w:t>
      </w:r>
      <w:r>
        <w:rPr>
          <w:iCs/>
        </w:rPr>
        <w:tab/>
      </w:r>
      <w:r>
        <w:t>réfléchissant</w:t>
      </w:r>
    </w:p>
    <w:p w14:paraId="0927CC0D" w14:textId="77777777" w:rsidR="00067E2E" w:rsidRDefault="00A0702C">
      <w:pPr>
        <w:pStyle w:val="effectus"/>
      </w:pPr>
      <w:r>
        <w:rPr>
          <w:b/>
          <w:iCs/>
        </w:rPr>
        <w:t>Reflecti potens</w:t>
      </w:r>
      <w:r>
        <w:rPr>
          <w:iCs/>
        </w:rPr>
        <w:tab/>
      </w:r>
      <w:r>
        <w:t>réflexible</w:t>
      </w:r>
    </w:p>
    <w:p w14:paraId="56CBCB43" w14:textId="77777777" w:rsidR="00067E2E" w:rsidRDefault="00A0702C">
      <w:pPr>
        <w:pStyle w:val="effectus"/>
      </w:pPr>
      <w:r>
        <w:rPr>
          <w:b/>
          <w:iCs/>
        </w:rPr>
        <w:t>Reflectio</w:t>
      </w:r>
      <w:r>
        <w:tab/>
        <w:t>réflexion</w:t>
      </w:r>
    </w:p>
    <w:p w14:paraId="6341C08D" w14:textId="77777777" w:rsidR="00067E2E" w:rsidRDefault="00A0702C">
      <w:pPr>
        <w:pStyle w:val="effectus"/>
      </w:pPr>
      <w:r>
        <w:rPr>
          <w:b/>
          <w:iCs/>
        </w:rPr>
        <w:t>Refractio</w:t>
      </w:r>
      <w:r>
        <w:rPr>
          <w:iCs/>
        </w:rPr>
        <w:tab/>
      </w:r>
      <w:r>
        <w:t>réfraction</w:t>
      </w:r>
    </w:p>
    <w:p w14:paraId="6C84BAAF" w14:textId="77777777" w:rsidR="00067E2E" w:rsidRDefault="00A0702C">
      <w:pPr>
        <w:pStyle w:val="effectus"/>
      </w:pPr>
      <w:r>
        <w:rPr>
          <w:b/>
          <w:iCs/>
        </w:rPr>
        <w:t>Refrigerans</w:t>
      </w:r>
      <w:r>
        <w:tab/>
        <w:t>rafraîchissant</w:t>
      </w:r>
    </w:p>
    <w:p w14:paraId="3AFAC722" w14:textId="77777777" w:rsidR="00067E2E" w:rsidRDefault="00A0702C">
      <w:pPr>
        <w:pStyle w:val="effectus"/>
      </w:pPr>
      <w:r>
        <w:rPr>
          <w:b/>
          <w:iCs/>
        </w:rPr>
        <w:t>Refrigeratio</w:t>
      </w:r>
      <w:r>
        <w:rPr>
          <w:iCs/>
        </w:rPr>
        <w:tab/>
      </w:r>
      <w:r>
        <w:t>réfrigération</w:t>
      </w:r>
    </w:p>
    <w:p w14:paraId="41B62B0F" w14:textId="77777777" w:rsidR="00067E2E" w:rsidRDefault="00A0702C">
      <w:pPr>
        <w:pStyle w:val="effectus"/>
      </w:pPr>
      <w:r>
        <w:rPr>
          <w:b/>
          <w:iCs/>
        </w:rPr>
        <w:t>Refrigeratorium</w:t>
      </w:r>
      <w:r>
        <w:tab/>
        <w:t>réfrigérent</w:t>
      </w:r>
    </w:p>
    <w:p w14:paraId="049EB1C6" w14:textId="77777777" w:rsidR="00067E2E" w:rsidRDefault="00A0702C">
      <w:pPr>
        <w:pStyle w:val="effectus"/>
      </w:pPr>
      <w:r>
        <w:rPr>
          <w:b/>
          <w:iCs/>
        </w:rPr>
        <w:t>Refringens</w:t>
      </w:r>
      <w:r>
        <w:rPr>
          <w:iCs/>
        </w:rPr>
        <w:tab/>
      </w:r>
      <w:r>
        <w:t>réfringent</w:t>
      </w:r>
    </w:p>
    <w:p w14:paraId="5716ABCE" w14:textId="77777777" w:rsidR="00067E2E" w:rsidRDefault="00A0702C">
      <w:pPr>
        <w:pStyle w:val="effectus"/>
      </w:pPr>
      <w:r>
        <w:rPr>
          <w:b/>
          <w:iCs/>
          <w:lang w:eastAsia="en-US" w:bidi="en-US"/>
        </w:rPr>
        <w:t>Refr</w:t>
      </w:r>
      <w:r>
        <w:rPr>
          <w:b/>
          <w:iCs/>
        </w:rPr>
        <w:t>ingi potens</w:t>
      </w:r>
      <w:r>
        <w:rPr>
          <w:iCs/>
        </w:rPr>
        <w:tab/>
      </w:r>
      <w:r>
        <w:t>réfrangible</w:t>
      </w:r>
    </w:p>
    <w:p w14:paraId="1BC9E47D" w14:textId="77777777" w:rsidR="00067E2E" w:rsidRDefault="00A0702C">
      <w:pPr>
        <w:pStyle w:val="effectus"/>
      </w:pPr>
      <w:r>
        <w:rPr>
          <w:b/>
          <w:iCs/>
        </w:rPr>
        <w:t>Regalis</w:t>
      </w:r>
      <w:r>
        <w:rPr>
          <w:iCs/>
        </w:rPr>
        <w:tab/>
      </w:r>
      <w:r>
        <w:t>régal</w:t>
      </w:r>
    </w:p>
    <w:p w14:paraId="2B4F6368" w14:textId="77777777" w:rsidR="00067E2E" w:rsidRDefault="00A0702C">
      <w:pPr>
        <w:pStyle w:val="effectus"/>
      </w:pPr>
      <w:r>
        <w:rPr>
          <w:b/>
          <w:iCs/>
        </w:rPr>
        <w:t>Regeneratio</w:t>
      </w:r>
      <w:r>
        <w:rPr>
          <w:iCs/>
        </w:rPr>
        <w:tab/>
      </w:r>
      <w:r>
        <w:t>régénération</w:t>
      </w:r>
      <w:r>
        <w:tab/>
        <w:t>palingénésie</w:t>
      </w:r>
    </w:p>
    <w:p w14:paraId="1FA55803" w14:textId="77777777" w:rsidR="00067E2E" w:rsidRDefault="00A0702C">
      <w:pPr>
        <w:pStyle w:val="effectus"/>
      </w:pPr>
      <w:r>
        <w:rPr>
          <w:b/>
          <w:iCs/>
        </w:rPr>
        <w:t>Regerminatio</w:t>
      </w:r>
      <w:r>
        <w:rPr>
          <w:iCs/>
        </w:rPr>
        <w:tab/>
      </w:r>
      <w:r>
        <w:t>reproduction</w:t>
      </w:r>
    </w:p>
    <w:p w14:paraId="252E2CA7" w14:textId="77777777" w:rsidR="00067E2E" w:rsidRDefault="00A0702C">
      <w:pPr>
        <w:pStyle w:val="effectus"/>
      </w:pPr>
      <w:r>
        <w:rPr>
          <w:b/>
          <w:iCs/>
        </w:rPr>
        <w:t>Regimen</w:t>
      </w:r>
      <w:r>
        <w:rPr>
          <w:iCs/>
        </w:rPr>
        <w:tab/>
      </w:r>
      <w:r>
        <w:t>régime</w:t>
      </w:r>
    </w:p>
    <w:p w14:paraId="7773DA08" w14:textId="77777777" w:rsidR="00067E2E" w:rsidRDefault="00A0702C">
      <w:pPr>
        <w:pStyle w:val="effectus"/>
      </w:pPr>
      <w:r>
        <w:rPr>
          <w:b/>
          <w:iCs/>
        </w:rPr>
        <w:t>Regio</w:t>
      </w:r>
      <w:r>
        <w:tab/>
        <w:t>région</w:t>
      </w:r>
    </w:p>
    <w:p w14:paraId="32805D2B" w14:textId="77777777" w:rsidR="00067E2E" w:rsidRDefault="00A0702C">
      <w:pPr>
        <w:pStyle w:val="effectus"/>
      </w:pPr>
      <w:r>
        <w:rPr>
          <w:b/>
          <w:iCs/>
        </w:rPr>
        <w:t>Registeres</w:t>
      </w:r>
      <w:r>
        <w:tab/>
        <w:t>registres</w:t>
      </w:r>
    </w:p>
    <w:p w14:paraId="018302A2" w14:textId="77777777" w:rsidR="00067E2E" w:rsidRDefault="00A0702C">
      <w:pPr>
        <w:pStyle w:val="effectus"/>
      </w:pPr>
      <w:r>
        <w:rPr>
          <w:b/>
          <w:iCs/>
        </w:rPr>
        <w:t>Regnum</w:t>
      </w:r>
      <w:r>
        <w:rPr>
          <w:iCs/>
        </w:rPr>
        <w:tab/>
      </w:r>
      <w:r>
        <w:t>règne</w:t>
      </w:r>
    </w:p>
    <w:p w14:paraId="1A08A352" w14:textId="77777777" w:rsidR="00067E2E" w:rsidRDefault="00A0702C">
      <w:pPr>
        <w:pStyle w:val="effectus"/>
      </w:pPr>
      <w:r>
        <w:rPr>
          <w:b/>
          <w:iCs/>
        </w:rPr>
        <w:t>Regulus</w:t>
      </w:r>
      <w:r>
        <w:rPr>
          <w:iCs/>
        </w:rPr>
        <w:tab/>
      </w:r>
      <w:r>
        <w:t>régule</w:t>
      </w:r>
    </w:p>
    <w:p w14:paraId="586E498B" w14:textId="77777777" w:rsidR="00067E2E" w:rsidRDefault="00A0702C">
      <w:pPr>
        <w:pStyle w:val="effectus"/>
      </w:pPr>
      <w:r>
        <w:rPr>
          <w:b/>
          <w:iCs/>
        </w:rPr>
        <w:t>Relatio</w:t>
      </w:r>
      <w:r>
        <w:rPr>
          <w:iCs/>
        </w:rPr>
        <w:tab/>
      </w:r>
      <w:r>
        <w:t>rapport</w:t>
      </w:r>
    </w:p>
    <w:p w14:paraId="1A084D27" w14:textId="77777777" w:rsidR="00067E2E" w:rsidRDefault="00A0702C">
      <w:pPr>
        <w:pStyle w:val="effectus"/>
      </w:pPr>
      <w:r>
        <w:rPr>
          <w:b/>
          <w:iCs/>
        </w:rPr>
        <w:t>Relaxatio</w:t>
      </w:r>
      <w:r>
        <w:tab/>
        <w:t>relaxation</w:t>
      </w:r>
    </w:p>
    <w:p w14:paraId="4B847F53" w14:textId="77777777" w:rsidR="00067E2E" w:rsidRDefault="00A0702C">
      <w:pPr>
        <w:pStyle w:val="effectus"/>
      </w:pPr>
      <w:r>
        <w:rPr>
          <w:b/>
          <w:iCs/>
        </w:rPr>
        <w:t>Remedium</w:t>
      </w:r>
      <w:r>
        <w:tab/>
        <w:t>remède</w:t>
      </w:r>
    </w:p>
    <w:p w14:paraId="351568CC" w14:textId="77777777" w:rsidR="00067E2E" w:rsidRDefault="00A0702C">
      <w:pPr>
        <w:pStyle w:val="effectus"/>
      </w:pPr>
      <w:r>
        <w:rPr>
          <w:b/>
          <w:iCs/>
        </w:rPr>
        <w:t>Reminiscentia</w:t>
      </w:r>
      <w:r>
        <w:rPr>
          <w:iCs/>
        </w:rPr>
        <w:tab/>
      </w:r>
      <w:r>
        <w:t>réminiscence</w:t>
      </w:r>
    </w:p>
    <w:p w14:paraId="11622531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409]</w:t>
      </w:r>
    </w:p>
    <w:p w14:paraId="7D397C6C" w14:textId="77777777" w:rsidR="00067E2E" w:rsidRDefault="00A0702C">
      <w:pPr>
        <w:pStyle w:val="effectus"/>
      </w:pPr>
      <w:r>
        <w:rPr>
          <w:b/>
          <w:iCs/>
        </w:rPr>
        <w:t>Remissio</w:t>
      </w:r>
      <w:r>
        <w:rPr>
          <w:iCs/>
        </w:rPr>
        <w:tab/>
      </w:r>
      <w:r>
        <w:t>rémission</w:t>
      </w:r>
    </w:p>
    <w:p w14:paraId="21674135" w14:textId="77777777" w:rsidR="00067E2E" w:rsidRDefault="00A0702C">
      <w:pPr>
        <w:pStyle w:val="effectus"/>
      </w:pPr>
      <w:r>
        <w:rPr>
          <w:b/>
          <w:iCs/>
        </w:rPr>
        <w:t>Remora</w:t>
      </w:r>
      <w:r>
        <w:tab/>
        <w:t>arrêt</w:t>
      </w:r>
    </w:p>
    <w:p w14:paraId="113D5F68" w14:textId="77777777" w:rsidR="00067E2E" w:rsidRDefault="00A0702C">
      <w:pPr>
        <w:pStyle w:val="effectus"/>
      </w:pPr>
      <w:r>
        <w:rPr>
          <w:b/>
          <w:iCs/>
        </w:rPr>
        <w:t>Ren</w:t>
      </w:r>
      <w:r>
        <w:rPr>
          <w:iCs/>
        </w:rPr>
        <w:tab/>
      </w:r>
      <w:r>
        <w:t>rein</w:t>
      </w:r>
    </w:p>
    <w:p w14:paraId="7A81C164" w14:textId="77777777" w:rsidR="00067E2E" w:rsidRDefault="00A0702C">
      <w:pPr>
        <w:pStyle w:val="effectus"/>
      </w:pPr>
      <w:r>
        <w:rPr>
          <w:b/>
          <w:iCs/>
        </w:rPr>
        <w:t>Renarius</w:t>
      </w:r>
      <w:r>
        <w:rPr>
          <w:iCs/>
        </w:rPr>
        <w:tab/>
      </w:r>
      <w:r>
        <w:t>renaire</w:t>
      </w:r>
    </w:p>
    <w:p w14:paraId="5EE50466" w14:textId="77777777" w:rsidR="00067E2E" w:rsidRDefault="00A0702C">
      <w:pPr>
        <w:pStyle w:val="effectus"/>
      </w:pPr>
      <w:r>
        <w:rPr>
          <w:b/>
          <w:iCs/>
        </w:rPr>
        <w:t>Renovatio</w:t>
      </w:r>
      <w:r>
        <w:tab/>
        <w:t>rénovation</w:t>
      </w:r>
    </w:p>
    <w:p w14:paraId="12E6ACA0" w14:textId="77777777" w:rsidR="00067E2E" w:rsidRDefault="00A0702C">
      <w:pPr>
        <w:pStyle w:val="effectus"/>
      </w:pPr>
      <w:r>
        <w:rPr>
          <w:b/>
          <w:iCs/>
        </w:rPr>
        <w:t>Repulsio</w:t>
      </w:r>
      <w:r>
        <w:rPr>
          <w:iCs/>
        </w:rPr>
        <w:tab/>
      </w:r>
      <w:r>
        <w:t>répulsion</w:t>
      </w:r>
    </w:p>
    <w:p w14:paraId="36793B5C" w14:textId="77777777" w:rsidR="00067E2E" w:rsidRDefault="00A0702C">
      <w:pPr>
        <w:pStyle w:val="effectus"/>
      </w:pPr>
      <w:r>
        <w:rPr>
          <w:b/>
          <w:iCs/>
        </w:rPr>
        <w:t>Reptans</w:t>
      </w:r>
      <w:r>
        <w:rPr>
          <w:iCs/>
        </w:rPr>
        <w:tab/>
      </w:r>
      <w:r>
        <w:t>rampant</w:t>
      </w:r>
    </w:p>
    <w:p w14:paraId="63E70BF7" w14:textId="77777777" w:rsidR="00067E2E" w:rsidRDefault="00A0702C">
      <w:pPr>
        <w:pStyle w:val="effectus"/>
      </w:pPr>
      <w:r>
        <w:rPr>
          <w:b/>
          <w:iCs/>
        </w:rPr>
        <w:t>Retorta</w:t>
      </w:r>
      <w:r>
        <w:rPr>
          <w:b/>
          <w:iCs/>
        </w:rPr>
        <w:tab/>
      </w:r>
      <w:r>
        <w:t>retorte</w:t>
      </w:r>
    </w:p>
    <w:p w14:paraId="31C2F0E0" w14:textId="77777777" w:rsidR="00067E2E" w:rsidRDefault="00A0702C">
      <w:pPr>
        <w:pStyle w:val="effectus"/>
      </w:pPr>
      <w:r>
        <w:rPr>
          <w:b/>
          <w:iCs/>
        </w:rPr>
        <w:t>Retractio</w:t>
      </w:r>
      <w:r>
        <w:rPr>
          <w:iCs/>
        </w:rPr>
        <w:tab/>
      </w:r>
      <w:r>
        <w:t>rétraction</w:t>
      </w:r>
    </w:p>
    <w:p w14:paraId="1E9F9BAA" w14:textId="77777777" w:rsidR="00067E2E" w:rsidRDefault="00A0702C">
      <w:pPr>
        <w:pStyle w:val="effectus"/>
      </w:pPr>
      <w:r>
        <w:rPr>
          <w:b/>
          <w:iCs/>
        </w:rPr>
        <w:t>Retrocessio</w:t>
      </w:r>
      <w:r>
        <w:rPr>
          <w:iCs/>
        </w:rPr>
        <w:tab/>
      </w:r>
      <w:r>
        <w:t>rétrocession</w:t>
      </w:r>
    </w:p>
    <w:p w14:paraId="6C239DE0" w14:textId="77777777" w:rsidR="00067E2E" w:rsidRDefault="00A0702C">
      <w:pPr>
        <w:pStyle w:val="effectus"/>
      </w:pPr>
      <w:r>
        <w:rPr>
          <w:b/>
          <w:iCs/>
        </w:rPr>
        <w:t>Residuum</w:t>
      </w:r>
      <w:r>
        <w:rPr>
          <w:iCs/>
        </w:rPr>
        <w:tab/>
      </w:r>
      <w:r>
        <w:t>résidu</w:t>
      </w:r>
    </w:p>
    <w:p w14:paraId="2D6C8167" w14:textId="77777777" w:rsidR="00067E2E" w:rsidRDefault="00A0702C">
      <w:pPr>
        <w:pStyle w:val="effectus"/>
      </w:pPr>
      <w:r>
        <w:rPr>
          <w:b/>
          <w:iCs/>
        </w:rPr>
        <w:t>Retrogressio</w:t>
      </w:r>
      <w:r>
        <w:tab/>
        <w:t>rétrogradatio</w:t>
      </w:r>
    </w:p>
    <w:p w14:paraId="36AD1CF7" w14:textId="77777777" w:rsidR="00067E2E" w:rsidRDefault="00A0702C">
      <w:pPr>
        <w:pStyle w:val="effectus"/>
      </w:pPr>
      <w:r>
        <w:rPr>
          <w:b/>
          <w:iCs/>
        </w:rPr>
        <w:t>Revellens</w:t>
      </w:r>
      <w:r>
        <w:rPr>
          <w:iCs/>
        </w:rPr>
        <w:tab/>
      </w:r>
      <w:r>
        <w:t>révulsif</w:t>
      </w:r>
    </w:p>
    <w:p w14:paraId="2A3D13B0" w14:textId="77777777" w:rsidR="00067E2E" w:rsidRDefault="00A0702C">
      <w:pPr>
        <w:pStyle w:val="effectus"/>
      </w:pPr>
      <w:r>
        <w:rPr>
          <w:b/>
          <w:iCs/>
        </w:rPr>
        <w:t>Reverberatio</w:t>
      </w:r>
      <w:r>
        <w:rPr>
          <w:iCs/>
        </w:rPr>
        <w:tab/>
      </w:r>
      <w:r>
        <w:t>réverbération</w:t>
      </w:r>
    </w:p>
    <w:p w14:paraId="04290642" w14:textId="77777777" w:rsidR="00067E2E" w:rsidRDefault="00A0702C">
      <w:pPr>
        <w:pStyle w:val="effectus"/>
      </w:pPr>
      <w:r>
        <w:rPr>
          <w:b/>
          <w:iCs/>
        </w:rPr>
        <w:t>Revivificatio</w:t>
      </w:r>
      <w:r>
        <w:rPr>
          <w:iCs/>
        </w:rPr>
        <w:tab/>
      </w:r>
      <w:r>
        <w:t>révivification</w:t>
      </w:r>
    </w:p>
    <w:p w14:paraId="34E1B1BF" w14:textId="77777777" w:rsidR="00067E2E" w:rsidRDefault="00A0702C">
      <w:pPr>
        <w:pStyle w:val="effectus"/>
      </w:pPr>
      <w:r>
        <w:rPr>
          <w:b/>
          <w:iCs/>
        </w:rPr>
        <w:t>Revolutus</w:t>
      </w:r>
      <w:r>
        <w:rPr>
          <w:iCs/>
        </w:rPr>
        <w:tab/>
      </w:r>
      <w:r>
        <w:t>révoluté</w:t>
      </w:r>
    </w:p>
    <w:p w14:paraId="516CC6D3" w14:textId="77777777" w:rsidR="00067E2E" w:rsidRDefault="00A0702C">
      <w:pPr>
        <w:pStyle w:val="effectus"/>
      </w:pPr>
      <w:r>
        <w:rPr>
          <w:b/>
          <w:iCs/>
        </w:rPr>
        <w:t>Revulsio</w:t>
      </w:r>
      <w:r>
        <w:rPr>
          <w:iCs/>
        </w:rPr>
        <w:tab/>
      </w:r>
      <w:r>
        <w:t>révulsion</w:t>
      </w:r>
    </w:p>
    <w:p w14:paraId="55146FB5" w14:textId="77777777" w:rsidR="00067E2E" w:rsidRDefault="00A0702C">
      <w:pPr>
        <w:pStyle w:val="effectus"/>
      </w:pPr>
      <w:r>
        <w:rPr>
          <w:b/>
          <w:iCs/>
        </w:rPr>
        <w:t>Revulsivus</w:t>
      </w:r>
      <w:r>
        <w:tab/>
        <w:t>révulsif</w:t>
      </w:r>
    </w:p>
    <w:p w14:paraId="0C0E518B" w14:textId="77777777" w:rsidR="00067E2E" w:rsidRDefault="00A0702C">
      <w:pPr>
        <w:pStyle w:val="effectus"/>
      </w:pPr>
      <w:r>
        <w:rPr>
          <w:b/>
          <w:iCs/>
        </w:rPr>
        <w:t>Rhabdoides</w:t>
      </w:r>
      <w:r>
        <w:rPr>
          <w:iCs/>
        </w:rPr>
        <w:tab/>
      </w:r>
      <w:r>
        <w:t>rhabdoïde</w:t>
      </w:r>
    </w:p>
    <w:p w14:paraId="1C5AEC5C" w14:textId="77777777" w:rsidR="00067E2E" w:rsidRDefault="00A0702C">
      <w:pPr>
        <w:pStyle w:val="effectus"/>
      </w:pPr>
      <w:r>
        <w:rPr>
          <w:b/>
          <w:iCs/>
        </w:rPr>
        <w:t>Rhachiticus</w:t>
      </w:r>
      <w:r>
        <w:rPr>
          <w:iCs/>
        </w:rPr>
        <w:tab/>
      </w:r>
      <w:r>
        <w:t>rachitique</w:t>
      </w:r>
    </w:p>
    <w:p w14:paraId="672A3500" w14:textId="77777777" w:rsidR="00067E2E" w:rsidRDefault="00A0702C">
      <w:pPr>
        <w:pStyle w:val="effectus"/>
      </w:pPr>
      <w:r>
        <w:rPr>
          <w:b/>
          <w:iCs/>
        </w:rPr>
        <w:t>Rhachitis</w:t>
      </w:r>
      <w:r>
        <w:rPr>
          <w:b/>
          <w:iCs/>
        </w:rPr>
        <w:tab/>
      </w:r>
      <w:r>
        <w:t xml:space="preserve">Voyez </w:t>
      </w:r>
      <w:r>
        <w:rPr>
          <w:b/>
          <w:bCs/>
        </w:rPr>
        <w:t>Rachitis</w:t>
      </w:r>
    </w:p>
    <w:p w14:paraId="594027F3" w14:textId="77777777" w:rsidR="00067E2E" w:rsidRDefault="00A0702C">
      <w:pPr>
        <w:pStyle w:val="effectus"/>
      </w:pPr>
      <w:r>
        <w:rPr>
          <w:b/>
          <w:iCs/>
        </w:rPr>
        <w:t>Rhacosis</w:t>
      </w:r>
      <w:r>
        <w:rPr>
          <w:b/>
          <w:iCs/>
        </w:rPr>
        <w:tab/>
      </w:r>
      <w:r>
        <w:rPr>
          <w:iCs/>
        </w:rPr>
        <w:t>rhacosis</w:t>
      </w:r>
    </w:p>
    <w:p w14:paraId="0D498526" w14:textId="77777777" w:rsidR="00067E2E" w:rsidRDefault="00A0702C">
      <w:pPr>
        <w:pStyle w:val="effectus"/>
      </w:pPr>
      <w:r>
        <w:rPr>
          <w:b/>
          <w:iCs/>
        </w:rPr>
        <w:t>Rhagades.</w:t>
      </w:r>
      <w:r>
        <w:rPr>
          <w:b/>
          <w:iCs/>
        </w:rPr>
        <w:tab/>
      </w:r>
      <w:r>
        <w:t>rhagades</w:t>
      </w:r>
    </w:p>
    <w:p w14:paraId="5885BD8C" w14:textId="77777777" w:rsidR="00067E2E" w:rsidRDefault="00A0702C">
      <w:pPr>
        <w:pStyle w:val="effectus"/>
      </w:pPr>
      <w:r>
        <w:rPr>
          <w:b/>
          <w:iCs/>
        </w:rPr>
        <w:t>Rhagoides</w:t>
      </w:r>
      <w:r>
        <w:rPr>
          <w:iCs/>
        </w:rPr>
        <w:tab/>
      </w:r>
      <w:r>
        <w:t>rhagoïde</w:t>
      </w:r>
    </w:p>
    <w:p w14:paraId="1DC58D49" w14:textId="77777777" w:rsidR="00067E2E" w:rsidRDefault="00A0702C">
      <w:pPr>
        <w:pStyle w:val="effectus"/>
      </w:pPr>
      <w:r>
        <w:rPr>
          <w:b/>
          <w:iCs/>
        </w:rPr>
        <w:t>Rheuma</w:t>
      </w:r>
      <w:r>
        <w:rPr>
          <w:iCs/>
        </w:rPr>
        <w:tab/>
      </w:r>
      <w:r>
        <w:t>rhume</w:t>
      </w:r>
    </w:p>
    <w:p w14:paraId="3EC9F2CD" w14:textId="77777777" w:rsidR="00067E2E" w:rsidRDefault="00A0702C">
      <w:pPr>
        <w:pStyle w:val="effectus"/>
      </w:pPr>
      <w:r>
        <w:rPr>
          <w:b/>
          <w:iCs/>
        </w:rPr>
        <w:t>Rheumatismus</w:t>
      </w:r>
      <w:r>
        <w:rPr>
          <w:iCs/>
        </w:rPr>
        <w:tab/>
      </w:r>
      <w:r>
        <w:t>rhumatisme</w:t>
      </w:r>
    </w:p>
    <w:p w14:paraId="64746EAC" w14:textId="77777777" w:rsidR="00067E2E" w:rsidRDefault="00A0702C">
      <w:pPr>
        <w:pStyle w:val="effectus"/>
      </w:pPr>
      <w:r>
        <w:rPr>
          <w:b/>
          <w:iCs/>
        </w:rPr>
        <w:t>Rhinoptes</w:t>
      </w:r>
      <w:r>
        <w:rPr>
          <w:iCs/>
        </w:rPr>
        <w:tab/>
      </w:r>
      <w:r>
        <w:t>rhinoptes</w:t>
      </w:r>
    </w:p>
    <w:p w14:paraId="61C6B245" w14:textId="77777777" w:rsidR="00067E2E" w:rsidRDefault="00A0702C">
      <w:pPr>
        <w:pStyle w:val="effectus"/>
      </w:pPr>
      <w:r>
        <w:rPr>
          <w:b/>
          <w:iCs/>
        </w:rPr>
        <w:t>Rhodium</w:t>
      </w:r>
      <w:r>
        <w:rPr>
          <w:b/>
          <w:iCs/>
        </w:rPr>
        <w:tab/>
      </w:r>
      <w:r>
        <w:t>rhodium</w:t>
      </w:r>
    </w:p>
    <w:p w14:paraId="1EB1EF97" w14:textId="77777777" w:rsidR="00067E2E" w:rsidRDefault="00A0702C">
      <w:pPr>
        <w:pStyle w:val="effectus"/>
      </w:pPr>
      <w:r>
        <w:rPr>
          <w:b/>
          <w:iCs/>
        </w:rPr>
        <w:t>Rhogme</w:t>
      </w:r>
      <w:r>
        <w:rPr>
          <w:iCs/>
        </w:rPr>
        <w:tab/>
      </w:r>
      <w:r>
        <w:t>fracture</w:t>
      </w:r>
    </w:p>
    <w:p w14:paraId="2B412443" w14:textId="77777777" w:rsidR="00067E2E" w:rsidRDefault="00A0702C">
      <w:pPr>
        <w:pStyle w:val="effectus"/>
      </w:pPr>
      <w:r>
        <w:rPr>
          <w:b/>
          <w:iCs/>
        </w:rPr>
        <w:t>Rhomboidalis</w:t>
      </w:r>
      <w:r>
        <w:tab/>
        <w:t>rhomboïdal</w:t>
      </w:r>
    </w:p>
    <w:p w14:paraId="7D18DEDA" w14:textId="77777777" w:rsidR="00067E2E" w:rsidRDefault="00A0702C">
      <w:pPr>
        <w:pStyle w:val="effectus"/>
      </w:pPr>
      <w:r>
        <w:rPr>
          <w:b/>
          <w:iCs/>
        </w:rPr>
        <w:t>Rhombus</w:t>
      </w:r>
      <w:r>
        <w:rPr>
          <w:iCs/>
        </w:rPr>
        <w:tab/>
      </w:r>
      <w:r>
        <w:t>rhombe</w:t>
      </w:r>
    </w:p>
    <w:p w14:paraId="3E2A3A18" w14:textId="77777777" w:rsidR="00067E2E" w:rsidRDefault="00A0702C">
      <w:pPr>
        <w:pStyle w:val="effectus"/>
      </w:pPr>
      <w:r>
        <w:rPr>
          <w:b/>
          <w:iCs/>
        </w:rPr>
        <w:t>Rhoncus</w:t>
      </w:r>
      <w:r>
        <w:rPr>
          <w:iCs/>
        </w:rPr>
        <w:tab/>
      </w:r>
      <w:r>
        <w:t>ronflement</w:t>
      </w:r>
    </w:p>
    <w:p w14:paraId="75038FF2" w14:textId="77777777" w:rsidR="00067E2E" w:rsidRDefault="00A0702C">
      <w:pPr>
        <w:pStyle w:val="effectus"/>
      </w:pPr>
      <w:r>
        <w:rPr>
          <w:b/>
          <w:iCs/>
        </w:rPr>
        <w:t>Rhypticus</w:t>
      </w:r>
      <w:r>
        <w:tab/>
        <w:t>rhyptique</w:t>
      </w:r>
    </w:p>
    <w:p w14:paraId="24B61FF7" w14:textId="77777777" w:rsidR="00067E2E" w:rsidRDefault="00A0702C">
      <w:pPr>
        <w:pStyle w:val="effectus"/>
      </w:pPr>
      <w:r>
        <w:rPr>
          <w:b/>
          <w:iCs/>
        </w:rPr>
        <w:t>Rhythmus</w:t>
      </w:r>
      <w:r>
        <w:rPr>
          <w:iCs/>
        </w:rPr>
        <w:tab/>
      </w:r>
      <w:r>
        <w:t>rhythme</w:t>
      </w:r>
    </w:p>
    <w:p w14:paraId="79F513AE" w14:textId="77777777" w:rsidR="00067E2E" w:rsidRDefault="00A0702C">
      <w:pPr>
        <w:pStyle w:val="effectus"/>
      </w:pPr>
      <w:r>
        <w:rPr>
          <w:b/>
          <w:iCs/>
        </w:rPr>
        <w:t>Rigor</w:t>
      </w:r>
      <w:r>
        <w:rPr>
          <w:iCs/>
        </w:rPr>
        <w:tab/>
      </w:r>
      <w:r>
        <w:t>frissonnement</w:t>
      </w:r>
    </w:p>
    <w:p w14:paraId="4A00E8F4" w14:textId="77777777" w:rsidR="00067E2E" w:rsidRDefault="00A0702C">
      <w:pPr>
        <w:pStyle w:val="effectus"/>
      </w:pPr>
      <w:r>
        <w:rPr>
          <w:b/>
          <w:iCs/>
        </w:rPr>
        <w:t>Rima</w:t>
      </w:r>
      <w:r>
        <w:rPr>
          <w:iCs/>
        </w:rPr>
        <w:tab/>
      </w:r>
      <w:r>
        <w:t>crevasse</w:t>
      </w:r>
    </w:p>
    <w:p w14:paraId="1FF5C477" w14:textId="77777777" w:rsidR="00067E2E" w:rsidRDefault="00A0702C">
      <w:pPr>
        <w:pStyle w:val="effectus"/>
      </w:pPr>
      <w:r>
        <w:rPr>
          <w:b/>
          <w:iCs/>
        </w:rPr>
        <w:t>Riparius</w:t>
      </w:r>
      <w:r>
        <w:rPr>
          <w:iCs/>
        </w:rPr>
        <w:tab/>
      </w:r>
      <w:r>
        <w:t>riverain</w:t>
      </w:r>
    </w:p>
    <w:p w14:paraId="327ECB52" w14:textId="77777777" w:rsidR="00067E2E" w:rsidRDefault="00A0702C">
      <w:pPr>
        <w:pStyle w:val="effectus"/>
      </w:pPr>
      <w:r>
        <w:rPr>
          <w:b/>
          <w:iCs/>
        </w:rPr>
        <w:t>Rivularis</w:t>
      </w:r>
      <w:r>
        <w:rPr>
          <w:iCs/>
        </w:rPr>
        <w:tab/>
      </w:r>
      <w:r>
        <w:t>rivulaire</w:t>
      </w:r>
    </w:p>
    <w:p w14:paraId="454AC435" w14:textId="77777777" w:rsidR="00067E2E" w:rsidRDefault="00A0702C">
      <w:pPr>
        <w:pStyle w:val="effectus"/>
      </w:pPr>
      <w:r>
        <w:rPr>
          <w:b/>
          <w:iCs/>
        </w:rPr>
        <w:t>Rorifier</w:t>
      </w:r>
      <w:r>
        <w:rPr>
          <w:iCs/>
        </w:rPr>
        <w:tab/>
      </w:r>
      <w:r>
        <w:t>rorifère</w:t>
      </w:r>
    </w:p>
    <w:p w14:paraId="605600AA" w14:textId="77777777" w:rsidR="00067E2E" w:rsidRDefault="00A0702C">
      <w:pPr>
        <w:pStyle w:val="effectus"/>
      </w:pPr>
      <w:r>
        <w:rPr>
          <w:b/>
          <w:iCs/>
        </w:rPr>
        <w:t>Risus</w:t>
      </w:r>
      <w:r>
        <w:tab/>
        <w:t>ris</w:t>
      </w:r>
    </w:p>
    <w:p w14:paraId="5E646AAC" w14:textId="77777777" w:rsidR="00067E2E" w:rsidRDefault="00A0702C">
      <w:pPr>
        <w:pStyle w:val="effectus"/>
      </w:pPr>
      <w:r>
        <w:rPr>
          <w:b/>
          <w:iCs/>
        </w:rPr>
        <w:t>Rob</w:t>
      </w:r>
      <w:r>
        <w:rPr>
          <w:b/>
          <w:iCs/>
        </w:rPr>
        <w:tab/>
      </w:r>
      <w:r>
        <w:rPr>
          <w:iCs/>
        </w:rPr>
        <w:t>r</w:t>
      </w:r>
      <w:r>
        <w:t>ob</w:t>
      </w:r>
    </w:p>
    <w:p w14:paraId="4D5D3E6C" w14:textId="77777777" w:rsidR="00067E2E" w:rsidRDefault="00A0702C">
      <w:pPr>
        <w:pStyle w:val="effectus"/>
      </w:pPr>
      <w:r>
        <w:rPr>
          <w:b/>
          <w:iCs/>
        </w:rPr>
        <w:t>Roborans</w:t>
      </w:r>
      <w:r>
        <w:tab/>
        <w:t>fortifiant</w:t>
      </w:r>
    </w:p>
    <w:p w14:paraId="0D308B55" w14:textId="77777777" w:rsidR="00067E2E" w:rsidRDefault="00A0702C">
      <w:pPr>
        <w:pStyle w:val="effectus"/>
      </w:pPr>
      <w:r>
        <w:rPr>
          <w:b/>
          <w:iCs/>
        </w:rPr>
        <w:t>Rosa</w:t>
      </w:r>
      <w:r>
        <w:rPr>
          <w:iCs/>
        </w:rPr>
        <w:tab/>
      </w:r>
      <w:r>
        <w:t>érysipèle</w:t>
      </w:r>
    </w:p>
    <w:p w14:paraId="1A5DE40B" w14:textId="77777777" w:rsidR="00067E2E" w:rsidRDefault="00A0702C">
      <w:pPr>
        <w:pStyle w:val="effectus"/>
      </w:pPr>
      <w:r>
        <w:rPr>
          <w:b/>
          <w:iCs/>
        </w:rPr>
        <w:t>Rostriformis</w:t>
      </w:r>
      <w:r>
        <w:tab/>
        <w:t>coracoïde</w:t>
      </w:r>
    </w:p>
    <w:p w14:paraId="1F023B43" w14:textId="77777777" w:rsidR="00067E2E" w:rsidRDefault="00A0702C">
      <w:pPr>
        <w:pStyle w:val="effectus"/>
      </w:pPr>
      <w:r>
        <w:rPr>
          <w:b/>
          <w:iCs/>
        </w:rPr>
        <w:t>Rostrum</w:t>
      </w:r>
      <w:r>
        <w:rPr>
          <w:iCs/>
        </w:rPr>
        <w:tab/>
      </w:r>
      <w:r>
        <w:t>bec</w:t>
      </w:r>
    </w:p>
    <w:p w14:paraId="33A834D6" w14:textId="77777777" w:rsidR="00067E2E" w:rsidRDefault="00A0702C">
      <w:pPr>
        <w:pStyle w:val="effectus"/>
      </w:pPr>
      <w:r>
        <w:rPr>
          <w:b/>
          <w:iCs/>
        </w:rPr>
        <w:t>Rotatio</w:t>
      </w:r>
      <w:r>
        <w:rPr>
          <w:iCs/>
        </w:rPr>
        <w:tab/>
      </w:r>
      <w:r>
        <w:t>rotation</w:t>
      </w:r>
    </w:p>
    <w:p w14:paraId="56FFB1C2" w14:textId="77777777" w:rsidR="00067E2E" w:rsidRDefault="00A0702C">
      <w:pPr>
        <w:pStyle w:val="effectus"/>
      </w:pPr>
      <w:r>
        <w:rPr>
          <w:b/>
          <w:iCs/>
        </w:rPr>
        <w:t>Rotator</w:t>
      </w:r>
      <w:r>
        <w:rPr>
          <w:iCs/>
        </w:rPr>
        <w:tab/>
      </w:r>
      <w:r>
        <w:t>rotateur</w:t>
      </w:r>
    </w:p>
    <w:p w14:paraId="2A534C46" w14:textId="77777777" w:rsidR="00067E2E" w:rsidRDefault="00A0702C">
      <w:pPr>
        <w:pStyle w:val="effectus"/>
      </w:pPr>
      <w:r>
        <w:rPr>
          <w:b/>
          <w:iCs/>
        </w:rPr>
        <w:t>Rotatus</w:t>
      </w:r>
      <w:r>
        <w:rPr>
          <w:iCs/>
        </w:rPr>
        <w:tab/>
      </w:r>
      <w:r>
        <w:t>rotacé</w:t>
      </w:r>
    </w:p>
    <w:p w14:paraId="58A1E961" w14:textId="77777777" w:rsidR="00067E2E" w:rsidRDefault="00A0702C">
      <w:pPr>
        <w:pStyle w:val="effectus"/>
      </w:pPr>
      <w:r>
        <w:rPr>
          <w:b/>
          <w:iCs/>
        </w:rPr>
        <w:t>Rotula</w:t>
      </w:r>
      <w:r>
        <w:rPr>
          <w:iCs/>
        </w:rPr>
        <w:tab/>
      </w:r>
      <w:r>
        <w:t>rotule</w:t>
      </w:r>
    </w:p>
    <w:p w14:paraId="568300CF" w14:textId="77777777" w:rsidR="00067E2E" w:rsidRDefault="00A0702C">
      <w:pPr>
        <w:pStyle w:val="effectus"/>
      </w:pPr>
      <w:r>
        <w:rPr>
          <w:b/>
          <w:iCs/>
        </w:rPr>
        <w:t>Rotulœ</w:t>
      </w:r>
      <w:r>
        <w:rPr>
          <w:iCs/>
        </w:rPr>
        <w:tab/>
      </w:r>
      <w:r>
        <w:t>trochisques</w:t>
      </w:r>
    </w:p>
    <w:p w14:paraId="7AC2E57B" w14:textId="77777777" w:rsidR="00067E2E" w:rsidRDefault="00A0702C">
      <w:pPr>
        <w:pStyle w:val="effectus"/>
      </w:pPr>
      <w:r>
        <w:rPr>
          <w:b/>
          <w:iCs/>
        </w:rPr>
        <w:t>Rubedo maculosa</w:t>
      </w:r>
      <w:r>
        <w:rPr>
          <w:iCs/>
        </w:rPr>
        <w:tab/>
      </w:r>
      <w:r>
        <w:t>goutte-rose</w:t>
      </w:r>
    </w:p>
    <w:p w14:paraId="21EA892F" w14:textId="77777777" w:rsidR="00067E2E" w:rsidRDefault="00A0702C">
      <w:pPr>
        <w:pStyle w:val="effectus"/>
      </w:pPr>
      <w:r>
        <w:rPr>
          <w:b/>
          <w:iCs/>
        </w:rPr>
        <w:t>Rubefaciens</w:t>
      </w:r>
      <w:r>
        <w:rPr>
          <w:iCs/>
        </w:rPr>
        <w:tab/>
      </w:r>
      <w:r>
        <w:t>rubéfiant</w:t>
      </w:r>
    </w:p>
    <w:p w14:paraId="3D9DA053" w14:textId="77777777" w:rsidR="00067E2E" w:rsidRDefault="00A0702C">
      <w:pPr>
        <w:pStyle w:val="effectus"/>
      </w:pPr>
      <w:r>
        <w:rPr>
          <w:b/>
          <w:iCs/>
        </w:rPr>
        <w:t>Rubificans</w:t>
      </w:r>
      <w:r>
        <w:rPr>
          <w:iCs/>
        </w:rPr>
        <w:tab/>
      </w:r>
      <w:r>
        <w:t>rubéfiant</w:t>
      </w:r>
    </w:p>
    <w:p w14:paraId="631C583B" w14:textId="77777777" w:rsidR="00067E2E" w:rsidRDefault="00A0702C">
      <w:pPr>
        <w:pStyle w:val="effectus"/>
      </w:pPr>
      <w:r>
        <w:rPr>
          <w:b/>
          <w:iCs/>
        </w:rPr>
        <w:t>Rubigo</w:t>
      </w:r>
      <w:r>
        <w:rPr>
          <w:iCs/>
        </w:rPr>
        <w:tab/>
      </w:r>
      <w:r>
        <w:t>rouille</w:t>
      </w:r>
    </w:p>
    <w:p w14:paraId="5171C598" w14:textId="77777777" w:rsidR="00067E2E" w:rsidRDefault="00A0702C">
      <w:pPr>
        <w:pStyle w:val="effectus"/>
      </w:pPr>
      <w:r>
        <w:rPr>
          <w:b/>
          <w:iCs/>
        </w:rPr>
        <w:t>Ructatio</w:t>
      </w:r>
      <w:r>
        <w:rPr>
          <w:iCs/>
        </w:rPr>
        <w:tab/>
      </w:r>
      <w:r>
        <w:t>éructation</w:t>
      </w:r>
    </w:p>
    <w:p w14:paraId="14B64338" w14:textId="77777777" w:rsidR="00067E2E" w:rsidRDefault="00A0702C">
      <w:pPr>
        <w:pStyle w:val="effectus"/>
      </w:pPr>
      <w:r>
        <w:rPr>
          <w:b/>
          <w:iCs/>
        </w:rPr>
        <w:t>Ructus</w:t>
      </w:r>
      <w:r>
        <w:rPr>
          <w:iCs/>
        </w:rPr>
        <w:tab/>
      </w:r>
      <w:r>
        <w:t>rot</w:t>
      </w:r>
      <w:r>
        <w:tab/>
        <w:t>rapport</w:t>
      </w:r>
    </w:p>
    <w:p w14:paraId="2F3D7D82" w14:textId="77777777" w:rsidR="00067E2E" w:rsidRDefault="00A0702C">
      <w:pPr>
        <w:pStyle w:val="effectus"/>
      </w:pPr>
      <w:r>
        <w:rPr>
          <w:b/>
          <w:iCs/>
        </w:rPr>
        <w:t>Rudis</w:t>
      </w:r>
      <w:r>
        <w:tab/>
        <w:t>rude</w:t>
      </w:r>
    </w:p>
    <w:p w14:paraId="6504A69C" w14:textId="77777777" w:rsidR="00067E2E" w:rsidRDefault="00A0702C">
      <w:pPr>
        <w:pStyle w:val="effectus"/>
      </w:pPr>
      <w:r>
        <w:rPr>
          <w:b/>
          <w:iCs/>
        </w:rPr>
        <w:lastRenderedPageBreak/>
        <w:t>Ruderalis</w:t>
      </w:r>
      <w:r>
        <w:rPr>
          <w:iCs/>
        </w:rPr>
        <w:tab/>
      </w:r>
      <w:r>
        <w:t>rudéral</w:t>
      </w:r>
    </w:p>
    <w:p w14:paraId="7E78AC53" w14:textId="77777777" w:rsidR="00067E2E" w:rsidRDefault="00A0702C">
      <w:pPr>
        <w:pStyle w:val="effectus"/>
      </w:pPr>
      <w:r>
        <w:rPr>
          <w:b/>
          <w:iCs/>
        </w:rPr>
        <w:t>Ruga</w:t>
      </w:r>
      <w:r>
        <w:rPr>
          <w:iCs/>
        </w:rPr>
        <w:tab/>
      </w:r>
      <w:r>
        <w:t>ride</w:t>
      </w:r>
    </w:p>
    <w:p w14:paraId="7677DD71" w14:textId="77777777" w:rsidR="00067E2E" w:rsidRDefault="00A0702C">
      <w:pPr>
        <w:pStyle w:val="effectus"/>
      </w:pPr>
      <w:r>
        <w:rPr>
          <w:b/>
          <w:iCs/>
        </w:rPr>
        <w:t>Ruminans</w:t>
      </w:r>
      <w:r>
        <w:tab/>
        <w:t>ruminant</w:t>
      </w:r>
    </w:p>
    <w:p w14:paraId="6F772A77" w14:textId="77777777" w:rsidR="00067E2E" w:rsidRDefault="00A0702C">
      <w:pPr>
        <w:pStyle w:val="effectus"/>
      </w:pPr>
      <w:r>
        <w:rPr>
          <w:b/>
          <w:iCs/>
        </w:rPr>
        <w:t>Runcinatus</w:t>
      </w:r>
      <w:r>
        <w:rPr>
          <w:iCs/>
        </w:rPr>
        <w:tab/>
      </w:r>
      <w:r>
        <w:t>ronciné</w:t>
      </w:r>
    </w:p>
    <w:p w14:paraId="49A4FF28" w14:textId="77777777" w:rsidR="00067E2E" w:rsidRDefault="00A0702C">
      <w:pPr>
        <w:pStyle w:val="effectus"/>
      </w:pPr>
      <w:r>
        <w:rPr>
          <w:b/>
          <w:iCs/>
        </w:rPr>
        <w:t>Rugosus</w:t>
      </w:r>
      <w:r>
        <w:rPr>
          <w:iCs/>
        </w:rPr>
        <w:tab/>
      </w:r>
      <w:r>
        <w:t>rugueux</w:t>
      </w:r>
    </w:p>
    <w:p w14:paraId="59DD78F9" w14:textId="77777777" w:rsidR="00067E2E" w:rsidRDefault="00A0702C">
      <w:pPr>
        <w:pStyle w:val="effectus"/>
      </w:pPr>
      <w:r>
        <w:rPr>
          <w:b/>
          <w:iCs/>
        </w:rPr>
        <w:t>Rupestralis</w:t>
      </w:r>
      <w:r>
        <w:tab/>
        <w:t>rupestral</w:t>
      </w:r>
    </w:p>
    <w:p w14:paraId="2076C153" w14:textId="77777777" w:rsidR="00067E2E" w:rsidRDefault="00A0702C">
      <w:pPr>
        <w:pStyle w:val="effectus"/>
      </w:pPr>
      <w:r>
        <w:rPr>
          <w:b/>
          <w:iCs/>
        </w:rPr>
        <w:t>Runcinula</w:t>
      </w:r>
      <w:r>
        <w:rPr>
          <w:iCs/>
        </w:rPr>
        <w:tab/>
      </w:r>
      <w:r>
        <w:t>rugine</w:t>
      </w:r>
    </w:p>
    <w:p w14:paraId="06E350F7" w14:textId="77777777" w:rsidR="00067E2E" w:rsidRDefault="00A0702C">
      <w:pPr>
        <w:pStyle w:val="effectus"/>
      </w:pPr>
      <w:r>
        <w:rPr>
          <w:b/>
          <w:iCs/>
        </w:rPr>
        <w:t>Ruptilis</w:t>
      </w:r>
      <w:r>
        <w:rPr>
          <w:iCs/>
        </w:rPr>
        <w:tab/>
      </w:r>
      <w:r>
        <w:t>ruptile</w:t>
      </w:r>
    </w:p>
    <w:p w14:paraId="59A5D5F7" w14:textId="77777777" w:rsidR="00067E2E" w:rsidRDefault="00A0702C">
      <w:pPr>
        <w:pStyle w:val="effectus"/>
      </w:pPr>
      <w:r>
        <w:rPr>
          <w:b/>
          <w:iCs/>
        </w:rPr>
        <w:t>Ruptio</w:t>
      </w:r>
      <w:r>
        <w:tab/>
        <w:t>rupture</w:t>
      </w:r>
    </w:p>
    <w:p w14:paraId="4A0E5473" w14:textId="77777777" w:rsidR="00067E2E" w:rsidRDefault="00A0702C">
      <w:pPr>
        <w:pStyle w:val="effectus"/>
      </w:pPr>
      <w:r>
        <w:rPr>
          <w:b/>
          <w:iCs/>
        </w:rPr>
        <w:t>Ruptorium</w:t>
      </w:r>
      <w:r>
        <w:rPr>
          <w:iCs/>
        </w:rPr>
        <w:tab/>
      </w:r>
      <w:r>
        <w:t>ruptoire</w:t>
      </w:r>
    </w:p>
    <w:p w14:paraId="22CA92F3" w14:textId="77777777" w:rsidR="00067E2E" w:rsidRDefault="00A0702C">
      <w:pPr>
        <w:pStyle w:val="effectus"/>
      </w:pPr>
      <w:r>
        <w:rPr>
          <w:b/>
          <w:iCs/>
        </w:rPr>
        <w:t>Ruptura</w:t>
      </w:r>
      <w:r>
        <w:rPr>
          <w:iCs/>
        </w:rPr>
        <w:tab/>
      </w:r>
      <w:r>
        <w:t>hernie</w:t>
      </w:r>
    </w:p>
    <w:p w14:paraId="50743F94" w14:textId="77777777" w:rsidR="00067E2E" w:rsidRDefault="00A0702C">
      <w:pPr>
        <w:pStyle w:val="effectus"/>
      </w:pPr>
      <w:r>
        <w:rPr>
          <w:b/>
          <w:iCs/>
        </w:rPr>
        <w:t>Rutacens</w:t>
      </w:r>
      <w:r>
        <w:rPr>
          <w:iCs/>
        </w:rPr>
        <w:tab/>
      </w:r>
      <w:r>
        <w:t>rutacé</w:t>
      </w:r>
    </w:p>
    <w:p w14:paraId="16B7FFAA" w14:textId="77777777" w:rsidR="00067E2E" w:rsidRDefault="00A0702C" w:rsidP="009710C3">
      <w:pPr>
        <w:pStyle w:val="label"/>
      </w:pPr>
      <w:bookmarkStart w:id="48" w:name="bookmark18"/>
      <w:r>
        <w:t>S</w:t>
      </w:r>
      <w:bookmarkEnd w:id="48"/>
    </w:p>
    <w:p w14:paraId="2BD7C9A4" w14:textId="77777777" w:rsidR="00067E2E" w:rsidRDefault="00A0702C">
      <w:pPr>
        <w:pStyle w:val="effectus"/>
      </w:pPr>
      <w:r>
        <w:rPr>
          <w:smallCaps/>
        </w:rPr>
        <w:t>SABURRA</w:t>
      </w:r>
      <w:r>
        <w:tab/>
      </w:r>
      <w:r>
        <w:t>saburre</w:t>
      </w:r>
    </w:p>
    <w:p w14:paraId="105F6ADA" w14:textId="77777777" w:rsidR="00067E2E" w:rsidRDefault="00A0702C">
      <w:pPr>
        <w:pStyle w:val="effectus"/>
      </w:pPr>
      <w:r>
        <w:rPr>
          <w:b/>
          <w:iCs/>
        </w:rPr>
        <w:t>Saccholacticus</w:t>
      </w:r>
      <w:r>
        <w:rPr>
          <w:iCs/>
        </w:rPr>
        <w:tab/>
      </w:r>
      <w:r>
        <w:t>saccholactique</w:t>
      </w:r>
    </w:p>
    <w:p w14:paraId="3792F19B" w14:textId="77777777" w:rsidR="00067E2E" w:rsidRDefault="00A0702C">
      <w:pPr>
        <w:pStyle w:val="effectus"/>
      </w:pPr>
      <w:r>
        <w:rPr>
          <w:b/>
          <w:iCs/>
        </w:rPr>
        <w:t>Sævitia</w:t>
      </w:r>
      <w:r>
        <w:rPr>
          <w:iCs/>
        </w:rPr>
        <w:tab/>
      </w:r>
      <w:r>
        <w:t>sévice</w:t>
      </w:r>
    </w:p>
    <w:p w14:paraId="1B4B9AEE" w14:textId="77777777" w:rsidR="00067E2E" w:rsidRDefault="00A0702C">
      <w:pPr>
        <w:pStyle w:val="effectus"/>
      </w:pPr>
      <w:r>
        <w:rPr>
          <w:b/>
          <w:iCs/>
        </w:rPr>
        <w:t>Saccholas</w:t>
      </w:r>
      <w:r>
        <w:rPr>
          <w:iCs/>
        </w:rPr>
        <w:tab/>
      </w:r>
      <w:r>
        <w:t>saccholate</w:t>
      </w:r>
    </w:p>
    <w:p w14:paraId="3E836B36" w14:textId="77777777" w:rsidR="00067E2E" w:rsidRDefault="00A0702C">
      <w:pPr>
        <w:pStyle w:val="effectus"/>
      </w:pPr>
      <w:r>
        <w:rPr>
          <w:b/>
          <w:iCs/>
        </w:rPr>
        <w:t>Sacculus</w:t>
      </w:r>
      <w:r>
        <w:rPr>
          <w:iCs/>
        </w:rPr>
        <w:tab/>
      </w:r>
      <w:r>
        <w:t>sachet</w:t>
      </w:r>
    </w:p>
    <w:p w14:paraId="52B4CCC9" w14:textId="77777777" w:rsidR="00067E2E" w:rsidRDefault="00A0702C">
      <w:pPr>
        <w:pStyle w:val="effectus"/>
      </w:pPr>
      <w:r>
        <w:rPr>
          <w:b/>
          <w:iCs/>
        </w:rPr>
        <w:t>Saccholacticus</w:t>
      </w:r>
      <w:r>
        <w:rPr>
          <w:iCs/>
        </w:rPr>
        <w:tab/>
      </w:r>
      <w:r>
        <w:t>saccholactique</w:t>
      </w:r>
    </w:p>
    <w:p w14:paraId="7D211082" w14:textId="77777777" w:rsidR="00067E2E" w:rsidRDefault="00A0702C">
      <w:pPr>
        <w:pStyle w:val="effectus"/>
      </w:pPr>
      <w:r>
        <w:rPr>
          <w:b/>
          <w:iCs/>
        </w:rPr>
        <w:t>Sacer</w:t>
      </w:r>
      <w:r>
        <w:rPr>
          <w:iCs/>
        </w:rPr>
        <w:tab/>
      </w:r>
      <w:r>
        <w:t>sacré</w:t>
      </w:r>
    </w:p>
    <w:p w14:paraId="78835517" w14:textId="77777777" w:rsidR="00067E2E" w:rsidRDefault="00A0702C">
      <w:pPr>
        <w:pStyle w:val="effectus"/>
      </w:pPr>
      <w:r>
        <w:rPr>
          <w:b/>
          <w:iCs/>
        </w:rPr>
        <w:t>Sacrococcygeus</w:t>
      </w:r>
      <w:r>
        <w:rPr>
          <w:iCs/>
        </w:rPr>
        <w:tab/>
      </w:r>
      <w:r>
        <w:t>sacro-cygien</w:t>
      </w:r>
    </w:p>
    <w:p w14:paraId="61645BF3" w14:textId="77777777" w:rsidR="00067E2E" w:rsidRDefault="00A0702C">
      <w:pPr>
        <w:pStyle w:val="effectus"/>
      </w:pPr>
      <w:r>
        <w:rPr>
          <w:b/>
          <w:iCs/>
        </w:rPr>
        <w:t>Sacro-ischiaticus</w:t>
      </w:r>
      <w:r>
        <w:rPr>
          <w:iCs/>
        </w:rPr>
        <w:tab/>
      </w:r>
      <w:r>
        <w:t>sacro-ischiatique</w:t>
      </w:r>
    </w:p>
    <w:p w14:paraId="62285836" w14:textId="77777777" w:rsidR="00067E2E" w:rsidRDefault="00A0702C">
      <w:pPr>
        <w:pStyle w:val="effectus"/>
      </w:pPr>
      <w:r>
        <w:rPr>
          <w:b/>
          <w:iCs/>
        </w:rPr>
        <w:t>Sacrolumbaris</w:t>
      </w:r>
      <w:r>
        <w:rPr>
          <w:iCs/>
        </w:rPr>
        <w:tab/>
      </w:r>
      <w:r>
        <w:t>sacrololombaire</w:t>
      </w:r>
    </w:p>
    <w:p w14:paraId="40CCEEC7" w14:textId="77777777" w:rsidR="00067E2E" w:rsidRDefault="00A0702C">
      <w:pPr>
        <w:pStyle w:val="effectus"/>
      </w:pPr>
      <w:r>
        <w:rPr>
          <w:b/>
          <w:iCs/>
        </w:rPr>
        <w:t>Sacrum</w:t>
      </w:r>
      <w:r>
        <w:rPr>
          <w:b/>
          <w:iCs/>
        </w:rPr>
        <w:tab/>
      </w:r>
      <w:r>
        <w:t>sacrum</w:t>
      </w:r>
    </w:p>
    <w:p w14:paraId="10F115FF" w14:textId="77777777" w:rsidR="00067E2E" w:rsidRDefault="00A0702C">
      <w:pPr>
        <w:pStyle w:val="effectus"/>
      </w:pPr>
      <w:r>
        <w:rPr>
          <w:b/>
          <w:iCs/>
        </w:rPr>
        <w:t>Sagittalis</w:t>
      </w:r>
      <w:r>
        <w:rPr>
          <w:iCs/>
        </w:rPr>
        <w:tab/>
      </w:r>
      <w:r>
        <w:t>sagittal</w:t>
      </w:r>
    </w:p>
    <w:p w14:paraId="0BE598FA" w14:textId="77777777" w:rsidR="00067E2E" w:rsidRDefault="00A0702C">
      <w:pPr>
        <w:pStyle w:val="effectus"/>
      </w:pPr>
      <w:r>
        <w:rPr>
          <w:b/>
          <w:iCs/>
        </w:rPr>
        <w:t>Sagittarius</w:t>
      </w:r>
      <w:r>
        <w:rPr>
          <w:iCs/>
        </w:rPr>
        <w:tab/>
      </w:r>
      <w:r>
        <w:t>sagittaire</w:t>
      </w:r>
    </w:p>
    <w:p w14:paraId="022A7149" w14:textId="77777777" w:rsidR="00067E2E" w:rsidRDefault="00A0702C">
      <w:pPr>
        <w:pStyle w:val="effectus"/>
      </w:pPr>
      <w:r>
        <w:rPr>
          <w:b/>
          <w:iCs/>
        </w:rPr>
        <w:t>Sagittatus</w:t>
      </w:r>
      <w:r>
        <w:rPr>
          <w:iCs/>
        </w:rPr>
        <w:tab/>
      </w:r>
      <w:r>
        <w:t>sagitté</w:t>
      </w:r>
    </w:p>
    <w:p w14:paraId="3148B56B" w14:textId="77777777" w:rsidR="00067E2E" w:rsidRDefault="00A0702C">
      <w:pPr>
        <w:pStyle w:val="effectus"/>
      </w:pPr>
      <w:r>
        <w:rPr>
          <w:b/>
          <w:iCs/>
        </w:rPr>
        <w:t>Sagu</w:t>
      </w:r>
      <w:r>
        <w:rPr>
          <w:iCs/>
        </w:rPr>
        <w:tab/>
      </w:r>
      <w:r>
        <w:t>sagou</w:t>
      </w:r>
    </w:p>
    <w:p w14:paraId="4D6490AE" w14:textId="77777777" w:rsidR="00067E2E" w:rsidRDefault="00A0702C">
      <w:pPr>
        <w:pStyle w:val="effectus"/>
      </w:pPr>
      <w:r>
        <w:rPr>
          <w:b/>
          <w:iCs/>
        </w:rPr>
        <w:t>Sal</w:t>
      </w:r>
      <w:r>
        <w:rPr>
          <w:iCs/>
        </w:rPr>
        <w:tab/>
      </w:r>
      <w:r>
        <w:t>sel</w:t>
      </w:r>
    </w:p>
    <w:p w14:paraId="260F46A5" w14:textId="77777777" w:rsidR="00067E2E" w:rsidRDefault="00A0702C">
      <w:pPr>
        <w:pStyle w:val="effectus"/>
      </w:pPr>
      <w:r>
        <w:rPr>
          <w:b/>
          <w:iCs/>
        </w:rPr>
        <w:t>Saligo</w:t>
      </w:r>
      <w:r>
        <w:tab/>
        <w:t>salure</w:t>
      </w:r>
    </w:p>
    <w:p w14:paraId="3315DCD8" w14:textId="77777777" w:rsidR="00067E2E" w:rsidRDefault="00A0702C">
      <w:pPr>
        <w:pStyle w:val="effectus"/>
      </w:pPr>
      <w:r>
        <w:rPr>
          <w:b/>
          <w:iCs/>
        </w:rPr>
        <w:t>Salinacius</w:t>
      </w:r>
      <w:r>
        <w:tab/>
        <w:t>salin</w:t>
      </w:r>
    </w:p>
    <w:p w14:paraId="68C60715" w14:textId="77777777" w:rsidR="00067E2E" w:rsidRDefault="00A0702C">
      <w:pPr>
        <w:pStyle w:val="effectus"/>
      </w:pPr>
      <w:r>
        <w:rPr>
          <w:b/>
          <w:iCs/>
        </w:rPr>
        <w:t>Saliva</w:t>
      </w:r>
      <w:r>
        <w:rPr>
          <w:iCs/>
        </w:rPr>
        <w:tab/>
      </w:r>
      <w:r>
        <w:t>salive</w:t>
      </w:r>
    </w:p>
    <w:p w14:paraId="100AAED0" w14:textId="77777777" w:rsidR="00067E2E" w:rsidRDefault="00A0702C">
      <w:pPr>
        <w:pStyle w:val="effectus"/>
      </w:pPr>
      <w:r>
        <w:rPr>
          <w:b/>
          <w:iCs/>
        </w:rPr>
        <w:t>Salivalis</w:t>
      </w:r>
      <w:r>
        <w:rPr>
          <w:iCs/>
        </w:rPr>
        <w:tab/>
      </w:r>
      <w:r>
        <w:t>salivaire</w:t>
      </w:r>
    </w:p>
    <w:p w14:paraId="04E1108C" w14:textId="77777777" w:rsidR="00067E2E" w:rsidRDefault="00A0702C">
      <w:pPr>
        <w:pStyle w:val="effectus"/>
      </w:pPr>
      <w:r>
        <w:rPr>
          <w:b/>
          <w:iCs/>
        </w:rPr>
        <w:t>Salivans</w:t>
      </w:r>
      <w:r>
        <w:rPr>
          <w:iCs/>
        </w:rPr>
        <w:tab/>
      </w:r>
      <w:r>
        <w:t>salivant</w:t>
      </w:r>
    </w:p>
    <w:p w14:paraId="49447A10" w14:textId="77777777" w:rsidR="00067E2E" w:rsidRDefault="00A0702C">
      <w:pPr>
        <w:pStyle w:val="effectus"/>
      </w:pPr>
      <w:r>
        <w:rPr>
          <w:b/>
          <w:iCs/>
        </w:rPr>
        <w:t>Salivatio</w:t>
      </w:r>
      <w:r>
        <w:rPr>
          <w:iCs/>
        </w:rPr>
        <w:tab/>
      </w:r>
      <w:r>
        <w:t>salivation</w:t>
      </w:r>
    </w:p>
    <w:p w14:paraId="630BA249" w14:textId="77777777" w:rsidR="00067E2E" w:rsidRDefault="00A0702C">
      <w:pPr>
        <w:pStyle w:val="effectus"/>
      </w:pPr>
      <w:r>
        <w:rPr>
          <w:b/>
          <w:iCs/>
        </w:rPr>
        <w:t>Salpingopharyngeus</w:t>
      </w:r>
      <w:r>
        <w:rPr>
          <w:iCs/>
        </w:rPr>
        <w:tab/>
      </w:r>
      <w:r>
        <w:t>salpingopharyngien</w:t>
      </w:r>
    </w:p>
    <w:p w14:paraId="505DA8A1" w14:textId="77777777" w:rsidR="00067E2E" w:rsidRDefault="00A0702C">
      <w:pPr>
        <w:pStyle w:val="effectus"/>
      </w:pPr>
      <w:r>
        <w:rPr>
          <w:b/>
          <w:iCs/>
        </w:rPr>
        <w:t>Salpingostaphylinus</w:t>
      </w:r>
      <w:r>
        <w:rPr>
          <w:iCs/>
        </w:rPr>
        <w:tab/>
      </w:r>
      <w:r>
        <w:t>salpingostaphylin</w:t>
      </w:r>
    </w:p>
    <w:p w14:paraId="341B07B9" w14:textId="77777777" w:rsidR="00067E2E" w:rsidRDefault="00A0702C">
      <w:pPr>
        <w:pStyle w:val="effectus"/>
      </w:pPr>
      <w:r>
        <w:rPr>
          <w:b/>
          <w:iCs/>
        </w:rPr>
        <w:t>Salsug</w:t>
      </w:r>
      <w:r>
        <w:rPr>
          <w:b/>
          <w:iCs/>
        </w:rPr>
        <w:t>inosus</w:t>
      </w:r>
      <w:r>
        <w:rPr>
          <w:iCs/>
        </w:rPr>
        <w:tab/>
      </w:r>
      <w:r>
        <w:t>salsugineux</w:t>
      </w:r>
    </w:p>
    <w:p w14:paraId="0C0418E1" w14:textId="77777777" w:rsidR="00067E2E" w:rsidRDefault="00A0702C">
      <w:pPr>
        <w:pStyle w:val="effectus"/>
      </w:pPr>
      <w:r>
        <w:rPr>
          <w:b/>
          <w:iCs/>
        </w:rPr>
        <w:t>Salsugo</w:t>
      </w:r>
      <w:r>
        <w:tab/>
        <w:t>salure</w:t>
      </w:r>
    </w:p>
    <w:p w14:paraId="143B2CF5" w14:textId="77777777" w:rsidR="00067E2E" w:rsidRDefault="00A0702C">
      <w:pPr>
        <w:pStyle w:val="effectus"/>
      </w:pPr>
      <w:r>
        <w:rPr>
          <w:b/>
          <w:iCs/>
        </w:rPr>
        <w:t>Salvatella</w:t>
      </w:r>
      <w:r>
        <w:rPr>
          <w:iCs/>
        </w:rPr>
        <w:tab/>
      </w:r>
      <w:r>
        <w:t>salvatelle</w:t>
      </w:r>
    </w:p>
    <w:p w14:paraId="3D3875D7" w14:textId="77777777" w:rsidR="00067E2E" w:rsidRDefault="00A0702C">
      <w:pPr>
        <w:pStyle w:val="effectus"/>
      </w:pPr>
      <w:r>
        <w:rPr>
          <w:b/>
          <w:iCs/>
        </w:rPr>
        <w:t>Saluber</w:t>
      </w:r>
      <w:r>
        <w:rPr>
          <w:iCs/>
        </w:rPr>
        <w:tab/>
      </w:r>
      <w:r>
        <w:t>salubre</w:t>
      </w:r>
    </w:p>
    <w:p w14:paraId="3A0D93D8" w14:textId="77777777" w:rsidR="00067E2E" w:rsidRDefault="00A0702C">
      <w:pPr>
        <w:pStyle w:val="effectus"/>
      </w:pPr>
      <w:r>
        <w:rPr>
          <w:b/>
          <w:iCs/>
        </w:rPr>
        <w:t>Salubris</w:t>
      </w:r>
      <w:r>
        <w:rPr>
          <w:iCs/>
        </w:rPr>
        <w:tab/>
      </w:r>
      <w:r>
        <w:t>sain</w:t>
      </w:r>
    </w:p>
    <w:p w14:paraId="35ED9E09" w14:textId="77777777" w:rsidR="00067E2E" w:rsidRDefault="00A0702C">
      <w:pPr>
        <w:pStyle w:val="effectus"/>
      </w:pPr>
      <w:r>
        <w:rPr>
          <w:b/>
          <w:iCs/>
        </w:rPr>
        <w:t>Salubritas</w:t>
      </w:r>
      <w:r>
        <w:rPr>
          <w:iCs/>
        </w:rPr>
        <w:tab/>
      </w:r>
      <w:r>
        <w:t>salubrité</w:t>
      </w:r>
    </w:p>
    <w:p w14:paraId="77D48D91" w14:textId="77777777" w:rsidR="00067E2E" w:rsidRDefault="00A0702C">
      <w:pPr>
        <w:pStyle w:val="effectus"/>
      </w:pPr>
      <w:r>
        <w:rPr>
          <w:b/>
          <w:iCs/>
        </w:rPr>
        <w:t>Sanare</w:t>
      </w:r>
      <w:r>
        <w:tab/>
        <w:t>guérir</w:t>
      </w:r>
    </w:p>
    <w:p w14:paraId="3047ECC3" w14:textId="77777777" w:rsidR="00067E2E" w:rsidRDefault="00A0702C">
      <w:pPr>
        <w:pStyle w:val="effectus"/>
      </w:pPr>
      <w:r>
        <w:rPr>
          <w:b/>
          <w:iCs/>
        </w:rPr>
        <w:t>SaIIabilis</w:t>
      </w:r>
      <w:r>
        <w:rPr>
          <w:iCs/>
        </w:rPr>
        <w:tab/>
      </w:r>
      <w:r>
        <w:t>curable</w:t>
      </w:r>
    </w:p>
    <w:p w14:paraId="5252BCB2" w14:textId="77777777" w:rsidR="00067E2E" w:rsidRDefault="00A0702C">
      <w:pPr>
        <w:pStyle w:val="effectus"/>
      </w:pPr>
      <w:r>
        <w:rPr>
          <w:b/>
          <w:iCs/>
        </w:rPr>
        <w:t>Sanatio</w:t>
      </w:r>
      <w:r>
        <w:tab/>
        <w:t>guérison</w:t>
      </w:r>
      <w:r>
        <w:tab/>
        <w:t>cure</w:t>
      </w:r>
    </w:p>
    <w:p w14:paraId="4B1DD9EC" w14:textId="77777777" w:rsidR="00067E2E" w:rsidRDefault="00A0702C">
      <w:pPr>
        <w:pStyle w:val="effectus"/>
      </w:pPr>
      <w:r>
        <w:rPr>
          <w:b/>
          <w:iCs/>
        </w:rPr>
        <w:t>Sanguificatio</w:t>
      </w:r>
      <w:r>
        <w:tab/>
        <w:t>sanguification</w:t>
      </w:r>
    </w:p>
    <w:p w14:paraId="533E03BB" w14:textId="77777777" w:rsidR="00067E2E" w:rsidRDefault="00A0702C">
      <w:pPr>
        <w:pStyle w:val="effectus"/>
      </w:pPr>
      <w:r>
        <w:rPr>
          <w:b/>
          <w:iCs/>
        </w:rPr>
        <w:t>Sanguineus</w:t>
      </w:r>
      <w:r>
        <w:rPr>
          <w:iCs/>
        </w:rPr>
        <w:tab/>
      </w:r>
      <w:r>
        <w:t>sanguin</w:t>
      </w:r>
    </w:p>
    <w:p w14:paraId="0D220457" w14:textId="77777777" w:rsidR="00067E2E" w:rsidRDefault="00A0702C">
      <w:pPr>
        <w:pStyle w:val="effectus"/>
      </w:pPr>
      <w:r>
        <w:rPr>
          <w:b/>
          <w:iCs/>
        </w:rPr>
        <w:t>Sanguinis missio</w:t>
      </w:r>
      <w:r>
        <w:rPr>
          <w:b/>
          <w:iCs/>
        </w:rPr>
        <w:tab/>
      </w:r>
      <w:r>
        <w:rPr>
          <w:iCs/>
        </w:rPr>
        <w:tab/>
      </w:r>
      <w:r>
        <w:t>saignée</w:t>
      </w:r>
    </w:p>
    <w:p w14:paraId="6D0D2431" w14:textId="77777777" w:rsidR="00067E2E" w:rsidRDefault="00A0702C">
      <w:pPr>
        <w:pStyle w:val="effectus"/>
      </w:pPr>
      <w:r>
        <w:rPr>
          <w:b/>
          <w:iCs/>
        </w:rPr>
        <w:t>Sanguinolentus</w:t>
      </w:r>
      <w:r>
        <w:rPr>
          <w:iCs/>
        </w:rPr>
        <w:tab/>
      </w:r>
      <w:r>
        <w:t>sanguinolent</w:t>
      </w:r>
    </w:p>
    <w:p w14:paraId="2C325A8C" w14:textId="77777777" w:rsidR="00067E2E" w:rsidRDefault="00A0702C">
      <w:pPr>
        <w:pStyle w:val="effectus"/>
      </w:pPr>
      <w:r>
        <w:rPr>
          <w:b/>
          <w:iCs/>
        </w:rPr>
        <w:t>Sanguis</w:t>
      </w:r>
      <w:r>
        <w:tab/>
        <w:t>sang</w:t>
      </w:r>
    </w:p>
    <w:p w14:paraId="22C87252" w14:textId="77777777" w:rsidR="00067E2E" w:rsidRDefault="00A0702C">
      <w:pPr>
        <w:pStyle w:val="effectus"/>
      </w:pPr>
      <w:r>
        <w:rPr>
          <w:b/>
          <w:iCs/>
        </w:rPr>
        <w:t>Sanguisuga</w:t>
      </w:r>
      <w:r>
        <w:tab/>
        <w:t>sangsue</w:t>
      </w:r>
    </w:p>
    <w:p w14:paraId="7ED675DF" w14:textId="77777777" w:rsidR="00067E2E" w:rsidRDefault="00A0702C">
      <w:pPr>
        <w:pStyle w:val="effectus"/>
      </w:pPr>
      <w:r>
        <w:rPr>
          <w:b/>
          <w:iCs/>
        </w:rPr>
        <w:t>Sanies</w:t>
      </w:r>
      <w:r>
        <w:tab/>
        <w:t>sanie</w:t>
      </w:r>
    </w:p>
    <w:p w14:paraId="0474F429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410]</w:t>
      </w:r>
    </w:p>
    <w:p w14:paraId="15C77E06" w14:textId="77777777" w:rsidR="00067E2E" w:rsidRDefault="00A0702C">
      <w:pPr>
        <w:pStyle w:val="effectus"/>
      </w:pPr>
      <w:r>
        <w:rPr>
          <w:b/>
          <w:iCs/>
        </w:rPr>
        <w:t>Saniosus</w:t>
      </w:r>
      <w:r>
        <w:rPr>
          <w:iCs/>
        </w:rPr>
        <w:tab/>
      </w:r>
      <w:r>
        <w:t>sanieux</w:t>
      </w:r>
    </w:p>
    <w:p w14:paraId="213A5757" w14:textId="77777777" w:rsidR="00067E2E" w:rsidRDefault="00A0702C">
      <w:pPr>
        <w:pStyle w:val="effectus"/>
      </w:pPr>
      <w:r>
        <w:rPr>
          <w:b/>
          <w:iCs/>
        </w:rPr>
        <w:t>Sanitas</w:t>
      </w:r>
      <w:r>
        <w:rPr>
          <w:iCs/>
        </w:rPr>
        <w:tab/>
      </w:r>
      <w:r>
        <w:t>santé</w:t>
      </w:r>
    </w:p>
    <w:p w14:paraId="5635700F" w14:textId="77777777" w:rsidR="00067E2E" w:rsidRDefault="00A0702C">
      <w:pPr>
        <w:pStyle w:val="effectus"/>
      </w:pPr>
      <w:r>
        <w:rPr>
          <w:b/>
          <w:iCs/>
        </w:rPr>
        <w:t>Sanus</w:t>
      </w:r>
      <w:r>
        <w:rPr>
          <w:iCs/>
        </w:rPr>
        <w:tab/>
      </w:r>
      <w:r>
        <w:t>sain</w:t>
      </w:r>
    </w:p>
    <w:p w14:paraId="5B18C5EA" w14:textId="77777777" w:rsidR="00067E2E" w:rsidRDefault="00A0702C">
      <w:pPr>
        <w:pStyle w:val="effectus"/>
      </w:pPr>
      <w:r>
        <w:rPr>
          <w:b/>
          <w:iCs/>
        </w:rPr>
        <w:t>Sapa</w:t>
      </w:r>
      <w:r>
        <w:rPr>
          <w:iCs/>
        </w:rPr>
        <w:tab/>
      </w:r>
      <w:r>
        <w:t>rob</w:t>
      </w:r>
    </w:p>
    <w:p w14:paraId="606D935F" w14:textId="77777777" w:rsidR="00067E2E" w:rsidRDefault="00A0702C">
      <w:pPr>
        <w:pStyle w:val="effectus"/>
      </w:pPr>
      <w:r>
        <w:rPr>
          <w:b/>
          <w:iCs/>
        </w:rPr>
        <w:t>Saphœna</w:t>
      </w:r>
      <w:r>
        <w:rPr>
          <w:iCs/>
        </w:rPr>
        <w:tab/>
      </w:r>
      <w:r>
        <w:t>saphène</w:t>
      </w:r>
    </w:p>
    <w:p w14:paraId="66BB9CE5" w14:textId="77777777" w:rsidR="00067E2E" w:rsidRDefault="00A0702C">
      <w:pPr>
        <w:pStyle w:val="effectus"/>
      </w:pPr>
      <w:r>
        <w:rPr>
          <w:b/>
          <w:iCs/>
        </w:rPr>
        <w:t>Sapidus</w:t>
      </w:r>
      <w:r>
        <w:tab/>
        <w:t>sapide</w:t>
      </w:r>
    </w:p>
    <w:p w14:paraId="467EE0EC" w14:textId="77777777" w:rsidR="00067E2E" w:rsidRDefault="00A0702C">
      <w:pPr>
        <w:pStyle w:val="effectus"/>
      </w:pPr>
      <w:r>
        <w:rPr>
          <w:b/>
          <w:iCs/>
        </w:rPr>
        <w:t>Sapo</w:t>
      </w:r>
      <w:r>
        <w:tab/>
        <w:t>savon</w:t>
      </w:r>
    </w:p>
    <w:p w14:paraId="0C878E83" w14:textId="77777777" w:rsidR="00067E2E" w:rsidRDefault="00A0702C">
      <w:pPr>
        <w:pStyle w:val="effectus"/>
      </w:pPr>
      <w:r>
        <w:rPr>
          <w:b/>
          <w:iCs/>
        </w:rPr>
        <w:t>Sapor</w:t>
      </w:r>
      <w:r>
        <w:tab/>
        <w:t>saveur</w:t>
      </w:r>
    </w:p>
    <w:p w14:paraId="4772E3B9" w14:textId="77777777" w:rsidR="00067E2E" w:rsidRDefault="00A0702C">
      <w:pPr>
        <w:pStyle w:val="effectus"/>
      </w:pPr>
      <w:r>
        <w:rPr>
          <w:b/>
          <w:iCs/>
        </w:rPr>
        <w:t>Saporificus</w:t>
      </w:r>
      <w:r>
        <w:tab/>
        <w:t>saporifique</w:t>
      </w:r>
    </w:p>
    <w:p w14:paraId="1D970986" w14:textId="77777777" w:rsidR="00067E2E" w:rsidRDefault="00A0702C">
      <w:pPr>
        <w:pStyle w:val="effectus"/>
      </w:pPr>
      <w:r>
        <w:rPr>
          <w:b/>
          <w:iCs/>
        </w:rPr>
        <w:t>Saporus</w:t>
      </w:r>
      <w:r>
        <w:tab/>
        <w:t>savoureux</w:t>
      </w:r>
    </w:p>
    <w:p w14:paraId="465520F0" w14:textId="77777777" w:rsidR="00067E2E" w:rsidRDefault="00A0702C">
      <w:pPr>
        <w:pStyle w:val="effectus"/>
      </w:pPr>
      <w:r>
        <w:rPr>
          <w:b/>
          <w:iCs/>
        </w:rPr>
        <w:t>Sarcocele</w:t>
      </w:r>
      <w:r>
        <w:rPr>
          <w:iCs/>
        </w:rPr>
        <w:tab/>
      </w:r>
      <w:r>
        <w:t>sarcocèle</w:t>
      </w:r>
    </w:p>
    <w:p w14:paraId="4ADD6710" w14:textId="77777777" w:rsidR="00067E2E" w:rsidRDefault="00A0702C">
      <w:pPr>
        <w:pStyle w:val="effectus"/>
      </w:pPr>
      <w:r>
        <w:rPr>
          <w:b/>
          <w:iCs/>
        </w:rPr>
        <w:t>Sarcocolla</w:t>
      </w:r>
      <w:r>
        <w:rPr>
          <w:iCs/>
        </w:rPr>
        <w:tab/>
      </w:r>
      <w:r>
        <w:t>sarcocolle</w:t>
      </w:r>
    </w:p>
    <w:p w14:paraId="2AC79C6B" w14:textId="77777777" w:rsidR="00067E2E" w:rsidRDefault="00A0702C">
      <w:pPr>
        <w:pStyle w:val="effectus"/>
      </w:pPr>
      <w:r>
        <w:rPr>
          <w:b/>
          <w:iCs/>
        </w:rPr>
        <w:t>Sarco-epiplocele</w:t>
      </w:r>
      <w:r>
        <w:rPr>
          <w:iCs/>
        </w:rPr>
        <w:tab/>
      </w:r>
      <w:r>
        <w:t>sarco-épiplocèle</w:t>
      </w:r>
    </w:p>
    <w:p w14:paraId="46C872E9" w14:textId="77777777" w:rsidR="00067E2E" w:rsidRDefault="00A0702C">
      <w:pPr>
        <w:pStyle w:val="effectus"/>
      </w:pPr>
      <w:r>
        <w:rPr>
          <w:b/>
          <w:iCs/>
        </w:rPr>
        <w:t>Sarco-epiplomphale</w:t>
      </w:r>
      <w:r>
        <w:rPr>
          <w:iCs/>
        </w:rPr>
        <w:tab/>
      </w:r>
      <w:r>
        <w:t>sarco-épiplomphale</w:t>
      </w:r>
    </w:p>
    <w:p w14:paraId="12ED3DC6" w14:textId="77777777" w:rsidR="00067E2E" w:rsidRDefault="00A0702C">
      <w:pPr>
        <w:pStyle w:val="effectus"/>
      </w:pPr>
      <w:r>
        <w:rPr>
          <w:b/>
          <w:iCs/>
        </w:rPr>
        <w:t>Sarco-hydrocele</w:t>
      </w:r>
      <w:r>
        <w:rPr>
          <w:iCs/>
        </w:rPr>
        <w:tab/>
      </w:r>
      <w:r>
        <w:t>sarco-hydrocèle</w:t>
      </w:r>
    </w:p>
    <w:p w14:paraId="32678256" w14:textId="77777777" w:rsidR="00067E2E" w:rsidRDefault="00A0702C">
      <w:pPr>
        <w:pStyle w:val="effectus"/>
      </w:pPr>
      <w:r>
        <w:rPr>
          <w:b/>
          <w:iCs/>
        </w:rPr>
        <w:t>Sarcologia</w:t>
      </w:r>
      <w:r>
        <w:rPr>
          <w:iCs/>
        </w:rPr>
        <w:tab/>
      </w:r>
      <w:r>
        <w:t>sarcologie</w:t>
      </w:r>
    </w:p>
    <w:p w14:paraId="47FFF9EE" w14:textId="77777777" w:rsidR="00067E2E" w:rsidRDefault="00A0702C">
      <w:pPr>
        <w:pStyle w:val="effectus"/>
      </w:pPr>
      <w:r>
        <w:rPr>
          <w:b/>
          <w:iCs/>
        </w:rPr>
        <w:t>Sarcoma</w:t>
      </w:r>
      <w:r>
        <w:tab/>
        <w:t>sarcome</w:t>
      </w:r>
    </w:p>
    <w:p w14:paraId="4223ED63" w14:textId="77777777" w:rsidR="00067E2E" w:rsidRDefault="00A0702C">
      <w:pPr>
        <w:pStyle w:val="effectus"/>
      </w:pPr>
      <w:r>
        <w:rPr>
          <w:b/>
          <w:iCs/>
        </w:rPr>
        <w:t>Sarcomphalum</w:t>
      </w:r>
      <w:r>
        <w:rPr>
          <w:iCs/>
        </w:rPr>
        <w:tab/>
      </w:r>
      <w:r>
        <w:t>sarcomphale</w:t>
      </w:r>
    </w:p>
    <w:p w14:paraId="7756C534" w14:textId="77777777" w:rsidR="00067E2E" w:rsidRDefault="00A0702C">
      <w:pPr>
        <w:pStyle w:val="effectus"/>
      </w:pPr>
      <w:r>
        <w:rPr>
          <w:b/>
          <w:iCs/>
        </w:rPr>
        <w:t>Sarcophagus</w:t>
      </w:r>
      <w:r>
        <w:tab/>
        <w:t>sarcophage</w:t>
      </w:r>
    </w:p>
    <w:p w14:paraId="56D85EB7" w14:textId="77777777" w:rsidR="00067E2E" w:rsidRDefault="00A0702C">
      <w:pPr>
        <w:pStyle w:val="effectus"/>
      </w:pPr>
      <w:r>
        <w:rPr>
          <w:b/>
          <w:iCs/>
        </w:rPr>
        <w:t>Sarcoticus</w:t>
      </w:r>
      <w:r>
        <w:rPr>
          <w:iCs/>
        </w:rPr>
        <w:tab/>
      </w:r>
      <w:r>
        <w:t>sarcotique</w:t>
      </w:r>
    </w:p>
    <w:p w14:paraId="45B67204" w14:textId="77777777" w:rsidR="00067E2E" w:rsidRDefault="00A0702C">
      <w:pPr>
        <w:pStyle w:val="effectus"/>
      </w:pPr>
      <w:r>
        <w:rPr>
          <w:b/>
          <w:iCs/>
        </w:rPr>
        <w:t>Sardonius</w:t>
      </w:r>
      <w:r>
        <w:rPr>
          <w:iCs/>
        </w:rPr>
        <w:tab/>
      </w:r>
      <w:r>
        <w:t>sardonien</w:t>
      </w:r>
    </w:p>
    <w:p w14:paraId="0340CDA3" w14:textId="77777777" w:rsidR="00067E2E" w:rsidRDefault="00A0702C">
      <w:pPr>
        <w:pStyle w:val="effectus"/>
      </w:pPr>
      <w:r>
        <w:rPr>
          <w:b/>
          <w:iCs/>
          <w:lang w:eastAsia="en-US" w:bidi="en-US"/>
        </w:rPr>
        <w:t>Sarmentum</w:t>
      </w:r>
      <w:r>
        <w:rPr>
          <w:iCs/>
        </w:rPr>
        <w:tab/>
      </w:r>
      <w:r>
        <w:t>sarment</w:t>
      </w:r>
    </w:p>
    <w:p w14:paraId="681D92F2" w14:textId="77777777" w:rsidR="00067E2E" w:rsidRDefault="00A0702C">
      <w:pPr>
        <w:pStyle w:val="effectus"/>
      </w:pPr>
      <w:r>
        <w:rPr>
          <w:b/>
          <w:iCs/>
        </w:rPr>
        <w:t>Sarmentosus</w:t>
      </w:r>
      <w:r>
        <w:rPr>
          <w:iCs/>
        </w:rPr>
        <w:tab/>
      </w:r>
      <w:r>
        <w:t>sarmenteux</w:t>
      </w:r>
    </w:p>
    <w:p w14:paraId="519B389D" w14:textId="77777777" w:rsidR="00067E2E" w:rsidRDefault="00A0702C">
      <w:pPr>
        <w:pStyle w:val="effectus"/>
      </w:pPr>
      <w:r>
        <w:rPr>
          <w:b/>
          <w:iCs/>
        </w:rPr>
        <w:t>Satelles</w:t>
      </w:r>
      <w:r>
        <w:tab/>
        <w:t>satellite</w:t>
      </w:r>
    </w:p>
    <w:p w14:paraId="4AD7C2B0" w14:textId="77777777" w:rsidR="00067E2E" w:rsidRDefault="00A0702C">
      <w:pPr>
        <w:pStyle w:val="effectus"/>
      </w:pPr>
      <w:r>
        <w:rPr>
          <w:b/>
          <w:iCs/>
        </w:rPr>
        <w:t>Satietas</w:t>
      </w:r>
      <w:r>
        <w:rPr>
          <w:iCs/>
        </w:rPr>
        <w:tab/>
      </w:r>
      <w:r>
        <w:t>satiété</w:t>
      </w:r>
    </w:p>
    <w:p w14:paraId="5254CA1B" w14:textId="77777777" w:rsidR="00067E2E" w:rsidRDefault="00A0702C">
      <w:pPr>
        <w:pStyle w:val="effectus"/>
      </w:pPr>
      <w:r>
        <w:rPr>
          <w:b/>
          <w:iCs/>
        </w:rPr>
        <w:t>Saturans</w:t>
      </w:r>
      <w:r>
        <w:rPr>
          <w:iCs/>
        </w:rPr>
        <w:tab/>
      </w:r>
      <w:r>
        <w:t>saturant</w:t>
      </w:r>
    </w:p>
    <w:p w14:paraId="19DA446E" w14:textId="77777777" w:rsidR="00067E2E" w:rsidRDefault="00A0702C">
      <w:pPr>
        <w:pStyle w:val="effectus"/>
      </w:pPr>
      <w:r>
        <w:rPr>
          <w:b/>
          <w:iCs/>
        </w:rPr>
        <w:t>Saturatio</w:t>
      </w:r>
      <w:r>
        <w:rPr>
          <w:iCs/>
        </w:rPr>
        <w:tab/>
      </w:r>
      <w:r>
        <w:t>saturation</w:t>
      </w:r>
    </w:p>
    <w:p w14:paraId="657FE289" w14:textId="77777777" w:rsidR="00067E2E" w:rsidRDefault="00A0702C">
      <w:pPr>
        <w:pStyle w:val="effectus"/>
      </w:pPr>
      <w:r>
        <w:rPr>
          <w:b/>
          <w:iCs/>
        </w:rPr>
        <w:t>Saturitas</w:t>
      </w:r>
      <w:r>
        <w:rPr>
          <w:iCs/>
        </w:rPr>
        <w:tab/>
      </w:r>
      <w:r>
        <w:t>réplétion</w:t>
      </w:r>
    </w:p>
    <w:p w14:paraId="762292E9" w14:textId="77777777" w:rsidR="00067E2E" w:rsidRDefault="00A0702C">
      <w:pPr>
        <w:pStyle w:val="effectus"/>
      </w:pPr>
      <w:r>
        <w:rPr>
          <w:b/>
          <w:iCs/>
        </w:rPr>
        <w:t>Saturnus</w:t>
      </w:r>
      <w:r>
        <w:tab/>
        <w:t>Saturne</w:t>
      </w:r>
    </w:p>
    <w:p w14:paraId="276AD920" w14:textId="77777777" w:rsidR="00067E2E" w:rsidRDefault="00A0702C">
      <w:pPr>
        <w:pStyle w:val="effectus"/>
      </w:pPr>
      <w:r>
        <w:rPr>
          <w:b/>
          <w:iCs/>
        </w:rPr>
        <w:t>Satyriasmus</w:t>
      </w:r>
      <w:r>
        <w:tab/>
        <w:t>satyriasis</w:t>
      </w:r>
    </w:p>
    <w:p w14:paraId="49186A6E" w14:textId="77777777" w:rsidR="00067E2E" w:rsidRDefault="00A0702C">
      <w:pPr>
        <w:pStyle w:val="effectus"/>
      </w:pPr>
      <w:r>
        <w:rPr>
          <w:b/>
          <w:iCs/>
        </w:rPr>
        <w:t>Sax</w:t>
      </w:r>
      <w:r>
        <w:rPr>
          <w:b/>
          <w:iCs/>
          <w:lang w:eastAsia="el-GR" w:bidi="el-GR"/>
        </w:rPr>
        <w:t>αti</w:t>
      </w:r>
      <w:r>
        <w:rPr>
          <w:b/>
          <w:iCs/>
        </w:rPr>
        <w:t>lis</w:t>
      </w:r>
      <w:r>
        <w:rPr>
          <w:iCs/>
        </w:rPr>
        <w:tab/>
      </w:r>
      <w:r>
        <w:t>saxatile</w:t>
      </w:r>
    </w:p>
    <w:p w14:paraId="48B7D494" w14:textId="77777777" w:rsidR="00067E2E" w:rsidRDefault="00A0702C">
      <w:pPr>
        <w:pStyle w:val="effectus"/>
      </w:pPr>
      <w:r>
        <w:rPr>
          <w:b/>
          <w:iCs/>
        </w:rPr>
        <w:t>Saxifragus</w:t>
      </w:r>
      <w:r>
        <w:tab/>
        <w:t>saxifrage</w:t>
      </w:r>
    </w:p>
    <w:p w14:paraId="4F630AB4" w14:textId="77777777" w:rsidR="00067E2E" w:rsidRDefault="00A0702C">
      <w:pPr>
        <w:pStyle w:val="effectus"/>
      </w:pPr>
      <w:r>
        <w:rPr>
          <w:b/>
          <w:iCs/>
        </w:rPr>
        <w:t>Scabies</w:t>
      </w:r>
      <w:r>
        <w:tab/>
        <w:t>gale</w:t>
      </w:r>
    </w:p>
    <w:p w14:paraId="259E8C89" w14:textId="77777777" w:rsidR="00067E2E" w:rsidRDefault="00A0702C">
      <w:pPr>
        <w:pStyle w:val="effectus"/>
      </w:pPr>
      <w:r>
        <w:rPr>
          <w:b/>
          <w:iCs/>
        </w:rPr>
        <w:t>Scabiosus</w:t>
      </w:r>
      <w:r>
        <w:rPr>
          <w:iCs/>
        </w:rPr>
        <w:tab/>
      </w:r>
      <w:r>
        <w:t>galeux</w:t>
      </w:r>
    </w:p>
    <w:p w14:paraId="4E8221E2" w14:textId="77777777" w:rsidR="00067E2E" w:rsidRDefault="00A0702C">
      <w:pPr>
        <w:pStyle w:val="effectus"/>
      </w:pPr>
      <w:r>
        <w:rPr>
          <w:b/>
          <w:iCs/>
        </w:rPr>
        <w:t>Scalenus</w:t>
      </w:r>
      <w:r>
        <w:rPr>
          <w:iCs/>
        </w:rPr>
        <w:tab/>
      </w:r>
      <w:r>
        <w:t>scalène</w:t>
      </w:r>
    </w:p>
    <w:p w14:paraId="715ACB31" w14:textId="77777777" w:rsidR="00067E2E" w:rsidRDefault="00A0702C">
      <w:pPr>
        <w:pStyle w:val="effectus"/>
      </w:pPr>
      <w:r>
        <w:rPr>
          <w:b/>
          <w:iCs/>
        </w:rPr>
        <w:t>Scalpellum</w:t>
      </w:r>
      <w:r>
        <w:tab/>
      </w:r>
      <w:r>
        <w:t>bistouri</w:t>
      </w:r>
    </w:p>
    <w:p w14:paraId="43320CD0" w14:textId="77777777" w:rsidR="00067E2E" w:rsidRDefault="00A0702C">
      <w:pPr>
        <w:pStyle w:val="effectus"/>
      </w:pPr>
      <w:r>
        <w:rPr>
          <w:b/>
          <w:iCs/>
        </w:rPr>
        <w:t>Scalprum</w:t>
      </w:r>
      <w:r>
        <w:rPr>
          <w:iCs/>
        </w:rPr>
        <w:tab/>
      </w:r>
      <w:r>
        <w:t>rugine</w:t>
      </w:r>
    </w:p>
    <w:p w14:paraId="722264B2" w14:textId="77777777" w:rsidR="00067E2E" w:rsidRDefault="00A0702C">
      <w:pPr>
        <w:pStyle w:val="effectus"/>
      </w:pPr>
      <w:r>
        <w:rPr>
          <w:b/>
          <w:iCs/>
        </w:rPr>
        <w:t>Scaphoides</w:t>
      </w:r>
      <w:r>
        <w:rPr>
          <w:iCs/>
        </w:rPr>
        <w:tab/>
      </w:r>
      <w:r>
        <w:t>scaphoïde</w:t>
      </w:r>
    </w:p>
    <w:p w14:paraId="2C7DF867" w14:textId="77777777" w:rsidR="00067E2E" w:rsidRDefault="00A0702C">
      <w:pPr>
        <w:pStyle w:val="effectus"/>
      </w:pPr>
      <w:r>
        <w:rPr>
          <w:b/>
          <w:iCs/>
        </w:rPr>
        <w:t>Scapula</w:t>
      </w:r>
      <w:r>
        <w:rPr>
          <w:iCs/>
        </w:rPr>
        <w:tab/>
      </w:r>
      <w:commentRangeStart w:id="49"/>
      <w:r>
        <w:rPr>
          <w:iCs/>
        </w:rPr>
        <w:t>è</w:t>
      </w:r>
      <w:commentRangeEnd w:id="49"/>
      <w:r>
        <w:commentReference w:id="49"/>
      </w:r>
      <w:r>
        <w:t>paule</w:t>
      </w:r>
    </w:p>
    <w:p w14:paraId="77AF4515" w14:textId="77777777" w:rsidR="00067E2E" w:rsidRDefault="00A0702C">
      <w:pPr>
        <w:pStyle w:val="effectus"/>
      </w:pPr>
      <w:r>
        <w:rPr>
          <w:b/>
          <w:iCs/>
        </w:rPr>
        <w:t>Scapulatis</w:t>
      </w:r>
      <w:r>
        <w:rPr>
          <w:iCs/>
        </w:rPr>
        <w:tab/>
      </w:r>
      <w:r>
        <w:t>scapulaire</w:t>
      </w:r>
    </w:p>
    <w:p w14:paraId="19FA2347" w14:textId="77777777" w:rsidR="00067E2E" w:rsidRDefault="00A0702C">
      <w:pPr>
        <w:pStyle w:val="effectus"/>
      </w:pPr>
      <w:r>
        <w:rPr>
          <w:b/>
          <w:iCs/>
        </w:rPr>
        <w:t>Scapus</w:t>
      </w:r>
      <w:r>
        <w:rPr>
          <w:iCs/>
        </w:rPr>
        <w:tab/>
      </w:r>
      <w:r>
        <w:t>tige</w:t>
      </w:r>
      <w:r>
        <w:tab/>
        <w:t>hampe</w:t>
      </w:r>
      <w:r>
        <w:tab/>
        <w:t>fléau</w:t>
      </w:r>
    </w:p>
    <w:p w14:paraId="2C281CF5" w14:textId="77777777" w:rsidR="00067E2E" w:rsidRDefault="00A0702C">
      <w:pPr>
        <w:pStyle w:val="effectus"/>
      </w:pPr>
      <w:r>
        <w:rPr>
          <w:b/>
          <w:iCs/>
        </w:rPr>
        <w:t>Scarificatio</w:t>
      </w:r>
      <w:r>
        <w:rPr>
          <w:iCs/>
        </w:rPr>
        <w:tab/>
      </w:r>
      <w:r>
        <w:t>scarification</w:t>
      </w:r>
    </w:p>
    <w:p w14:paraId="19EBA565" w14:textId="77777777" w:rsidR="00067E2E" w:rsidRDefault="00A0702C">
      <w:pPr>
        <w:pStyle w:val="effectus"/>
      </w:pPr>
      <w:r>
        <w:rPr>
          <w:b/>
          <w:iCs/>
        </w:rPr>
        <w:t>Scarificatorium</w:t>
      </w:r>
      <w:r>
        <w:rPr>
          <w:iCs/>
        </w:rPr>
        <w:tab/>
      </w:r>
      <w:r>
        <w:t>scarificateur</w:t>
      </w:r>
    </w:p>
    <w:p w14:paraId="0034C4A0" w14:textId="77777777" w:rsidR="00067E2E" w:rsidRDefault="00A0702C">
      <w:pPr>
        <w:pStyle w:val="effectus"/>
      </w:pPr>
      <w:r>
        <w:rPr>
          <w:b/>
          <w:iCs/>
        </w:rPr>
        <w:t>Scariosus</w:t>
      </w:r>
      <w:r>
        <w:rPr>
          <w:iCs/>
        </w:rPr>
        <w:tab/>
      </w:r>
      <w:r>
        <w:t>scarieux</w:t>
      </w:r>
    </w:p>
    <w:p w14:paraId="0367D2B2" w14:textId="77777777" w:rsidR="00067E2E" w:rsidRDefault="00A0702C">
      <w:pPr>
        <w:pStyle w:val="effectus"/>
      </w:pPr>
      <w:r>
        <w:rPr>
          <w:b/>
          <w:iCs/>
        </w:rPr>
        <w:t>Scarlatinafebris</w:t>
      </w:r>
      <w:r>
        <w:rPr>
          <w:iCs/>
        </w:rPr>
        <w:tab/>
      </w:r>
      <w:r>
        <w:t>fièvre scarlatine</w:t>
      </w:r>
    </w:p>
    <w:p w14:paraId="410A9C5B" w14:textId="77777777" w:rsidR="00067E2E" w:rsidRDefault="00A0702C">
      <w:pPr>
        <w:pStyle w:val="effectus"/>
      </w:pPr>
      <w:r>
        <w:rPr>
          <w:b/>
          <w:iCs/>
        </w:rPr>
        <w:t>Scelotyrbe</w:t>
      </w:r>
      <w:r>
        <w:rPr>
          <w:b/>
          <w:iCs/>
        </w:rPr>
        <w:tab/>
      </w:r>
      <w:r>
        <w:t>scelotyrbe</w:t>
      </w:r>
    </w:p>
    <w:p w14:paraId="4F1D1EEB" w14:textId="77777777" w:rsidR="00067E2E" w:rsidRDefault="00A0702C">
      <w:pPr>
        <w:pStyle w:val="effectus"/>
      </w:pPr>
      <w:r>
        <w:rPr>
          <w:b/>
          <w:iCs/>
        </w:rPr>
        <w:t>Scepticus</w:t>
      </w:r>
      <w:r>
        <w:rPr>
          <w:iCs/>
        </w:rPr>
        <w:tab/>
      </w:r>
      <w:r>
        <w:t>sceptique</w:t>
      </w:r>
    </w:p>
    <w:p w14:paraId="2B37F87C" w14:textId="77777777" w:rsidR="00067E2E" w:rsidRDefault="00A0702C">
      <w:pPr>
        <w:pStyle w:val="effectus"/>
      </w:pPr>
      <w:r>
        <w:rPr>
          <w:b/>
          <w:iCs/>
        </w:rPr>
        <w:t>Sceletum</w:t>
      </w:r>
      <w:r>
        <w:rPr>
          <w:iCs/>
        </w:rPr>
        <w:tab/>
      </w:r>
      <w:r>
        <w:t>squelette</w:t>
      </w:r>
    </w:p>
    <w:p w14:paraId="1D448218" w14:textId="77777777" w:rsidR="00067E2E" w:rsidRDefault="00A0702C">
      <w:pPr>
        <w:pStyle w:val="effectus"/>
      </w:pPr>
      <w:r>
        <w:rPr>
          <w:b/>
          <w:iCs/>
        </w:rPr>
        <w:t>Schesis</w:t>
      </w:r>
      <w:r>
        <w:tab/>
        <w:t>passion</w:t>
      </w:r>
    </w:p>
    <w:p w14:paraId="683F8C69" w14:textId="77777777" w:rsidR="00067E2E" w:rsidRDefault="00A0702C">
      <w:pPr>
        <w:pStyle w:val="effectus"/>
      </w:pPr>
      <w:r>
        <w:rPr>
          <w:b/>
          <w:iCs/>
        </w:rPr>
        <w:t>Schidacedon</w:t>
      </w:r>
      <w:r>
        <w:tab/>
        <w:t>fracture</w:t>
      </w:r>
    </w:p>
    <w:p w14:paraId="68FA931A" w14:textId="77777777" w:rsidR="00067E2E" w:rsidRDefault="00A0702C">
      <w:pPr>
        <w:pStyle w:val="effectus"/>
      </w:pPr>
      <w:r>
        <w:rPr>
          <w:b/>
          <w:iCs/>
        </w:rPr>
        <w:t>Sciagraphia</w:t>
      </w:r>
      <w:r>
        <w:rPr>
          <w:b/>
          <w:iCs/>
        </w:rPr>
        <w:tab/>
      </w:r>
      <w:r>
        <w:t>sciagraphie</w:t>
      </w:r>
    </w:p>
    <w:p w14:paraId="6FEA290E" w14:textId="77777777" w:rsidR="00067E2E" w:rsidRDefault="00A0702C">
      <w:pPr>
        <w:pStyle w:val="effectus"/>
      </w:pPr>
      <w:r>
        <w:rPr>
          <w:b/>
          <w:iCs/>
        </w:rPr>
        <w:t>Sciamachia</w:t>
      </w:r>
      <w:r>
        <w:tab/>
        <w:t>gesticulation</w:t>
      </w:r>
    </w:p>
    <w:p w14:paraId="0535EB69" w14:textId="77777777" w:rsidR="00067E2E" w:rsidRDefault="00A0702C">
      <w:pPr>
        <w:pStyle w:val="effectus"/>
      </w:pPr>
      <w:r>
        <w:rPr>
          <w:b/>
          <w:iCs/>
        </w:rPr>
        <w:t>Sciatica</w:t>
      </w:r>
      <w:r>
        <w:rPr>
          <w:iCs/>
        </w:rPr>
        <w:tab/>
      </w:r>
      <w:r>
        <w:t>sciatique</w:t>
      </w:r>
    </w:p>
    <w:p w14:paraId="0094CF39" w14:textId="77777777" w:rsidR="00067E2E" w:rsidRDefault="00A0702C">
      <w:pPr>
        <w:pStyle w:val="effectus"/>
      </w:pPr>
      <w:r>
        <w:rPr>
          <w:b/>
          <w:iCs/>
        </w:rPr>
        <w:t>Sciaticus</w:t>
      </w:r>
      <w:r>
        <w:rPr>
          <w:iCs/>
        </w:rPr>
        <w:tab/>
      </w:r>
      <w:r>
        <w:t>sciatique</w:t>
      </w:r>
    </w:p>
    <w:p w14:paraId="67DE7A66" w14:textId="77777777" w:rsidR="00067E2E" w:rsidRDefault="00A0702C">
      <w:pPr>
        <w:pStyle w:val="effectus"/>
      </w:pPr>
      <w:r>
        <w:rPr>
          <w:b/>
          <w:iCs/>
        </w:rPr>
        <w:t>Scintillatio</w:t>
      </w:r>
      <w:r>
        <w:tab/>
        <w:t>scintillation</w:t>
      </w:r>
    </w:p>
    <w:p w14:paraId="5D0A79D7" w14:textId="77777777" w:rsidR="00067E2E" w:rsidRDefault="00A0702C">
      <w:pPr>
        <w:pStyle w:val="effectus"/>
      </w:pPr>
      <w:r>
        <w:rPr>
          <w:b/>
          <w:iCs/>
        </w:rPr>
        <w:t>Sciopticus</w:t>
      </w:r>
      <w:r>
        <w:rPr>
          <w:iCs/>
        </w:rPr>
        <w:tab/>
      </w:r>
      <w:r>
        <w:t>scioptique</w:t>
      </w:r>
    </w:p>
    <w:p w14:paraId="75F109CA" w14:textId="77777777" w:rsidR="00067E2E" w:rsidRDefault="00A0702C">
      <w:pPr>
        <w:pStyle w:val="effectus"/>
      </w:pPr>
      <w:r>
        <w:rPr>
          <w:b/>
          <w:iCs/>
        </w:rPr>
        <w:t>Scirrhosus</w:t>
      </w:r>
      <w:r>
        <w:rPr>
          <w:iCs/>
        </w:rPr>
        <w:tab/>
      </w:r>
      <w:r>
        <w:t>skirrheux</w:t>
      </w:r>
    </w:p>
    <w:p w14:paraId="3B117EAC" w14:textId="77777777" w:rsidR="00067E2E" w:rsidRDefault="00A0702C">
      <w:pPr>
        <w:pStyle w:val="effectus"/>
      </w:pPr>
      <w:r>
        <w:rPr>
          <w:b/>
          <w:iCs/>
        </w:rPr>
        <w:lastRenderedPageBreak/>
        <w:t>Scirrhus</w:t>
      </w:r>
      <w:r>
        <w:rPr>
          <w:iCs/>
        </w:rPr>
        <w:tab/>
      </w:r>
      <w:r>
        <w:t>skirrhe</w:t>
      </w:r>
    </w:p>
    <w:p w14:paraId="293562BB" w14:textId="77777777" w:rsidR="00067E2E" w:rsidRDefault="00A0702C">
      <w:pPr>
        <w:pStyle w:val="effectus"/>
      </w:pPr>
      <w:r>
        <w:rPr>
          <w:b/>
          <w:iCs/>
        </w:rPr>
        <w:t>Scleroma</w:t>
      </w:r>
      <w:r>
        <w:rPr>
          <w:iCs/>
        </w:rPr>
        <w:tab/>
      </w:r>
      <w:r>
        <w:t>sclérome</w:t>
      </w:r>
    </w:p>
    <w:p w14:paraId="00195609" w14:textId="77777777" w:rsidR="00067E2E" w:rsidRDefault="00A0702C">
      <w:pPr>
        <w:pStyle w:val="effectus"/>
      </w:pPr>
      <w:r>
        <w:rPr>
          <w:b/>
          <w:iCs/>
        </w:rPr>
        <w:t>Sclerophthalmia</w:t>
      </w:r>
      <w:r>
        <w:rPr>
          <w:iCs/>
        </w:rPr>
        <w:tab/>
      </w:r>
      <w:r>
        <w:t>sclérophthalmie</w:t>
      </w:r>
    </w:p>
    <w:p w14:paraId="6706504A" w14:textId="77777777" w:rsidR="00067E2E" w:rsidRDefault="00A0702C">
      <w:pPr>
        <w:pStyle w:val="effectus"/>
      </w:pPr>
      <w:r>
        <w:rPr>
          <w:b/>
          <w:iCs/>
        </w:rPr>
        <w:t>Scderosarcoma</w:t>
      </w:r>
      <w:r>
        <w:tab/>
        <w:t>sclérosarcome</w:t>
      </w:r>
    </w:p>
    <w:p w14:paraId="7843097D" w14:textId="77777777" w:rsidR="00067E2E" w:rsidRDefault="00A0702C">
      <w:pPr>
        <w:pStyle w:val="effectus"/>
      </w:pPr>
      <w:r>
        <w:rPr>
          <w:b/>
          <w:iCs/>
        </w:rPr>
        <w:t>Sclerotica</w:t>
      </w:r>
      <w:r>
        <w:rPr>
          <w:iCs/>
        </w:rPr>
        <w:tab/>
      </w:r>
      <w:r>
        <w:t>sclérotique</w:t>
      </w:r>
      <w:r>
        <w:tab/>
        <w:t>cornée</w:t>
      </w:r>
    </w:p>
    <w:p w14:paraId="3ECFE963" w14:textId="77777777" w:rsidR="00067E2E" w:rsidRDefault="00A0702C">
      <w:pPr>
        <w:pStyle w:val="effectus"/>
      </w:pPr>
      <w:r>
        <w:rPr>
          <w:b/>
          <w:iCs/>
        </w:rPr>
        <w:t>Scobiformis</w:t>
      </w:r>
      <w:r>
        <w:rPr>
          <w:iCs/>
        </w:rPr>
        <w:tab/>
      </w:r>
      <w:r>
        <w:t>scobiforme</w:t>
      </w:r>
    </w:p>
    <w:p w14:paraId="493940DF" w14:textId="77777777" w:rsidR="00067E2E" w:rsidRDefault="00A0702C">
      <w:pPr>
        <w:pStyle w:val="effectus"/>
      </w:pPr>
      <w:r>
        <w:rPr>
          <w:b/>
          <w:iCs/>
        </w:rPr>
        <w:t>Scorbuticus</w:t>
      </w:r>
      <w:r>
        <w:rPr>
          <w:iCs/>
        </w:rPr>
        <w:tab/>
      </w:r>
      <w:r>
        <w:t>scorbutique</w:t>
      </w:r>
    </w:p>
    <w:p w14:paraId="347A96E9" w14:textId="77777777" w:rsidR="00067E2E" w:rsidRDefault="00A0702C">
      <w:pPr>
        <w:pStyle w:val="effectus"/>
      </w:pPr>
      <w:r>
        <w:rPr>
          <w:b/>
          <w:iCs/>
        </w:rPr>
        <w:t>Scorbutus</w:t>
      </w:r>
      <w:r>
        <w:rPr>
          <w:iCs/>
        </w:rPr>
        <w:tab/>
      </w:r>
      <w:r>
        <w:t>scorbut</w:t>
      </w:r>
    </w:p>
    <w:p w14:paraId="5DFC31B3" w14:textId="77777777" w:rsidR="00067E2E" w:rsidRDefault="00A0702C">
      <w:pPr>
        <w:pStyle w:val="effectus"/>
      </w:pPr>
      <w:r>
        <w:rPr>
          <w:b/>
          <w:iCs/>
        </w:rPr>
        <w:t>Scoria</w:t>
      </w:r>
      <w:r>
        <w:rPr>
          <w:iCs/>
        </w:rPr>
        <w:tab/>
      </w:r>
      <w:r>
        <w:t>scorie</w:t>
      </w:r>
    </w:p>
    <w:p w14:paraId="2F0B7DB0" w14:textId="77777777" w:rsidR="00067E2E" w:rsidRDefault="00A0702C">
      <w:pPr>
        <w:pStyle w:val="effectus"/>
      </w:pPr>
      <w:r>
        <w:rPr>
          <w:b/>
          <w:iCs/>
        </w:rPr>
        <w:t>Scortum</w:t>
      </w:r>
      <w:r>
        <w:rPr>
          <w:iCs/>
        </w:rPr>
        <w:tab/>
      </w:r>
      <w:r>
        <w:t>scrotum</w:t>
      </w:r>
    </w:p>
    <w:p w14:paraId="66E1A4B9" w14:textId="77777777" w:rsidR="00067E2E" w:rsidRDefault="00A0702C">
      <w:pPr>
        <w:pStyle w:val="effectus"/>
      </w:pPr>
      <w:r>
        <w:rPr>
          <w:b/>
          <w:iCs/>
        </w:rPr>
        <w:t>Scotodynia</w:t>
      </w:r>
      <w:r>
        <w:rPr>
          <w:iCs/>
        </w:rPr>
        <w:tab/>
      </w:r>
      <w:r>
        <w:t>scotodynie</w:t>
      </w:r>
    </w:p>
    <w:p w14:paraId="79793A99" w14:textId="77777777" w:rsidR="00067E2E" w:rsidRDefault="00A0702C">
      <w:pPr>
        <w:pStyle w:val="effectus"/>
      </w:pPr>
      <w:r>
        <w:rPr>
          <w:b/>
          <w:iCs/>
        </w:rPr>
        <w:t>Scotomia</w:t>
      </w:r>
      <w:r>
        <w:rPr>
          <w:iCs/>
        </w:rPr>
        <w:tab/>
      </w:r>
      <w:r>
        <w:t>scotomie</w:t>
      </w:r>
    </w:p>
    <w:p w14:paraId="3ACA0747" w14:textId="77777777" w:rsidR="00067E2E" w:rsidRDefault="00A0702C">
      <w:pPr>
        <w:pStyle w:val="effectus"/>
      </w:pPr>
      <w:r>
        <w:rPr>
          <w:b/>
          <w:iCs/>
        </w:rPr>
        <w:t>Screatio</w:t>
      </w:r>
      <w:r>
        <w:rPr>
          <w:iCs/>
        </w:rPr>
        <w:tab/>
      </w:r>
      <w:r>
        <w:t>excréation</w:t>
      </w:r>
    </w:p>
    <w:p w14:paraId="738606D5" w14:textId="77777777" w:rsidR="00067E2E" w:rsidRDefault="00A0702C">
      <w:pPr>
        <w:pStyle w:val="effectus"/>
      </w:pPr>
      <w:r>
        <w:rPr>
          <w:b/>
          <w:iCs/>
        </w:rPr>
        <w:t>Scrobiculosus</w:t>
      </w:r>
      <w:r>
        <w:rPr>
          <w:iCs/>
        </w:rPr>
        <w:tab/>
      </w:r>
      <w:r>
        <w:t>scrobiculeux</w:t>
      </w:r>
    </w:p>
    <w:p w14:paraId="77C103A0" w14:textId="77777777" w:rsidR="00067E2E" w:rsidRDefault="00A0702C">
      <w:pPr>
        <w:pStyle w:val="effectus"/>
      </w:pPr>
      <w:r>
        <w:rPr>
          <w:b/>
          <w:iCs/>
        </w:rPr>
        <w:t>Scrophulosus</w:t>
      </w:r>
      <w:r>
        <w:tab/>
        <w:t>scrophuleux</w:t>
      </w:r>
    </w:p>
    <w:p w14:paraId="42B500D8" w14:textId="77777777" w:rsidR="00067E2E" w:rsidRDefault="00A0702C">
      <w:pPr>
        <w:pStyle w:val="effectus"/>
      </w:pPr>
      <w:r>
        <w:rPr>
          <w:b/>
          <w:iCs/>
        </w:rPr>
        <w:t>Srophuloe</w:t>
      </w:r>
      <w:r>
        <w:rPr>
          <w:iCs/>
        </w:rPr>
        <w:tab/>
      </w:r>
      <w:r>
        <w:t>écrouelles</w:t>
      </w:r>
      <w:r>
        <w:tab/>
        <w:t>scrophules</w:t>
      </w:r>
    </w:p>
    <w:p w14:paraId="34EE31B7" w14:textId="77777777" w:rsidR="00067E2E" w:rsidRDefault="00A0702C">
      <w:pPr>
        <w:pStyle w:val="effectus"/>
      </w:pPr>
      <w:r>
        <w:rPr>
          <w:b/>
          <w:iCs/>
        </w:rPr>
        <w:t>Scrotocele</w:t>
      </w:r>
      <w:r>
        <w:rPr>
          <w:iCs/>
        </w:rPr>
        <w:tab/>
      </w:r>
      <w:r>
        <w:t>scrotocèle</w:t>
      </w:r>
    </w:p>
    <w:p w14:paraId="30F60BC1" w14:textId="77777777" w:rsidR="00067E2E" w:rsidRDefault="00A0702C">
      <w:pPr>
        <w:pStyle w:val="effectus"/>
      </w:pPr>
      <w:r>
        <w:rPr>
          <w:b/>
          <w:iCs/>
        </w:rPr>
        <w:t>Scrotum</w:t>
      </w:r>
      <w:r>
        <w:rPr>
          <w:b/>
          <w:iCs/>
        </w:rPr>
        <w:tab/>
      </w:r>
      <w:r>
        <w:t>bourses</w:t>
      </w:r>
    </w:p>
    <w:p w14:paraId="6A2DAF85" w14:textId="77777777" w:rsidR="00067E2E" w:rsidRDefault="00A0702C">
      <w:pPr>
        <w:pStyle w:val="effectus"/>
      </w:pPr>
      <w:r>
        <w:rPr>
          <w:b/>
          <w:iCs/>
        </w:rPr>
        <w:t>Scrupulus</w:t>
      </w:r>
      <w:r>
        <w:rPr>
          <w:iCs/>
        </w:rPr>
        <w:tab/>
      </w:r>
      <w:r>
        <w:t>scrupule</w:t>
      </w:r>
    </w:p>
    <w:p w14:paraId="75B37B4C" w14:textId="77777777" w:rsidR="00067E2E" w:rsidRDefault="00A0702C">
      <w:pPr>
        <w:pStyle w:val="effectus"/>
      </w:pPr>
      <w:r>
        <w:rPr>
          <w:b/>
          <w:iCs/>
        </w:rPr>
        <w:t>Scutiformis</w:t>
      </w:r>
      <w:r>
        <w:tab/>
        <w:t>scutiforme</w:t>
      </w:r>
    </w:p>
    <w:p w14:paraId="018E07BA" w14:textId="77777777" w:rsidR="00067E2E" w:rsidRDefault="00A0702C">
      <w:pPr>
        <w:pStyle w:val="effectus"/>
      </w:pPr>
      <w:r>
        <w:rPr>
          <w:b/>
          <w:iCs/>
        </w:rPr>
        <w:t>Scutum</w:t>
      </w:r>
      <w:r>
        <w:tab/>
        <w:t>écusson</w:t>
      </w:r>
    </w:p>
    <w:p w14:paraId="40CB1A73" w14:textId="77777777" w:rsidR="00067E2E" w:rsidRDefault="00A0702C">
      <w:pPr>
        <w:pStyle w:val="effectus"/>
      </w:pPr>
      <w:r>
        <w:rPr>
          <w:b/>
          <w:iCs/>
        </w:rPr>
        <w:t>Sebaceus</w:t>
      </w:r>
      <w:r>
        <w:rPr>
          <w:iCs/>
        </w:rPr>
        <w:tab/>
      </w:r>
      <w:r>
        <w:t>sébacé</w:t>
      </w:r>
    </w:p>
    <w:p w14:paraId="4AC28A3D" w14:textId="77777777" w:rsidR="00067E2E" w:rsidRDefault="00A0702C">
      <w:pPr>
        <w:pStyle w:val="effectus"/>
      </w:pPr>
      <w:r>
        <w:rPr>
          <w:b/>
          <w:iCs/>
        </w:rPr>
        <w:t>Sebacicus</w:t>
      </w:r>
      <w:r>
        <w:tab/>
        <w:t>sébacique</w:t>
      </w:r>
    </w:p>
    <w:p w14:paraId="243E3103" w14:textId="77777777" w:rsidR="00067E2E" w:rsidRDefault="00A0702C">
      <w:pPr>
        <w:pStyle w:val="effectus"/>
      </w:pPr>
      <w:r>
        <w:rPr>
          <w:b/>
          <w:iCs/>
        </w:rPr>
        <w:t>Sebas</w:t>
      </w:r>
      <w:r>
        <w:rPr>
          <w:iCs/>
        </w:rPr>
        <w:tab/>
      </w:r>
      <w:r>
        <w:t>sébate</w:t>
      </w:r>
    </w:p>
    <w:p w14:paraId="00EAF452" w14:textId="77777777" w:rsidR="00067E2E" w:rsidRDefault="00A0702C">
      <w:pPr>
        <w:pStyle w:val="effectus"/>
      </w:pPr>
      <w:r>
        <w:rPr>
          <w:b/>
          <w:iCs/>
        </w:rPr>
        <w:t>Secretio</w:t>
      </w:r>
      <w:r>
        <w:tab/>
        <w:t>sécrétion</w:t>
      </w:r>
    </w:p>
    <w:p w14:paraId="50AB920E" w14:textId="77777777" w:rsidR="00067E2E" w:rsidRDefault="00A0702C">
      <w:pPr>
        <w:pStyle w:val="effectus"/>
      </w:pPr>
      <w:r>
        <w:rPr>
          <w:b/>
          <w:iCs/>
        </w:rPr>
        <w:t>Secretorius</w:t>
      </w:r>
      <w:r>
        <w:rPr>
          <w:iCs/>
        </w:rPr>
        <w:tab/>
      </w:r>
      <w:r>
        <w:t>sécrétoire</w:t>
      </w:r>
    </w:p>
    <w:p w14:paraId="610EF9A1" w14:textId="77777777" w:rsidR="00067E2E" w:rsidRDefault="00A0702C">
      <w:pPr>
        <w:pStyle w:val="effectus"/>
      </w:pPr>
      <w:r>
        <w:rPr>
          <w:b/>
          <w:iCs/>
        </w:rPr>
        <w:t>Sectio</w:t>
      </w:r>
      <w:r>
        <w:tab/>
        <w:t>section</w:t>
      </w:r>
    </w:p>
    <w:p w14:paraId="168B72ED" w14:textId="77777777" w:rsidR="00067E2E" w:rsidRDefault="00A0702C">
      <w:pPr>
        <w:pStyle w:val="effectus"/>
      </w:pPr>
      <w:r>
        <w:rPr>
          <w:b/>
          <w:iCs/>
        </w:rPr>
        <w:t>Secundinœ</w:t>
      </w:r>
      <w:r>
        <w:rPr>
          <w:iCs/>
        </w:rPr>
        <w:tab/>
      </w:r>
      <w:r>
        <w:t>secondines</w:t>
      </w:r>
    </w:p>
    <w:p w14:paraId="7EC4B4FA" w14:textId="77777777" w:rsidR="00067E2E" w:rsidRDefault="00A0702C">
      <w:pPr>
        <w:pStyle w:val="effectus"/>
      </w:pPr>
      <w:r>
        <w:rPr>
          <w:b/>
          <w:iCs/>
        </w:rPr>
        <w:t>Sedans</w:t>
      </w:r>
      <w:r>
        <w:tab/>
        <w:t>sédatif</w:t>
      </w:r>
    </w:p>
    <w:p w14:paraId="5B5FD494" w14:textId="77777777" w:rsidR="00067E2E" w:rsidRDefault="00A0702C">
      <w:pPr>
        <w:pStyle w:val="effectus"/>
      </w:pPr>
      <w:r>
        <w:rPr>
          <w:b/>
          <w:iCs/>
        </w:rPr>
        <w:t>Sedativus</w:t>
      </w:r>
      <w:r>
        <w:rPr>
          <w:iCs/>
        </w:rPr>
        <w:tab/>
      </w:r>
      <w:r>
        <w:t>sédatif</w:t>
      </w:r>
    </w:p>
    <w:p w14:paraId="066B120D" w14:textId="77777777" w:rsidR="00067E2E" w:rsidRDefault="00A0702C">
      <w:pPr>
        <w:pStyle w:val="effectus"/>
      </w:pPr>
      <w:r>
        <w:rPr>
          <w:b/>
          <w:iCs/>
        </w:rPr>
        <w:t>Sedes</w:t>
      </w:r>
      <w:r>
        <w:rPr>
          <w:iCs/>
        </w:rPr>
        <w:tab/>
      </w:r>
      <w:commentRangeStart w:id="50"/>
      <w:r>
        <w:t>sié</w:t>
      </w:r>
      <w:commentRangeEnd w:id="50"/>
      <w:r>
        <w:commentReference w:id="50"/>
      </w:r>
      <w:r>
        <w:t>ge</w:t>
      </w:r>
    </w:p>
    <w:p w14:paraId="54A03FDC" w14:textId="77777777" w:rsidR="00067E2E" w:rsidRDefault="00A0702C">
      <w:pPr>
        <w:pStyle w:val="effectus"/>
      </w:pPr>
      <w:r>
        <w:rPr>
          <w:b/>
          <w:iCs/>
        </w:rPr>
        <w:t>Sedimentum</w:t>
      </w:r>
      <w:r>
        <w:rPr>
          <w:iCs/>
        </w:rPr>
        <w:tab/>
      </w:r>
      <w:r>
        <w:t>sédiment</w:t>
      </w:r>
    </w:p>
    <w:p w14:paraId="22BEAB2C" w14:textId="77777777" w:rsidR="00067E2E" w:rsidRDefault="00A0702C">
      <w:pPr>
        <w:pStyle w:val="effectus"/>
      </w:pPr>
      <w:r>
        <w:rPr>
          <w:b/>
          <w:iCs/>
        </w:rPr>
        <w:t>Segetalis</w:t>
      </w:r>
      <w:r>
        <w:rPr>
          <w:iCs/>
        </w:rPr>
        <w:tab/>
      </w:r>
      <w:r>
        <w:t>ségétal</w:t>
      </w:r>
    </w:p>
    <w:p w14:paraId="07B97F12" w14:textId="77777777" w:rsidR="00067E2E" w:rsidRDefault="00A0702C">
      <w:pPr>
        <w:pStyle w:val="effectus"/>
      </w:pPr>
      <w:r>
        <w:rPr>
          <w:b/>
          <w:iCs/>
        </w:rPr>
        <w:t>Seleniacus</w:t>
      </w:r>
      <w:r>
        <w:rPr>
          <w:iCs/>
        </w:rPr>
        <w:tab/>
      </w:r>
      <w:r>
        <w:t>séléniaque</w:t>
      </w:r>
    </w:p>
    <w:p w14:paraId="724C7EF9" w14:textId="77777777" w:rsidR="00067E2E" w:rsidRDefault="00A0702C">
      <w:pPr>
        <w:pStyle w:val="effectus"/>
      </w:pPr>
      <w:r>
        <w:rPr>
          <w:b/>
          <w:iCs/>
        </w:rPr>
        <w:t>Selenite</w:t>
      </w:r>
      <w:r>
        <w:rPr>
          <w:iCs/>
        </w:rPr>
        <w:tab/>
      </w:r>
      <w:r>
        <w:t>sélénite</w:t>
      </w:r>
    </w:p>
    <w:p w14:paraId="7BB00174" w14:textId="77777777" w:rsidR="00067E2E" w:rsidRDefault="00A0702C">
      <w:pPr>
        <w:pStyle w:val="effectus"/>
      </w:pPr>
      <w:r>
        <w:rPr>
          <w:b/>
          <w:iCs/>
        </w:rPr>
        <w:t>Selenographia</w:t>
      </w:r>
      <w:r>
        <w:rPr>
          <w:iCs/>
        </w:rPr>
        <w:tab/>
      </w:r>
      <w:r>
        <w:t>sélénographie</w:t>
      </w:r>
    </w:p>
    <w:p w14:paraId="2A34A7AB" w14:textId="77777777" w:rsidR="00067E2E" w:rsidRDefault="00A0702C">
      <w:pPr>
        <w:pStyle w:val="effectus"/>
      </w:pPr>
      <w:r>
        <w:rPr>
          <w:b/>
          <w:iCs/>
        </w:rPr>
        <w:t>Sella</w:t>
      </w:r>
      <w:r>
        <w:rPr>
          <w:iCs/>
        </w:rPr>
        <w:tab/>
      </w:r>
      <w:r>
        <w:t>selle</w:t>
      </w:r>
    </w:p>
    <w:p w14:paraId="41110D95" w14:textId="77777777" w:rsidR="00067E2E" w:rsidRDefault="00A0702C">
      <w:pPr>
        <w:pStyle w:val="effectus"/>
      </w:pPr>
      <w:r>
        <w:rPr>
          <w:b/>
          <w:iCs/>
        </w:rPr>
        <w:t>Semeiologia</w:t>
      </w:r>
      <w:r>
        <w:rPr>
          <w:iCs/>
        </w:rPr>
        <w:tab/>
      </w:r>
      <w:r>
        <w:t>séméiologie</w:t>
      </w:r>
    </w:p>
    <w:p w14:paraId="4642EB63" w14:textId="77777777" w:rsidR="00067E2E" w:rsidRDefault="00A0702C">
      <w:pPr>
        <w:pStyle w:val="effectus"/>
      </w:pPr>
      <w:r>
        <w:rPr>
          <w:b/>
          <w:iCs/>
        </w:rPr>
        <w:t>Semeiotice</w:t>
      </w:r>
      <w:r>
        <w:rPr>
          <w:iCs/>
        </w:rPr>
        <w:tab/>
      </w:r>
      <w:r>
        <w:t>sémeiotique</w:t>
      </w:r>
    </w:p>
    <w:p w14:paraId="104D2223" w14:textId="77777777" w:rsidR="00067E2E" w:rsidRDefault="00A0702C">
      <w:pPr>
        <w:pStyle w:val="effectus"/>
      </w:pPr>
      <w:r>
        <w:rPr>
          <w:b/>
          <w:iCs/>
        </w:rPr>
        <w:t>Semen</w:t>
      </w:r>
      <w:r>
        <w:tab/>
        <w:t>semence</w:t>
      </w:r>
    </w:p>
    <w:p w14:paraId="7A236523" w14:textId="77777777" w:rsidR="00067E2E" w:rsidRDefault="00A0702C">
      <w:pPr>
        <w:pStyle w:val="effectus"/>
      </w:pPr>
      <w:r>
        <w:rPr>
          <w:b/>
          <w:iCs/>
        </w:rPr>
        <w:t>Semi-flosculosus</w:t>
      </w:r>
      <w:r>
        <w:rPr>
          <w:iCs/>
        </w:rPr>
        <w:tab/>
      </w:r>
      <w:r>
        <w:t>semi-flosculeux</w:t>
      </w:r>
    </w:p>
    <w:p w14:paraId="3AEBFA68" w14:textId="77777777" w:rsidR="00067E2E" w:rsidRDefault="00A0702C">
      <w:pPr>
        <w:pStyle w:val="effectus"/>
      </w:pPr>
      <w:r>
        <w:rPr>
          <w:b/>
          <w:iCs/>
        </w:rPr>
        <w:t>Semi-lunaris</w:t>
      </w:r>
      <w:r>
        <w:rPr>
          <w:iCs/>
        </w:rPr>
        <w:tab/>
      </w:r>
      <w:r>
        <w:t>semi-lunaire</w:t>
      </w:r>
    </w:p>
    <w:p w14:paraId="09F24A04" w14:textId="77777777" w:rsidR="00067E2E" w:rsidRDefault="00A0702C">
      <w:pPr>
        <w:pStyle w:val="effectus"/>
      </w:pPr>
      <w:r>
        <w:rPr>
          <w:b/>
          <w:iCs/>
        </w:rPr>
        <w:t>Seminalis</w:t>
      </w:r>
      <w:r>
        <w:rPr>
          <w:iCs/>
        </w:rPr>
        <w:tab/>
      </w:r>
      <w:r>
        <w:t>séminal</w:t>
      </w:r>
    </w:p>
    <w:p w14:paraId="2F0E33F3" w14:textId="77777777" w:rsidR="00067E2E" w:rsidRDefault="00A0702C">
      <w:pPr>
        <w:pStyle w:val="effectus"/>
      </w:pPr>
      <w:r>
        <w:rPr>
          <w:b/>
          <w:iCs/>
        </w:rPr>
        <w:t>Seminatio</w:t>
      </w:r>
      <w:r>
        <w:tab/>
        <w:t>sémination</w:t>
      </w:r>
    </w:p>
    <w:p w14:paraId="4EEBC978" w14:textId="77777777" w:rsidR="00067E2E" w:rsidRDefault="00A0702C">
      <w:pPr>
        <w:pStyle w:val="effectus"/>
      </w:pPr>
      <w:r>
        <w:rPr>
          <w:b/>
          <w:iCs/>
        </w:rPr>
        <w:t>Seminifier</w:t>
      </w:r>
      <w:r>
        <w:rPr>
          <w:iCs/>
        </w:rPr>
        <w:tab/>
      </w:r>
      <w:r>
        <w:t>séminifère</w:t>
      </w:r>
    </w:p>
    <w:p w14:paraId="469CD26A" w14:textId="77777777" w:rsidR="00067E2E" w:rsidRDefault="00A0702C">
      <w:pPr>
        <w:pStyle w:val="effectus"/>
      </w:pPr>
      <w:r>
        <w:rPr>
          <w:b/>
          <w:iCs/>
        </w:rPr>
        <w:t>Semitertiana febris</w:t>
      </w:r>
      <w:r>
        <w:rPr>
          <w:iCs/>
        </w:rPr>
        <w:tab/>
      </w:r>
      <w:r>
        <w:t>fièvre demi-tierce</w:t>
      </w:r>
    </w:p>
    <w:p w14:paraId="094113D6" w14:textId="77777777" w:rsidR="00067E2E" w:rsidRDefault="00A0702C">
      <w:pPr>
        <w:pStyle w:val="effectus"/>
      </w:pPr>
      <w:r>
        <w:rPr>
          <w:b/>
          <w:iCs/>
        </w:rPr>
        <w:t>Senectus</w:t>
      </w:r>
      <w:r>
        <w:rPr>
          <w:iCs/>
        </w:rPr>
        <w:tab/>
      </w:r>
      <w:r>
        <w:t>v</w:t>
      </w:r>
      <w:r>
        <w:t>ieillesse</w:t>
      </w:r>
    </w:p>
    <w:p w14:paraId="20A2BEBA" w14:textId="77777777" w:rsidR="00067E2E" w:rsidRDefault="00A0702C">
      <w:pPr>
        <w:pStyle w:val="effectus"/>
      </w:pPr>
      <w:r>
        <w:rPr>
          <w:b/>
          <w:iCs/>
        </w:rPr>
        <w:t>Sensatio</w:t>
      </w:r>
      <w:r>
        <w:rPr>
          <w:iCs/>
        </w:rPr>
        <w:tab/>
      </w:r>
      <w:r>
        <w:t>sensation</w:t>
      </w:r>
    </w:p>
    <w:p w14:paraId="1E7BB213" w14:textId="77777777" w:rsidR="00067E2E" w:rsidRDefault="00A0702C">
      <w:pPr>
        <w:pStyle w:val="effectus"/>
      </w:pPr>
      <w:r>
        <w:rPr>
          <w:b/>
          <w:iCs/>
        </w:rPr>
        <w:t>Sensibilis</w:t>
      </w:r>
      <w:r>
        <w:rPr>
          <w:iCs/>
        </w:rPr>
        <w:tab/>
      </w:r>
      <w:r>
        <w:t>sensible</w:t>
      </w:r>
    </w:p>
    <w:p w14:paraId="0A6B47D7" w14:textId="77777777" w:rsidR="00067E2E" w:rsidRDefault="00A0702C">
      <w:pPr>
        <w:pStyle w:val="effectus"/>
      </w:pPr>
      <w:r>
        <w:rPr>
          <w:b/>
          <w:iCs/>
        </w:rPr>
        <w:t>Sensitivus</w:t>
      </w:r>
      <w:r>
        <w:tab/>
        <w:t>sensitif</w:t>
      </w:r>
    </w:p>
    <w:p w14:paraId="50AFBAC7" w14:textId="77777777" w:rsidR="00067E2E" w:rsidRDefault="00A0702C">
      <w:pPr>
        <w:pStyle w:val="effectus"/>
      </w:pPr>
      <w:r>
        <w:rPr>
          <w:b/>
          <w:iCs/>
        </w:rPr>
        <w:t>Sensorium commune</w:t>
      </w:r>
      <w:r>
        <w:rPr>
          <w:iCs/>
        </w:rPr>
        <w:tab/>
      </w:r>
      <w:r>
        <w:t>sens commun</w:t>
      </w:r>
    </w:p>
    <w:p w14:paraId="009D3C90" w14:textId="77777777" w:rsidR="00067E2E" w:rsidRDefault="00A0702C">
      <w:pPr>
        <w:pStyle w:val="effectus"/>
      </w:pPr>
      <w:r>
        <w:rPr>
          <w:b/>
          <w:iCs/>
        </w:rPr>
        <w:t>Sensus</w:t>
      </w:r>
      <w:r>
        <w:rPr>
          <w:iCs/>
        </w:rPr>
        <w:tab/>
      </w:r>
      <w:r>
        <w:t>sentiment</w:t>
      </w:r>
    </w:p>
    <w:p w14:paraId="2B2912BE" w14:textId="77777777" w:rsidR="00067E2E" w:rsidRDefault="00A0702C">
      <w:pPr>
        <w:pStyle w:val="effectus"/>
      </w:pPr>
      <w:r>
        <w:rPr>
          <w:b/>
          <w:iCs/>
        </w:rPr>
        <w:t>Separatio</w:t>
      </w:r>
      <w:r>
        <w:rPr>
          <w:iCs/>
        </w:rPr>
        <w:tab/>
      </w:r>
      <w:r>
        <w:t>sécrétion</w:t>
      </w:r>
    </w:p>
    <w:p w14:paraId="61C0BFDD" w14:textId="77777777" w:rsidR="00067E2E" w:rsidRDefault="00A0702C">
      <w:pPr>
        <w:pStyle w:val="effectus"/>
      </w:pPr>
      <w:r>
        <w:rPr>
          <w:b/>
          <w:iCs/>
        </w:rPr>
        <w:t>Separatorium</w:t>
      </w:r>
      <w:r>
        <w:rPr>
          <w:iCs/>
        </w:rPr>
        <w:tab/>
      </w:r>
      <w:r>
        <w:t>séparatoire</w:t>
      </w:r>
    </w:p>
    <w:p w14:paraId="3A8D7982" w14:textId="77777777" w:rsidR="00067E2E" w:rsidRDefault="00A0702C">
      <w:pPr>
        <w:pStyle w:val="effectus"/>
      </w:pPr>
      <w:r>
        <w:rPr>
          <w:b/>
          <w:iCs/>
        </w:rPr>
        <w:t>Septicidius</w:t>
      </w:r>
      <w:r>
        <w:rPr>
          <w:iCs/>
        </w:rPr>
        <w:tab/>
      </w:r>
      <w:r>
        <w:t>septicide</w:t>
      </w:r>
    </w:p>
    <w:p w14:paraId="607B47E4" w14:textId="77777777" w:rsidR="00067E2E" w:rsidRDefault="00A0702C">
      <w:pPr>
        <w:pStyle w:val="effectus"/>
      </w:pPr>
      <w:r>
        <w:rPr>
          <w:b/>
          <w:iCs/>
        </w:rPr>
        <w:t>Septifier</w:t>
      </w:r>
      <w:r>
        <w:rPr>
          <w:iCs/>
        </w:rPr>
        <w:tab/>
      </w:r>
      <w:r>
        <w:t>septifère</w:t>
      </w:r>
    </w:p>
    <w:p w14:paraId="7481E398" w14:textId="77777777" w:rsidR="00067E2E" w:rsidRDefault="00A0702C">
      <w:pPr>
        <w:pStyle w:val="effectus"/>
      </w:pPr>
      <w:r>
        <w:rPr>
          <w:b/>
          <w:iCs/>
        </w:rPr>
        <w:t>Septon</w:t>
      </w:r>
      <w:r>
        <w:rPr>
          <w:b/>
          <w:iCs/>
        </w:rPr>
        <w:tab/>
      </w:r>
      <w:r>
        <w:t>septon</w:t>
      </w:r>
    </w:p>
    <w:p w14:paraId="36054265" w14:textId="77777777" w:rsidR="00067E2E" w:rsidRDefault="00A0702C">
      <w:pPr>
        <w:pStyle w:val="effectus"/>
      </w:pPr>
      <w:r>
        <w:rPr>
          <w:b/>
          <w:iCs/>
        </w:rPr>
        <w:t>Septicus</w:t>
      </w:r>
      <w:r>
        <w:rPr>
          <w:iCs/>
        </w:rPr>
        <w:tab/>
      </w:r>
      <w:r>
        <w:t>septique</w:t>
      </w:r>
    </w:p>
    <w:p w14:paraId="02D0E00E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411]</w:t>
      </w:r>
    </w:p>
    <w:p w14:paraId="223037E1" w14:textId="77777777" w:rsidR="00067E2E" w:rsidRDefault="00A0702C">
      <w:pPr>
        <w:pStyle w:val="effectus"/>
      </w:pPr>
      <w:r>
        <w:rPr>
          <w:b/>
          <w:iCs/>
        </w:rPr>
        <w:t>Septum</w:t>
      </w:r>
      <w:r>
        <w:rPr>
          <w:iCs/>
        </w:rPr>
        <w:tab/>
      </w:r>
      <w:r>
        <w:t>cloison</w:t>
      </w:r>
    </w:p>
    <w:p w14:paraId="2EDC6E76" w14:textId="77777777" w:rsidR="00067E2E" w:rsidRDefault="00A0702C">
      <w:pPr>
        <w:pStyle w:val="effectus"/>
      </w:pPr>
      <w:r>
        <w:rPr>
          <w:b/>
          <w:iCs/>
        </w:rPr>
        <w:t>Septum lucidum</w:t>
      </w:r>
      <w:r>
        <w:rPr>
          <w:b/>
          <w:iCs/>
        </w:rPr>
        <w:tab/>
      </w:r>
      <w:r>
        <w:t>Voyez Septum</w:t>
      </w:r>
    </w:p>
    <w:p w14:paraId="5986666E" w14:textId="77777777" w:rsidR="00067E2E" w:rsidRDefault="00A0702C">
      <w:pPr>
        <w:pStyle w:val="effectus"/>
      </w:pPr>
      <w:r>
        <w:rPr>
          <w:b/>
          <w:iCs/>
        </w:rPr>
        <w:t>Septum medium</w:t>
      </w:r>
      <w:r>
        <w:rPr>
          <w:b/>
          <w:iCs/>
        </w:rPr>
        <w:tab/>
      </w:r>
      <w:r>
        <w:t>Voyez Septum</w:t>
      </w:r>
    </w:p>
    <w:p w14:paraId="14146155" w14:textId="77777777" w:rsidR="00067E2E" w:rsidRDefault="00A0702C">
      <w:pPr>
        <w:pStyle w:val="effectus"/>
      </w:pPr>
      <w:r>
        <w:rPr>
          <w:b/>
          <w:iCs/>
        </w:rPr>
        <w:t>Septum</w:t>
      </w:r>
      <w:r>
        <w:t xml:space="preserve"> </w:t>
      </w:r>
      <w:r>
        <w:rPr>
          <w:b/>
          <w:iCs/>
        </w:rPr>
        <w:t>transversum</w:t>
      </w:r>
      <w:r>
        <w:tab/>
        <w:t>diaphragme</w:t>
      </w:r>
    </w:p>
    <w:p w14:paraId="6CE6A569" w14:textId="77777777" w:rsidR="00067E2E" w:rsidRDefault="00A0702C">
      <w:pPr>
        <w:pStyle w:val="effectus"/>
      </w:pPr>
      <w:r>
        <w:rPr>
          <w:b/>
          <w:iCs/>
        </w:rPr>
        <w:t>Sequestratio</w:t>
      </w:r>
      <w:r>
        <w:rPr>
          <w:iCs/>
        </w:rPr>
        <w:tab/>
      </w:r>
      <w:r>
        <w:t>séquestration</w:t>
      </w:r>
    </w:p>
    <w:p w14:paraId="67649B70" w14:textId="77777777" w:rsidR="00067E2E" w:rsidRDefault="00A0702C">
      <w:pPr>
        <w:pStyle w:val="effectus"/>
      </w:pPr>
      <w:r>
        <w:rPr>
          <w:b/>
          <w:iCs/>
        </w:rPr>
        <w:t>Sequestrum</w:t>
      </w:r>
      <w:r>
        <w:rPr>
          <w:iCs/>
        </w:rPr>
        <w:tab/>
      </w:r>
      <w:r>
        <w:t>séquestre</w:t>
      </w:r>
    </w:p>
    <w:p w14:paraId="19ABFFEA" w14:textId="77777777" w:rsidR="00067E2E" w:rsidRDefault="00A0702C">
      <w:pPr>
        <w:pStyle w:val="effectus"/>
      </w:pPr>
      <w:r>
        <w:rPr>
          <w:b/>
          <w:iCs/>
        </w:rPr>
        <w:t>Serositas</w:t>
      </w:r>
      <w:r>
        <w:rPr>
          <w:iCs/>
        </w:rPr>
        <w:tab/>
        <w:t>sérosité</w:t>
      </w:r>
    </w:p>
    <w:p w14:paraId="768580E2" w14:textId="77777777" w:rsidR="00067E2E" w:rsidRDefault="00A0702C">
      <w:pPr>
        <w:pStyle w:val="effectus"/>
      </w:pPr>
      <w:r>
        <w:rPr>
          <w:b/>
          <w:iCs/>
        </w:rPr>
        <w:t>Serosus</w:t>
      </w:r>
      <w:r>
        <w:tab/>
        <w:t>séreux</w:t>
      </w:r>
    </w:p>
    <w:p w14:paraId="7AAE45E0" w14:textId="77777777" w:rsidR="00067E2E" w:rsidRDefault="00A0702C">
      <w:pPr>
        <w:pStyle w:val="effectus"/>
      </w:pPr>
      <w:r>
        <w:rPr>
          <w:b/>
          <w:iCs/>
        </w:rPr>
        <w:t>Serpentes</w:t>
      </w:r>
      <w:r>
        <w:rPr>
          <w:iCs/>
        </w:rPr>
        <w:tab/>
      </w:r>
      <w:r>
        <w:t>les serpens</w:t>
      </w:r>
    </w:p>
    <w:p w14:paraId="0ABB923F" w14:textId="77777777" w:rsidR="00067E2E" w:rsidRDefault="00A0702C">
      <w:pPr>
        <w:pStyle w:val="effectus"/>
      </w:pPr>
      <w:r>
        <w:rPr>
          <w:b/>
          <w:iCs/>
        </w:rPr>
        <w:t>Serpigo</w:t>
      </w:r>
      <w:r>
        <w:rPr>
          <w:iCs/>
        </w:rPr>
        <w:tab/>
      </w:r>
      <w:r>
        <w:t>dartre</w:t>
      </w:r>
    </w:p>
    <w:p w14:paraId="58E635B4" w14:textId="77777777" w:rsidR="00067E2E" w:rsidRDefault="00A0702C">
      <w:pPr>
        <w:pStyle w:val="effectus"/>
      </w:pPr>
      <w:r>
        <w:rPr>
          <w:b/>
          <w:iCs/>
        </w:rPr>
        <w:t>Serratus</w:t>
      </w:r>
      <w:r>
        <w:rPr>
          <w:iCs/>
        </w:rPr>
        <w:tab/>
      </w:r>
      <w:r>
        <w:t>serreté</w:t>
      </w:r>
    </w:p>
    <w:p w14:paraId="12A72AC9" w14:textId="77777777" w:rsidR="00067E2E" w:rsidRDefault="00A0702C">
      <w:pPr>
        <w:pStyle w:val="effectus"/>
      </w:pPr>
      <w:r>
        <w:rPr>
          <w:b/>
          <w:iCs/>
        </w:rPr>
        <w:t>Serrulatus</w:t>
      </w:r>
      <w:r>
        <w:tab/>
        <w:t>serrulé</w:t>
      </w:r>
    </w:p>
    <w:p w14:paraId="3221262E" w14:textId="77777777" w:rsidR="00067E2E" w:rsidRDefault="00A0702C">
      <w:pPr>
        <w:pStyle w:val="effectus"/>
      </w:pPr>
      <w:r>
        <w:rPr>
          <w:b/>
          <w:iCs/>
        </w:rPr>
        <w:t>Sertulum</w:t>
      </w:r>
      <w:r>
        <w:rPr>
          <w:iCs/>
        </w:rPr>
        <w:tab/>
      </w:r>
      <w:r>
        <w:t>sertule</w:t>
      </w:r>
    </w:p>
    <w:p w14:paraId="3CC27F4A" w14:textId="77777777" w:rsidR="00067E2E" w:rsidRDefault="00A0702C">
      <w:pPr>
        <w:pStyle w:val="effectus"/>
      </w:pPr>
      <w:r>
        <w:rPr>
          <w:b/>
          <w:iCs/>
        </w:rPr>
        <w:t>Serum</w:t>
      </w:r>
      <w:r>
        <w:rPr>
          <w:iCs/>
        </w:rPr>
        <w:tab/>
      </w:r>
      <w:r>
        <w:t>sérosité</w:t>
      </w:r>
    </w:p>
    <w:p w14:paraId="0C9A05CA" w14:textId="77777777" w:rsidR="00067E2E" w:rsidRDefault="00A0702C">
      <w:pPr>
        <w:pStyle w:val="effectus"/>
      </w:pPr>
      <w:r>
        <w:rPr>
          <w:b/>
          <w:iCs/>
        </w:rPr>
        <w:t>Sesamoïdes</w:t>
      </w:r>
      <w:r>
        <w:rPr>
          <w:iCs/>
        </w:rPr>
        <w:tab/>
      </w:r>
      <w:r>
        <w:t>sésamoïde</w:t>
      </w:r>
    </w:p>
    <w:p w14:paraId="0BDCC9F0" w14:textId="77777777" w:rsidR="00067E2E" w:rsidRDefault="00A0702C">
      <w:pPr>
        <w:pStyle w:val="effectus"/>
      </w:pPr>
      <w:r>
        <w:rPr>
          <w:b/>
          <w:iCs/>
        </w:rPr>
        <w:t>Sesquialter</w:t>
      </w:r>
      <w:r>
        <w:tab/>
        <w:t>sesquialtère</w:t>
      </w:r>
    </w:p>
    <w:p w14:paraId="303BAE77" w14:textId="77777777" w:rsidR="00067E2E" w:rsidRDefault="00A0702C">
      <w:pPr>
        <w:pStyle w:val="effectus"/>
      </w:pPr>
      <w:r>
        <w:rPr>
          <w:b/>
          <w:iCs/>
        </w:rPr>
        <w:t>Sessilis</w:t>
      </w:r>
      <w:r>
        <w:tab/>
        <w:t>sessile</w:t>
      </w:r>
    </w:p>
    <w:p w14:paraId="7CA0E07F" w14:textId="77777777" w:rsidR="00067E2E" w:rsidRDefault="00A0702C">
      <w:pPr>
        <w:pStyle w:val="effectus"/>
      </w:pPr>
      <w:r>
        <w:rPr>
          <w:b/>
          <w:iCs/>
        </w:rPr>
        <w:t>Seta</w:t>
      </w:r>
      <w:r>
        <w:rPr>
          <w:b/>
          <w:iCs/>
        </w:rPr>
        <w:tab/>
      </w:r>
      <w:r>
        <w:t>seta</w:t>
      </w:r>
    </w:p>
    <w:p w14:paraId="42D15D1A" w14:textId="77777777" w:rsidR="00067E2E" w:rsidRDefault="00A0702C">
      <w:pPr>
        <w:pStyle w:val="effectus"/>
      </w:pPr>
      <w:r>
        <w:rPr>
          <w:b/>
          <w:iCs/>
        </w:rPr>
        <w:t>Setaceum</w:t>
      </w:r>
      <w:r>
        <w:rPr>
          <w:iCs/>
        </w:rPr>
        <w:tab/>
      </w:r>
      <w:r>
        <w:t>séton</w:t>
      </w:r>
    </w:p>
    <w:p w14:paraId="74ED76C0" w14:textId="77777777" w:rsidR="00067E2E" w:rsidRDefault="00A0702C">
      <w:pPr>
        <w:pStyle w:val="effectus"/>
      </w:pPr>
      <w:r>
        <w:rPr>
          <w:b/>
          <w:iCs/>
        </w:rPr>
        <w:t>Setaceus</w:t>
      </w:r>
      <w:r>
        <w:rPr>
          <w:iCs/>
        </w:rPr>
        <w:tab/>
      </w:r>
      <w:r>
        <w:t>sétacé</w:t>
      </w:r>
    </w:p>
    <w:p w14:paraId="54F18874" w14:textId="77777777" w:rsidR="00067E2E" w:rsidRDefault="00A0702C">
      <w:pPr>
        <w:pStyle w:val="effectus"/>
      </w:pPr>
      <w:r>
        <w:rPr>
          <w:b/>
          <w:iCs/>
        </w:rPr>
        <w:t>Setosus</w:t>
      </w:r>
      <w:r>
        <w:rPr>
          <w:iCs/>
        </w:rPr>
        <w:tab/>
      </w:r>
      <w:r>
        <w:t>séteux</w:t>
      </w:r>
    </w:p>
    <w:p w14:paraId="510CA8C6" w14:textId="77777777" w:rsidR="00067E2E" w:rsidRDefault="00A0702C">
      <w:pPr>
        <w:pStyle w:val="effectus"/>
      </w:pPr>
      <w:r>
        <w:rPr>
          <w:b/>
          <w:iCs/>
        </w:rPr>
        <w:t>Sextarius</w:t>
      </w:r>
      <w:r>
        <w:rPr>
          <w:iCs/>
        </w:rPr>
        <w:tab/>
      </w:r>
      <w:r>
        <w:t>septier</w:t>
      </w:r>
      <w:r>
        <w:tab/>
        <w:t>setier</w:t>
      </w:r>
    </w:p>
    <w:p w14:paraId="6DB39D93" w14:textId="77777777" w:rsidR="00067E2E" w:rsidRDefault="00A0702C">
      <w:pPr>
        <w:pStyle w:val="effectus"/>
      </w:pPr>
      <w:r>
        <w:rPr>
          <w:b/>
          <w:iCs/>
        </w:rPr>
        <w:t>Sextanus</w:t>
      </w:r>
      <w:r>
        <w:rPr>
          <w:iCs/>
        </w:rPr>
        <w:tab/>
      </w:r>
      <w:r>
        <w:t>sextan</w:t>
      </w:r>
    </w:p>
    <w:p w14:paraId="1EB114F4" w14:textId="77777777" w:rsidR="00067E2E" w:rsidRDefault="00A0702C">
      <w:pPr>
        <w:pStyle w:val="effectus"/>
      </w:pPr>
      <w:r>
        <w:rPr>
          <w:b/>
          <w:iCs/>
        </w:rPr>
        <w:t>Sexus</w:t>
      </w:r>
      <w:r>
        <w:rPr>
          <w:iCs/>
        </w:rPr>
        <w:tab/>
      </w:r>
      <w:r>
        <w:t>sexe</w:t>
      </w:r>
    </w:p>
    <w:p w14:paraId="0A7D948F" w14:textId="77777777" w:rsidR="00067E2E" w:rsidRDefault="00A0702C">
      <w:pPr>
        <w:pStyle w:val="effectus"/>
      </w:pPr>
      <w:r>
        <w:rPr>
          <w:b/>
          <w:iCs/>
        </w:rPr>
        <w:t>Silex</w:t>
      </w:r>
      <w:r>
        <w:rPr>
          <w:b/>
          <w:iCs/>
        </w:rPr>
        <w:tab/>
      </w:r>
      <w:r>
        <w:t>silex</w:t>
      </w:r>
    </w:p>
    <w:p w14:paraId="0EB8E31B" w14:textId="77777777" w:rsidR="00067E2E" w:rsidRDefault="00A0702C">
      <w:pPr>
        <w:pStyle w:val="effectus"/>
      </w:pPr>
      <w:r>
        <w:rPr>
          <w:b/>
          <w:iCs/>
        </w:rPr>
        <w:t>Siagonagra</w:t>
      </w:r>
      <w:r>
        <w:rPr>
          <w:iCs/>
        </w:rPr>
        <w:tab/>
      </w:r>
      <w:r>
        <w:t>siagonagre</w:t>
      </w:r>
    </w:p>
    <w:p w14:paraId="65ED3C47" w14:textId="77777777" w:rsidR="00067E2E" w:rsidRDefault="00A0702C">
      <w:pPr>
        <w:pStyle w:val="effectus"/>
      </w:pPr>
      <w:r>
        <w:rPr>
          <w:b/>
          <w:iCs/>
        </w:rPr>
        <w:t>Sialagogus</w:t>
      </w:r>
      <w:r>
        <w:rPr>
          <w:iCs/>
        </w:rPr>
        <w:tab/>
      </w:r>
      <w:r>
        <w:t>sialagogue</w:t>
      </w:r>
    </w:p>
    <w:p w14:paraId="592E55D8" w14:textId="77777777" w:rsidR="00067E2E" w:rsidRDefault="00A0702C">
      <w:pPr>
        <w:pStyle w:val="effectus"/>
      </w:pPr>
      <w:r>
        <w:rPr>
          <w:b/>
          <w:iCs/>
        </w:rPr>
        <w:t>Sialismus</w:t>
      </w:r>
      <w:r>
        <w:rPr>
          <w:iCs/>
        </w:rPr>
        <w:tab/>
      </w:r>
      <w:r>
        <w:t>sialisme</w:t>
      </w:r>
    </w:p>
    <w:p w14:paraId="61A02871" w14:textId="77777777" w:rsidR="00067E2E" w:rsidRDefault="00A0702C">
      <w:pPr>
        <w:pStyle w:val="effectus"/>
      </w:pPr>
      <w:r>
        <w:rPr>
          <w:b/>
          <w:iCs/>
        </w:rPr>
        <w:t>Sialologia</w:t>
      </w:r>
      <w:r>
        <w:tab/>
        <w:t>sialologie</w:t>
      </w:r>
    </w:p>
    <w:p w14:paraId="583C633F" w14:textId="77777777" w:rsidR="00067E2E" w:rsidRDefault="00A0702C">
      <w:pPr>
        <w:pStyle w:val="effectus"/>
      </w:pPr>
      <w:r>
        <w:rPr>
          <w:b/>
          <w:iCs/>
        </w:rPr>
        <w:t>Sica</w:t>
      </w:r>
      <w:r>
        <w:rPr>
          <w:iCs/>
        </w:rPr>
        <w:tab/>
      </w:r>
      <w:r>
        <w:t>stylet</w:t>
      </w:r>
    </w:p>
    <w:p w14:paraId="1FB84CD1" w14:textId="77777777" w:rsidR="00067E2E" w:rsidRDefault="00A0702C">
      <w:pPr>
        <w:pStyle w:val="effectus"/>
      </w:pPr>
      <w:r>
        <w:rPr>
          <w:b/>
          <w:iCs/>
        </w:rPr>
        <w:t>Siccans</w:t>
      </w:r>
      <w:r>
        <w:rPr>
          <w:iCs/>
        </w:rPr>
        <w:tab/>
      </w:r>
      <w:r>
        <w:t>dessiccatif</w:t>
      </w:r>
    </w:p>
    <w:p w14:paraId="7C67BB19" w14:textId="77777777" w:rsidR="00067E2E" w:rsidRDefault="00A0702C">
      <w:pPr>
        <w:pStyle w:val="effectus"/>
      </w:pPr>
      <w:r>
        <w:rPr>
          <w:b/>
          <w:iCs/>
        </w:rPr>
        <w:t>Siccatio</w:t>
      </w:r>
      <w:r>
        <w:rPr>
          <w:iCs/>
        </w:rPr>
        <w:tab/>
      </w:r>
      <w:r>
        <w:t>dessiccation</w:t>
      </w:r>
    </w:p>
    <w:p w14:paraId="3281B1BB" w14:textId="77777777" w:rsidR="00067E2E" w:rsidRDefault="00A0702C">
      <w:pPr>
        <w:pStyle w:val="effectus"/>
      </w:pPr>
      <w:r>
        <w:rPr>
          <w:b/>
          <w:iCs/>
        </w:rPr>
        <w:t>Siccitas</w:t>
      </w:r>
      <w:r>
        <w:rPr>
          <w:iCs/>
        </w:rPr>
        <w:tab/>
      </w:r>
      <w:r>
        <w:t>siccité</w:t>
      </w:r>
    </w:p>
    <w:p w14:paraId="348C3251" w14:textId="77777777" w:rsidR="00067E2E" w:rsidRDefault="00A0702C">
      <w:pPr>
        <w:pStyle w:val="effectus"/>
      </w:pPr>
      <w:r>
        <w:rPr>
          <w:b/>
          <w:iCs/>
        </w:rPr>
        <w:t>Sideratio</w:t>
      </w:r>
      <w:r>
        <w:rPr>
          <w:iCs/>
        </w:rPr>
        <w:tab/>
      </w:r>
      <w:r>
        <w:t>sidération</w:t>
      </w:r>
    </w:p>
    <w:p w14:paraId="01733009" w14:textId="77777777" w:rsidR="00067E2E" w:rsidRDefault="00A0702C">
      <w:pPr>
        <w:pStyle w:val="effectus"/>
      </w:pPr>
      <w:r>
        <w:rPr>
          <w:b/>
          <w:iCs/>
        </w:rPr>
        <w:t>Sigmoïdes</w:t>
      </w:r>
      <w:r>
        <w:rPr>
          <w:iCs/>
        </w:rPr>
        <w:tab/>
      </w:r>
      <w:r>
        <w:t>sigmoïde</w:t>
      </w:r>
    </w:p>
    <w:p w14:paraId="3B067E3F" w14:textId="77777777" w:rsidR="00067E2E" w:rsidRDefault="00A0702C">
      <w:pPr>
        <w:pStyle w:val="effectus"/>
      </w:pPr>
      <w:r>
        <w:rPr>
          <w:b/>
          <w:iCs/>
        </w:rPr>
        <w:t>Signum</w:t>
      </w:r>
      <w:r>
        <w:rPr>
          <w:iCs/>
        </w:rPr>
        <w:tab/>
      </w:r>
      <w:r>
        <w:t>signe</w:t>
      </w:r>
    </w:p>
    <w:p w14:paraId="0325FA7A" w14:textId="77777777" w:rsidR="00067E2E" w:rsidRDefault="00A0702C">
      <w:pPr>
        <w:pStyle w:val="effectus"/>
      </w:pPr>
      <w:r>
        <w:rPr>
          <w:b/>
          <w:iCs/>
        </w:rPr>
        <w:t>Silicula</w:t>
      </w:r>
      <w:r>
        <w:rPr>
          <w:iCs/>
        </w:rPr>
        <w:tab/>
      </w:r>
      <w:r>
        <w:t>silicule</w:t>
      </w:r>
    </w:p>
    <w:p w14:paraId="6306D31D" w14:textId="77777777" w:rsidR="00067E2E" w:rsidRDefault="00A0702C">
      <w:pPr>
        <w:pStyle w:val="effectus"/>
      </w:pPr>
      <w:r>
        <w:rPr>
          <w:b/>
          <w:iCs/>
        </w:rPr>
        <w:t>Siliqua</w:t>
      </w:r>
      <w:r>
        <w:tab/>
        <w:t>silique</w:t>
      </w:r>
      <w:r>
        <w:tab/>
        <w:t>gousse</w:t>
      </w:r>
    </w:p>
    <w:p w14:paraId="17DDF39B" w14:textId="77777777" w:rsidR="00067E2E" w:rsidRDefault="00A0702C">
      <w:pPr>
        <w:pStyle w:val="effectus"/>
      </w:pPr>
      <w:r>
        <w:rPr>
          <w:b/>
          <w:iCs/>
        </w:rPr>
        <w:t>Similaris</w:t>
      </w:r>
      <w:r>
        <w:rPr>
          <w:iCs/>
        </w:rPr>
        <w:tab/>
      </w:r>
      <w:r>
        <w:t>similaire</w:t>
      </w:r>
    </w:p>
    <w:p w14:paraId="38D73349" w14:textId="77777777" w:rsidR="00067E2E" w:rsidRDefault="00A0702C">
      <w:pPr>
        <w:pStyle w:val="effectus"/>
      </w:pPr>
      <w:r>
        <w:rPr>
          <w:b/>
          <w:iCs/>
        </w:rPr>
        <w:t>Simplex</w:t>
      </w:r>
      <w:r>
        <w:tab/>
        <w:t>simple</w:t>
      </w:r>
    </w:p>
    <w:p w14:paraId="32D75747" w14:textId="77777777" w:rsidR="00067E2E" w:rsidRDefault="00A0702C">
      <w:pPr>
        <w:pStyle w:val="effectus"/>
      </w:pPr>
      <w:r>
        <w:rPr>
          <w:b/>
          <w:iCs/>
        </w:rPr>
        <w:t>Simplicia</w:t>
      </w:r>
      <w:r>
        <w:rPr>
          <w:iCs/>
        </w:rPr>
        <w:tab/>
      </w:r>
      <w:r>
        <w:t>simpl</w:t>
      </w:r>
      <w:r>
        <w:t>es</w:t>
      </w:r>
    </w:p>
    <w:p w14:paraId="0A3C1DE1" w14:textId="77777777" w:rsidR="00067E2E" w:rsidRDefault="00A0702C">
      <w:pPr>
        <w:pStyle w:val="effectus"/>
      </w:pPr>
      <w:r>
        <w:rPr>
          <w:b/>
          <w:iCs/>
        </w:rPr>
        <w:t>Sinapismus</w:t>
      </w:r>
      <w:r>
        <w:tab/>
        <w:t>sinapisme</w:t>
      </w:r>
    </w:p>
    <w:p w14:paraId="3F530779" w14:textId="77777777" w:rsidR="00067E2E" w:rsidRDefault="00A0702C">
      <w:pPr>
        <w:pStyle w:val="effectus"/>
      </w:pPr>
      <w:r>
        <w:rPr>
          <w:b/>
          <w:iCs/>
        </w:rPr>
        <w:t>Sincipitalis</w:t>
      </w:r>
      <w:r>
        <w:rPr>
          <w:iCs/>
        </w:rPr>
        <w:tab/>
      </w:r>
      <w:r>
        <w:t>sincipital</w:t>
      </w:r>
    </w:p>
    <w:p w14:paraId="6F52726A" w14:textId="77777777" w:rsidR="00067E2E" w:rsidRDefault="00A0702C">
      <w:pPr>
        <w:pStyle w:val="effectus"/>
      </w:pPr>
      <w:r>
        <w:rPr>
          <w:b/>
          <w:iCs/>
        </w:rPr>
        <w:t>Sinciput</w:t>
      </w:r>
      <w:r>
        <w:rPr>
          <w:b/>
          <w:iCs/>
        </w:rPr>
        <w:tab/>
      </w:r>
      <w:r>
        <w:t>sinciput</w:t>
      </w:r>
    </w:p>
    <w:p w14:paraId="48FC34F5" w14:textId="77777777" w:rsidR="00067E2E" w:rsidRDefault="00A0702C">
      <w:pPr>
        <w:pStyle w:val="effectus"/>
      </w:pPr>
      <w:r>
        <w:rPr>
          <w:b/>
          <w:iCs/>
        </w:rPr>
        <w:t>Sindon</w:t>
      </w:r>
      <w:r>
        <w:rPr>
          <w:b/>
          <w:iCs/>
        </w:rPr>
        <w:tab/>
      </w:r>
      <w:r>
        <w:t>sindon</w:t>
      </w:r>
    </w:p>
    <w:p w14:paraId="0E887CF0" w14:textId="77777777" w:rsidR="00067E2E" w:rsidRDefault="00A0702C">
      <w:pPr>
        <w:pStyle w:val="effectus"/>
      </w:pPr>
      <w:r>
        <w:rPr>
          <w:b/>
          <w:iCs/>
        </w:rPr>
        <w:t>Singultus</w:t>
      </w:r>
      <w:r>
        <w:rPr>
          <w:iCs/>
        </w:rPr>
        <w:tab/>
        <w:t>h</w:t>
      </w:r>
      <w:r>
        <w:t>oquet</w:t>
      </w:r>
    </w:p>
    <w:p w14:paraId="252DC62D" w14:textId="77777777" w:rsidR="00067E2E" w:rsidRDefault="00A0702C">
      <w:pPr>
        <w:pStyle w:val="effectus"/>
      </w:pPr>
      <w:r>
        <w:rPr>
          <w:b/>
          <w:iCs/>
        </w:rPr>
        <w:t>Sinuositas</w:t>
      </w:r>
      <w:r>
        <w:rPr>
          <w:iCs/>
        </w:rPr>
        <w:tab/>
      </w:r>
      <w:r>
        <w:t>sinuosité</w:t>
      </w:r>
    </w:p>
    <w:p w14:paraId="68186EA8" w14:textId="77777777" w:rsidR="00067E2E" w:rsidRDefault="00A0702C">
      <w:pPr>
        <w:pStyle w:val="effectus"/>
      </w:pPr>
      <w:r>
        <w:rPr>
          <w:b/>
          <w:iCs/>
        </w:rPr>
        <w:t>Sinuosus</w:t>
      </w:r>
      <w:r>
        <w:rPr>
          <w:iCs/>
        </w:rPr>
        <w:tab/>
      </w:r>
      <w:r>
        <w:t>sinueux</w:t>
      </w:r>
    </w:p>
    <w:p w14:paraId="0C5A19B9" w14:textId="77777777" w:rsidR="00067E2E" w:rsidRDefault="00A0702C">
      <w:pPr>
        <w:pStyle w:val="effectus"/>
      </w:pPr>
      <w:r>
        <w:rPr>
          <w:b/>
          <w:iCs/>
        </w:rPr>
        <w:t>Sinus</w:t>
      </w:r>
      <w:r>
        <w:rPr>
          <w:b/>
          <w:iCs/>
        </w:rPr>
        <w:tab/>
      </w:r>
      <w:r>
        <w:t>sinus</w:t>
      </w:r>
    </w:p>
    <w:p w14:paraId="779976E4" w14:textId="77777777" w:rsidR="00067E2E" w:rsidRDefault="00A0702C">
      <w:pPr>
        <w:pStyle w:val="effectus"/>
      </w:pPr>
      <w:r>
        <w:rPr>
          <w:b/>
          <w:iCs/>
        </w:rPr>
        <w:t>Siphilis</w:t>
      </w:r>
      <w:r>
        <w:tab/>
        <w:t>vérole (grosse)</w:t>
      </w:r>
    </w:p>
    <w:p w14:paraId="5572FADE" w14:textId="77777777" w:rsidR="00067E2E" w:rsidRDefault="00A0702C">
      <w:pPr>
        <w:pStyle w:val="effectus"/>
      </w:pPr>
      <w:r>
        <w:rPr>
          <w:b/>
          <w:iCs/>
        </w:rPr>
        <w:t>Sipho</w:t>
      </w:r>
      <w:r>
        <w:rPr>
          <w:iCs/>
        </w:rPr>
        <w:tab/>
      </w:r>
      <w:r>
        <w:t>siphon</w:t>
      </w:r>
      <w:r>
        <w:tab/>
        <w:t>seringue</w:t>
      </w:r>
    </w:p>
    <w:p w14:paraId="370F022C" w14:textId="77777777" w:rsidR="00067E2E" w:rsidRDefault="00A0702C">
      <w:pPr>
        <w:pStyle w:val="effectus"/>
      </w:pPr>
      <w:r>
        <w:rPr>
          <w:b/>
          <w:iCs/>
        </w:rPr>
        <w:t>Siren</w:t>
      </w:r>
      <w:r>
        <w:rPr>
          <w:iCs/>
        </w:rPr>
        <w:tab/>
      </w:r>
      <w:r>
        <w:t>sirène</w:t>
      </w:r>
    </w:p>
    <w:p w14:paraId="55D31E8F" w14:textId="77777777" w:rsidR="00067E2E" w:rsidRDefault="00A0702C">
      <w:pPr>
        <w:pStyle w:val="effectus"/>
      </w:pPr>
      <w:r>
        <w:rPr>
          <w:b/>
          <w:iCs/>
        </w:rPr>
        <w:t>Siriasis</w:t>
      </w:r>
      <w:r>
        <w:rPr>
          <w:iCs/>
        </w:rPr>
        <w:tab/>
      </w:r>
      <w:r>
        <w:t>siriase</w:t>
      </w:r>
    </w:p>
    <w:p w14:paraId="1F484638" w14:textId="77777777" w:rsidR="00067E2E" w:rsidRDefault="00A0702C">
      <w:pPr>
        <w:pStyle w:val="effectus"/>
      </w:pPr>
      <w:r>
        <w:rPr>
          <w:b/>
          <w:iCs/>
        </w:rPr>
        <w:t>Sirius</w:t>
      </w:r>
      <w:r>
        <w:rPr>
          <w:b/>
          <w:iCs/>
        </w:rPr>
        <w:tab/>
      </w:r>
      <w:r>
        <w:t>sirius</w:t>
      </w:r>
    </w:p>
    <w:p w14:paraId="32BA85E5" w14:textId="77777777" w:rsidR="00067E2E" w:rsidRDefault="00A0702C">
      <w:pPr>
        <w:pStyle w:val="effectus"/>
      </w:pPr>
      <w:r>
        <w:rPr>
          <w:b/>
          <w:iCs/>
        </w:rPr>
        <w:t>Siroc</w:t>
      </w:r>
      <w:r>
        <w:rPr>
          <w:b/>
          <w:iCs/>
        </w:rPr>
        <w:tab/>
      </w:r>
      <w:r>
        <w:t>siroc</w:t>
      </w:r>
    </w:p>
    <w:p w14:paraId="38AF7AD5" w14:textId="77777777" w:rsidR="00067E2E" w:rsidRDefault="00A0702C">
      <w:pPr>
        <w:pStyle w:val="effectus"/>
      </w:pPr>
      <w:r>
        <w:rPr>
          <w:b/>
          <w:iCs/>
        </w:rPr>
        <w:t>Sirupus</w:t>
      </w:r>
      <w:r>
        <w:tab/>
        <w:t>sirop</w:t>
      </w:r>
    </w:p>
    <w:p w14:paraId="3F0812A6" w14:textId="77777777" w:rsidR="00067E2E" w:rsidRDefault="00A0702C">
      <w:pPr>
        <w:pStyle w:val="effectus"/>
      </w:pPr>
      <w:r>
        <w:rPr>
          <w:b/>
          <w:iCs/>
        </w:rPr>
        <w:t>Sitiologice</w:t>
      </w:r>
      <w:r>
        <w:rPr>
          <w:iCs/>
        </w:rPr>
        <w:tab/>
      </w:r>
      <w:r>
        <w:t>sitiologie</w:t>
      </w:r>
    </w:p>
    <w:p w14:paraId="33C038E8" w14:textId="77777777" w:rsidR="00067E2E" w:rsidRDefault="00A0702C">
      <w:pPr>
        <w:pStyle w:val="effectus"/>
      </w:pPr>
      <w:r>
        <w:rPr>
          <w:b/>
          <w:iCs/>
        </w:rPr>
        <w:lastRenderedPageBreak/>
        <w:t>Sitis</w:t>
      </w:r>
      <w:r>
        <w:rPr>
          <w:iCs/>
        </w:rPr>
        <w:tab/>
      </w:r>
      <w:r>
        <w:t>soif</w:t>
      </w:r>
      <w:r>
        <w:tab/>
        <w:t>altération</w:t>
      </w:r>
    </w:p>
    <w:p w14:paraId="7053E482" w14:textId="77777777" w:rsidR="00067E2E" w:rsidRDefault="00A0702C">
      <w:pPr>
        <w:pStyle w:val="effectus"/>
      </w:pPr>
      <w:r>
        <w:rPr>
          <w:b/>
          <w:iCs/>
        </w:rPr>
        <w:t>Skirrhus</w:t>
      </w:r>
      <w:r>
        <w:rPr>
          <w:iCs/>
        </w:rPr>
        <w:tab/>
      </w:r>
      <w:r>
        <w:t>skirrhe</w:t>
      </w:r>
    </w:p>
    <w:p w14:paraId="5D725353" w14:textId="77777777" w:rsidR="00067E2E" w:rsidRDefault="00A0702C">
      <w:pPr>
        <w:pStyle w:val="effectus"/>
      </w:pPr>
      <w:r>
        <w:rPr>
          <w:b/>
          <w:iCs/>
        </w:rPr>
        <w:t>Smectis</w:t>
      </w:r>
      <w:r>
        <w:rPr>
          <w:b/>
          <w:iCs/>
        </w:rPr>
        <w:tab/>
      </w:r>
      <w:r>
        <w:t>smectis</w:t>
      </w:r>
    </w:p>
    <w:p w14:paraId="05F379FD" w14:textId="77777777" w:rsidR="00067E2E" w:rsidRDefault="00A0702C">
      <w:pPr>
        <w:pStyle w:val="effectus"/>
      </w:pPr>
      <w:r>
        <w:rPr>
          <w:b/>
          <w:iCs/>
        </w:rPr>
        <w:t>Soda</w:t>
      </w:r>
      <w:r>
        <w:rPr>
          <w:b/>
          <w:iCs/>
        </w:rPr>
        <w:tab/>
      </w:r>
      <w:r>
        <w:t>soda</w:t>
      </w:r>
    </w:p>
    <w:p w14:paraId="689B826D" w14:textId="77777777" w:rsidR="00067E2E" w:rsidRDefault="00A0702C">
      <w:pPr>
        <w:pStyle w:val="effectus"/>
      </w:pPr>
      <w:r>
        <w:rPr>
          <w:b/>
          <w:iCs/>
        </w:rPr>
        <w:t>Sol</w:t>
      </w:r>
      <w:r>
        <w:rPr>
          <w:iCs/>
        </w:rPr>
        <w:tab/>
      </w:r>
      <w:r>
        <w:t>soleil</w:t>
      </w:r>
    </w:p>
    <w:p w14:paraId="30E76D2F" w14:textId="77777777" w:rsidR="00067E2E" w:rsidRDefault="00A0702C">
      <w:pPr>
        <w:pStyle w:val="effectus"/>
      </w:pPr>
      <w:r>
        <w:rPr>
          <w:b/>
          <w:iCs/>
        </w:rPr>
        <w:t>Solaris</w:t>
      </w:r>
      <w:r>
        <w:rPr>
          <w:iCs/>
        </w:rPr>
        <w:tab/>
      </w:r>
      <w:r>
        <w:t>solaire</w:t>
      </w:r>
    </w:p>
    <w:p w14:paraId="395478E5" w14:textId="77777777" w:rsidR="00067E2E" w:rsidRDefault="00A0702C">
      <w:pPr>
        <w:pStyle w:val="effectus"/>
      </w:pPr>
      <w:r>
        <w:rPr>
          <w:b/>
          <w:iCs/>
        </w:rPr>
        <w:t>Solearis</w:t>
      </w:r>
      <w:r>
        <w:rPr>
          <w:iCs/>
        </w:rPr>
        <w:tab/>
      </w:r>
      <w:r>
        <w:t>soléaire</w:t>
      </w:r>
    </w:p>
    <w:p w14:paraId="78AEB457" w14:textId="77777777" w:rsidR="00067E2E" w:rsidRDefault="00A0702C">
      <w:pPr>
        <w:pStyle w:val="effectus"/>
      </w:pPr>
      <w:r>
        <w:rPr>
          <w:b/>
          <w:iCs/>
        </w:rPr>
        <w:t>Solen</w:t>
      </w:r>
      <w:r>
        <w:rPr>
          <w:b/>
          <w:iCs/>
        </w:rPr>
        <w:tab/>
      </w:r>
      <w:r>
        <w:t>solen</w:t>
      </w:r>
    </w:p>
    <w:p w14:paraId="614974ED" w14:textId="77777777" w:rsidR="00067E2E" w:rsidRDefault="00A0702C">
      <w:pPr>
        <w:pStyle w:val="effectus"/>
      </w:pPr>
      <w:r>
        <w:rPr>
          <w:b/>
          <w:iCs/>
        </w:rPr>
        <w:t>Soleus</w:t>
      </w:r>
      <w:r>
        <w:rPr>
          <w:b/>
          <w:iCs/>
        </w:rPr>
        <w:tab/>
      </w:r>
      <w:r>
        <w:t>soléaire</w:t>
      </w:r>
    </w:p>
    <w:p w14:paraId="5A1783BC" w14:textId="77777777" w:rsidR="00067E2E" w:rsidRDefault="00A0702C">
      <w:pPr>
        <w:pStyle w:val="effectus"/>
      </w:pPr>
      <w:r>
        <w:rPr>
          <w:b/>
          <w:iCs/>
        </w:rPr>
        <w:t>Soliditas</w:t>
      </w:r>
      <w:r>
        <w:tab/>
        <w:t>solidité</w:t>
      </w:r>
    </w:p>
    <w:p w14:paraId="5325A2C1" w14:textId="77777777" w:rsidR="00067E2E" w:rsidRDefault="00A0702C">
      <w:pPr>
        <w:pStyle w:val="effectus"/>
      </w:pPr>
      <w:r>
        <w:rPr>
          <w:b/>
          <w:iCs/>
        </w:rPr>
        <w:t>Solidus</w:t>
      </w:r>
      <w:r>
        <w:rPr>
          <w:iCs/>
        </w:rPr>
        <w:tab/>
      </w:r>
      <w:r>
        <w:t>solide</w:t>
      </w:r>
    </w:p>
    <w:p w14:paraId="65E1AFAF" w14:textId="77777777" w:rsidR="00067E2E" w:rsidRDefault="00A0702C">
      <w:pPr>
        <w:pStyle w:val="effectus"/>
      </w:pPr>
      <w:r>
        <w:rPr>
          <w:b/>
          <w:iCs/>
        </w:rPr>
        <w:t>Solipes</w:t>
      </w:r>
      <w:r>
        <w:t xml:space="preserve"> ’</w:t>
      </w:r>
      <w:r>
        <w:tab/>
        <w:t>solipède</w:t>
      </w:r>
    </w:p>
    <w:p w14:paraId="1E1DCA28" w14:textId="77777777" w:rsidR="00067E2E" w:rsidRDefault="00A0702C">
      <w:pPr>
        <w:pStyle w:val="effectus"/>
      </w:pPr>
      <w:r>
        <w:rPr>
          <w:b/>
          <w:iCs/>
        </w:rPr>
        <w:t>Solitarius</w:t>
      </w:r>
      <w:r>
        <w:rPr>
          <w:b/>
          <w:iCs/>
        </w:rPr>
        <w:tab/>
      </w:r>
      <w:r>
        <w:t>solitaire</w:t>
      </w:r>
    </w:p>
    <w:p w14:paraId="77E1247D" w14:textId="77777777" w:rsidR="00067E2E" w:rsidRDefault="00A0702C">
      <w:pPr>
        <w:pStyle w:val="effectus"/>
      </w:pPr>
      <w:r>
        <w:rPr>
          <w:b/>
          <w:iCs/>
        </w:rPr>
        <w:t>Solium</w:t>
      </w:r>
      <w:r>
        <w:rPr>
          <w:iCs/>
        </w:rPr>
        <w:tab/>
      </w:r>
      <w:r>
        <w:t>bain</w:t>
      </w:r>
    </w:p>
    <w:p w14:paraId="1341C5F3" w14:textId="77777777" w:rsidR="00067E2E" w:rsidRDefault="00A0702C">
      <w:pPr>
        <w:pStyle w:val="effectus"/>
      </w:pPr>
      <w:r>
        <w:rPr>
          <w:b/>
          <w:iCs/>
        </w:rPr>
        <w:t>SolstItium</w:t>
      </w:r>
      <w:r>
        <w:rPr>
          <w:iCs/>
        </w:rPr>
        <w:tab/>
      </w:r>
      <w:r>
        <w:t>solstice</w:t>
      </w:r>
    </w:p>
    <w:p w14:paraId="5D53BC8A" w14:textId="77777777" w:rsidR="00067E2E" w:rsidRDefault="00A0702C">
      <w:pPr>
        <w:pStyle w:val="effectus"/>
      </w:pPr>
      <w:r>
        <w:rPr>
          <w:b/>
          <w:iCs/>
        </w:rPr>
        <w:t>Solus</w:t>
      </w:r>
      <w:r>
        <w:tab/>
        <w:t>solitaire</w:t>
      </w:r>
    </w:p>
    <w:p w14:paraId="7074DBFD" w14:textId="77777777" w:rsidR="00067E2E" w:rsidRDefault="00A0702C">
      <w:pPr>
        <w:pStyle w:val="effectus"/>
      </w:pPr>
      <w:r>
        <w:rPr>
          <w:b/>
          <w:iCs/>
        </w:rPr>
        <w:t>Solubilis</w:t>
      </w:r>
      <w:r>
        <w:rPr>
          <w:b/>
          <w:iCs/>
        </w:rPr>
        <w:tab/>
      </w:r>
      <w:r>
        <w:t>soluble</w:t>
      </w:r>
    </w:p>
    <w:p w14:paraId="4E285B4A" w14:textId="77777777" w:rsidR="00067E2E" w:rsidRDefault="00A0702C">
      <w:pPr>
        <w:pStyle w:val="effectus"/>
      </w:pPr>
      <w:r>
        <w:rPr>
          <w:b/>
          <w:iCs/>
        </w:rPr>
        <w:t>Solvens</w:t>
      </w:r>
      <w:r>
        <w:rPr>
          <w:iCs/>
        </w:rPr>
        <w:tab/>
      </w:r>
      <w:r>
        <w:t>fondant</w:t>
      </w:r>
    </w:p>
    <w:p w14:paraId="7D4312C0" w14:textId="77777777" w:rsidR="00067E2E" w:rsidRDefault="00A0702C">
      <w:pPr>
        <w:pStyle w:val="effectus"/>
      </w:pPr>
      <w:r>
        <w:rPr>
          <w:b/>
          <w:iCs/>
        </w:rPr>
        <w:t>Solum</w:t>
      </w:r>
      <w:r>
        <w:rPr>
          <w:iCs/>
        </w:rPr>
        <w:tab/>
      </w:r>
      <w:r>
        <w:t>sol</w:t>
      </w:r>
    </w:p>
    <w:p w14:paraId="11334D09" w14:textId="77777777" w:rsidR="00067E2E" w:rsidRDefault="00A0702C">
      <w:pPr>
        <w:pStyle w:val="effectus"/>
      </w:pPr>
      <w:r>
        <w:rPr>
          <w:b/>
          <w:iCs/>
        </w:rPr>
        <w:t>Solutio</w:t>
      </w:r>
      <w:r>
        <w:tab/>
        <w:t>solution</w:t>
      </w:r>
    </w:p>
    <w:p w14:paraId="781EFA5A" w14:textId="77777777" w:rsidR="00067E2E" w:rsidRDefault="00A0702C">
      <w:pPr>
        <w:pStyle w:val="effectus"/>
      </w:pPr>
      <w:r>
        <w:rPr>
          <w:b/>
          <w:iCs/>
        </w:rPr>
        <w:t>Solutivus</w:t>
      </w:r>
      <w:r>
        <w:tab/>
        <w:t>solutif</w:t>
      </w:r>
    </w:p>
    <w:p w14:paraId="577755B7" w14:textId="77777777" w:rsidR="00067E2E" w:rsidRDefault="00A0702C">
      <w:pPr>
        <w:pStyle w:val="effectus"/>
      </w:pPr>
      <w:r>
        <w:rPr>
          <w:b/>
          <w:iCs/>
        </w:rPr>
        <w:t>Somatologia</w:t>
      </w:r>
      <w:r>
        <w:tab/>
        <w:t>soinatologie</w:t>
      </w:r>
    </w:p>
    <w:p w14:paraId="1820339C" w14:textId="77777777" w:rsidR="00067E2E" w:rsidRDefault="00A0702C">
      <w:pPr>
        <w:pStyle w:val="effectus"/>
      </w:pPr>
      <w:r>
        <w:rPr>
          <w:b/>
          <w:iCs/>
        </w:rPr>
        <w:t>Somnambulus</w:t>
      </w:r>
      <w:r>
        <w:rPr>
          <w:iCs/>
        </w:rPr>
        <w:tab/>
      </w:r>
      <w:r>
        <w:t>somnambule</w:t>
      </w:r>
    </w:p>
    <w:p w14:paraId="2668B141" w14:textId="77777777" w:rsidR="00067E2E" w:rsidRDefault="00A0702C">
      <w:pPr>
        <w:pStyle w:val="effectus"/>
      </w:pPr>
      <w:r>
        <w:rPr>
          <w:b/>
          <w:iCs/>
        </w:rPr>
        <w:t>Somnifer</w:t>
      </w:r>
      <w:r>
        <w:tab/>
        <w:t>somnifère</w:t>
      </w:r>
    </w:p>
    <w:p w14:paraId="1964CC54" w14:textId="77777777" w:rsidR="00067E2E" w:rsidRDefault="00A0702C">
      <w:pPr>
        <w:pStyle w:val="effectus"/>
      </w:pPr>
      <w:r>
        <w:rPr>
          <w:b/>
          <w:iCs/>
        </w:rPr>
        <w:t>Somnificus</w:t>
      </w:r>
      <w:r>
        <w:tab/>
        <w:t>hypnotique</w:t>
      </w:r>
    </w:p>
    <w:p w14:paraId="4AFF7174" w14:textId="77777777" w:rsidR="00067E2E" w:rsidRDefault="00A0702C">
      <w:pPr>
        <w:pStyle w:val="effectus"/>
      </w:pPr>
      <w:r>
        <w:rPr>
          <w:b/>
          <w:iCs/>
        </w:rPr>
        <w:t>Somnium</w:t>
      </w:r>
      <w:r>
        <w:rPr>
          <w:iCs/>
        </w:rPr>
        <w:tab/>
      </w:r>
      <w:r>
        <w:t>rêve</w:t>
      </w:r>
    </w:p>
    <w:p w14:paraId="44B05F29" w14:textId="77777777" w:rsidR="00067E2E" w:rsidRDefault="00A0702C">
      <w:pPr>
        <w:pStyle w:val="effectus"/>
      </w:pPr>
      <w:r>
        <w:rPr>
          <w:b/>
          <w:iCs/>
        </w:rPr>
        <w:t>Somnolentia</w:t>
      </w:r>
      <w:r>
        <w:rPr>
          <w:iCs/>
        </w:rPr>
        <w:tab/>
      </w:r>
      <w:r>
        <w:t>assoupissement</w:t>
      </w:r>
    </w:p>
    <w:p w14:paraId="3D3F7093" w14:textId="77777777" w:rsidR="00067E2E" w:rsidRDefault="00A0702C">
      <w:pPr>
        <w:pStyle w:val="effectus"/>
      </w:pPr>
      <w:r>
        <w:rPr>
          <w:b/>
          <w:iCs/>
        </w:rPr>
        <w:t>Somnus</w:t>
      </w:r>
      <w:r>
        <w:rPr>
          <w:iCs/>
        </w:rPr>
        <w:tab/>
      </w:r>
      <w:r>
        <w:t>sommeil</w:t>
      </w:r>
    </w:p>
    <w:p w14:paraId="45CE9896" w14:textId="77777777" w:rsidR="00067E2E" w:rsidRDefault="00A0702C">
      <w:pPr>
        <w:pStyle w:val="effectus"/>
      </w:pPr>
      <w:r>
        <w:rPr>
          <w:b/>
          <w:iCs/>
        </w:rPr>
        <w:t>Sonometrum</w:t>
      </w:r>
      <w:r>
        <w:rPr>
          <w:iCs/>
        </w:rPr>
        <w:tab/>
      </w:r>
      <w:r>
        <w:t>sonomètre</w:t>
      </w:r>
    </w:p>
    <w:p w14:paraId="21C07C86" w14:textId="77777777" w:rsidR="00067E2E" w:rsidRDefault="00A0702C">
      <w:pPr>
        <w:pStyle w:val="effectus"/>
      </w:pPr>
      <w:r>
        <w:rPr>
          <w:b/>
          <w:iCs/>
        </w:rPr>
        <w:t>Sonorus</w:t>
      </w:r>
      <w:r>
        <w:rPr>
          <w:iCs/>
        </w:rPr>
        <w:tab/>
      </w:r>
      <w:r>
        <w:t>sonore</w:t>
      </w:r>
    </w:p>
    <w:p w14:paraId="7075E5D6" w14:textId="77777777" w:rsidR="00067E2E" w:rsidRDefault="00A0702C">
      <w:pPr>
        <w:pStyle w:val="effectus"/>
      </w:pPr>
      <w:r>
        <w:rPr>
          <w:b/>
          <w:iCs/>
        </w:rPr>
        <w:t>Sonus</w:t>
      </w:r>
      <w:r>
        <w:rPr>
          <w:iCs/>
        </w:rPr>
        <w:tab/>
      </w:r>
      <w:r>
        <w:t>son</w:t>
      </w:r>
    </w:p>
    <w:p w14:paraId="75FF35AE" w14:textId="77777777" w:rsidR="00067E2E" w:rsidRDefault="00A0702C">
      <w:pPr>
        <w:pStyle w:val="effectus"/>
      </w:pPr>
      <w:r>
        <w:rPr>
          <w:b/>
          <w:iCs/>
        </w:rPr>
        <w:t>Sophisticatio</w:t>
      </w:r>
      <w:r>
        <w:rPr>
          <w:iCs/>
        </w:rPr>
        <w:tab/>
      </w:r>
      <w:r>
        <w:t>sophistication</w:t>
      </w:r>
    </w:p>
    <w:p w14:paraId="5ABB46A0" w14:textId="77777777" w:rsidR="00067E2E" w:rsidRDefault="00A0702C">
      <w:pPr>
        <w:pStyle w:val="effectus"/>
      </w:pPr>
      <w:r>
        <w:rPr>
          <w:b/>
          <w:iCs/>
        </w:rPr>
        <w:t>Sopiens</w:t>
      </w:r>
      <w:r>
        <w:rPr>
          <w:iCs/>
        </w:rPr>
        <w:tab/>
        <w:t>a</w:t>
      </w:r>
      <w:r>
        <w:t>ssoupissant</w:t>
      </w:r>
    </w:p>
    <w:p w14:paraId="5D91500D" w14:textId="77777777" w:rsidR="00067E2E" w:rsidRDefault="00A0702C">
      <w:pPr>
        <w:pStyle w:val="effectus"/>
      </w:pPr>
      <w:r>
        <w:rPr>
          <w:b/>
          <w:iCs/>
        </w:rPr>
        <w:t>Sopire</w:t>
      </w:r>
      <w:r>
        <w:tab/>
        <w:t>assoupir</w:t>
      </w:r>
    </w:p>
    <w:p w14:paraId="2AB8DA17" w14:textId="77777777" w:rsidR="00067E2E" w:rsidRDefault="00A0702C">
      <w:pPr>
        <w:pStyle w:val="effectus"/>
      </w:pPr>
      <w:r>
        <w:rPr>
          <w:b/>
          <w:iCs/>
        </w:rPr>
        <w:t>Sopor</w:t>
      </w:r>
      <w:r>
        <w:rPr>
          <w:iCs/>
        </w:rPr>
        <w:tab/>
      </w:r>
      <w:r>
        <w:t>assoupissement</w:t>
      </w:r>
    </w:p>
    <w:p w14:paraId="10937641" w14:textId="77777777" w:rsidR="00067E2E" w:rsidRDefault="00A0702C">
      <w:pPr>
        <w:pStyle w:val="effectus"/>
      </w:pPr>
      <w:r>
        <w:rPr>
          <w:b/>
          <w:iCs/>
        </w:rPr>
        <w:t>Soporare</w:t>
      </w:r>
      <w:r>
        <w:rPr>
          <w:iCs/>
        </w:rPr>
        <w:tab/>
        <w:t>a</w:t>
      </w:r>
      <w:r>
        <w:t>ssoupir</w:t>
      </w:r>
    </w:p>
    <w:p w14:paraId="042C638C" w14:textId="77777777" w:rsidR="00067E2E" w:rsidRDefault="00A0702C">
      <w:pPr>
        <w:pStyle w:val="effectus"/>
      </w:pPr>
      <w:r>
        <w:rPr>
          <w:b/>
          <w:iCs/>
        </w:rPr>
        <w:t>Soporifer</w:t>
      </w:r>
      <w:r>
        <w:rPr>
          <w:iCs/>
        </w:rPr>
        <w:tab/>
      </w:r>
      <w:r>
        <w:t>soporifère</w:t>
      </w:r>
    </w:p>
    <w:p w14:paraId="35F3B3B9" w14:textId="77777777" w:rsidR="00067E2E" w:rsidRDefault="00A0702C">
      <w:pPr>
        <w:pStyle w:val="effectus"/>
      </w:pPr>
      <w:r>
        <w:rPr>
          <w:b/>
          <w:iCs/>
        </w:rPr>
        <w:t>Soporus</w:t>
      </w:r>
      <w:r>
        <w:rPr>
          <w:iCs/>
        </w:rPr>
        <w:tab/>
      </w:r>
      <w:r>
        <w:t>soporeux</w:t>
      </w:r>
    </w:p>
    <w:p w14:paraId="61428D15" w14:textId="77777777" w:rsidR="00067E2E" w:rsidRDefault="00A0702C">
      <w:pPr>
        <w:pStyle w:val="effectus"/>
      </w:pPr>
      <w:r>
        <w:rPr>
          <w:b/>
          <w:iCs/>
        </w:rPr>
        <w:t>Sora</w:t>
      </w:r>
      <w:r>
        <w:rPr>
          <w:b/>
          <w:iCs/>
        </w:rPr>
        <w:tab/>
      </w:r>
      <w:r>
        <w:t>sora</w:t>
      </w:r>
      <w:r>
        <w:tab/>
        <w:t xml:space="preserve">et </w:t>
      </w:r>
      <w:r>
        <w:rPr>
          <w:b/>
          <w:iCs/>
        </w:rPr>
        <w:t>Esséra</w:t>
      </w:r>
    </w:p>
    <w:p w14:paraId="512B4667" w14:textId="77777777" w:rsidR="00067E2E" w:rsidRDefault="00A0702C">
      <w:pPr>
        <w:pStyle w:val="effectus"/>
      </w:pPr>
      <w:r>
        <w:rPr>
          <w:b/>
          <w:iCs/>
        </w:rPr>
        <w:t>Sordidus</w:t>
      </w:r>
      <w:r>
        <w:tab/>
        <w:t>sordide</w:t>
      </w:r>
    </w:p>
    <w:p w14:paraId="0438CD37" w14:textId="77777777" w:rsidR="00067E2E" w:rsidRDefault="00A0702C">
      <w:pPr>
        <w:pStyle w:val="effectus"/>
      </w:pPr>
      <w:r>
        <w:rPr>
          <w:b/>
          <w:iCs/>
        </w:rPr>
        <w:t>Soropians</w:t>
      </w:r>
      <w:r>
        <w:rPr>
          <w:iCs/>
        </w:rPr>
        <w:tab/>
      </w:r>
      <w:r>
        <w:t>sororiant</w:t>
      </w:r>
    </w:p>
    <w:p w14:paraId="12256AC2" w14:textId="77777777" w:rsidR="00067E2E" w:rsidRDefault="00A0702C">
      <w:pPr>
        <w:pStyle w:val="effectus"/>
      </w:pPr>
      <w:r>
        <w:rPr>
          <w:b/>
          <w:iCs/>
        </w:rPr>
        <w:t>Spagiria</w:t>
      </w:r>
      <w:r>
        <w:rPr>
          <w:iCs/>
        </w:rPr>
        <w:tab/>
      </w:r>
      <w:r>
        <w:t>spagirie</w:t>
      </w:r>
    </w:p>
    <w:p w14:paraId="407D5BA9" w14:textId="77777777" w:rsidR="00067E2E" w:rsidRDefault="00A0702C">
      <w:pPr>
        <w:pStyle w:val="effectus"/>
      </w:pPr>
      <w:r>
        <w:rPr>
          <w:b/>
          <w:iCs/>
        </w:rPr>
        <w:t>Sparadrapum</w:t>
      </w:r>
      <w:r>
        <w:tab/>
        <w:t>sparadrap</w:t>
      </w:r>
    </w:p>
    <w:p w14:paraId="24322B4D" w14:textId="77777777" w:rsidR="00067E2E" w:rsidRDefault="00A0702C">
      <w:pPr>
        <w:pStyle w:val="effectus"/>
      </w:pPr>
      <w:r>
        <w:rPr>
          <w:b/>
          <w:iCs/>
        </w:rPr>
        <w:t>Spasmodicus</w:t>
      </w:r>
      <w:r>
        <w:rPr>
          <w:iCs/>
        </w:rPr>
        <w:tab/>
      </w:r>
      <w:r>
        <w:t>spasmodique</w:t>
      </w:r>
    </w:p>
    <w:p w14:paraId="33B3F8B3" w14:textId="77777777" w:rsidR="00067E2E" w:rsidRDefault="00A0702C">
      <w:pPr>
        <w:pStyle w:val="effectus"/>
      </w:pPr>
      <w:r>
        <w:rPr>
          <w:b/>
          <w:iCs/>
        </w:rPr>
        <w:t>Spasmologia</w:t>
      </w:r>
      <w:r>
        <w:tab/>
        <w:t>spasmologie</w:t>
      </w:r>
    </w:p>
    <w:p w14:paraId="1A58A8B2" w14:textId="77777777" w:rsidR="00067E2E" w:rsidRDefault="00A0702C">
      <w:pPr>
        <w:pStyle w:val="effectus"/>
      </w:pPr>
      <w:r>
        <w:rPr>
          <w:b/>
          <w:iCs/>
        </w:rPr>
        <w:t>Spasmus</w:t>
      </w:r>
      <w:r>
        <w:rPr>
          <w:iCs/>
        </w:rPr>
        <w:tab/>
      </w:r>
      <w:r>
        <w:t>spasme</w:t>
      </w:r>
    </w:p>
    <w:p w14:paraId="564C7AF2" w14:textId="77777777" w:rsidR="00067E2E" w:rsidRDefault="00A0702C">
      <w:pPr>
        <w:pStyle w:val="effectus"/>
      </w:pPr>
      <w:r>
        <w:rPr>
          <w:b/>
          <w:iCs/>
        </w:rPr>
        <w:t>Sophismus</w:t>
      </w:r>
      <w:r>
        <w:rPr>
          <w:iCs/>
        </w:rPr>
        <w:tab/>
      </w:r>
      <w:r>
        <w:t>sophisme</w:t>
      </w:r>
    </w:p>
    <w:p w14:paraId="4F157E4A" w14:textId="77777777" w:rsidR="00067E2E" w:rsidRDefault="00A0702C">
      <w:pPr>
        <w:pStyle w:val="effectus"/>
      </w:pPr>
      <w:r>
        <w:rPr>
          <w:b/>
          <w:iCs/>
        </w:rPr>
        <w:t>Sperma-ceti</w:t>
      </w:r>
      <w:r>
        <w:rPr>
          <w:b/>
          <w:iCs/>
        </w:rPr>
        <w:tab/>
      </w:r>
      <w:r>
        <w:t>sperma-ceti</w:t>
      </w:r>
    </w:p>
    <w:p w14:paraId="069AB7B3" w14:textId="77777777" w:rsidR="00067E2E" w:rsidRDefault="00A0702C">
      <w:pPr>
        <w:pStyle w:val="effectus"/>
      </w:pPr>
      <w:r>
        <w:rPr>
          <w:b/>
          <w:iCs/>
        </w:rPr>
        <w:t>Spathilla</w:t>
      </w:r>
      <w:r>
        <w:rPr>
          <w:iCs/>
        </w:rPr>
        <w:tab/>
      </w:r>
      <w:r>
        <w:t>spathille</w:t>
      </w:r>
    </w:p>
    <w:p w14:paraId="78860732" w14:textId="77777777" w:rsidR="00067E2E" w:rsidRDefault="00A0702C">
      <w:pPr>
        <w:pStyle w:val="effectus"/>
      </w:pPr>
      <w:r>
        <w:rPr>
          <w:b/>
          <w:iCs/>
        </w:rPr>
        <w:t>Spatula</w:t>
      </w:r>
      <w:r>
        <w:tab/>
        <w:t>spatule</w:t>
      </w:r>
    </w:p>
    <w:p w14:paraId="48CEF9B5" w14:textId="77777777" w:rsidR="00067E2E" w:rsidRDefault="00A0702C">
      <w:pPr>
        <w:pStyle w:val="effectus"/>
      </w:pPr>
      <w:r>
        <w:rPr>
          <w:b/>
          <w:iCs/>
        </w:rPr>
        <w:t>Species</w:t>
      </w:r>
      <w:r>
        <w:rPr>
          <w:iCs/>
        </w:rPr>
        <w:tab/>
      </w:r>
      <w:r>
        <w:t>espèce</w:t>
      </w:r>
    </w:p>
    <w:p w14:paraId="474E6800" w14:textId="77777777" w:rsidR="00067E2E" w:rsidRDefault="00A0702C">
      <w:pPr>
        <w:pStyle w:val="effectus"/>
      </w:pPr>
      <w:r>
        <w:rPr>
          <w:b/>
          <w:iCs/>
        </w:rPr>
        <w:t>Specificus</w:t>
      </w:r>
      <w:r>
        <w:rPr>
          <w:iCs/>
        </w:rPr>
        <w:tab/>
      </w:r>
      <w:r>
        <w:t>spécifique</w:t>
      </w:r>
    </w:p>
    <w:p w14:paraId="25F89A46" w14:textId="77777777" w:rsidR="00067E2E" w:rsidRDefault="00A0702C">
      <w:pPr>
        <w:pStyle w:val="effectus"/>
      </w:pPr>
      <w:r>
        <w:rPr>
          <w:b/>
          <w:iCs/>
        </w:rPr>
        <w:t>Specillum</w:t>
      </w:r>
      <w:r>
        <w:rPr>
          <w:iCs/>
        </w:rPr>
        <w:tab/>
      </w:r>
      <w:r>
        <w:t>sonde</w:t>
      </w:r>
    </w:p>
    <w:p w14:paraId="4D4333D7" w14:textId="77777777" w:rsidR="00067E2E" w:rsidRDefault="00A0702C">
      <w:pPr>
        <w:pStyle w:val="effectus"/>
      </w:pPr>
      <w:r>
        <w:rPr>
          <w:b/>
          <w:iCs/>
        </w:rPr>
        <w:t>Specularis</w:t>
      </w:r>
      <w:r>
        <w:rPr>
          <w:iCs/>
        </w:rPr>
        <w:tab/>
      </w:r>
      <w:r>
        <w:t>spéculaire</w:t>
      </w:r>
    </w:p>
    <w:p w14:paraId="262892BA" w14:textId="77777777" w:rsidR="00067E2E" w:rsidRDefault="00A0702C">
      <w:pPr>
        <w:pStyle w:val="effectus"/>
      </w:pPr>
      <w:r>
        <w:rPr>
          <w:b/>
          <w:iCs/>
        </w:rPr>
        <w:t>Speculum</w:t>
      </w:r>
      <w:r>
        <w:rPr>
          <w:b/>
          <w:iCs/>
        </w:rPr>
        <w:tab/>
      </w:r>
      <w:r>
        <w:t>speculum</w:t>
      </w:r>
    </w:p>
    <w:p w14:paraId="7D91B851" w14:textId="77777777" w:rsidR="00067E2E" w:rsidRDefault="00A0702C">
      <w:pPr>
        <w:pStyle w:val="effectus"/>
      </w:pPr>
      <w:r>
        <w:rPr>
          <w:b/>
          <w:iCs/>
        </w:rPr>
        <w:t>Sperma</w:t>
      </w:r>
      <w:r>
        <w:rPr>
          <w:iCs/>
        </w:rPr>
        <w:tab/>
      </w:r>
      <w:r>
        <w:t>sperme</w:t>
      </w:r>
    </w:p>
    <w:p w14:paraId="5A58F7F5" w14:textId="77777777" w:rsidR="00067E2E" w:rsidRDefault="00A0702C">
      <w:pPr>
        <w:pStyle w:val="effectus"/>
      </w:pPr>
      <w:r>
        <w:rPr>
          <w:b/>
          <w:iCs/>
        </w:rPr>
        <w:t>Spermaticus</w:t>
      </w:r>
      <w:r>
        <w:rPr>
          <w:iCs/>
        </w:rPr>
        <w:tab/>
      </w:r>
      <w:r>
        <w:t>spermatique</w:t>
      </w:r>
    </w:p>
    <w:p w14:paraId="222D47A6" w14:textId="77777777" w:rsidR="00067E2E" w:rsidRDefault="00A0702C">
      <w:pPr>
        <w:pStyle w:val="effectus"/>
      </w:pPr>
      <w:r>
        <w:rPr>
          <w:b/>
          <w:iCs/>
        </w:rPr>
        <w:t>Spermatocele</w:t>
      </w:r>
      <w:r>
        <w:rPr>
          <w:iCs/>
        </w:rPr>
        <w:tab/>
      </w:r>
      <w:r>
        <w:t>spermatocèle</w:t>
      </w:r>
    </w:p>
    <w:p w14:paraId="3E227662" w14:textId="77777777" w:rsidR="00067E2E" w:rsidRDefault="00A0702C">
      <w:pPr>
        <w:pStyle w:val="effectus"/>
      </w:pPr>
      <w:r>
        <w:rPr>
          <w:b/>
          <w:iCs/>
        </w:rPr>
        <w:lastRenderedPageBreak/>
        <w:t>Spermatologia</w:t>
      </w:r>
      <w:r>
        <w:rPr>
          <w:iCs/>
        </w:rPr>
        <w:tab/>
      </w:r>
      <w:r>
        <w:t>spermatologie</w:t>
      </w:r>
    </w:p>
    <w:p w14:paraId="4B246797" w14:textId="77777777" w:rsidR="00067E2E" w:rsidRDefault="00A0702C">
      <w:pPr>
        <w:pStyle w:val="effectus"/>
      </w:pPr>
      <w:r>
        <w:rPr>
          <w:b/>
          <w:iCs/>
        </w:rPr>
        <w:t>Spermatosis</w:t>
      </w:r>
      <w:r>
        <w:tab/>
        <w:t>spermatose</w:t>
      </w:r>
    </w:p>
    <w:p w14:paraId="4EA6EB77" w14:textId="77777777" w:rsidR="00067E2E" w:rsidRDefault="00A0702C">
      <w:pPr>
        <w:pStyle w:val="effectus"/>
      </w:pPr>
      <w:r>
        <w:rPr>
          <w:b/>
          <w:iCs/>
        </w:rPr>
        <w:t>Sphacelus</w:t>
      </w:r>
      <w:r>
        <w:rPr>
          <w:b/>
          <w:iCs/>
        </w:rPr>
        <w:tab/>
      </w:r>
      <w:r>
        <w:t>sphacèle</w:t>
      </w:r>
    </w:p>
    <w:p w14:paraId="74A40560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412]</w:t>
      </w:r>
    </w:p>
    <w:p w14:paraId="536F2936" w14:textId="77777777" w:rsidR="00067E2E" w:rsidRDefault="00A0702C">
      <w:pPr>
        <w:pStyle w:val="effectus"/>
      </w:pPr>
      <w:r>
        <w:rPr>
          <w:b/>
          <w:iCs/>
        </w:rPr>
        <w:t>Sphœricus</w:t>
      </w:r>
      <w:r>
        <w:rPr>
          <w:iCs/>
        </w:rPr>
        <w:tab/>
      </w:r>
      <w:r>
        <w:t>sphérique</w:t>
      </w:r>
    </w:p>
    <w:p w14:paraId="6A8CE7D6" w14:textId="77777777" w:rsidR="00067E2E" w:rsidRDefault="00A0702C">
      <w:pPr>
        <w:pStyle w:val="effectus"/>
      </w:pPr>
      <w:r>
        <w:rPr>
          <w:b/>
          <w:iCs/>
        </w:rPr>
        <w:t>Sphœristice</w:t>
      </w:r>
      <w:r>
        <w:tab/>
        <w:t>sphéristique</w:t>
      </w:r>
    </w:p>
    <w:p w14:paraId="3AA6FA2C" w14:textId="77777777" w:rsidR="00067E2E" w:rsidRDefault="00A0702C">
      <w:pPr>
        <w:pStyle w:val="effectus"/>
      </w:pPr>
      <w:r>
        <w:rPr>
          <w:b/>
          <w:iCs/>
        </w:rPr>
        <w:t>Sphœroides</w:t>
      </w:r>
      <w:r>
        <w:rPr>
          <w:iCs/>
        </w:rPr>
        <w:tab/>
      </w:r>
      <w:r>
        <w:t>sphéroïde</w:t>
      </w:r>
    </w:p>
    <w:p w14:paraId="32D8465F" w14:textId="77777777" w:rsidR="00067E2E" w:rsidRDefault="00A0702C">
      <w:pPr>
        <w:pStyle w:val="effectus"/>
      </w:pPr>
      <w:r>
        <w:rPr>
          <w:b/>
          <w:iCs/>
        </w:rPr>
        <w:t>Sphenoidalis</w:t>
      </w:r>
      <w:r>
        <w:rPr>
          <w:iCs/>
        </w:rPr>
        <w:tab/>
      </w:r>
      <w:r>
        <w:t>sphénoïdal</w:t>
      </w:r>
    </w:p>
    <w:p w14:paraId="2E1082EE" w14:textId="77777777" w:rsidR="00067E2E" w:rsidRDefault="00A0702C">
      <w:pPr>
        <w:pStyle w:val="effectus"/>
      </w:pPr>
      <w:r>
        <w:rPr>
          <w:b/>
          <w:iCs/>
        </w:rPr>
        <w:t>Sphenoides</w:t>
      </w:r>
      <w:r>
        <w:rPr>
          <w:iCs/>
        </w:rPr>
        <w:tab/>
      </w:r>
      <w:r>
        <w:t>sphénoïde</w:t>
      </w:r>
    </w:p>
    <w:p w14:paraId="4A7BA4D3" w14:textId="77777777" w:rsidR="00067E2E" w:rsidRDefault="00A0702C">
      <w:pPr>
        <w:pStyle w:val="effectus"/>
      </w:pPr>
      <w:r>
        <w:rPr>
          <w:b/>
          <w:iCs/>
        </w:rPr>
        <w:t>Sphenomaxillaris</w:t>
      </w:r>
      <w:r>
        <w:rPr>
          <w:iCs/>
        </w:rPr>
        <w:tab/>
      </w:r>
      <w:r>
        <w:t>sphénomaxillaire</w:t>
      </w:r>
    </w:p>
    <w:p w14:paraId="046F0D9F" w14:textId="77777777" w:rsidR="00067E2E" w:rsidRDefault="00A0702C">
      <w:pPr>
        <w:pStyle w:val="effectus"/>
      </w:pPr>
      <w:r>
        <w:rPr>
          <w:b/>
          <w:iCs/>
        </w:rPr>
        <w:t>Sphenopalatinus</w:t>
      </w:r>
      <w:r>
        <w:rPr>
          <w:iCs/>
        </w:rPr>
        <w:tab/>
      </w:r>
      <w:r>
        <w:t>sphénopalatin</w:t>
      </w:r>
    </w:p>
    <w:p w14:paraId="336A2D82" w14:textId="77777777" w:rsidR="00067E2E" w:rsidRDefault="00A0702C">
      <w:pPr>
        <w:pStyle w:val="effectus"/>
      </w:pPr>
      <w:r>
        <w:rPr>
          <w:b/>
          <w:iCs/>
        </w:rPr>
        <w:t>Sphenopterygopalatinus</w:t>
      </w:r>
      <w:r>
        <w:rPr>
          <w:iCs/>
        </w:rPr>
        <w:tab/>
      </w:r>
      <w:r>
        <w:t>sphénoptérygopalatin</w:t>
      </w:r>
    </w:p>
    <w:p w14:paraId="0B60962B" w14:textId="77777777" w:rsidR="00067E2E" w:rsidRDefault="00A0702C">
      <w:pPr>
        <w:pStyle w:val="effectus"/>
      </w:pPr>
      <w:r>
        <w:rPr>
          <w:b/>
          <w:iCs/>
        </w:rPr>
        <w:t>Sphenosalpingostaphylinus</w:t>
      </w:r>
      <w:r>
        <w:rPr>
          <w:iCs/>
        </w:rPr>
        <w:tab/>
      </w:r>
      <w:r>
        <w:t>sphénosalpingostaphylin</w:t>
      </w:r>
    </w:p>
    <w:p w14:paraId="136D9D1B" w14:textId="77777777" w:rsidR="00067E2E" w:rsidRDefault="00A0702C">
      <w:pPr>
        <w:pStyle w:val="effectus"/>
      </w:pPr>
      <w:r>
        <w:rPr>
          <w:b/>
          <w:iCs/>
        </w:rPr>
        <w:t>Sphincter</w:t>
      </w:r>
      <w:r>
        <w:rPr>
          <w:b/>
          <w:iCs/>
        </w:rPr>
        <w:tab/>
      </w:r>
      <w:r>
        <w:t>sphincter</w:t>
      </w:r>
    </w:p>
    <w:p w14:paraId="6F30D219" w14:textId="77777777" w:rsidR="00067E2E" w:rsidRDefault="00A0702C">
      <w:pPr>
        <w:pStyle w:val="effectus"/>
      </w:pPr>
      <w:r>
        <w:rPr>
          <w:b/>
          <w:iCs/>
        </w:rPr>
        <w:t>Spica</w:t>
      </w:r>
      <w:r>
        <w:rPr>
          <w:b/>
          <w:iCs/>
        </w:rPr>
        <w:tab/>
      </w:r>
      <w:r>
        <w:t>spica</w:t>
      </w:r>
    </w:p>
    <w:p w14:paraId="3EF8F940" w14:textId="77777777" w:rsidR="00067E2E" w:rsidRDefault="00A0702C">
      <w:pPr>
        <w:pStyle w:val="effectus"/>
      </w:pPr>
      <w:r>
        <w:rPr>
          <w:b/>
          <w:iCs/>
        </w:rPr>
        <w:t>Spina</w:t>
      </w:r>
      <w:r>
        <w:rPr>
          <w:iCs/>
        </w:rPr>
        <w:tab/>
      </w:r>
      <w:r>
        <w:t>épine</w:t>
      </w:r>
    </w:p>
    <w:p w14:paraId="707EE2F0" w14:textId="77777777" w:rsidR="00067E2E" w:rsidRDefault="00A0702C">
      <w:pPr>
        <w:pStyle w:val="effectus"/>
      </w:pPr>
      <w:r>
        <w:rPr>
          <w:b/>
          <w:iCs/>
        </w:rPr>
        <w:t>Spina ventosa</w:t>
      </w:r>
      <w:r>
        <w:rPr>
          <w:b/>
          <w:iCs/>
        </w:rPr>
        <w:tab/>
      </w:r>
      <w:r>
        <w:t>spina ventosa</w:t>
      </w:r>
    </w:p>
    <w:p w14:paraId="4ED51775" w14:textId="77777777" w:rsidR="00067E2E" w:rsidRDefault="00A0702C">
      <w:pPr>
        <w:pStyle w:val="effectus"/>
      </w:pPr>
      <w:r>
        <w:rPr>
          <w:b/>
          <w:iCs/>
        </w:rPr>
        <w:t>Spinalis</w:t>
      </w:r>
      <w:r>
        <w:rPr>
          <w:iCs/>
        </w:rPr>
        <w:tab/>
      </w:r>
      <w:r>
        <w:t>spinal</w:t>
      </w:r>
      <w:r>
        <w:tab/>
        <w:t>épinière</w:t>
      </w:r>
    </w:p>
    <w:p w14:paraId="5FF1D086" w14:textId="77777777" w:rsidR="00067E2E" w:rsidRDefault="00A0702C">
      <w:pPr>
        <w:pStyle w:val="effectus"/>
      </w:pPr>
      <w:r>
        <w:rPr>
          <w:b/>
          <w:iCs/>
        </w:rPr>
        <w:t>Spinosus</w:t>
      </w:r>
      <w:r>
        <w:rPr>
          <w:iCs/>
        </w:rPr>
        <w:tab/>
      </w:r>
      <w:r>
        <w:t>épineux</w:t>
      </w:r>
    </w:p>
    <w:p w14:paraId="5AD98988" w14:textId="77777777" w:rsidR="00067E2E" w:rsidRDefault="00A0702C">
      <w:pPr>
        <w:pStyle w:val="effectus"/>
      </w:pPr>
      <w:r>
        <w:rPr>
          <w:b/>
          <w:iCs/>
        </w:rPr>
        <w:t>Spiraculum</w:t>
      </w:r>
      <w:r>
        <w:rPr>
          <w:iCs/>
        </w:rPr>
        <w:tab/>
      </w:r>
      <w:r>
        <w:t>pore</w:t>
      </w:r>
    </w:p>
    <w:p w14:paraId="667E12FA" w14:textId="77777777" w:rsidR="00067E2E" w:rsidRDefault="00A0702C">
      <w:pPr>
        <w:pStyle w:val="effectus"/>
      </w:pPr>
      <w:r>
        <w:rPr>
          <w:b/>
          <w:iCs/>
        </w:rPr>
        <w:t>Spirituosus</w:t>
      </w:r>
      <w:r>
        <w:rPr>
          <w:iCs/>
        </w:rPr>
        <w:tab/>
      </w:r>
      <w:r>
        <w:t>spiritueux</w:t>
      </w:r>
    </w:p>
    <w:p w14:paraId="0DAAE23B" w14:textId="77777777" w:rsidR="00067E2E" w:rsidRDefault="00A0702C">
      <w:pPr>
        <w:pStyle w:val="effectus"/>
      </w:pPr>
      <w:r>
        <w:rPr>
          <w:b/>
          <w:iCs/>
        </w:rPr>
        <w:t>Spiritus</w:t>
      </w:r>
      <w:r>
        <w:rPr>
          <w:iCs/>
        </w:rPr>
        <w:tab/>
      </w:r>
      <w:r>
        <w:t>esprit</w:t>
      </w:r>
    </w:p>
    <w:p w14:paraId="6FB5AA00" w14:textId="77777777" w:rsidR="00067E2E" w:rsidRDefault="00A0702C">
      <w:pPr>
        <w:pStyle w:val="effectus"/>
      </w:pPr>
      <w:r>
        <w:rPr>
          <w:b/>
          <w:iCs/>
        </w:rPr>
        <w:t>—rector</w:t>
      </w:r>
      <w:r>
        <w:rPr>
          <w:iCs/>
        </w:rPr>
        <w:tab/>
      </w:r>
      <w:r>
        <w:t>esprit recteur</w:t>
      </w:r>
    </w:p>
    <w:p w14:paraId="2747C786" w14:textId="77777777" w:rsidR="00067E2E" w:rsidRDefault="00A0702C">
      <w:pPr>
        <w:pStyle w:val="effectus"/>
      </w:pPr>
      <w:r>
        <w:rPr>
          <w:b/>
          <w:iCs/>
        </w:rPr>
        <w:t>—animales</w:t>
      </w:r>
      <w:r>
        <w:rPr>
          <w:iCs/>
        </w:rPr>
        <w:tab/>
        <w:t>e</w:t>
      </w:r>
      <w:r>
        <w:t>sprits animaux</w:t>
      </w:r>
    </w:p>
    <w:p w14:paraId="07BE2D89" w14:textId="77777777" w:rsidR="00067E2E" w:rsidRDefault="00A0702C">
      <w:pPr>
        <w:pStyle w:val="effectus"/>
      </w:pPr>
      <w:r>
        <w:rPr>
          <w:b/>
          <w:iCs/>
        </w:rPr>
        <w:t>Spissans</w:t>
      </w:r>
      <w:r>
        <w:rPr>
          <w:iCs/>
        </w:rPr>
        <w:tab/>
      </w:r>
      <w:r>
        <w:t>incrassant</w:t>
      </w:r>
    </w:p>
    <w:p w14:paraId="25E589AF" w14:textId="77777777" w:rsidR="00067E2E" w:rsidRDefault="00A0702C">
      <w:pPr>
        <w:pStyle w:val="effectus"/>
      </w:pPr>
      <w:r>
        <w:rPr>
          <w:b/>
          <w:iCs/>
        </w:rPr>
        <w:t>Splanchnographia</w:t>
      </w:r>
      <w:r>
        <w:tab/>
        <w:t>splanchnographie</w:t>
      </w:r>
    </w:p>
    <w:p w14:paraId="71DFB8CA" w14:textId="77777777" w:rsidR="00067E2E" w:rsidRDefault="00A0702C">
      <w:pPr>
        <w:pStyle w:val="effectus"/>
      </w:pPr>
      <w:r>
        <w:rPr>
          <w:b/>
          <w:iCs/>
        </w:rPr>
        <w:t>Splanchnologia</w:t>
      </w:r>
      <w:r>
        <w:rPr>
          <w:iCs/>
        </w:rPr>
        <w:tab/>
      </w:r>
      <w:r>
        <w:t>splanchnologie</w:t>
      </w:r>
    </w:p>
    <w:p w14:paraId="2EC122C2" w14:textId="77777777" w:rsidR="00067E2E" w:rsidRDefault="00A0702C">
      <w:pPr>
        <w:pStyle w:val="effectus"/>
      </w:pPr>
      <w:r>
        <w:rPr>
          <w:b/>
          <w:iCs/>
        </w:rPr>
        <w:t>Splanchnotomia</w:t>
      </w:r>
      <w:r>
        <w:rPr>
          <w:iCs/>
        </w:rPr>
        <w:tab/>
      </w:r>
      <w:r>
        <w:t>splanchnoto</w:t>
      </w:r>
      <w:r>
        <w:t>mie</w:t>
      </w:r>
    </w:p>
    <w:p w14:paraId="425F2C3E" w14:textId="77777777" w:rsidR="00067E2E" w:rsidRDefault="00A0702C">
      <w:pPr>
        <w:pStyle w:val="effectus"/>
      </w:pPr>
      <w:r>
        <w:rPr>
          <w:b/>
          <w:iCs/>
        </w:rPr>
        <w:t>Splen</w:t>
      </w:r>
      <w:r>
        <w:rPr>
          <w:iCs/>
        </w:rPr>
        <w:tab/>
      </w:r>
      <w:r>
        <w:t>rate</w:t>
      </w:r>
    </w:p>
    <w:p w14:paraId="5831101A" w14:textId="77777777" w:rsidR="00067E2E" w:rsidRDefault="00A0702C">
      <w:pPr>
        <w:pStyle w:val="effectus"/>
      </w:pPr>
      <w:r>
        <w:rPr>
          <w:b/>
          <w:iCs/>
        </w:rPr>
        <w:t>Spleneticus</w:t>
      </w:r>
      <w:r>
        <w:rPr>
          <w:iCs/>
        </w:rPr>
        <w:tab/>
      </w:r>
      <w:r>
        <w:t>splénétique</w:t>
      </w:r>
    </w:p>
    <w:p w14:paraId="6D439D85" w14:textId="77777777" w:rsidR="00067E2E" w:rsidRDefault="00A0702C">
      <w:pPr>
        <w:pStyle w:val="effectus"/>
      </w:pPr>
      <w:r>
        <w:rPr>
          <w:b/>
          <w:iCs/>
        </w:rPr>
        <w:t>Splenicus</w:t>
      </w:r>
      <w:r>
        <w:rPr>
          <w:iCs/>
        </w:rPr>
        <w:tab/>
      </w:r>
      <w:r>
        <w:t>splénique</w:t>
      </w:r>
    </w:p>
    <w:p w14:paraId="55FEDC9E" w14:textId="77777777" w:rsidR="00067E2E" w:rsidRDefault="00A0702C">
      <w:pPr>
        <w:pStyle w:val="effectus"/>
      </w:pPr>
      <w:r>
        <w:rPr>
          <w:b/>
          <w:iCs/>
        </w:rPr>
        <w:t>Splenium</w:t>
      </w:r>
      <w:r>
        <w:rPr>
          <w:iCs/>
        </w:rPr>
        <w:tab/>
        <w:t>c</w:t>
      </w:r>
      <w:r>
        <w:t>ompresse</w:t>
      </w:r>
    </w:p>
    <w:p w14:paraId="2D62896B" w14:textId="77777777" w:rsidR="00067E2E" w:rsidRDefault="00A0702C">
      <w:pPr>
        <w:pStyle w:val="effectus"/>
      </w:pPr>
      <w:r>
        <w:rPr>
          <w:b/>
          <w:iCs/>
        </w:rPr>
        <w:t>Splenitis</w:t>
      </w:r>
      <w:r>
        <w:rPr>
          <w:iCs/>
        </w:rPr>
        <w:tab/>
      </w:r>
      <w:r>
        <w:t>inflammation de la rate</w:t>
      </w:r>
    </w:p>
    <w:p w14:paraId="383E968D" w14:textId="77777777" w:rsidR="00067E2E" w:rsidRDefault="00A0702C">
      <w:pPr>
        <w:pStyle w:val="effectus"/>
      </w:pPr>
      <w:r>
        <w:rPr>
          <w:b/>
          <w:iCs/>
        </w:rPr>
        <w:t>Splenius</w:t>
      </w:r>
      <w:r>
        <w:rPr>
          <w:b/>
          <w:iCs/>
          <w:lang w:eastAsia="en-US" w:bidi="en-US"/>
        </w:rPr>
        <w:tab/>
      </w:r>
      <w:r>
        <w:rPr>
          <w:lang w:eastAsia="en-US" w:bidi="en-US"/>
        </w:rPr>
        <w:t>splenius</w:t>
      </w:r>
    </w:p>
    <w:p w14:paraId="54228067" w14:textId="77777777" w:rsidR="00067E2E" w:rsidRDefault="00A0702C">
      <w:pPr>
        <w:pStyle w:val="effectus"/>
      </w:pPr>
      <w:r>
        <w:rPr>
          <w:b/>
          <w:iCs/>
        </w:rPr>
        <w:t>Splenographia</w:t>
      </w:r>
      <w:r>
        <w:tab/>
        <w:t>splénographie</w:t>
      </w:r>
    </w:p>
    <w:p w14:paraId="4AA4DFCF" w14:textId="77777777" w:rsidR="00067E2E" w:rsidRDefault="00A0702C">
      <w:pPr>
        <w:pStyle w:val="effectus"/>
      </w:pPr>
      <w:r>
        <w:rPr>
          <w:b/>
          <w:iCs/>
        </w:rPr>
        <w:t>SplenologIa</w:t>
      </w:r>
      <w:r>
        <w:t>.</w:t>
      </w:r>
      <w:r>
        <w:tab/>
        <w:t>splénologie</w:t>
      </w:r>
    </w:p>
    <w:p w14:paraId="322AF3B9" w14:textId="77777777" w:rsidR="00067E2E" w:rsidRDefault="00A0702C">
      <w:pPr>
        <w:pStyle w:val="effectus"/>
      </w:pPr>
      <w:r>
        <w:rPr>
          <w:b/>
          <w:iCs/>
        </w:rPr>
        <w:t>Splenotomia</w:t>
      </w:r>
      <w:r>
        <w:tab/>
        <w:t>splénotomie</w:t>
      </w:r>
    </w:p>
    <w:p w14:paraId="34D4CCC9" w14:textId="77777777" w:rsidR="00067E2E" w:rsidRDefault="00A0702C">
      <w:pPr>
        <w:pStyle w:val="effectus"/>
      </w:pPr>
      <w:r>
        <w:rPr>
          <w:b/>
          <w:iCs/>
        </w:rPr>
        <w:t>Spoliatio</w:t>
      </w:r>
      <w:r>
        <w:rPr>
          <w:iCs/>
        </w:rPr>
        <w:tab/>
      </w:r>
      <w:r>
        <w:t>spoliation</w:t>
      </w:r>
    </w:p>
    <w:p w14:paraId="62C106EC" w14:textId="77777777" w:rsidR="00067E2E" w:rsidRDefault="00A0702C">
      <w:pPr>
        <w:pStyle w:val="effectus"/>
      </w:pPr>
      <w:r>
        <w:rPr>
          <w:b/>
          <w:iCs/>
        </w:rPr>
        <w:t>Spondylolithes</w:t>
      </w:r>
      <w:r>
        <w:rPr>
          <w:iCs/>
        </w:rPr>
        <w:tab/>
      </w:r>
      <w:r>
        <w:t>spondylolithe</w:t>
      </w:r>
    </w:p>
    <w:p w14:paraId="223365A7" w14:textId="77777777" w:rsidR="00067E2E" w:rsidRDefault="00A0702C">
      <w:pPr>
        <w:pStyle w:val="effectus"/>
      </w:pPr>
      <w:r>
        <w:rPr>
          <w:b/>
          <w:iCs/>
        </w:rPr>
        <w:t>Spondylus</w:t>
      </w:r>
      <w:r>
        <w:t>.</w:t>
      </w:r>
      <w:r>
        <w:tab/>
        <w:t>spondyle</w:t>
      </w:r>
    </w:p>
    <w:p w14:paraId="28CF69F2" w14:textId="77777777" w:rsidR="00067E2E" w:rsidRDefault="00A0702C">
      <w:pPr>
        <w:pStyle w:val="effectus"/>
      </w:pPr>
      <w:r>
        <w:rPr>
          <w:b/>
          <w:iCs/>
        </w:rPr>
        <w:t>Spongiosus</w:t>
      </w:r>
      <w:r>
        <w:tab/>
        <w:t>spengieux</w:t>
      </w:r>
    </w:p>
    <w:p w14:paraId="38203E2F" w14:textId="77777777" w:rsidR="00067E2E" w:rsidRDefault="00A0702C">
      <w:pPr>
        <w:pStyle w:val="effectus"/>
      </w:pPr>
      <w:r>
        <w:rPr>
          <w:b/>
          <w:iCs/>
        </w:rPr>
        <w:t>Spontaneus</w:t>
      </w:r>
      <w:r>
        <w:tab/>
        <w:t>spontané</w:t>
      </w:r>
    </w:p>
    <w:p w14:paraId="47FE5FAD" w14:textId="77777777" w:rsidR="00067E2E" w:rsidRDefault="00A0702C">
      <w:pPr>
        <w:pStyle w:val="effectus"/>
      </w:pPr>
      <w:r>
        <w:rPr>
          <w:b/>
          <w:iCs/>
        </w:rPr>
        <w:t>Sporadicus</w:t>
      </w:r>
      <w:r>
        <w:rPr>
          <w:b/>
          <w:iCs/>
        </w:rPr>
        <w:tab/>
      </w:r>
      <w:r>
        <w:t>sporadique</w:t>
      </w:r>
    </w:p>
    <w:p w14:paraId="04A93815" w14:textId="77777777" w:rsidR="00067E2E" w:rsidRDefault="00A0702C">
      <w:pPr>
        <w:pStyle w:val="effectus"/>
      </w:pPr>
      <w:r>
        <w:rPr>
          <w:b/>
          <w:iCs/>
        </w:rPr>
        <w:t>Spurium germen</w:t>
      </w:r>
      <w:r>
        <w:rPr>
          <w:iCs/>
        </w:rPr>
        <w:tab/>
      </w:r>
      <w:r>
        <w:rPr>
          <w:b/>
          <w:iCs/>
        </w:rPr>
        <w:t>Spurius conceptus</w:t>
      </w:r>
      <w:r>
        <w:rPr>
          <w:iCs/>
        </w:rPr>
        <w:tab/>
      </w:r>
      <w:r>
        <w:t>faux-germe</w:t>
      </w:r>
    </w:p>
    <w:p w14:paraId="6AD93500" w14:textId="77777777" w:rsidR="00067E2E" w:rsidRDefault="00A0702C">
      <w:pPr>
        <w:pStyle w:val="effectus"/>
      </w:pPr>
      <w:r>
        <w:rPr>
          <w:b/>
          <w:iCs/>
        </w:rPr>
        <w:t>Sputum</w:t>
      </w:r>
      <w:r>
        <w:rPr>
          <w:b/>
          <w:iCs/>
        </w:rPr>
        <w:tab/>
      </w:r>
      <w:r>
        <w:t>crachat</w:t>
      </w:r>
    </w:p>
    <w:p w14:paraId="29D323C2" w14:textId="77777777" w:rsidR="00067E2E" w:rsidRDefault="00A0702C">
      <w:pPr>
        <w:pStyle w:val="effectus"/>
      </w:pPr>
      <w:r>
        <w:rPr>
          <w:b/>
          <w:iCs/>
        </w:rPr>
        <w:t>Squamosus</w:t>
      </w:r>
      <w:r>
        <w:rPr>
          <w:iCs/>
        </w:rPr>
        <w:tab/>
      </w:r>
      <w:r>
        <w:t>squameux</w:t>
      </w:r>
      <w:r>
        <w:tab/>
        <w:t>écailleux</w:t>
      </w:r>
    </w:p>
    <w:p w14:paraId="240F8C8A" w14:textId="77777777" w:rsidR="00067E2E" w:rsidRDefault="00A0702C">
      <w:pPr>
        <w:pStyle w:val="effectus"/>
      </w:pPr>
      <w:r>
        <w:rPr>
          <w:b/>
          <w:iCs/>
        </w:rPr>
        <w:t>Squarrosus</w:t>
      </w:r>
      <w:r>
        <w:rPr>
          <w:iCs/>
        </w:rPr>
        <w:tab/>
      </w:r>
      <w:r>
        <w:t>squarreux</w:t>
      </w:r>
    </w:p>
    <w:p w14:paraId="038F536B" w14:textId="77777777" w:rsidR="00067E2E" w:rsidRDefault="00A0702C">
      <w:pPr>
        <w:pStyle w:val="effectus"/>
      </w:pPr>
      <w:r>
        <w:rPr>
          <w:b/>
          <w:iCs/>
        </w:rPr>
        <w:t>Squinancia</w:t>
      </w:r>
      <w:r>
        <w:rPr>
          <w:iCs/>
        </w:rPr>
        <w:tab/>
      </w:r>
      <w:r>
        <w:t>squinancie</w:t>
      </w:r>
    </w:p>
    <w:p w14:paraId="2C7FD5B6" w14:textId="77777777" w:rsidR="00067E2E" w:rsidRDefault="00A0702C">
      <w:pPr>
        <w:pStyle w:val="effectus"/>
      </w:pPr>
      <w:r>
        <w:rPr>
          <w:b/>
          <w:iCs/>
        </w:rPr>
        <w:t>Squirrhosus</w:t>
      </w:r>
      <w:r>
        <w:rPr>
          <w:iCs/>
        </w:rPr>
        <w:tab/>
      </w:r>
      <w:r>
        <w:t>squirrheux</w:t>
      </w:r>
    </w:p>
    <w:p w14:paraId="3F36768B" w14:textId="77777777" w:rsidR="00067E2E" w:rsidRDefault="00A0702C">
      <w:pPr>
        <w:pStyle w:val="effectus"/>
      </w:pPr>
      <w:r>
        <w:rPr>
          <w:b/>
          <w:iCs/>
        </w:rPr>
        <w:t>Squirrhus</w:t>
      </w:r>
      <w:r>
        <w:tab/>
        <w:t>squirrhe</w:t>
      </w:r>
    </w:p>
    <w:p w14:paraId="276E7AA7" w14:textId="77777777" w:rsidR="00067E2E" w:rsidRDefault="00A0702C">
      <w:pPr>
        <w:pStyle w:val="effectus"/>
      </w:pPr>
      <w:r>
        <w:rPr>
          <w:b/>
          <w:iCs/>
        </w:rPr>
        <w:t>Stabilitas</w:t>
      </w:r>
      <w:r>
        <w:tab/>
        <w:t>stabilité</w:t>
      </w:r>
    </w:p>
    <w:p w14:paraId="54642F6F" w14:textId="77777777" w:rsidR="00067E2E" w:rsidRDefault="00A0702C">
      <w:pPr>
        <w:pStyle w:val="effectus"/>
      </w:pPr>
      <w:r>
        <w:rPr>
          <w:b/>
          <w:iCs/>
        </w:rPr>
        <w:t>Stadium</w:t>
      </w:r>
      <w:r>
        <w:rPr>
          <w:iCs/>
        </w:rPr>
        <w:tab/>
      </w:r>
      <w:r>
        <w:t>stade</w:t>
      </w:r>
    </w:p>
    <w:p w14:paraId="227C9C34" w14:textId="77777777" w:rsidR="00067E2E" w:rsidRDefault="00A0702C">
      <w:pPr>
        <w:pStyle w:val="effectus"/>
      </w:pPr>
      <w:r>
        <w:rPr>
          <w:b/>
          <w:iCs/>
        </w:rPr>
        <w:t>Stagnatio</w:t>
      </w:r>
      <w:r>
        <w:rPr>
          <w:iCs/>
        </w:rPr>
        <w:tab/>
        <w:t>st</w:t>
      </w:r>
      <w:r>
        <w:t>agnation</w:t>
      </w:r>
    </w:p>
    <w:p w14:paraId="2181396E" w14:textId="77777777" w:rsidR="00067E2E" w:rsidRDefault="00A0702C">
      <w:pPr>
        <w:pStyle w:val="effectus"/>
      </w:pPr>
      <w:r>
        <w:rPr>
          <w:b/>
          <w:iCs/>
        </w:rPr>
        <w:t>Stalticus</w:t>
      </w:r>
      <w:r>
        <w:tab/>
        <w:t>sIaltique</w:t>
      </w:r>
    </w:p>
    <w:p w14:paraId="7584EFD3" w14:textId="77777777" w:rsidR="00067E2E" w:rsidRDefault="00A0702C">
      <w:pPr>
        <w:pStyle w:val="effectus"/>
      </w:pPr>
      <w:r>
        <w:rPr>
          <w:b/>
          <w:iCs/>
        </w:rPr>
        <w:t>Stamen</w:t>
      </w:r>
      <w:r>
        <w:tab/>
        <w:t>étamine</w:t>
      </w:r>
    </w:p>
    <w:p w14:paraId="07F15AB5" w14:textId="77777777" w:rsidR="00067E2E" w:rsidRDefault="00A0702C">
      <w:pPr>
        <w:pStyle w:val="effectus"/>
      </w:pPr>
      <w:r>
        <w:rPr>
          <w:b/>
          <w:iCs/>
        </w:rPr>
        <w:t>Staminalis</w:t>
      </w:r>
      <w:r>
        <w:rPr>
          <w:iCs/>
        </w:rPr>
        <w:tab/>
      </w:r>
      <w:r>
        <w:t>staminal</w:t>
      </w:r>
    </w:p>
    <w:p w14:paraId="51317857" w14:textId="77777777" w:rsidR="00067E2E" w:rsidRDefault="00A0702C">
      <w:pPr>
        <w:pStyle w:val="effectus"/>
      </w:pPr>
      <w:r>
        <w:rPr>
          <w:b/>
          <w:iCs/>
        </w:rPr>
        <w:t>Staminosus</w:t>
      </w:r>
      <w:r>
        <w:rPr>
          <w:iCs/>
        </w:rPr>
        <w:tab/>
      </w:r>
      <w:r>
        <w:t>stamineux</w:t>
      </w:r>
    </w:p>
    <w:p w14:paraId="71E29059" w14:textId="77777777" w:rsidR="00067E2E" w:rsidRDefault="00A0702C">
      <w:pPr>
        <w:pStyle w:val="effectus"/>
      </w:pPr>
      <w:r>
        <w:rPr>
          <w:b/>
          <w:iCs/>
        </w:rPr>
        <w:t>Staminifer</w:t>
      </w:r>
      <w:r>
        <w:rPr>
          <w:iCs/>
        </w:rPr>
        <w:tab/>
      </w:r>
      <w:r>
        <w:t>staminifère</w:t>
      </w:r>
    </w:p>
    <w:p w14:paraId="1BC89202" w14:textId="77777777" w:rsidR="00067E2E" w:rsidRDefault="00A0702C">
      <w:pPr>
        <w:pStyle w:val="effectus"/>
      </w:pPr>
      <w:r>
        <w:rPr>
          <w:b/>
          <w:iCs/>
        </w:rPr>
        <w:t>Stapedius</w:t>
      </w:r>
      <w:r>
        <w:rPr>
          <w:iCs/>
        </w:rPr>
        <w:tab/>
      </w:r>
      <w:r>
        <w:t>stapédien</w:t>
      </w:r>
    </w:p>
    <w:p w14:paraId="78960AF3" w14:textId="77777777" w:rsidR="00067E2E" w:rsidRDefault="00A0702C">
      <w:pPr>
        <w:pStyle w:val="effectus"/>
      </w:pPr>
      <w:r>
        <w:rPr>
          <w:b/>
          <w:iCs/>
        </w:rPr>
        <w:t>Stapes</w:t>
      </w:r>
      <w:r>
        <w:rPr>
          <w:iCs/>
        </w:rPr>
        <w:tab/>
      </w:r>
      <w:r>
        <w:t>étrier</w:t>
      </w:r>
    </w:p>
    <w:p w14:paraId="2F2EFD45" w14:textId="77777777" w:rsidR="00067E2E" w:rsidRDefault="00A0702C">
      <w:pPr>
        <w:pStyle w:val="effectus"/>
      </w:pPr>
      <w:r>
        <w:rPr>
          <w:b/>
          <w:iCs/>
        </w:rPr>
        <w:t>Staphyle</w:t>
      </w:r>
      <w:r>
        <w:rPr>
          <w:iCs/>
        </w:rPr>
        <w:tab/>
      </w:r>
      <w:r>
        <w:t>luette</w:t>
      </w:r>
    </w:p>
    <w:p w14:paraId="38B7169C" w14:textId="77777777" w:rsidR="00067E2E" w:rsidRDefault="00A0702C">
      <w:pPr>
        <w:pStyle w:val="effectus"/>
      </w:pPr>
      <w:r>
        <w:rPr>
          <w:b/>
          <w:iCs/>
        </w:rPr>
        <w:lastRenderedPageBreak/>
        <w:t>Staphylinus</w:t>
      </w:r>
      <w:r>
        <w:rPr>
          <w:iCs/>
        </w:rPr>
        <w:tab/>
      </w:r>
      <w:r>
        <w:t>staphylin</w:t>
      </w:r>
    </w:p>
    <w:p w14:paraId="62EB30A4" w14:textId="77777777" w:rsidR="00067E2E" w:rsidRDefault="00A0702C">
      <w:pPr>
        <w:pStyle w:val="effectus"/>
      </w:pPr>
      <w:r>
        <w:rPr>
          <w:b/>
          <w:iCs/>
        </w:rPr>
        <w:t>Staphyloma</w:t>
      </w:r>
      <w:r>
        <w:rPr>
          <w:iCs/>
        </w:rPr>
        <w:tab/>
      </w:r>
      <w:r>
        <w:t>staphylome</w:t>
      </w:r>
    </w:p>
    <w:p w14:paraId="73B5F8D7" w14:textId="77777777" w:rsidR="00067E2E" w:rsidRDefault="00A0702C">
      <w:pPr>
        <w:pStyle w:val="effectus"/>
      </w:pPr>
      <w:r>
        <w:rPr>
          <w:b/>
          <w:iCs/>
        </w:rPr>
        <w:t>Stasis</w:t>
      </w:r>
      <w:r>
        <w:tab/>
        <w:t>stase</w:t>
      </w:r>
      <w:r>
        <w:tab/>
        <w:t>dépôt</w:t>
      </w:r>
    </w:p>
    <w:p w14:paraId="27183436" w14:textId="77777777" w:rsidR="00067E2E" w:rsidRDefault="00A0702C">
      <w:pPr>
        <w:pStyle w:val="effectus"/>
      </w:pPr>
      <w:r>
        <w:rPr>
          <w:b/>
          <w:iCs/>
        </w:rPr>
        <w:t>Statica</w:t>
      </w:r>
      <w:r>
        <w:rPr>
          <w:iCs/>
        </w:rPr>
        <w:tab/>
      </w:r>
      <w:r>
        <w:t>statique</w:t>
      </w:r>
    </w:p>
    <w:p w14:paraId="6697C8DE" w14:textId="77777777" w:rsidR="00067E2E" w:rsidRDefault="00A0702C">
      <w:pPr>
        <w:pStyle w:val="effectus"/>
      </w:pPr>
      <w:r>
        <w:rPr>
          <w:b/>
          <w:iCs/>
        </w:rPr>
        <w:t>Stationarius</w:t>
      </w:r>
      <w:r>
        <w:rPr>
          <w:iCs/>
        </w:rPr>
        <w:tab/>
      </w:r>
      <w:r>
        <w:t>stationnaire</w:t>
      </w:r>
    </w:p>
    <w:p w14:paraId="6801D0E6" w14:textId="77777777" w:rsidR="00067E2E" w:rsidRDefault="00A0702C">
      <w:pPr>
        <w:pStyle w:val="effectus"/>
      </w:pPr>
      <w:r>
        <w:rPr>
          <w:b/>
          <w:iCs/>
        </w:rPr>
        <w:t>Status</w:t>
      </w:r>
      <w:r>
        <w:rPr>
          <w:iCs/>
        </w:rPr>
        <w:tab/>
        <w:t>é</w:t>
      </w:r>
      <w:r>
        <w:t>tat</w:t>
      </w:r>
    </w:p>
    <w:p w14:paraId="28B8091C" w14:textId="77777777" w:rsidR="00067E2E" w:rsidRDefault="00A0702C">
      <w:pPr>
        <w:pStyle w:val="effectus"/>
      </w:pPr>
      <w:r>
        <w:rPr>
          <w:b/>
          <w:iCs/>
        </w:rPr>
        <w:t>Steatocele</w:t>
      </w:r>
      <w:r>
        <w:rPr>
          <w:iCs/>
        </w:rPr>
        <w:tab/>
      </w:r>
      <w:r>
        <w:t>stéatocèle</w:t>
      </w:r>
    </w:p>
    <w:p w14:paraId="37422CD2" w14:textId="77777777" w:rsidR="00067E2E" w:rsidRDefault="00A0702C">
      <w:pPr>
        <w:pStyle w:val="effectus"/>
      </w:pPr>
      <w:r>
        <w:rPr>
          <w:b/>
          <w:iCs/>
        </w:rPr>
        <w:t>Steatoma</w:t>
      </w:r>
      <w:r>
        <w:tab/>
        <w:t>stéatome</w:t>
      </w:r>
    </w:p>
    <w:p w14:paraId="00BE503B" w14:textId="77777777" w:rsidR="00067E2E" w:rsidRDefault="00A0702C">
      <w:pPr>
        <w:pStyle w:val="effectus"/>
      </w:pPr>
      <w:r>
        <w:rPr>
          <w:b/>
          <w:iCs/>
        </w:rPr>
        <w:t>Stoatomatodes</w:t>
      </w:r>
      <w:r>
        <w:rPr>
          <w:iCs/>
        </w:rPr>
        <w:tab/>
      </w:r>
      <w:r>
        <w:t>stéatomateux</w:t>
      </w:r>
    </w:p>
    <w:p w14:paraId="2018960B" w14:textId="77777777" w:rsidR="00067E2E" w:rsidRDefault="00A0702C">
      <w:pPr>
        <w:pStyle w:val="effectus"/>
      </w:pPr>
      <w:r>
        <w:rPr>
          <w:b/>
          <w:iCs/>
        </w:rPr>
        <w:t>Stegnoticus</w:t>
      </w:r>
      <w:r>
        <w:rPr>
          <w:iCs/>
        </w:rPr>
        <w:tab/>
      </w:r>
      <w:r>
        <w:t>stegnotique</w:t>
      </w:r>
    </w:p>
    <w:p w14:paraId="6A40D6B9" w14:textId="77777777" w:rsidR="00067E2E" w:rsidRDefault="00A0702C">
      <w:pPr>
        <w:pStyle w:val="effectus"/>
      </w:pPr>
      <w:r>
        <w:rPr>
          <w:b/>
          <w:iCs/>
        </w:rPr>
        <w:t>Stellatus</w:t>
      </w:r>
      <w:r>
        <w:rPr>
          <w:iCs/>
        </w:rPr>
        <w:tab/>
      </w:r>
      <w:r>
        <w:t>étoilé</w:t>
      </w:r>
    </w:p>
    <w:p w14:paraId="547A5B6C" w14:textId="77777777" w:rsidR="00067E2E" w:rsidRDefault="00A0702C">
      <w:pPr>
        <w:pStyle w:val="effectus"/>
      </w:pPr>
      <w:r>
        <w:rPr>
          <w:b/>
          <w:iCs/>
        </w:rPr>
        <w:t>Stenochoria</w:t>
      </w:r>
      <w:r>
        <w:rPr>
          <w:iCs/>
        </w:rPr>
        <w:tab/>
      </w:r>
      <w:r>
        <w:t>sténochorie</w:t>
      </w:r>
    </w:p>
    <w:p w14:paraId="75122914" w14:textId="77777777" w:rsidR="00067E2E" w:rsidRDefault="00A0702C">
      <w:pPr>
        <w:pStyle w:val="effectus"/>
      </w:pPr>
      <w:r>
        <w:rPr>
          <w:b/>
          <w:iCs/>
        </w:rPr>
        <w:t>Stercora</w:t>
      </w:r>
      <w:r>
        <w:rPr>
          <w:iCs/>
        </w:rPr>
        <w:tab/>
      </w:r>
      <w:r>
        <w:t>matières fécales</w:t>
      </w:r>
    </w:p>
    <w:p w14:paraId="54BEE537" w14:textId="77777777" w:rsidR="00067E2E" w:rsidRDefault="00A0702C">
      <w:pPr>
        <w:pStyle w:val="effectus"/>
      </w:pPr>
      <w:r>
        <w:rPr>
          <w:b/>
          <w:iCs/>
        </w:rPr>
        <w:t>Stercorarius</w:t>
      </w:r>
      <w:r>
        <w:rPr>
          <w:iCs/>
        </w:rPr>
        <w:tab/>
      </w:r>
      <w:r>
        <w:t>stercoraire</w:t>
      </w:r>
    </w:p>
    <w:p w14:paraId="3A6C600C" w14:textId="77777777" w:rsidR="00067E2E" w:rsidRDefault="00A0702C">
      <w:pPr>
        <w:pStyle w:val="effectus"/>
      </w:pPr>
      <w:r>
        <w:rPr>
          <w:b/>
          <w:iCs/>
        </w:rPr>
        <w:t>Stere</w:t>
      </w:r>
      <w:r>
        <w:rPr>
          <w:b/>
          <w:iCs/>
        </w:rPr>
        <w:t>ometria</w:t>
      </w:r>
      <w:r>
        <w:tab/>
        <w:t>stéréométrie</w:t>
      </w:r>
    </w:p>
    <w:p w14:paraId="6AAD89DE" w14:textId="77777777" w:rsidR="00067E2E" w:rsidRDefault="00A0702C">
      <w:pPr>
        <w:pStyle w:val="effectus"/>
      </w:pPr>
      <w:r>
        <w:rPr>
          <w:b/>
          <w:iCs/>
        </w:rPr>
        <w:t>Sterilis</w:t>
      </w:r>
      <w:r>
        <w:rPr>
          <w:iCs/>
        </w:rPr>
        <w:tab/>
      </w:r>
      <w:r>
        <w:t>stérile</w:t>
      </w:r>
    </w:p>
    <w:p w14:paraId="1E8EFDDD" w14:textId="77777777" w:rsidR="00067E2E" w:rsidRDefault="00A0702C">
      <w:pPr>
        <w:pStyle w:val="effectus"/>
      </w:pPr>
      <w:r>
        <w:rPr>
          <w:b/>
          <w:iCs/>
        </w:rPr>
        <w:t>Sterilitas</w:t>
      </w:r>
      <w:r>
        <w:rPr>
          <w:iCs/>
        </w:rPr>
        <w:tab/>
      </w:r>
      <w:r>
        <w:t>stérilité</w:t>
      </w:r>
    </w:p>
    <w:p w14:paraId="6EADD68F" w14:textId="77777777" w:rsidR="00067E2E" w:rsidRDefault="00A0702C">
      <w:pPr>
        <w:pStyle w:val="effectus"/>
      </w:pPr>
      <w:r>
        <w:rPr>
          <w:b/>
          <w:iCs/>
        </w:rPr>
        <w:t>Sterno-clavicularis</w:t>
      </w:r>
      <w:r>
        <w:rPr>
          <w:iCs/>
        </w:rPr>
        <w:tab/>
      </w:r>
      <w:r>
        <w:t>sterno-claviculaire</w:t>
      </w:r>
    </w:p>
    <w:p w14:paraId="1E0D0C89" w14:textId="77777777" w:rsidR="00067E2E" w:rsidRDefault="00A0702C">
      <w:pPr>
        <w:pStyle w:val="effectus"/>
      </w:pPr>
      <w:r>
        <w:rPr>
          <w:b/>
          <w:iCs/>
        </w:rPr>
        <w:t>Sterno-cleido-hyoideus</w:t>
      </w:r>
      <w:r>
        <w:rPr>
          <w:iCs/>
        </w:rPr>
        <w:tab/>
      </w:r>
      <w:r>
        <w:t>sterno-cléido-hyoïdien</w:t>
      </w:r>
    </w:p>
    <w:p w14:paraId="75A69C7D" w14:textId="77777777" w:rsidR="00067E2E" w:rsidRDefault="00A0702C">
      <w:pPr>
        <w:pStyle w:val="effectus"/>
      </w:pPr>
      <w:r>
        <w:rPr>
          <w:b/>
          <w:iCs/>
        </w:rPr>
        <w:t>Sterno-costalis</w:t>
      </w:r>
      <w:r>
        <w:rPr>
          <w:iCs/>
        </w:rPr>
        <w:tab/>
      </w:r>
      <w:r>
        <w:t>sterno costal</w:t>
      </w:r>
    </w:p>
    <w:p w14:paraId="13CE5482" w14:textId="77777777" w:rsidR="00067E2E" w:rsidRDefault="00A0702C">
      <w:pPr>
        <w:pStyle w:val="effectus"/>
      </w:pPr>
      <w:r>
        <w:rPr>
          <w:b/>
          <w:iCs/>
        </w:rPr>
        <w:t>Sterno-hyoideus</w:t>
      </w:r>
      <w:r>
        <w:rPr>
          <w:iCs/>
        </w:rPr>
        <w:tab/>
      </w:r>
      <w:r>
        <w:t>sterno-hyoïdien</w:t>
      </w:r>
    </w:p>
    <w:p w14:paraId="6D8CC4AF" w14:textId="77777777" w:rsidR="00067E2E" w:rsidRDefault="00A0702C">
      <w:pPr>
        <w:pStyle w:val="effectus"/>
      </w:pPr>
      <w:r>
        <w:rPr>
          <w:b/>
          <w:iCs/>
        </w:rPr>
        <w:t>Sterno-mastoideus</w:t>
      </w:r>
      <w:r>
        <w:tab/>
        <w:t>sterno-mastoïdien</w:t>
      </w:r>
    </w:p>
    <w:p w14:paraId="4C625606" w14:textId="77777777" w:rsidR="00067E2E" w:rsidRDefault="00A0702C">
      <w:pPr>
        <w:pStyle w:val="effectus"/>
      </w:pPr>
      <w:r>
        <w:rPr>
          <w:b/>
          <w:iCs/>
        </w:rPr>
        <w:t>Sterno-thyroi</w:t>
      </w:r>
      <w:r>
        <w:rPr>
          <w:b/>
          <w:iCs/>
        </w:rPr>
        <w:t>deus</w:t>
      </w:r>
      <w:r>
        <w:rPr>
          <w:iCs/>
        </w:rPr>
        <w:tab/>
      </w:r>
      <w:r>
        <w:t>sterno-thyroïdien</w:t>
      </w:r>
    </w:p>
    <w:p w14:paraId="738B061C" w14:textId="77777777" w:rsidR="00067E2E" w:rsidRDefault="00A0702C">
      <w:pPr>
        <w:pStyle w:val="effectus"/>
      </w:pPr>
      <w:r>
        <w:rPr>
          <w:b/>
          <w:iCs/>
        </w:rPr>
        <w:t>Sternum</w:t>
      </w:r>
      <w:r>
        <w:rPr>
          <w:b/>
          <w:iCs/>
        </w:rPr>
        <w:tab/>
      </w:r>
      <w:r>
        <w:t>sternum</w:t>
      </w:r>
    </w:p>
    <w:p w14:paraId="37764986" w14:textId="77777777" w:rsidR="00067E2E" w:rsidRDefault="00A0702C">
      <w:pPr>
        <w:pStyle w:val="effectus"/>
      </w:pPr>
      <w:r>
        <w:rPr>
          <w:b/>
          <w:iCs/>
        </w:rPr>
        <w:t>Sternutamentum</w:t>
      </w:r>
      <w:r>
        <w:rPr>
          <w:iCs/>
        </w:rPr>
        <w:tab/>
      </w:r>
      <w:r>
        <w:t>éternuement</w:t>
      </w:r>
    </w:p>
    <w:p w14:paraId="4FEF5C24" w14:textId="77777777" w:rsidR="00067E2E" w:rsidRDefault="00A0702C">
      <w:pPr>
        <w:pStyle w:val="effectus"/>
      </w:pPr>
      <w:r>
        <w:rPr>
          <w:b/>
          <w:iCs/>
        </w:rPr>
        <w:t>Sternutatorium</w:t>
      </w:r>
      <w:r>
        <w:rPr>
          <w:iCs/>
        </w:rPr>
        <w:tab/>
      </w:r>
      <w:r>
        <w:rPr>
          <w:b/>
          <w:iCs/>
        </w:rPr>
        <w:t>Sternutatorius</w:t>
      </w:r>
      <w:r>
        <w:rPr>
          <w:b/>
          <w:iCs/>
        </w:rPr>
        <w:tab/>
      </w:r>
      <w:r>
        <w:t>sternutatoire</w:t>
      </w:r>
    </w:p>
    <w:p w14:paraId="2CAEAF57" w14:textId="77777777" w:rsidR="00067E2E" w:rsidRDefault="00A0702C">
      <w:pPr>
        <w:pStyle w:val="effectus"/>
      </w:pPr>
      <w:r>
        <w:rPr>
          <w:b/>
          <w:iCs/>
        </w:rPr>
        <w:t>Stertor</w:t>
      </w:r>
      <w:r>
        <w:rPr>
          <w:iCs/>
        </w:rPr>
        <w:tab/>
      </w:r>
      <w:r>
        <w:t>râlement</w:t>
      </w:r>
    </w:p>
    <w:p w14:paraId="4489636A" w14:textId="77777777" w:rsidR="00067E2E" w:rsidRDefault="00A0702C">
      <w:pPr>
        <w:pStyle w:val="effectus"/>
      </w:pPr>
      <w:r>
        <w:rPr>
          <w:b/>
          <w:iCs/>
        </w:rPr>
        <w:t>Stibinus</w:t>
      </w:r>
      <w:r>
        <w:rPr>
          <w:iCs/>
        </w:rPr>
        <w:tab/>
      </w:r>
      <w:r>
        <w:t>stibié</w:t>
      </w:r>
    </w:p>
    <w:p w14:paraId="65B7A5EF" w14:textId="77777777" w:rsidR="00067E2E" w:rsidRDefault="00A0702C">
      <w:pPr>
        <w:pStyle w:val="effectus"/>
      </w:pPr>
      <w:r>
        <w:rPr>
          <w:b/>
          <w:iCs/>
        </w:rPr>
        <w:t>Stibium</w:t>
      </w:r>
      <w:r>
        <w:rPr>
          <w:iCs/>
        </w:rPr>
        <w:tab/>
      </w:r>
      <w:r>
        <w:t>antimoine</w:t>
      </w:r>
    </w:p>
    <w:p w14:paraId="5165A627" w14:textId="77777777" w:rsidR="00067E2E" w:rsidRDefault="00A0702C">
      <w:pPr>
        <w:pStyle w:val="effectus"/>
      </w:pPr>
      <w:r>
        <w:rPr>
          <w:b/>
          <w:iCs/>
        </w:rPr>
        <w:t>Stigma</w:t>
      </w:r>
      <w:r>
        <w:rPr>
          <w:iCs/>
        </w:rPr>
        <w:tab/>
      </w:r>
      <w:r>
        <w:t>stigmate</w:t>
      </w:r>
    </w:p>
    <w:p w14:paraId="43A40853" w14:textId="77777777" w:rsidR="00067E2E" w:rsidRDefault="00A0702C">
      <w:pPr>
        <w:pStyle w:val="effectus"/>
      </w:pPr>
      <w:r>
        <w:rPr>
          <w:b/>
          <w:iCs/>
        </w:rPr>
        <w:t>Stillare</w:t>
      </w:r>
      <w:r>
        <w:rPr>
          <w:iCs/>
        </w:rPr>
        <w:tab/>
      </w:r>
      <w:r>
        <w:t>distiller</w:t>
      </w:r>
    </w:p>
    <w:p w14:paraId="06E0300C" w14:textId="77777777" w:rsidR="00067E2E" w:rsidRDefault="00A0702C">
      <w:pPr>
        <w:pStyle w:val="effectus"/>
      </w:pPr>
      <w:r>
        <w:rPr>
          <w:b/>
          <w:iCs/>
        </w:rPr>
        <w:t>Stillatio</w:t>
      </w:r>
      <w:r>
        <w:rPr>
          <w:iCs/>
        </w:rPr>
        <w:tab/>
      </w:r>
      <w:r>
        <w:t>distillation</w:t>
      </w:r>
    </w:p>
    <w:p w14:paraId="619FF24E" w14:textId="77777777" w:rsidR="00067E2E" w:rsidRDefault="00A0702C">
      <w:pPr>
        <w:pStyle w:val="effectus"/>
      </w:pPr>
      <w:r>
        <w:rPr>
          <w:b/>
          <w:iCs/>
        </w:rPr>
        <w:t>Stillatitius</w:t>
      </w:r>
      <w:r>
        <w:rPr>
          <w:iCs/>
        </w:rPr>
        <w:tab/>
      </w:r>
      <w:r>
        <w:t>distillé</w:t>
      </w:r>
    </w:p>
    <w:p w14:paraId="501F9225" w14:textId="77777777" w:rsidR="00067E2E" w:rsidRDefault="00A0702C">
      <w:pPr>
        <w:pStyle w:val="effectus"/>
      </w:pPr>
      <w:r>
        <w:rPr>
          <w:b/>
          <w:iCs/>
        </w:rPr>
        <w:t xml:space="preserve">Stillicidium </w:t>
      </w:r>
      <w:r>
        <w:rPr>
          <w:b/>
          <w:iCs/>
        </w:rPr>
        <w:t>urinæ</w:t>
      </w:r>
      <w:r>
        <w:rPr>
          <w:iCs/>
        </w:rPr>
        <w:tab/>
      </w:r>
      <w:r>
        <w:t>strangurie</w:t>
      </w:r>
    </w:p>
    <w:p w14:paraId="6636804A" w14:textId="77777777" w:rsidR="00067E2E" w:rsidRDefault="00A0702C">
      <w:pPr>
        <w:pStyle w:val="effectus"/>
      </w:pPr>
      <w:r>
        <w:rPr>
          <w:b/>
          <w:iCs/>
        </w:rPr>
        <w:t>Stimulans</w:t>
      </w:r>
      <w:r>
        <w:rPr>
          <w:iCs/>
        </w:rPr>
        <w:tab/>
      </w:r>
      <w:r>
        <w:t>stimulant</w:t>
      </w:r>
    </w:p>
    <w:p w14:paraId="53E47178" w14:textId="77777777" w:rsidR="00067E2E" w:rsidRDefault="00A0702C">
      <w:pPr>
        <w:pStyle w:val="effectus"/>
      </w:pPr>
      <w:r>
        <w:rPr>
          <w:b/>
          <w:iCs/>
        </w:rPr>
        <w:t>Stimulosus</w:t>
      </w:r>
      <w:r>
        <w:tab/>
        <w:t>stimuleux</w:t>
      </w:r>
    </w:p>
    <w:p w14:paraId="7DE1F995" w14:textId="77777777" w:rsidR="00067E2E" w:rsidRDefault="00A0702C">
      <w:pPr>
        <w:pStyle w:val="effectus"/>
      </w:pPr>
      <w:r>
        <w:rPr>
          <w:b/>
          <w:iCs/>
        </w:rPr>
        <w:t>Stipitatus</w:t>
      </w:r>
      <w:r>
        <w:rPr>
          <w:iCs/>
        </w:rPr>
        <w:tab/>
      </w:r>
      <w:r>
        <w:t>stipité</w:t>
      </w:r>
    </w:p>
    <w:p w14:paraId="6130C608" w14:textId="77777777" w:rsidR="00067E2E" w:rsidRDefault="00A0702C">
      <w:pPr>
        <w:pStyle w:val="effectus"/>
      </w:pPr>
      <w:r>
        <w:rPr>
          <w:b/>
          <w:iCs/>
        </w:rPr>
        <w:t>Stipula</w:t>
      </w:r>
      <w:r>
        <w:rPr>
          <w:iCs/>
        </w:rPr>
        <w:tab/>
      </w:r>
      <w:r>
        <w:t>stipule</w:t>
      </w:r>
    </w:p>
    <w:p w14:paraId="272A1951" w14:textId="77777777" w:rsidR="00067E2E" w:rsidRDefault="00A0702C">
      <w:pPr>
        <w:pStyle w:val="effectus"/>
      </w:pPr>
      <w:r>
        <w:rPr>
          <w:b/>
          <w:iCs/>
        </w:rPr>
        <w:t>Stipulatio</w:t>
      </w:r>
      <w:r>
        <w:rPr>
          <w:iCs/>
        </w:rPr>
        <w:tab/>
      </w:r>
      <w:r>
        <w:t>stipulation</w:t>
      </w:r>
    </w:p>
    <w:p w14:paraId="151A0E4C" w14:textId="77777777" w:rsidR="00067E2E" w:rsidRDefault="00A0702C">
      <w:pPr>
        <w:pStyle w:val="effectus"/>
      </w:pPr>
      <w:r>
        <w:rPr>
          <w:b/>
          <w:iCs/>
        </w:rPr>
        <w:t>Stipulosus</w:t>
      </w:r>
      <w:r>
        <w:rPr>
          <w:iCs/>
        </w:rPr>
        <w:tab/>
      </w:r>
      <w:r>
        <w:t>stipuleux</w:t>
      </w:r>
    </w:p>
    <w:p w14:paraId="23A3333B" w14:textId="77777777" w:rsidR="00067E2E" w:rsidRDefault="00A0702C">
      <w:pPr>
        <w:pStyle w:val="effectus"/>
      </w:pPr>
      <w:r>
        <w:rPr>
          <w:b/>
          <w:iCs/>
        </w:rPr>
        <w:t>Stirps</w:t>
      </w:r>
      <w:r>
        <w:rPr>
          <w:b/>
          <w:iCs/>
        </w:rPr>
        <w:tab/>
      </w:r>
      <w:r>
        <w:rPr>
          <w:iCs/>
        </w:rPr>
        <w:t>tronc</w:t>
      </w:r>
    </w:p>
    <w:p w14:paraId="46F12C0F" w14:textId="77777777" w:rsidR="00067E2E" w:rsidRDefault="00A0702C">
      <w:pPr>
        <w:pStyle w:val="effectus"/>
      </w:pPr>
      <w:r>
        <w:rPr>
          <w:b/>
          <w:iCs/>
        </w:rPr>
        <w:t>Stoechologia</w:t>
      </w:r>
      <w:r>
        <w:rPr>
          <w:iCs/>
        </w:rPr>
        <w:tab/>
      </w:r>
      <w:r>
        <w:t>stoéchologie</w:t>
      </w:r>
    </w:p>
    <w:p w14:paraId="2D341C2F" w14:textId="77777777" w:rsidR="00067E2E" w:rsidRDefault="00A0702C">
      <w:pPr>
        <w:pStyle w:val="effectus"/>
      </w:pPr>
      <w:r>
        <w:rPr>
          <w:b/>
          <w:iCs/>
        </w:rPr>
        <w:t>Stoicii</w:t>
      </w:r>
      <w:r>
        <w:rPr>
          <w:iCs/>
        </w:rPr>
        <w:tab/>
      </w:r>
      <w:r>
        <w:t>stoïciens</w:t>
      </w:r>
    </w:p>
    <w:p w14:paraId="4329FDA8" w14:textId="77777777" w:rsidR="00067E2E" w:rsidRDefault="00A0702C">
      <w:pPr>
        <w:pStyle w:val="effectus"/>
      </w:pPr>
      <w:r>
        <w:rPr>
          <w:b/>
          <w:iCs/>
        </w:rPr>
        <w:t>Stolonifer</w:t>
      </w:r>
      <w:r>
        <w:rPr>
          <w:iCs/>
        </w:rPr>
        <w:tab/>
      </w:r>
      <w:r>
        <w:t>stolonifère</w:t>
      </w:r>
    </w:p>
    <w:p w14:paraId="3CF4F3EB" w14:textId="77777777" w:rsidR="00067E2E" w:rsidRDefault="00A0702C">
      <w:pPr>
        <w:pStyle w:val="effectus"/>
      </w:pPr>
      <w:r>
        <w:rPr>
          <w:b/>
          <w:iCs/>
        </w:rPr>
        <w:t>Stomacace</w:t>
      </w:r>
      <w:r>
        <w:rPr>
          <w:iCs/>
        </w:rPr>
        <w:tab/>
      </w:r>
      <w:r>
        <w:t>scorbut</w:t>
      </w:r>
    </w:p>
    <w:p w14:paraId="1C3E48B4" w14:textId="77777777" w:rsidR="00067E2E" w:rsidRDefault="00A0702C">
      <w:pPr>
        <w:pStyle w:val="effectus"/>
      </w:pPr>
      <w:r>
        <w:rPr>
          <w:b/>
          <w:iCs/>
        </w:rPr>
        <w:t>Stomachicus</w:t>
      </w:r>
      <w:r>
        <w:tab/>
        <w:t>stomachiq</w:t>
      </w:r>
      <w:r>
        <w:t>ue</w:t>
      </w:r>
      <w:r>
        <w:tab/>
        <w:t>stomacal</w:t>
      </w:r>
    </w:p>
    <w:p w14:paraId="1C77DC10" w14:textId="77777777" w:rsidR="00067E2E" w:rsidRDefault="00A0702C">
      <w:pPr>
        <w:pStyle w:val="effectus"/>
      </w:pPr>
      <w:r>
        <w:rPr>
          <w:b/>
          <w:iCs/>
        </w:rPr>
        <w:t>Stomachus</w:t>
      </w:r>
      <w:r>
        <w:rPr>
          <w:iCs/>
        </w:rPr>
        <w:tab/>
      </w:r>
      <w:r>
        <w:t>estornac</w:t>
      </w:r>
    </w:p>
    <w:p w14:paraId="3D420DE8" w14:textId="77777777" w:rsidR="00067E2E" w:rsidRDefault="00A0702C">
      <w:pPr>
        <w:pStyle w:val="effectus"/>
      </w:pPr>
      <w:r>
        <w:rPr>
          <w:b/>
          <w:iCs/>
        </w:rPr>
        <w:t>Stomaticus</w:t>
      </w:r>
      <w:r>
        <w:rPr>
          <w:iCs/>
        </w:rPr>
        <w:tab/>
      </w:r>
      <w:r>
        <w:t>stomatique</w:t>
      </w:r>
    </w:p>
    <w:p w14:paraId="2A1C4AAF" w14:textId="77777777" w:rsidR="00067E2E" w:rsidRDefault="00A0702C">
      <w:pPr>
        <w:pStyle w:val="effectus"/>
      </w:pPr>
      <w:r>
        <w:rPr>
          <w:b/>
          <w:iCs/>
        </w:rPr>
        <w:t>Storax</w:t>
      </w:r>
      <w:r>
        <w:rPr>
          <w:b/>
          <w:iCs/>
        </w:rPr>
        <w:tab/>
      </w:r>
      <w:r>
        <w:t>storax</w:t>
      </w:r>
    </w:p>
    <w:p w14:paraId="1A69E767" w14:textId="77777777" w:rsidR="00067E2E" w:rsidRDefault="00A0702C">
      <w:pPr>
        <w:pStyle w:val="effectus"/>
      </w:pPr>
      <w:r>
        <w:rPr>
          <w:b/>
          <w:iCs/>
        </w:rPr>
        <w:t>Strabismus</w:t>
      </w:r>
      <w:r>
        <w:rPr>
          <w:iCs/>
        </w:rPr>
        <w:tab/>
      </w:r>
      <w:r>
        <w:rPr>
          <w:b/>
          <w:iCs/>
        </w:rPr>
        <w:t>Strabositas</w:t>
      </w:r>
      <w:r>
        <w:rPr>
          <w:iCs/>
        </w:rPr>
        <w:tab/>
      </w:r>
      <w:r>
        <w:t>strabisme</w:t>
      </w:r>
    </w:p>
    <w:p w14:paraId="6BDF2D5C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413]</w:t>
      </w:r>
    </w:p>
    <w:p w14:paraId="6BDC258B" w14:textId="77777777" w:rsidR="00067E2E" w:rsidRDefault="00A0702C">
      <w:pPr>
        <w:pStyle w:val="effectus"/>
      </w:pPr>
      <w:r>
        <w:rPr>
          <w:b/>
          <w:iCs/>
        </w:rPr>
        <w:t>Strangulatio</w:t>
      </w:r>
      <w:r>
        <w:rPr>
          <w:iCs/>
        </w:rPr>
        <w:tab/>
      </w:r>
      <w:r>
        <w:rPr>
          <w:b/>
          <w:iCs/>
        </w:rPr>
        <w:t>Strangulatus</w:t>
      </w:r>
      <w:r>
        <w:tab/>
        <w:t>strangulation</w:t>
      </w:r>
    </w:p>
    <w:p w14:paraId="779940E6" w14:textId="77777777" w:rsidR="00067E2E" w:rsidRDefault="00A0702C">
      <w:pPr>
        <w:pStyle w:val="effectus"/>
      </w:pPr>
      <w:r>
        <w:rPr>
          <w:b/>
          <w:iCs/>
        </w:rPr>
        <w:t>Stranguria</w:t>
      </w:r>
      <w:r>
        <w:tab/>
        <w:t>strangurie</w:t>
      </w:r>
    </w:p>
    <w:p w14:paraId="4D5BBE0D" w14:textId="77777777" w:rsidR="00067E2E" w:rsidRDefault="00A0702C">
      <w:pPr>
        <w:pStyle w:val="effectus"/>
      </w:pPr>
      <w:r>
        <w:rPr>
          <w:b/>
          <w:iCs/>
        </w:rPr>
        <w:t>Stratificare</w:t>
      </w:r>
      <w:r>
        <w:rPr>
          <w:iCs/>
        </w:rPr>
        <w:tab/>
      </w:r>
      <w:r>
        <w:t>stratifier</w:t>
      </w:r>
    </w:p>
    <w:p w14:paraId="5396D45C" w14:textId="77777777" w:rsidR="00067E2E" w:rsidRDefault="00A0702C">
      <w:pPr>
        <w:pStyle w:val="effectus"/>
      </w:pPr>
      <w:r>
        <w:rPr>
          <w:b/>
          <w:iCs/>
        </w:rPr>
        <w:t>Stratificatio</w:t>
      </w:r>
      <w:r>
        <w:rPr>
          <w:iCs/>
        </w:rPr>
        <w:tab/>
      </w:r>
      <w:r>
        <w:t>stratification</w:t>
      </w:r>
    </w:p>
    <w:p w14:paraId="5C5DACE1" w14:textId="77777777" w:rsidR="00067E2E" w:rsidRDefault="00A0702C">
      <w:pPr>
        <w:pStyle w:val="effectus"/>
      </w:pPr>
      <w:r>
        <w:rPr>
          <w:b/>
          <w:iCs/>
        </w:rPr>
        <w:t>Stria</w:t>
      </w:r>
      <w:r>
        <w:tab/>
        <w:t>strie</w:t>
      </w:r>
    </w:p>
    <w:p w14:paraId="10BE1D51" w14:textId="77777777" w:rsidR="00067E2E" w:rsidRDefault="00A0702C">
      <w:pPr>
        <w:pStyle w:val="effectus"/>
      </w:pPr>
      <w:r>
        <w:rPr>
          <w:b/>
          <w:iCs/>
        </w:rPr>
        <w:t>Striatus</w:t>
      </w:r>
      <w:r>
        <w:rPr>
          <w:iCs/>
        </w:rPr>
        <w:tab/>
      </w:r>
      <w:r>
        <w:t>strié</w:t>
      </w:r>
    </w:p>
    <w:p w14:paraId="68775D47" w14:textId="77777777" w:rsidR="00067E2E" w:rsidRDefault="00A0702C">
      <w:pPr>
        <w:pStyle w:val="effectus"/>
      </w:pPr>
      <w:r>
        <w:rPr>
          <w:b/>
          <w:iCs/>
        </w:rPr>
        <w:t>Strictura</w:t>
      </w:r>
      <w:r>
        <w:rPr>
          <w:iCs/>
        </w:rPr>
        <w:tab/>
      </w:r>
      <w:r>
        <w:t>constriction</w:t>
      </w:r>
    </w:p>
    <w:p w14:paraId="4642571E" w14:textId="77777777" w:rsidR="00067E2E" w:rsidRDefault="00A0702C">
      <w:pPr>
        <w:pStyle w:val="effectus"/>
      </w:pPr>
      <w:r>
        <w:rPr>
          <w:b/>
          <w:iCs/>
        </w:rPr>
        <w:t>Strobilus</w:t>
      </w:r>
      <w:r>
        <w:rPr>
          <w:iCs/>
        </w:rPr>
        <w:tab/>
      </w:r>
      <w:r>
        <w:t>strobile</w:t>
      </w:r>
    </w:p>
    <w:p w14:paraId="7A14EA12" w14:textId="77777777" w:rsidR="00067E2E" w:rsidRDefault="00A0702C">
      <w:pPr>
        <w:pStyle w:val="effectus"/>
      </w:pPr>
      <w:r>
        <w:rPr>
          <w:b/>
          <w:iCs/>
        </w:rPr>
        <w:t>Strombulcus</w:t>
      </w:r>
      <w:r>
        <w:rPr>
          <w:iCs/>
        </w:rPr>
        <w:tab/>
        <w:t>t</w:t>
      </w:r>
      <w:r>
        <w:t>ire-balle</w:t>
      </w:r>
    </w:p>
    <w:p w14:paraId="0F649C05" w14:textId="77777777" w:rsidR="00067E2E" w:rsidRDefault="00A0702C">
      <w:pPr>
        <w:pStyle w:val="effectus"/>
      </w:pPr>
      <w:r>
        <w:rPr>
          <w:b/>
          <w:iCs/>
        </w:rPr>
        <w:t>Strongylus</w:t>
      </w:r>
      <w:r>
        <w:rPr>
          <w:iCs/>
        </w:rPr>
        <w:tab/>
      </w:r>
      <w:r>
        <w:t>strongle</w:t>
      </w:r>
    </w:p>
    <w:p w14:paraId="21C21973" w14:textId="77777777" w:rsidR="00067E2E" w:rsidRDefault="00A0702C">
      <w:pPr>
        <w:pStyle w:val="effectus"/>
      </w:pPr>
      <w:r>
        <w:rPr>
          <w:b/>
          <w:iCs/>
        </w:rPr>
        <w:t>Strontiana</w:t>
      </w:r>
      <w:r>
        <w:tab/>
        <w:t>strontiane</w:t>
      </w:r>
    </w:p>
    <w:p w14:paraId="2E571C02" w14:textId="77777777" w:rsidR="00067E2E" w:rsidRDefault="00A0702C">
      <w:pPr>
        <w:pStyle w:val="effectus"/>
      </w:pPr>
      <w:r>
        <w:rPr>
          <w:b/>
          <w:iCs/>
        </w:rPr>
        <w:t>Strontianites</w:t>
      </w:r>
      <w:r>
        <w:rPr>
          <w:iCs/>
        </w:rPr>
        <w:tab/>
      </w:r>
      <w:r>
        <w:t>strontianite</w:t>
      </w:r>
    </w:p>
    <w:p w14:paraId="5EDA3A4A" w14:textId="77777777" w:rsidR="00067E2E" w:rsidRDefault="00A0702C">
      <w:pPr>
        <w:pStyle w:val="effectus"/>
      </w:pPr>
      <w:r>
        <w:rPr>
          <w:b/>
          <w:iCs/>
        </w:rPr>
        <w:t>Structura</w:t>
      </w:r>
      <w:r>
        <w:rPr>
          <w:iCs/>
        </w:rPr>
        <w:tab/>
      </w:r>
      <w:r>
        <w:t>structure</w:t>
      </w:r>
    </w:p>
    <w:p w14:paraId="74FB003F" w14:textId="77777777" w:rsidR="00067E2E" w:rsidRDefault="00A0702C">
      <w:pPr>
        <w:pStyle w:val="effectus"/>
      </w:pPr>
      <w:r>
        <w:rPr>
          <w:b/>
          <w:iCs/>
        </w:rPr>
        <w:t>Strumæ</w:t>
      </w:r>
      <w:r>
        <w:rPr>
          <w:iCs/>
        </w:rPr>
        <w:tab/>
      </w:r>
      <w:r>
        <w:t>écrouelles</w:t>
      </w:r>
    </w:p>
    <w:p w14:paraId="5C456925" w14:textId="77777777" w:rsidR="00067E2E" w:rsidRDefault="00A0702C">
      <w:pPr>
        <w:pStyle w:val="effectus"/>
      </w:pPr>
      <w:r>
        <w:rPr>
          <w:b/>
          <w:iCs/>
        </w:rPr>
        <w:t>Strumositas</w:t>
      </w:r>
      <w:r>
        <w:rPr>
          <w:iCs/>
        </w:rPr>
        <w:tab/>
      </w:r>
      <w:r>
        <w:t>strumosité</w:t>
      </w:r>
    </w:p>
    <w:p w14:paraId="6DDF9ECF" w14:textId="77777777" w:rsidR="00067E2E" w:rsidRDefault="00A0702C">
      <w:pPr>
        <w:pStyle w:val="effectus"/>
      </w:pPr>
      <w:r>
        <w:rPr>
          <w:b/>
          <w:iCs/>
        </w:rPr>
        <w:t>Strumosus</w:t>
      </w:r>
      <w:r>
        <w:rPr>
          <w:iCs/>
        </w:rPr>
        <w:tab/>
      </w:r>
      <w:r>
        <w:t>écrouelleux</w:t>
      </w:r>
      <w:r>
        <w:tab/>
        <w:t>scrophuleux</w:t>
      </w:r>
    </w:p>
    <w:p w14:paraId="36DC5A65" w14:textId="77777777" w:rsidR="00067E2E" w:rsidRDefault="00A0702C">
      <w:pPr>
        <w:pStyle w:val="effectus"/>
      </w:pPr>
      <w:r>
        <w:rPr>
          <w:b/>
          <w:iCs/>
        </w:rPr>
        <w:t>Stupefiaciens</w:t>
      </w:r>
      <w:r>
        <w:rPr>
          <w:iCs/>
        </w:rPr>
        <w:tab/>
      </w:r>
      <w:r>
        <w:t>stupefiant</w:t>
      </w:r>
    </w:p>
    <w:p w14:paraId="3E849D72" w14:textId="77777777" w:rsidR="00067E2E" w:rsidRDefault="00A0702C">
      <w:pPr>
        <w:pStyle w:val="effectus"/>
      </w:pPr>
      <w:r>
        <w:rPr>
          <w:b/>
          <w:iCs/>
        </w:rPr>
        <w:t>St</w:t>
      </w:r>
      <w:r>
        <w:rPr>
          <w:b/>
          <w:iCs/>
        </w:rPr>
        <w:t>upefactio</w:t>
      </w:r>
      <w:r>
        <w:tab/>
        <w:t>stupéfaction</w:t>
      </w:r>
    </w:p>
    <w:p w14:paraId="00990692" w14:textId="77777777" w:rsidR="00067E2E" w:rsidRDefault="00A0702C">
      <w:pPr>
        <w:pStyle w:val="effectus"/>
      </w:pPr>
      <w:r>
        <w:rPr>
          <w:b/>
          <w:iCs/>
        </w:rPr>
        <w:t>Stupiditas</w:t>
      </w:r>
      <w:r>
        <w:rPr>
          <w:iCs/>
        </w:rPr>
        <w:tab/>
      </w:r>
      <w:r>
        <w:t>stupidité</w:t>
      </w:r>
    </w:p>
    <w:p w14:paraId="099DAE96" w14:textId="77777777" w:rsidR="00067E2E" w:rsidRDefault="00A0702C">
      <w:pPr>
        <w:pStyle w:val="effectus"/>
      </w:pPr>
      <w:r>
        <w:rPr>
          <w:b/>
          <w:iCs/>
        </w:rPr>
        <w:t>Stupor</w:t>
      </w:r>
      <w:r>
        <w:rPr>
          <w:iCs/>
        </w:rPr>
        <w:tab/>
      </w:r>
      <w:r>
        <w:t>stupeur</w:t>
      </w:r>
    </w:p>
    <w:p w14:paraId="013F7608" w14:textId="77777777" w:rsidR="00067E2E" w:rsidRDefault="00A0702C">
      <w:pPr>
        <w:pStyle w:val="effectus"/>
      </w:pPr>
      <w:r>
        <w:rPr>
          <w:b/>
          <w:iCs/>
        </w:rPr>
        <w:t>Styloceratohyoideus</w:t>
      </w:r>
      <w:r>
        <w:rPr>
          <w:iCs/>
        </w:rPr>
        <w:tab/>
      </w:r>
      <w:r>
        <w:t>stylocératohyoïdien</w:t>
      </w:r>
    </w:p>
    <w:p w14:paraId="7A9FBF19" w14:textId="77777777" w:rsidR="00067E2E" w:rsidRDefault="00A0702C">
      <w:pPr>
        <w:pStyle w:val="effectus"/>
      </w:pPr>
      <w:r>
        <w:rPr>
          <w:b/>
          <w:iCs/>
        </w:rPr>
        <w:t>Styloglossus</w:t>
      </w:r>
      <w:r>
        <w:rPr>
          <w:iCs/>
        </w:rPr>
        <w:tab/>
      </w:r>
      <w:r>
        <w:t>styloglosse</w:t>
      </w:r>
    </w:p>
    <w:p w14:paraId="5D730E64" w14:textId="77777777" w:rsidR="00067E2E" w:rsidRDefault="00A0702C">
      <w:pPr>
        <w:pStyle w:val="effectus"/>
      </w:pPr>
      <w:r>
        <w:rPr>
          <w:b/>
          <w:iCs/>
        </w:rPr>
        <w:t>Stylohyoideus</w:t>
      </w:r>
      <w:r>
        <w:rPr>
          <w:iCs/>
        </w:rPr>
        <w:tab/>
      </w:r>
      <w:r>
        <w:t>stylohyoïdien</w:t>
      </w:r>
    </w:p>
    <w:p w14:paraId="21FBFA1B" w14:textId="77777777" w:rsidR="00067E2E" w:rsidRDefault="00A0702C">
      <w:pPr>
        <w:pStyle w:val="effectus"/>
      </w:pPr>
      <w:r>
        <w:rPr>
          <w:b/>
          <w:iCs/>
        </w:rPr>
        <w:t>Styloides</w:t>
      </w:r>
      <w:r>
        <w:tab/>
        <w:t>styloïde</w:t>
      </w:r>
    </w:p>
    <w:p w14:paraId="5AB6A73D" w14:textId="77777777" w:rsidR="00067E2E" w:rsidRDefault="00A0702C">
      <w:pPr>
        <w:pStyle w:val="effectus"/>
      </w:pPr>
      <w:r>
        <w:rPr>
          <w:b/>
          <w:iCs/>
        </w:rPr>
        <w:t>Stylomastoideus</w:t>
      </w:r>
      <w:r>
        <w:rPr>
          <w:iCs/>
        </w:rPr>
        <w:tab/>
      </w:r>
      <w:r>
        <w:t>stylomastoïdien</w:t>
      </w:r>
    </w:p>
    <w:p w14:paraId="2C3AA94D" w14:textId="77777777" w:rsidR="00067E2E" w:rsidRDefault="00A0702C">
      <w:pPr>
        <w:pStyle w:val="effectus"/>
      </w:pPr>
      <w:r>
        <w:rPr>
          <w:b/>
          <w:iCs/>
        </w:rPr>
        <w:t>Stylopharyngeus</w:t>
      </w:r>
      <w:r>
        <w:rPr>
          <w:iCs/>
        </w:rPr>
        <w:tab/>
      </w:r>
      <w:r>
        <w:t>stylopharyngien</w:t>
      </w:r>
    </w:p>
    <w:p w14:paraId="617DB627" w14:textId="77777777" w:rsidR="00067E2E" w:rsidRDefault="00A0702C">
      <w:pPr>
        <w:pStyle w:val="effectus"/>
      </w:pPr>
      <w:r>
        <w:rPr>
          <w:b/>
          <w:iCs/>
        </w:rPr>
        <w:t>Stylus</w:t>
      </w:r>
      <w:r>
        <w:rPr>
          <w:iCs/>
        </w:rPr>
        <w:tab/>
      </w:r>
      <w:r>
        <w:t>stylet</w:t>
      </w:r>
      <w:r>
        <w:tab/>
        <w:t>pistil</w:t>
      </w:r>
    </w:p>
    <w:p w14:paraId="2EC1E570" w14:textId="77777777" w:rsidR="00067E2E" w:rsidRDefault="00A0702C">
      <w:pPr>
        <w:pStyle w:val="effectus"/>
      </w:pPr>
      <w:r>
        <w:rPr>
          <w:b/>
          <w:iCs/>
        </w:rPr>
        <w:t>Stypticus</w:t>
      </w:r>
      <w:r>
        <w:tab/>
        <w:t>styptique</w:t>
      </w:r>
    </w:p>
    <w:p w14:paraId="5F8BC969" w14:textId="77777777" w:rsidR="00067E2E" w:rsidRDefault="00A0702C">
      <w:pPr>
        <w:pStyle w:val="effectus"/>
      </w:pPr>
      <w:r>
        <w:rPr>
          <w:b/>
          <w:iCs/>
        </w:rPr>
        <w:t>Suavis</w:t>
      </w:r>
      <w:r>
        <w:rPr>
          <w:iCs/>
        </w:rPr>
        <w:tab/>
      </w:r>
      <w:r>
        <w:t>suave</w:t>
      </w:r>
    </w:p>
    <w:p w14:paraId="10BAA52D" w14:textId="77777777" w:rsidR="00067E2E" w:rsidRDefault="00A0702C">
      <w:pPr>
        <w:pStyle w:val="effectus"/>
      </w:pPr>
      <w:r>
        <w:rPr>
          <w:b/>
          <w:iCs/>
        </w:rPr>
        <w:t>Subaxillaris</w:t>
      </w:r>
      <w:r>
        <w:rPr>
          <w:iCs/>
        </w:rPr>
        <w:tab/>
      </w:r>
      <w:r>
        <w:t>süIts-axillaire</w:t>
      </w:r>
    </w:p>
    <w:p w14:paraId="635F75A1" w14:textId="77777777" w:rsidR="00067E2E" w:rsidRDefault="00A0702C">
      <w:pPr>
        <w:pStyle w:val="effectus"/>
      </w:pPr>
      <w:r>
        <w:rPr>
          <w:b/>
          <w:iCs/>
        </w:rPr>
        <w:t>Suber</w:t>
      </w:r>
      <w:r>
        <w:rPr>
          <w:b/>
          <w:iCs/>
        </w:rPr>
        <w:tab/>
      </w:r>
      <w:r>
        <w:t>suber</w:t>
      </w:r>
    </w:p>
    <w:p w14:paraId="603089DD" w14:textId="77777777" w:rsidR="00067E2E" w:rsidRDefault="00A0702C">
      <w:pPr>
        <w:pStyle w:val="effectus"/>
      </w:pPr>
      <w:r>
        <w:rPr>
          <w:b/>
          <w:iCs/>
        </w:rPr>
        <w:t>Suberas</w:t>
      </w:r>
      <w:r>
        <w:rPr>
          <w:iCs/>
        </w:rPr>
        <w:tab/>
        <w:t>s</w:t>
      </w:r>
      <w:r>
        <w:t>uberate</w:t>
      </w:r>
    </w:p>
    <w:p w14:paraId="4125BE19" w14:textId="77777777" w:rsidR="00067E2E" w:rsidRDefault="00A0702C">
      <w:pPr>
        <w:pStyle w:val="effectus"/>
      </w:pPr>
      <w:r>
        <w:rPr>
          <w:b/>
          <w:iCs/>
        </w:rPr>
        <w:t>Subericus</w:t>
      </w:r>
      <w:r>
        <w:rPr>
          <w:iCs/>
        </w:rPr>
        <w:tab/>
      </w:r>
      <w:r>
        <w:t>subérique</w:t>
      </w:r>
    </w:p>
    <w:p w14:paraId="5FFAA49D" w14:textId="77777777" w:rsidR="00067E2E" w:rsidRDefault="00A0702C">
      <w:pPr>
        <w:pStyle w:val="effectus"/>
      </w:pPr>
      <w:r>
        <w:rPr>
          <w:b/>
          <w:iCs/>
        </w:rPr>
        <w:t>Subclavius</w:t>
      </w:r>
      <w:r>
        <w:rPr>
          <w:iCs/>
        </w:rPr>
        <w:tab/>
      </w:r>
      <w:r>
        <w:t>sous-clavier</w:t>
      </w:r>
    </w:p>
    <w:p w14:paraId="2D8A0B94" w14:textId="77777777" w:rsidR="00067E2E" w:rsidRDefault="00A0702C">
      <w:pPr>
        <w:pStyle w:val="effectus"/>
      </w:pPr>
      <w:r>
        <w:rPr>
          <w:b/>
          <w:iCs/>
        </w:rPr>
        <w:t>Subcostalis</w:t>
      </w:r>
      <w:r>
        <w:tab/>
        <w:t>sous-costal</w:t>
      </w:r>
    </w:p>
    <w:p w14:paraId="23EAFFDD" w14:textId="77777777" w:rsidR="00067E2E" w:rsidRDefault="00A0702C">
      <w:pPr>
        <w:pStyle w:val="effectus"/>
      </w:pPr>
      <w:r>
        <w:rPr>
          <w:b/>
          <w:iCs/>
        </w:rPr>
        <w:t>Subcutaneus</w:t>
      </w:r>
      <w:r>
        <w:rPr>
          <w:iCs/>
        </w:rPr>
        <w:tab/>
      </w:r>
      <w:r>
        <w:t>sous-cutané</w:t>
      </w:r>
    </w:p>
    <w:p w14:paraId="096685A0" w14:textId="77777777" w:rsidR="00067E2E" w:rsidRDefault="00A0702C">
      <w:pPr>
        <w:pStyle w:val="effectus"/>
      </w:pPr>
      <w:r>
        <w:rPr>
          <w:b/>
          <w:iCs/>
        </w:rPr>
        <w:t>Subspinalis</w:t>
      </w:r>
      <w:r>
        <w:tab/>
        <w:t>sous-épineux</w:t>
      </w:r>
    </w:p>
    <w:p w14:paraId="3D20F16A" w14:textId="77777777" w:rsidR="00067E2E" w:rsidRDefault="00A0702C">
      <w:pPr>
        <w:pStyle w:val="effectus"/>
      </w:pPr>
      <w:r>
        <w:rPr>
          <w:b/>
          <w:iCs/>
        </w:rPr>
        <w:t>Subigere</w:t>
      </w:r>
      <w:r>
        <w:rPr>
          <w:iCs/>
        </w:rPr>
        <w:tab/>
      </w:r>
      <w:r>
        <w:t>malaxer</w:t>
      </w:r>
    </w:p>
    <w:p w14:paraId="33DA4261" w14:textId="77777777" w:rsidR="00067E2E" w:rsidRDefault="00A0702C">
      <w:pPr>
        <w:pStyle w:val="effectus"/>
      </w:pPr>
      <w:r>
        <w:rPr>
          <w:b/>
          <w:iCs/>
        </w:rPr>
        <w:t>Subintrans</w:t>
      </w:r>
      <w:r>
        <w:rPr>
          <w:iCs/>
        </w:rPr>
        <w:tab/>
      </w:r>
      <w:r>
        <w:t>subintrant</w:t>
      </w:r>
    </w:p>
    <w:p w14:paraId="57315908" w14:textId="77777777" w:rsidR="00067E2E" w:rsidRDefault="00A0702C">
      <w:pPr>
        <w:pStyle w:val="effectus"/>
      </w:pPr>
      <w:r>
        <w:rPr>
          <w:b/>
          <w:iCs/>
        </w:rPr>
        <w:t>Sublimamentum</w:t>
      </w:r>
      <w:r>
        <w:tab/>
        <w:t>énéorème</w:t>
      </w:r>
    </w:p>
    <w:p w14:paraId="1B3160EC" w14:textId="77777777" w:rsidR="00067E2E" w:rsidRDefault="00A0702C">
      <w:pPr>
        <w:pStyle w:val="effectus"/>
      </w:pPr>
      <w:r>
        <w:rPr>
          <w:b/>
          <w:iCs/>
        </w:rPr>
        <w:t>Sublimatio</w:t>
      </w:r>
      <w:r>
        <w:tab/>
        <w:t>Sublimation</w:t>
      </w:r>
    </w:p>
    <w:p w14:paraId="50600F7B" w14:textId="77777777" w:rsidR="00067E2E" w:rsidRDefault="00A0702C">
      <w:pPr>
        <w:pStyle w:val="effectus"/>
      </w:pPr>
      <w:r>
        <w:rPr>
          <w:b/>
          <w:iCs/>
        </w:rPr>
        <w:t>Sublimatorium</w:t>
      </w:r>
      <w:r>
        <w:rPr>
          <w:iCs/>
        </w:rPr>
        <w:tab/>
      </w:r>
      <w:r>
        <w:t>sublimatoire</w:t>
      </w:r>
    </w:p>
    <w:p w14:paraId="103EC20B" w14:textId="77777777" w:rsidR="00067E2E" w:rsidRDefault="00A0702C">
      <w:pPr>
        <w:pStyle w:val="effectus"/>
      </w:pPr>
      <w:r>
        <w:rPr>
          <w:b/>
          <w:iCs/>
        </w:rPr>
        <w:t>Sublimis</w:t>
      </w:r>
      <w:r>
        <w:rPr>
          <w:iCs/>
        </w:rPr>
        <w:tab/>
      </w:r>
      <w:r>
        <w:t>sublime</w:t>
      </w:r>
    </w:p>
    <w:p w14:paraId="52A6EA19" w14:textId="77777777" w:rsidR="00067E2E" w:rsidRDefault="00A0702C">
      <w:pPr>
        <w:pStyle w:val="effectus"/>
      </w:pPr>
      <w:r>
        <w:rPr>
          <w:b/>
          <w:iCs/>
        </w:rPr>
        <w:t>Sublimatus</w:t>
      </w:r>
      <w:r>
        <w:rPr>
          <w:iCs/>
        </w:rPr>
        <w:tab/>
      </w:r>
      <w:r>
        <w:t>sublimé</w:t>
      </w:r>
    </w:p>
    <w:p w14:paraId="686FB392" w14:textId="77777777" w:rsidR="00067E2E" w:rsidRDefault="00A0702C">
      <w:pPr>
        <w:pStyle w:val="effectus"/>
      </w:pPr>
      <w:r>
        <w:rPr>
          <w:b/>
          <w:iCs/>
        </w:rPr>
        <w:t>Sublingualis</w:t>
      </w:r>
      <w:r>
        <w:rPr>
          <w:iCs/>
        </w:rPr>
        <w:tab/>
      </w:r>
      <w:r>
        <w:t>sublingual</w:t>
      </w:r>
    </w:p>
    <w:p w14:paraId="2048D6DC" w14:textId="77777777" w:rsidR="00067E2E" w:rsidRDefault="00A0702C">
      <w:pPr>
        <w:pStyle w:val="effectus"/>
      </w:pPr>
      <w:r>
        <w:rPr>
          <w:b/>
          <w:iCs/>
        </w:rPr>
        <w:t>Submersio</w:t>
      </w:r>
      <w:r>
        <w:tab/>
        <w:t>submersion</w:t>
      </w:r>
    </w:p>
    <w:p w14:paraId="25678233" w14:textId="77777777" w:rsidR="00067E2E" w:rsidRDefault="00A0702C">
      <w:pPr>
        <w:pStyle w:val="effectus"/>
      </w:pPr>
      <w:r>
        <w:rPr>
          <w:b/>
          <w:iCs/>
        </w:rPr>
        <w:t>Substantia</w:t>
      </w:r>
      <w:r>
        <w:rPr>
          <w:iCs/>
        </w:rPr>
        <w:tab/>
      </w:r>
      <w:r>
        <w:t>substance</w:t>
      </w:r>
    </w:p>
    <w:p w14:paraId="0EFAB4EC" w14:textId="77777777" w:rsidR="00067E2E" w:rsidRDefault="00A0702C">
      <w:pPr>
        <w:pStyle w:val="effectus"/>
      </w:pPr>
      <w:r>
        <w:rPr>
          <w:b/>
          <w:iCs/>
        </w:rPr>
        <w:t>Subsultus</w:t>
      </w:r>
      <w:r>
        <w:rPr>
          <w:b/>
          <w:iCs/>
        </w:rPr>
        <w:tab/>
      </w:r>
      <w:r>
        <w:t>soubresaut</w:t>
      </w:r>
    </w:p>
    <w:p w14:paraId="42FB85C5" w14:textId="77777777" w:rsidR="00067E2E" w:rsidRDefault="00A0702C">
      <w:pPr>
        <w:pStyle w:val="effectus"/>
      </w:pPr>
      <w:r>
        <w:rPr>
          <w:b/>
          <w:iCs/>
        </w:rPr>
        <w:t>Subtilis</w:t>
      </w:r>
      <w:r>
        <w:rPr>
          <w:b/>
          <w:iCs/>
        </w:rPr>
        <w:tab/>
      </w:r>
      <w:r>
        <w:t>subtil</w:t>
      </w:r>
    </w:p>
    <w:p w14:paraId="4647ADB5" w14:textId="77777777" w:rsidR="00067E2E" w:rsidRDefault="00A0702C">
      <w:pPr>
        <w:pStyle w:val="effectus"/>
      </w:pPr>
      <w:r>
        <w:rPr>
          <w:b/>
          <w:iCs/>
        </w:rPr>
        <w:t>Subversio</w:t>
      </w:r>
      <w:r>
        <w:tab/>
        <w:t>subversion</w:t>
      </w:r>
    </w:p>
    <w:p w14:paraId="46DFDC1C" w14:textId="77777777" w:rsidR="00067E2E" w:rsidRDefault="00A0702C">
      <w:pPr>
        <w:pStyle w:val="effectus"/>
      </w:pPr>
      <w:r>
        <w:rPr>
          <w:b/>
          <w:iCs/>
        </w:rPr>
        <w:t>Subulatus</w:t>
      </w:r>
      <w:r>
        <w:rPr>
          <w:iCs/>
        </w:rPr>
        <w:tab/>
      </w:r>
      <w:r>
        <w:t>subalé</w:t>
      </w:r>
    </w:p>
    <w:p w14:paraId="150BF278" w14:textId="77777777" w:rsidR="00067E2E" w:rsidRDefault="00A0702C">
      <w:pPr>
        <w:pStyle w:val="effectus"/>
      </w:pPr>
      <w:r>
        <w:rPr>
          <w:b/>
          <w:iCs/>
        </w:rPr>
        <w:t>Succedaneus</w:t>
      </w:r>
      <w:r>
        <w:tab/>
        <w:t>succédané</w:t>
      </w:r>
    </w:p>
    <w:p w14:paraId="0661A656" w14:textId="77777777" w:rsidR="00067E2E" w:rsidRDefault="00A0702C">
      <w:pPr>
        <w:pStyle w:val="effectus"/>
      </w:pPr>
      <w:r>
        <w:rPr>
          <w:b/>
          <w:iCs/>
        </w:rPr>
        <w:t>Succenturiati</w:t>
      </w:r>
      <w:r>
        <w:rPr>
          <w:iCs/>
        </w:rPr>
        <w:tab/>
      </w:r>
      <w:r>
        <w:t>succenturiaux</w:t>
      </w:r>
    </w:p>
    <w:p w14:paraId="6B36E251" w14:textId="77777777" w:rsidR="00067E2E" w:rsidRDefault="00A0702C">
      <w:pPr>
        <w:pStyle w:val="effectus"/>
      </w:pPr>
      <w:r>
        <w:rPr>
          <w:b/>
          <w:iCs/>
        </w:rPr>
        <w:t>Succinas</w:t>
      </w:r>
      <w:r>
        <w:rPr>
          <w:iCs/>
        </w:rPr>
        <w:tab/>
      </w:r>
      <w:r>
        <w:t>succinate</w:t>
      </w:r>
    </w:p>
    <w:p w14:paraId="33953CA8" w14:textId="77777777" w:rsidR="00067E2E" w:rsidRDefault="00A0702C">
      <w:pPr>
        <w:pStyle w:val="effectus"/>
      </w:pPr>
      <w:r>
        <w:rPr>
          <w:b/>
          <w:iCs/>
        </w:rPr>
        <w:t>Succinicus</w:t>
      </w:r>
      <w:r>
        <w:tab/>
        <w:t>succinique</w:t>
      </w:r>
    </w:p>
    <w:p w14:paraId="7F44BCFD" w14:textId="77777777" w:rsidR="00067E2E" w:rsidRDefault="00A0702C">
      <w:pPr>
        <w:pStyle w:val="effectus"/>
      </w:pPr>
      <w:r>
        <w:rPr>
          <w:b/>
          <w:iCs/>
        </w:rPr>
        <w:t>Succinum</w:t>
      </w:r>
      <w:r>
        <w:rPr>
          <w:iCs/>
        </w:rPr>
        <w:tab/>
      </w:r>
      <w:r>
        <w:t>succin</w:t>
      </w:r>
    </w:p>
    <w:p w14:paraId="0B132C73" w14:textId="77777777" w:rsidR="00067E2E" w:rsidRDefault="00A0702C">
      <w:pPr>
        <w:pStyle w:val="effectus"/>
      </w:pPr>
      <w:r>
        <w:rPr>
          <w:b/>
          <w:iCs/>
        </w:rPr>
        <w:t>Succio</w:t>
      </w:r>
      <w:r>
        <w:rPr>
          <w:iCs/>
        </w:rPr>
        <w:tab/>
      </w:r>
      <w:r>
        <w:t>succion</w:t>
      </w:r>
    </w:p>
    <w:p w14:paraId="799CF909" w14:textId="77777777" w:rsidR="00067E2E" w:rsidRDefault="00A0702C">
      <w:pPr>
        <w:pStyle w:val="effectus"/>
      </w:pPr>
      <w:r>
        <w:rPr>
          <w:b/>
          <w:iCs/>
        </w:rPr>
        <w:lastRenderedPageBreak/>
        <w:t>Succubus</w:t>
      </w:r>
      <w:r>
        <w:tab/>
        <w:t>succube</w:t>
      </w:r>
    </w:p>
    <w:p w14:paraId="160AD67E" w14:textId="77777777" w:rsidR="00067E2E" w:rsidRDefault="00A0702C">
      <w:pPr>
        <w:pStyle w:val="effectus"/>
      </w:pPr>
      <w:r>
        <w:rPr>
          <w:b/>
          <w:iCs/>
        </w:rPr>
        <w:t>Succulentus</w:t>
      </w:r>
      <w:r>
        <w:rPr>
          <w:iCs/>
        </w:rPr>
        <w:tab/>
      </w:r>
      <w:r>
        <w:t>succulent</w:t>
      </w:r>
    </w:p>
    <w:p w14:paraId="38D35BF1" w14:textId="77777777" w:rsidR="00067E2E" w:rsidRDefault="00A0702C">
      <w:pPr>
        <w:pStyle w:val="effectus"/>
      </w:pPr>
      <w:r>
        <w:rPr>
          <w:b/>
          <w:iCs/>
        </w:rPr>
        <w:t>Succus</w:t>
      </w:r>
      <w:r>
        <w:rPr>
          <w:iCs/>
        </w:rPr>
        <w:tab/>
      </w:r>
      <w:r>
        <w:t>suc</w:t>
      </w:r>
    </w:p>
    <w:p w14:paraId="1F7B00EC" w14:textId="77777777" w:rsidR="00067E2E" w:rsidRDefault="00A0702C">
      <w:pPr>
        <w:pStyle w:val="effectus"/>
      </w:pPr>
      <w:r>
        <w:rPr>
          <w:b/>
          <w:iCs/>
        </w:rPr>
        <w:t>Succus arborum</w:t>
      </w:r>
      <w:r>
        <w:rPr>
          <w:iCs/>
        </w:rPr>
        <w:tab/>
      </w:r>
      <w:r>
        <w:t>sève</w:t>
      </w:r>
    </w:p>
    <w:p w14:paraId="4CDF2571" w14:textId="77777777" w:rsidR="00067E2E" w:rsidRDefault="00A0702C">
      <w:pPr>
        <w:pStyle w:val="effectus"/>
      </w:pPr>
      <w:r>
        <w:rPr>
          <w:b/>
          <w:iCs/>
        </w:rPr>
        <w:t>Succus</w:t>
      </w:r>
      <w:r>
        <w:tab/>
        <w:t>succion</w:t>
      </w:r>
    </w:p>
    <w:p w14:paraId="27AC335F" w14:textId="77777777" w:rsidR="00067E2E" w:rsidRDefault="00A0702C">
      <w:pPr>
        <w:pStyle w:val="effectus"/>
      </w:pPr>
      <w:r>
        <w:rPr>
          <w:b/>
          <w:iCs/>
        </w:rPr>
        <w:t>Sudamina</w:t>
      </w:r>
      <w:r>
        <w:rPr>
          <w:iCs/>
        </w:rPr>
        <w:tab/>
      </w:r>
      <w:r>
        <w:t>échauboulures</w:t>
      </w:r>
    </w:p>
    <w:p w14:paraId="143B9CC1" w14:textId="77777777" w:rsidR="00067E2E" w:rsidRDefault="00A0702C">
      <w:pPr>
        <w:pStyle w:val="effectus"/>
      </w:pPr>
      <w:r>
        <w:rPr>
          <w:b/>
          <w:iCs/>
        </w:rPr>
        <w:t>Sudatio</w:t>
      </w:r>
      <w:r>
        <w:tab/>
        <w:t>étuve</w:t>
      </w:r>
    </w:p>
    <w:p w14:paraId="4DF95867" w14:textId="77777777" w:rsidR="00067E2E" w:rsidRDefault="00A0702C">
      <w:pPr>
        <w:pStyle w:val="effectus"/>
      </w:pPr>
      <w:r>
        <w:rPr>
          <w:b/>
          <w:iCs/>
        </w:rPr>
        <w:t>Sudatorium</w:t>
      </w:r>
      <w:r>
        <w:rPr>
          <w:iCs/>
        </w:rPr>
        <w:tab/>
      </w:r>
      <w:r>
        <w:t>étuve</w:t>
      </w:r>
    </w:p>
    <w:p w14:paraId="71C13B69" w14:textId="77777777" w:rsidR="00067E2E" w:rsidRDefault="00A0702C">
      <w:pPr>
        <w:pStyle w:val="effectus"/>
      </w:pPr>
      <w:r>
        <w:rPr>
          <w:b/>
          <w:iCs/>
        </w:rPr>
        <w:t>Sudificus</w:t>
      </w:r>
      <w:r>
        <w:rPr>
          <w:iCs/>
        </w:rPr>
        <w:tab/>
      </w:r>
      <w:r>
        <w:t>sudorifique</w:t>
      </w:r>
    </w:p>
    <w:p w14:paraId="1D111CBD" w14:textId="77777777" w:rsidR="00067E2E" w:rsidRDefault="00A0702C">
      <w:pPr>
        <w:pStyle w:val="effectus"/>
      </w:pPr>
      <w:r>
        <w:rPr>
          <w:b/>
          <w:iCs/>
        </w:rPr>
        <w:t>Sudor</w:t>
      </w:r>
      <w:r>
        <w:tab/>
        <w:t>sueur</w:t>
      </w:r>
    </w:p>
    <w:p w14:paraId="34884039" w14:textId="77777777" w:rsidR="00067E2E" w:rsidRDefault="00A0702C">
      <w:pPr>
        <w:pStyle w:val="effectus"/>
      </w:pPr>
      <w:r>
        <w:rPr>
          <w:b/>
          <w:iCs/>
        </w:rPr>
        <w:t>Sudor anglicus</w:t>
      </w:r>
      <w:r>
        <w:rPr>
          <w:iCs/>
        </w:rPr>
        <w:tab/>
      </w:r>
      <w:r>
        <w:t>sueur anglaise</w:t>
      </w:r>
    </w:p>
    <w:p w14:paraId="6A14A212" w14:textId="77777777" w:rsidR="00067E2E" w:rsidRDefault="00A0702C">
      <w:pPr>
        <w:pStyle w:val="effectus"/>
      </w:pPr>
      <w:r>
        <w:rPr>
          <w:b/>
          <w:iCs/>
        </w:rPr>
        <w:t>Sudoriferus</w:t>
      </w:r>
      <w:r>
        <w:rPr>
          <w:b/>
          <w:iCs/>
        </w:rPr>
        <w:tab/>
      </w:r>
      <w:r>
        <w:t>sudorifique</w:t>
      </w:r>
    </w:p>
    <w:p w14:paraId="349A84CD" w14:textId="77777777" w:rsidR="00067E2E" w:rsidRDefault="00A0702C">
      <w:pPr>
        <w:pStyle w:val="effectus"/>
      </w:pPr>
      <w:r>
        <w:rPr>
          <w:b/>
          <w:iCs/>
        </w:rPr>
        <w:t>Suffimen</w:t>
      </w:r>
      <w:r>
        <w:tab/>
        <w:t>parfum</w:t>
      </w:r>
    </w:p>
    <w:p w14:paraId="26E57468" w14:textId="77777777" w:rsidR="00067E2E" w:rsidRDefault="00A0702C">
      <w:pPr>
        <w:pStyle w:val="effectus"/>
      </w:pPr>
      <w:r>
        <w:rPr>
          <w:b/>
          <w:iCs/>
        </w:rPr>
        <w:t>Suffimentum</w:t>
      </w:r>
      <w:r>
        <w:rPr>
          <w:iCs/>
        </w:rPr>
        <w:tab/>
      </w:r>
      <w:r>
        <w:t>parfum</w:t>
      </w:r>
    </w:p>
    <w:p w14:paraId="4BAF7BA5" w14:textId="77777777" w:rsidR="00067E2E" w:rsidRDefault="00A0702C">
      <w:pPr>
        <w:pStyle w:val="effectus"/>
      </w:pPr>
      <w:r>
        <w:rPr>
          <w:b/>
          <w:iCs/>
        </w:rPr>
        <w:t>Suffiocatio</w:t>
      </w:r>
      <w:r>
        <w:rPr>
          <w:iCs/>
        </w:rPr>
        <w:tab/>
      </w:r>
      <w:r>
        <w:t>suffocation</w:t>
      </w:r>
    </w:p>
    <w:p w14:paraId="262735D2" w14:textId="77777777" w:rsidR="00067E2E" w:rsidRDefault="00A0702C">
      <w:pPr>
        <w:pStyle w:val="effectus"/>
      </w:pPr>
      <w:r>
        <w:rPr>
          <w:b/>
          <w:iCs/>
        </w:rPr>
        <w:t>Suffusio</w:t>
      </w:r>
      <w:r>
        <w:tab/>
        <w:t>suffusion</w:t>
      </w:r>
    </w:p>
    <w:p w14:paraId="49487AB4" w14:textId="77777777" w:rsidR="00067E2E" w:rsidRDefault="00A0702C">
      <w:pPr>
        <w:pStyle w:val="effectus"/>
      </w:pPr>
      <w:r>
        <w:rPr>
          <w:b/>
          <w:iCs/>
        </w:rPr>
        <w:t>Sugillatio</w:t>
      </w:r>
      <w:r>
        <w:rPr>
          <w:iCs/>
        </w:rPr>
        <w:tab/>
      </w:r>
      <w:r>
        <w:t>sugillation</w:t>
      </w:r>
      <w:r>
        <w:tab/>
        <w:t>meurtrissure</w:t>
      </w:r>
    </w:p>
    <w:p w14:paraId="7C9814D1" w14:textId="77777777" w:rsidR="00067E2E" w:rsidRDefault="00A0702C">
      <w:pPr>
        <w:pStyle w:val="effectus"/>
      </w:pPr>
      <w:r>
        <w:rPr>
          <w:b/>
          <w:iCs/>
        </w:rPr>
        <w:t>Sulcus</w:t>
      </w:r>
      <w:r>
        <w:rPr>
          <w:iCs/>
        </w:rPr>
        <w:tab/>
      </w:r>
      <w:r>
        <w:t>sillon</w:t>
      </w:r>
    </w:p>
    <w:p w14:paraId="7163966D" w14:textId="77777777" w:rsidR="00067E2E" w:rsidRDefault="00A0702C">
      <w:pPr>
        <w:pStyle w:val="effectus"/>
      </w:pPr>
      <w:commentRangeStart w:id="51"/>
      <w:r>
        <w:rPr>
          <w:b/>
          <w:iCs/>
        </w:rPr>
        <w:t>Sulfas</w:t>
      </w:r>
      <w:r>
        <w:rPr>
          <w:iCs/>
        </w:rPr>
        <w:tab/>
      </w:r>
      <w:r>
        <w:t>sufate</w:t>
      </w:r>
      <w:commentRangeEnd w:id="51"/>
      <w:r>
        <w:commentReference w:id="51"/>
      </w:r>
    </w:p>
    <w:p w14:paraId="148EC139" w14:textId="77777777" w:rsidR="00067E2E" w:rsidRDefault="00A0702C">
      <w:pPr>
        <w:pStyle w:val="effectus"/>
      </w:pPr>
      <w:r>
        <w:rPr>
          <w:b/>
          <w:iCs/>
        </w:rPr>
        <w:t>Sulfis</w:t>
      </w:r>
      <w:r>
        <w:rPr>
          <w:iCs/>
        </w:rPr>
        <w:tab/>
      </w:r>
      <w:r>
        <w:t>sulfite</w:t>
      </w:r>
    </w:p>
    <w:p w14:paraId="4397514B" w14:textId="77777777" w:rsidR="00067E2E" w:rsidRDefault="00A0702C">
      <w:pPr>
        <w:pStyle w:val="effectus"/>
      </w:pPr>
      <w:r>
        <w:rPr>
          <w:b/>
          <w:iCs/>
        </w:rPr>
        <w:t>Sulfuretum</w:t>
      </w:r>
      <w:r>
        <w:rPr>
          <w:iCs/>
        </w:rPr>
        <w:tab/>
      </w:r>
      <w:r>
        <w:t>sulfure</w:t>
      </w:r>
    </w:p>
    <w:p w14:paraId="1F167CD2" w14:textId="77777777" w:rsidR="00067E2E" w:rsidRDefault="00A0702C">
      <w:pPr>
        <w:pStyle w:val="effectus"/>
      </w:pPr>
      <w:r>
        <w:rPr>
          <w:b/>
          <w:iCs/>
        </w:rPr>
        <w:t>Sulfuricus</w:t>
      </w:r>
      <w:r>
        <w:rPr>
          <w:iCs/>
        </w:rPr>
        <w:tab/>
      </w:r>
      <w:r>
        <w:t>sulfurique</w:t>
      </w:r>
    </w:p>
    <w:p w14:paraId="3CBF3E36" w14:textId="77777777" w:rsidR="00067E2E" w:rsidRDefault="00A0702C">
      <w:pPr>
        <w:pStyle w:val="effectus"/>
      </w:pPr>
      <w:r>
        <w:rPr>
          <w:b/>
          <w:iCs/>
        </w:rPr>
        <w:t>Sulphur</w:t>
      </w:r>
      <w:r>
        <w:rPr>
          <w:iCs/>
        </w:rPr>
        <w:tab/>
      </w:r>
      <w:r>
        <w:t>soufre</w:t>
      </w:r>
    </w:p>
    <w:p w14:paraId="0FC260C2" w14:textId="77777777" w:rsidR="00067E2E" w:rsidRDefault="00A0702C">
      <w:pPr>
        <w:pStyle w:val="effectus"/>
      </w:pPr>
      <w:r>
        <w:rPr>
          <w:b/>
          <w:iCs/>
        </w:rPr>
        <w:t>Sulphureus</w:t>
      </w:r>
      <w:r>
        <w:rPr>
          <w:iCs/>
        </w:rPr>
        <w:tab/>
      </w:r>
      <w:r>
        <w:t>sulfureux</w:t>
      </w:r>
    </w:p>
    <w:p w14:paraId="2F069C5D" w14:textId="77777777" w:rsidR="00067E2E" w:rsidRDefault="00A0702C">
      <w:pPr>
        <w:pStyle w:val="effectus"/>
      </w:pPr>
      <w:r>
        <w:rPr>
          <w:b/>
          <w:iCs/>
        </w:rPr>
        <w:t>Summitas</w:t>
      </w:r>
      <w:r>
        <w:tab/>
        <w:t>sommité</w:t>
      </w:r>
    </w:p>
    <w:p w14:paraId="2BA963DE" w14:textId="77777777" w:rsidR="00067E2E" w:rsidRDefault="00A0702C">
      <w:pPr>
        <w:pStyle w:val="effectus"/>
      </w:pPr>
      <w:r>
        <w:rPr>
          <w:b/>
          <w:iCs/>
        </w:rPr>
        <w:t>Superciliaris</w:t>
      </w:r>
      <w:r>
        <w:rPr>
          <w:iCs/>
        </w:rPr>
        <w:tab/>
      </w:r>
      <w:r>
        <w:t>sourcilier</w:t>
      </w:r>
    </w:p>
    <w:p w14:paraId="1C690B73" w14:textId="77777777" w:rsidR="00067E2E" w:rsidRDefault="00A0702C">
      <w:pPr>
        <w:pStyle w:val="effectus"/>
      </w:pPr>
      <w:r>
        <w:rPr>
          <w:b/>
          <w:iCs/>
        </w:rPr>
        <w:t>Supercilium</w:t>
      </w:r>
      <w:r>
        <w:rPr>
          <w:iCs/>
        </w:rPr>
        <w:tab/>
      </w:r>
      <w:r>
        <w:t>sourcil</w:t>
      </w:r>
    </w:p>
    <w:p w14:paraId="04E8FF6A" w14:textId="77777777" w:rsidR="00067E2E" w:rsidRDefault="00A0702C">
      <w:pPr>
        <w:pStyle w:val="effectus"/>
      </w:pPr>
      <w:r>
        <w:rPr>
          <w:b/>
          <w:iCs/>
        </w:rPr>
        <w:t>Superfœtatio</w:t>
      </w:r>
      <w:r>
        <w:rPr>
          <w:iCs/>
        </w:rPr>
        <w:tab/>
      </w:r>
      <w:r>
        <w:t>superfétation</w:t>
      </w:r>
    </w:p>
    <w:p w14:paraId="799B47AB" w14:textId="77777777" w:rsidR="00067E2E" w:rsidRDefault="00A0702C">
      <w:pPr>
        <w:pStyle w:val="effectus"/>
      </w:pPr>
      <w:r>
        <w:rPr>
          <w:b/>
          <w:iCs/>
        </w:rPr>
        <w:t>Superpurgatio</w:t>
      </w:r>
      <w:r>
        <w:rPr>
          <w:iCs/>
        </w:rPr>
        <w:tab/>
      </w:r>
      <w:r>
        <w:t>superpurgation</w:t>
      </w:r>
    </w:p>
    <w:p w14:paraId="551953DF" w14:textId="77777777" w:rsidR="00067E2E" w:rsidRDefault="00A0702C">
      <w:pPr>
        <w:pStyle w:val="effectus"/>
      </w:pPr>
      <w:r>
        <w:rPr>
          <w:b/>
          <w:iCs/>
        </w:rPr>
        <w:t>Superus</w:t>
      </w:r>
      <w:r>
        <w:rPr>
          <w:iCs/>
        </w:rPr>
        <w:tab/>
      </w:r>
      <w:r>
        <w:t>supère</w:t>
      </w:r>
    </w:p>
    <w:p w14:paraId="47B36974" w14:textId="77777777" w:rsidR="00067E2E" w:rsidRDefault="00A0702C">
      <w:pPr>
        <w:pStyle w:val="effectus"/>
      </w:pPr>
      <w:r>
        <w:rPr>
          <w:b/>
          <w:iCs/>
        </w:rPr>
        <w:t>Supinatio</w:t>
      </w:r>
      <w:r>
        <w:rPr>
          <w:iCs/>
        </w:rPr>
        <w:tab/>
      </w:r>
      <w:r>
        <w:t>supination</w:t>
      </w:r>
    </w:p>
    <w:p w14:paraId="48E16001" w14:textId="77777777" w:rsidR="00067E2E" w:rsidRDefault="00A0702C">
      <w:pPr>
        <w:pStyle w:val="effectus"/>
      </w:pPr>
      <w:r>
        <w:rPr>
          <w:b/>
          <w:iCs/>
        </w:rPr>
        <w:t>Supinator</w:t>
      </w:r>
      <w:r>
        <w:tab/>
      </w:r>
      <w:r>
        <w:t>supinateur</w:t>
      </w:r>
    </w:p>
    <w:p w14:paraId="092CF08A" w14:textId="77777777" w:rsidR="00067E2E" w:rsidRDefault="00A0702C">
      <w:pPr>
        <w:pStyle w:val="effectus"/>
      </w:pPr>
      <w:r>
        <w:rPr>
          <w:b/>
          <w:iCs/>
        </w:rPr>
        <w:t>Suppositorium</w:t>
      </w:r>
      <w:r>
        <w:rPr>
          <w:iCs/>
        </w:rPr>
        <w:tab/>
      </w:r>
      <w:r>
        <w:t>suppositoire</w:t>
      </w:r>
    </w:p>
    <w:p w14:paraId="1C14A05F" w14:textId="77777777" w:rsidR="00067E2E" w:rsidRDefault="00A0702C">
      <w:pPr>
        <w:pStyle w:val="effectus"/>
      </w:pPr>
      <w:r>
        <w:rPr>
          <w:b/>
          <w:iCs/>
        </w:rPr>
        <w:t>Suppressio</w:t>
      </w:r>
      <w:r>
        <w:rPr>
          <w:iCs/>
        </w:rPr>
        <w:tab/>
      </w:r>
      <w:r>
        <w:t>suppression</w:t>
      </w:r>
    </w:p>
    <w:p w14:paraId="5E5925DD" w14:textId="77777777" w:rsidR="00067E2E" w:rsidRDefault="00A0702C">
      <w:pPr>
        <w:pStyle w:val="effectus"/>
      </w:pPr>
      <w:r>
        <w:rPr>
          <w:b/>
          <w:iCs/>
        </w:rPr>
        <w:t>Suppresionis ignis</w:t>
      </w:r>
      <w:r>
        <w:rPr>
          <w:iCs/>
        </w:rPr>
        <w:tab/>
      </w:r>
      <w:r>
        <w:t>feu de supprésion</w:t>
      </w:r>
    </w:p>
    <w:p w14:paraId="1D0E88D2" w14:textId="77777777" w:rsidR="00067E2E" w:rsidRDefault="00A0702C">
      <w:pPr>
        <w:pStyle w:val="effectus"/>
      </w:pPr>
      <w:r>
        <w:rPr>
          <w:b/>
          <w:iCs/>
        </w:rPr>
        <w:t>Suppurans</w:t>
      </w:r>
      <w:r>
        <w:rPr>
          <w:iCs/>
        </w:rPr>
        <w:tab/>
      </w:r>
      <w:r>
        <w:t>suppuratif</w:t>
      </w:r>
    </w:p>
    <w:p w14:paraId="51A3AB97" w14:textId="77777777" w:rsidR="00067E2E" w:rsidRDefault="00A0702C">
      <w:pPr>
        <w:pStyle w:val="effectus"/>
      </w:pPr>
      <w:r>
        <w:rPr>
          <w:b/>
          <w:iCs/>
        </w:rPr>
        <w:t>Suppurativus</w:t>
      </w:r>
      <w:r>
        <w:rPr>
          <w:iCs/>
        </w:rPr>
        <w:tab/>
      </w:r>
      <w:r>
        <w:t>suppuratif</w:t>
      </w:r>
    </w:p>
    <w:p w14:paraId="0EFAAEC1" w14:textId="77777777" w:rsidR="00067E2E" w:rsidRDefault="00A0702C">
      <w:pPr>
        <w:pStyle w:val="effectus"/>
      </w:pPr>
      <w:r>
        <w:rPr>
          <w:b/>
          <w:iCs/>
        </w:rPr>
        <w:t>Suppurare</w:t>
      </w:r>
      <w:r>
        <w:rPr>
          <w:iCs/>
        </w:rPr>
        <w:tab/>
      </w:r>
      <w:r>
        <w:tab/>
        <w:t>suppurer</w:t>
      </w:r>
    </w:p>
    <w:p w14:paraId="420ECEFF" w14:textId="77777777" w:rsidR="00067E2E" w:rsidRDefault="00A0702C">
      <w:pPr>
        <w:pStyle w:val="effectus"/>
      </w:pPr>
      <w:r>
        <w:rPr>
          <w:b/>
          <w:iCs/>
        </w:rPr>
        <w:t>Suppuratio</w:t>
      </w:r>
      <w:r>
        <w:rPr>
          <w:iCs/>
        </w:rPr>
        <w:tab/>
      </w:r>
      <w:r>
        <w:t>suppuration</w:t>
      </w:r>
    </w:p>
    <w:p w14:paraId="4D27DEE8" w14:textId="77777777" w:rsidR="00067E2E" w:rsidRDefault="00A0702C">
      <w:pPr>
        <w:pStyle w:val="effectus"/>
      </w:pPr>
      <w:r>
        <w:rPr>
          <w:b/>
          <w:iCs/>
        </w:rPr>
        <w:t>Superficies</w:t>
      </w:r>
      <w:r>
        <w:tab/>
        <w:t>surface</w:t>
      </w:r>
    </w:p>
    <w:p w14:paraId="0D9F550F" w14:textId="77777777" w:rsidR="00067E2E" w:rsidRDefault="00A0702C">
      <w:pPr>
        <w:pStyle w:val="effectus"/>
      </w:pPr>
      <w:r>
        <w:rPr>
          <w:b/>
          <w:iCs/>
        </w:rPr>
        <w:t>Supracostalis</w:t>
      </w:r>
      <w:r>
        <w:rPr>
          <w:iCs/>
        </w:rPr>
        <w:tab/>
      </w:r>
      <w:r>
        <w:t>surcostal</w:t>
      </w:r>
    </w:p>
    <w:p w14:paraId="348ECDB5" w14:textId="77777777" w:rsidR="00067E2E" w:rsidRDefault="00A0702C">
      <w:pPr>
        <w:pStyle w:val="effectus"/>
      </w:pPr>
      <w:r>
        <w:rPr>
          <w:b/>
          <w:iCs/>
        </w:rPr>
        <w:t>Supraspinosus</w:t>
      </w:r>
      <w:r>
        <w:rPr>
          <w:iCs/>
        </w:rPr>
        <w:tab/>
      </w:r>
      <w:r>
        <w:t>sur-épineux</w:t>
      </w:r>
    </w:p>
    <w:p w14:paraId="65766780" w14:textId="77777777" w:rsidR="00067E2E" w:rsidRDefault="00A0702C">
      <w:pPr>
        <w:pStyle w:val="effectus"/>
      </w:pPr>
      <w:r>
        <w:rPr>
          <w:b/>
          <w:iCs/>
        </w:rPr>
        <w:t>Supra renolis</w:t>
      </w:r>
      <w:r>
        <w:tab/>
        <w:t>surrénal</w:t>
      </w:r>
    </w:p>
    <w:p w14:paraId="0A6D9609" w14:textId="77777777" w:rsidR="00067E2E" w:rsidRDefault="00A0702C">
      <w:pPr>
        <w:pStyle w:val="effectus"/>
      </w:pPr>
      <w:r>
        <w:rPr>
          <w:b/>
          <w:iCs/>
        </w:rPr>
        <w:t>Sura</w:t>
      </w:r>
      <w:r>
        <w:rPr>
          <w:iCs/>
        </w:rPr>
        <w:tab/>
        <w:t>m</w:t>
      </w:r>
      <w:r>
        <w:t>ollet</w:t>
      </w:r>
      <w:r>
        <w:tab/>
        <w:t>péroné</w:t>
      </w:r>
    </w:p>
    <w:p w14:paraId="29218667" w14:textId="77777777" w:rsidR="00067E2E" w:rsidRDefault="00A0702C">
      <w:pPr>
        <w:pStyle w:val="effectus"/>
      </w:pPr>
      <w:r>
        <w:rPr>
          <w:b/>
          <w:iCs/>
        </w:rPr>
        <w:t>Suralis</w:t>
      </w:r>
      <w:r>
        <w:rPr>
          <w:iCs/>
        </w:rPr>
        <w:tab/>
      </w:r>
      <w:r>
        <w:t>sural</w:t>
      </w:r>
    </w:p>
    <w:p w14:paraId="062DDA90" w14:textId="77777777" w:rsidR="00067E2E" w:rsidRDefault="00A0702C">
      <w:pPr>
        <w:pStyle w:val="effectus"/>
      </w:pPr>
      <w:r>
        <w:rPr>
          <w:b/>
          <w:iCs/>
        </w:rPr>
        <w:t>Surculus</w:t>
      </w:r>
      <w:r>
        <w:tab/>
        <w:t>branche</w:t>
      </w:r>
    </w:p>
    <w:p w14:paraId="2826822F" w14:textId="77777777" w:rsidR="00067E2E" w:rsidRDefault="00A0702C">
      <w:pPr>
        <w:pStyle w:val="effectus"/>
      </w:pPr>
      <w:r>
        <w:rPr>
          <w:b/>
          <w:iCs/>
        </w:rPr>
        <w:t>Surditas</w:t>
      </w:r>
      <w:r>
        <w:rPr>
          <w:iCs/>
        </w:rPr>
        <w:tab/>
      </w:r>
      <w:r>
        <w:t>surdité</w:t>
      </w:r>
    </w:p>
    <w:p w14:paraId="685CFD91" w14:textId="77777777" w:rsidR="00067E2E" w:rsidRDefault="00A0702C">
      <w:pPr>
        <w:pStyle w:val="effectus"/>
      </w:pPr>
      <w:r>
        <w:rPr>
          <w:b/>
          <w:iCs/>
        </w:rPr>
        <w:t>Suspensor</w:t>
      </w:r>
      <w:r>
        <w:tab/>
        <w:t>suspenseur</w:t>
      </w:r>
    </w:p>
    <w:p w14:paraId="5278A23B" w14:textId="77777777" w:rsidR="00067E2E" w:rsidRDefault="00A0702C">
      <w:pPr>
        <w:pStyle w:val="effectus"/>
      </w:pPr>
      <w:r>
        <w:rPr>
          <w:b/>
          <w:iCs/>
        </w:rPr>
        <w:t>Suspensorium</w:t>
      </w:r>
      <w:r>
        <w:rPr>
          <w:iCs/>
        </w:rPr>
        <w:tab/>
      </w:r>
      <w:r>
        <w:t>suspensoire</w:t>
      </w:r>
    </w:p>
    <w:p w14:paraId="78F48341" w14:textId="77777777" w:rsidR="00067E2E" w:rsidRDefault="00A0702C">
      <w:pPr>
        <w:pStyle w:val="effectus"/>
      </w:pPr>
      <w:r>
        <w:rPr>
          <w:b/>
          <w:iCs/>
        </w:rPr>
        <w:t>Sutura</w:t>
      </w:r>
      <w:r>
        <w:rPr>
          <w:iCs/>
        </w:rPr>
        <w:tab/>
      </w:r>
      <w:r>
        <w:t>suture</w:t>
      </w:r>
    </w:p>
    <w:p w14:paraId="575C3BF0" w14:textId="77777777" w:rsidR="00067E2E" w:rsidRDefault="00A0702C">
      <w:pPr>
        <w:pStyle w:val="effectus"/>
      </w:pPr>
      <w:r>
        <w:rPr>
          <w:b/>
          <w:iCs/>
        </w:rPr>
        <w:t>Suturalis</w:t>
      </w:r>
      <w:r>
        <w:tab/>
        <w:t>sutural</w:t>
      </w:r>
    </w:p>
    <w:p w14:paraId="0874529D" w14:textId="77777777" w:rsidR="00067E2E" w:rsidRDefault="00A0702C">
      <w:pPr>
        <w:pStyle w:val="effectus"/>
      </w:pPr>
      <w:r>
        <w:rPr>
          <w:b/>
          <w:iCs/>
        </w:rPr>
        <w:t>Sycosis</w:t>
      </w:r>
      <w:r>
        <w:rPr>
          <w:b/>
          <w:iCs/>
        </w:rPr>
        <w:tab/>
      </w:r>
      <w:r>
        <w:t>fic</w:t>
      </w:r>
    </w:p>
    <w:p w14:paraId="7191FE24" w14:textId="77777777" w:rsidR="00067E2E" w:rsidRDefault="00A0702C">
      <w:pPr>
        <w:pStyle w:val="effectus"/>
      </w:pPr>
      <w:r>
        <w:rPr>
          <w:b/>
          <w:iCs/>
        </w:rPr>
        <w:t>Sylvaticus</w:t>
      </w:r>
      <w:r>
        <w:rPr>
          <w:iCs/>
        </w:rPr>
        <w:tab/>
      </w:r>
      <w:r>
        <w:t>sylvatique</w:t>
      </w:r>
    </w:p>
    <w:p w14:paraId="08CF9242" w14:textId="77777777" w:rsidR="00067E2E" w:rsidRDefault="00A0702C">
      <w:pPr>
        <w:pStyle w:val="effectus"/>
      </w:pPr>
      <w:r>
        <w:rPr>
          <w:b/>
          <w:iCs/>
        </w:rPr>
        <w:t>Sylvestris</w:t>
      </w:r>
      <w:r>
        <w:rPr>
          <w:iCs/>
        </w:rPr>
        <w:tab/>
      </w:r>
      <w:r>
        <w:t>sylvestre</w:t>
      </w:r>
    </w:p>
    <w:p w14:paraId="1E2AA61A" w14:textId="77777777" w:rsidR="00067E2E" w:rsidRDefault="00A0702C">
      <w:pPr>
        <w:pStyle w:val="effectus"/>
      </w:pPr>
      <w:r>
        <w:rPr>
          <w:b/>
          <w:iCs/>
        </w:rPr>
        <w:t>Symbologiœ</w:t>
      </w:r>
      <w:r>
        <w:rPr>
          <w:iCs/>
        </w:rPr>
        <w:tab/>
      </w:r>
      <w:r>
        <w:t>symbologie</w:t>
      </w:r>
    </w:p>
    <w:p w14:paraId="6532E8CB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414]</w:t>
      </w:r>
    </w:p>
    <w:p w14:paraId="6D199A2C" w14:textId="77777777" w:rsidR="00067E2E" w:rsidRDefault="00A0702C">
      <w:pPr>
        <w:pStyle w:val="effectus"/>
      </w:pPr>
      <w:r>
        <w:rPr>
          <w:b/>
          <w:iCs/>
        </w:rPr>
        <w:t>Sy</w:t>
      </w:r>
      <w:r>
        <w:rPr>
          <w:b/>
          <w:iCs/>
        </w:rPr>
        <w:t>mmetria</w:t>
      </w:r>
      <w:r>
        <w:tab/>
        <w:t>symétrie</w:t>
      </w:r>
    </w:p>
    <w:p w14:paraId="0A3C6F71" w14:textId="77777777" w:rsidR="00067E2E" w:rsidRDefault="00A0702C">
      <w:pPr>
        <w:pStyle w:val="effectus"/>
      </w:pPr>
      <w:r>
        <w:rPr>
          <w:b/>
          <w:iCs/>
        </w:rPr>
        <w:t>Sympasma</w:t>
      </w:r>
      <w:r>
        <w:rPr>
          <w:iCs/>
        </w:rPr>
        <w:tab/>
      </w:r>
      <w:r>
        <w:t>catapasrne</w:t>
      </w:r>
    </w:p>
    <w:p w14:paraId="4B8BF36E" w14:textId="77777777" w:rsidR="00067E2E" w:rsidRDefault="00A0702C">
      <w:pPr>
        <w:pStyle w:val="effectus"/>
      </w:pPr>
      <w:r>
        <w:rPr>
          <w:b/>
          <w:iCs/>
        </w:rPr>
        <w:t>Sympathia</w:t>
      </w:r>
      <w:r>
        <w:rPr>
          <w:iCs/>
        </w:rPr>
        <w:tab/>
      </w:r>
      <w:r>
        <w:t>sympathie</w:t>
      </w:r>
    </w:p>
    <w:p w14:paraId="53069156" w14:textId="77777777" w:rsidR="00067E2E" w:rsidRDefault="00A0702C">
      <w:pPr>
        <w:pStyle w:val="effectus"/>
      </w:pPr>
      <w:r>
        <w:rPr>
          <w:b/>
          <w:iCs/>
        </w:rPr>
        <w:t>Sympatheticus</w:t>
      </w:r>
      <w:r>
        <w:rPr>
          <w:iCs/>
        </w:rPr>
        <w:tab/>
      </w:r>
      <w:r>
        <w:t>sympathique</w:t>
      </w:r>
    </w:p>
    <w:p w14:paraId="3E0269EF" w14:textId="77777777" w:rsidR="00067E2E" w:rsidRDefault="00A0702C">
      <w:pPr>
        <w:pStyle w:val="effectus"/>
      </w:pPr>
      <w:r>
        <w:rPr>
          <w:b/>
          <w:iCs/>
        </w:rPr>
        <w:t>Sympathicus</w:t>
      </w:r>
      <w:r>
        <w:rPr>
          <w:iCs/>
        </w:rPr>
        <w:tab/>
      </w:r>
      <w:r>
        <w:t>sympathique</w:t>
      </w:r>
    </w:p>
    <w:p w14:paraId="7DA6B98E" w14:textId="77777777" w:rsidR="00067E2E" w:rsidRDefault="00A0702C">
      <w:pPr>
        <w:pStyle w:val="effectus"/>
      </w:pPr>
      <w:r>
        <w:rPr>
          <w:b/>
          <w:iCs/>
        </w:rPr>
        <w:t>Sympetalica</w:t>
      </w:r>
      <w:r>
        <w:rPr>
          <w:iCs/>
        </w:rPr>
        <w:tab/>
      </w:r>
      <w:r>
        <w:t>sympetaliques</w:t>
      </w:r>
    </w:p>
    <w:p w14:paraId="00298496" w14:textId="77777777" w:rsidR="00067E2E" w:rsidRDefault="00A0702C">
      <w:pPr>
        <w:pStyle w:val="effectus"/>
      </w:pPr>
      <w:r>
        <w:rPr>
          <w:b/>
          <w:iCs/>
        </w:rPr>
        <w:t>Symphysis</w:t>
      </w:r>
      <w:r>
        <w:rPr>
          <w:iCs/>
        </w:rPr>
        <w:tab/>
      </w:r>
      <w:r>
        <w:t>symphyse</w:t>
      </w:r>
    </w:p>
    <w:p w14:paraId="53D015AE" w14:textId="77777777" w:rsidR="00067E2E" w:rsidRDefault="00A0702C">
      <w:pPr>
        <w:pStyle w:val="effectus"/>
      </w:pPr>
      <w:r>
        <w:rPr>
          <w:b/>
          <w:iCs/>
        </w:rPr>
        <w:t>Symptoma</w:t>
      </w:r>
      <w:r>
        <w:rPr>
          <w:iCs/>
        </w:rPr>
        <w:tab/>
      </w:r>
      <w:r>
        <w:t>symptome</w:t>
      </w:r>
    </w:p>
    <w:p w14:paraId="70DC8DF9" w14:textId="77777777" w:rsidR="00067E2E" w:rsidRDefault="00A0702C">
      <w:pPr>
        <w:pStyle w:val="effectus"/>
      </w:pPr>
      <w:r>
        <w:rPr>
          <w:b/>
          <w:iCs/>
        </w:rPr>
        <w:t>Symptomaticus</w:t>
      </w:r>
      <w:r>
        <w:tab/>
        <w:t>symptomatique</w:t>
      </w:r>
    </w:p>
    <w:p w14:paraId="583F88E9" w14:textId="77777777" w:rsidR="00067E2E" w:rsidRDefault="00A0702C">
      <w:pPr>
        <w:pStyle w:val="effectus"/>
      </w:pPr>
      <w:r>
        <w:rPr>
          <w:b/>
          <w:iCs/>
        </w:rPr>
        <w:t>Symptomatologia</w:t>
      </w:r>
      <w:r>
        <w:rPr>
          <w:iCs/>
        </w:rPr>
        <w:tab/>
      </w:r>
      <w:r>
        <w:t>symptomatologie</w:t>
      </w:r>
    </w:p>
    <w:p w14:paraId="18742B70" w14:textId="77777777" w:rsidR="00067E2E" w:rsidRDefault="00A0702C">
      <w:pPr>
        <w:pStyle w:val="effectus"/>
      </w:pPr>
      <w:r>
        <w:rPr>
          <w:b/>
          <w:iCs/>
        </w:rPr>
        <w:t>Symptosis</w:t>
      </w:r>
      <w:r>
        <w:rPr>
          <w:iCs/>
        </w:rPr>
        <w:tab/>
      </w:r>
      <w:r>
        <w:t>symptose</w:t>
      </w:r>
    </w:p>
    <w:p w14:paraId="3BB32488" w14:textId="77777777" w:rsidR="00067E2E" w:rsidRDefault="00A0702C">
      <w:pPr>
        <w:pStyle w:val="effectus"/>
      </w:pPr>
      <w:r>
        <w:rPr>
          <w:b/>
          <w:iCs/>
        </w:rPr>
        <w:t>Synanthericus</w:t>
      </w:r>
      <w:r>
        <w:rPr>
          <w:iCs/>
        </w:rPr>
        <w:tab/>
      </w:r>
      <w:r>
        <w:t>synanthérique</w:t>
      </w:r>
    </w:p>
    <w:p w14:paraId="628D3BC3" w14:textId="77777777" w:rsidR="00067E2E" w:rsidRDefault="00A0702C">
      <w:pPr>
        <w:pStyle w:val="effectus"/>
      </w:pPr>
      <w:r>
        <w:rPr>
          <w:b/>
          <w:iCs/>
        </w:rPr>
        <w:t>Synarthrosis</w:t>
      </w:r>
      <w:r>
        <w:tab/>
        <w:t>synarthrose</w:t>
      </w:r>
    </w:p>
    <w:p w14:paraId="5F3A972F" w14:textId="77777777" w:rsidR="00067E2E" w:rsidRDefault="00A0702C">
      <w:pPr>
        <w:pStyle w:val="effectus"/>
      </w:pPr>
      <w:r>
        <w:rPr>
          <w:b/>
          <w:iCs/>
        </w:rPr>
        <w:t>Synchondrosis</w:t>
      </w:r>
      <w:r>
        <w:rPr>
          <w:iCs/>
        </w:rPr>
        <w:tab/>
      </w:r>
      <w:r>
        <w:t>synchondrose</w:t>
      </w:r>
    </w:p>
    <w:p w14:paraId="65C6BCC4" w14:textId="77777777" w:rsidR="00067E2E" w:rsidRDefault="00A0702C">
      <w:pPr>
        <w:pStyle w:val="effectus"/>
      </w:pPr>
      <w:r>
        <w:rPr>
          <w:b/>
          <w:iCs/>
        </w:rPr>
        <w:t>Synchronus</w:t>
      </w:r>
      <w:r>
        <w:rPr>
          <w:iCs/>
        </w:rPr>
        <w:tab/>
      </w:r>
      <w:r>
        <w:t>synchrone</w:t>
      </w:r>
    </w:p>
    <w:p w14:paraId="14448B1D" w14:textId="77777777" w:rsidR="00067E2E" w:rsidRDefault="00A0702C">
      <w:pPr>
        <w:pStyle w:val="effectus"/>
      </w:pPr>
      <w:r>
        <w:rPr>
          <w:b/>
          <w:iCs/>
        </w:rPr>
        <w:t>Syncope</w:t>
      </w:r>
      <w:r>
        <w:rPr>
          <w:iCs/>
        </w:rPr>
        <w:tab/>
      </w:r>
      <w:r>
        <w:t>syncope</w:t>
      </w:r>
    </w:p>
    <w:p w14:paraId="24999E32" w14:textId="77777777" w:rsidR="00067E2E" w:rsidRDefault="00A0702C">
      <w:pPr>
        <w:pStyle w:val="effectus"/>
      </w:pPr>
      <w:r>
        <w:rPr>
          <w:b/>
          <w:iCs/>
        </w:rPr>
        <w:t>Syncranianus</w:t>
      </w:r>
      <w:r>
        <w:rPr>
          <w:iCs/>
        </w:rPr>
        <w:tab/>
      </w:r>
      <w:r>
        <w:t>syncranien</w:t>
      </w:r>
    </w:p>
    <w:p w14:paraId="3456A2A8" w14:textId="77777777" w:rsidR="00067E2E" w:rsidRDefault="00A0702C">
      <w:pPr>
        <w:pStyle w:val="effectus"/>
      </w:pPr>
      <w:r>
        <w:rPr>
          <w:b/>
          <w:iCs/>
        </w:rPr>
        <w:t>Syncrisis</w:t>
      </w:r>
      <w:r>
        <w:rPr>
          <w:iCs/>
        </w:rPr>
        <w:tab/>
      </w:r>
      <w:r>
        <w:t>syncrèse</w:t>
      </w:r>
    </w:p>
    <w:p w14:paraId="7AAACD3C" w14:textId="77777777" w:rsidR="00067E2E" w:rsidRDefault="00A0702C">
      <w:pPr>
        <w:pStyle w:val="effectus"/>
      </w:pPr>
      <w:r>
        <w:rPr>
          <w:b/>
          <w:iCs/>
        </w:rPr>
        <w:t>Syncriticus</w:t>
      </w:r>
      <w:r>
        <w:rPr>
          <w:iCs/>
        </w:rPr>
        <w:tab/>
      </w:r>
      <w:r>
        <w:t>syncritique</w:t>
      </w:r>
    </w:p>
    <w:p w14:paraId="05907E92" w14:textId="77777777" w:rsidR="00067E2E" w:rsidRDefault="00A0702C">
      <w:pPr>
        <w:pStyle w:val="effectus"/>
      </w:pPr>
      <w:r>
        <w:rPr>
          <w:b/>
          <w:iCs/>
        </w:rPr>
        <w:t>Syndesmographia</w:t>
      </w:r>
      <w:r>
        <w:rPr>
          <w:iCs/>
        </w:rPr>
        <w:tab/>
        <w:t>sy</w:t>
      </w:r>
      <w:r>
        <w:t>ndesmographie</w:t>
      </w:r>
    </w:p>
    <w:p w14:paraId="13545F9D" w14:textId="77777777" w:rsidR="00067E2E" w:rsidRDefault="00A0702C">
      <w:pPr>
        <w:pStyle w:val="effectus"/>
      </w:pPr>
      <w:r>
        <w:rPr>
          <w:b/>
          <w:iCs/>
        </w:rPr>
        <w:t>Syndesmologia</w:t>
      </w:r>
      <w:r>
        <w:rPr>
          <w:iCs/>
        </w:rPr>
        <w:tab/>
      </w:r>
      <w:r>
        <w:t>syndesmologie</w:t>
      </w:r>
    </w:p>
    <w:p w14:paraId="26E4C2D5" w14:textId="77777777" w:rsidR="00067E2E" w:rsidRDefault="00A0702C">
      <w:pPr>
        <w:pStyle w:val="effectus"/>
      </w:pPr>
      <w:r>
        <w:rPr>
          <w:b/>
          <w:iCs/>
        </w:rPr>
        <w:t>Syndesmosis</w:t>
      </w:r>
      <w:r>
        <w:rPr>
          <w:iCs/>
        </w:rPr>
        <w:tab/>
      </w:r>
      <w:r>
        <w:t>syndesmose</w:t>
      </w:r>
    </w:p>
    <w:p w14:paraId="31133315" w14:textId="77777777" w:rsidR="00067E2E" w:rsidRDefault="00A0702C">
      <w:pPr>
        <w:pStyle w:val="effectus"/>
      </w:pPr>
      <w:r>
        <w:rPr>
          <w:b/>
          <w:iCs/>
        </w:rPr>
        <w:t>Syndesmotomia</w:t>
      </w:r>
      <w:r>
        <w:rPr>
          <w:iCs/>
        </w:rPr>
        <w:tab/>
      </w:r>
      <w:r>
        <w:t>syndesmotomie</w:t>
      </w:r>
    </w:p>
    <w:p w14:paraId="489B6DF7" w14:textId="77777777" w:rsidR="00067E2E" w:rsidRDefault="00A0702C">
      <w:pPr>
        <w:pStyle w:val="effectus"/>
      </w:pPr>
      <w:r>
        <w:rPr>
          <w:b/>
          <w:iCs/>
        </w:rPr>
        <w:t>Syneurosis</w:t>
      </w:r>
      <w:r>
        <w:rPr>
          <w:iCs/>
        </w:rPr>
        <w:tab/>
      </w:r>
      <w:r>
        <w:t>synévrose</w:t>
      </w:r>
    </w:p>
    <w:p w14:paraId="0DD6858F" w14:textId="77777777" w:rsidR="00067E2E" w:rsidRDefault="00A0702C">
      <w:pPr>
        <w:pStyle w:val="effectus"/>
      </w:pPr>
      <w:r>
        <w:rPr>
          <w:b/>
          <w:iCs/>
        </w:rPr>
        <w:t>Syngenesia</w:t>
      </w:r>
      <w:r>
        <w:rPr>
          <w:iCs/>
        </w:rPr>
        <w:tab/>
      </w:r>
      <w:r>
        <w:t>syngénesie</w:t>
      </w:r>
    </w:p>
    <w:p w14:paraId="79CE76D8" w14:textId="77777777" w:rsidR="00067E2E" w:rsidRDefault="00A0702C">
      <w:pPr>
        <w:pStyle w:val="effectus"/>
      </w:pPr>
      <w:r>
        <w:rPr>
          <w:b/>
          <w:iCs/>
        </w:rPr>
        <w:t>Synochus</w:t>
      </w:r>
      <w:r>
        <w:rPr>
          <w:iCs/>
        </w:rPr>
        <w:tab/>
      </w:r>
      <w:r>
        <w:t>synoque</w:t>
      </w:r>
    </w:p>
    <w:p w14:paraId="00B229A5" w14:textId="77777777" w:rsidR="00067E2E" w:rsidRDefault="00A0702C">
      <w:pPr>
        <w:pStyle w:val="effectus"/>
      </w:pPr>
      <w:r>
        <w:rPr>
          <w:b/>
          <w:iCs/>
        </w:rPr>
        <w:t>Synodicus</w:t>
      </w:r>
      <w:r>
        <w:rPr>
          <w:iCs/>
        </w:rPr>
        <w:tab/>
      </w:r>
      <w:r>
        <w:t>synodique</w:t>
      </w:r>
    </w:p>
    <w:p w14:paraId="4DF44514" w14:textId="77777777" w:rsidR="00067E2E" w:rsidRDefault="00A0702C">
      <w:pPr>
        <w:pStyle w:val="effectus"/>
      </w:pPr>
      <w:r>
        <w:rPr>
          <w:b/>
          <w:iCs/>
        </w:rPr>
        <w:t>Synonymia</w:t>
      </w:r>
      <w:r>
        <w:rPr>
          <w:iCs/>
        </w:rPr>
        <w:tab/>
      </w:r>
      <w:r>
        <w:t>synonymie</w:t>
      </w:r>
    </w:p>
    <w:p w14:paraId="2F0AFB91" w14:textId="77777777" w:rsidR="00067E2E" w:rsidRDefault="00A0702C">
      <w:pPr>
        <w:pStyle w:val="effectus"/>
      </w:pPr>
      <w:r>
        <w:rPr>
          <w:b/>
          <w:iCs/>
        </w:rPr>
        <w:t>Synopticus</w:t>
      </w:r>
      <w:r>
        <w:tab/>
        <w:t>synoptique</w:t>
      </w:r>
    </w:p>
    <w:p w14:paraId="5361ACD0" w14:textId="77777777" w:rsidR="00067E2E" w:rsidRDefault="00A0702C">
      <w:pPr>
        <w:pStyle w:val="effectus"/>
      </w:pPr>
      <w:r>
        <w:rPr>
          <w:b/>
          <w:iCs/>
        </w:rPr>
        <w:t>Synosteologia</w:t>
      </w:r>
      <w:r>
        <w:tab/>
        <w:t>synostéologie</w:t>
      </w:r>
    </w:p>
    <w:p w14:paraId="652F77CF" w14:textId="77777777" w:rsidR="00067E2E" w:rsidRDefault="00A0702C">
      <w:pPr>
        <w:pStyle w:val="effectus"/>
      </w:pPr>
      <w:r>
        <w:rPr>
          <w:b/>
          <w:iCs/>
        </w:rPr>
        <w:t>Synosteotomia</w:t>
      </w:r>
      <w:r>
        <w:rPr>
          <w:iCs/>
        </w:rPr>
        <w:tab/>
      </w:r>
      <w:r>
        <w:t>synostéotomie</w:t>
      </w:r>
    </w:p>
    <w:p w14:paraId="69142EA4" w14:textId="77777777" w:rsidR="00067E2E" w:rsidRDefault="00A0702C">
      <w:pPr>
        <w:pStyle w:val="effectus"/>
      </w:pPr>
      <w:r>
        <w:rPr>
          <w:b/>
          <w:iCs/>
        </w:rPr>
        <w:t>Synovia</w:t>
      </w:r>
      <w:r>
        <w:rPr>
          <w:iCs/>
        </w:rPr>
        <w:tab/>
      </w:r>
      <w:r>
        <w:t>synovie</w:t>
      </w:r>
    </w:p>
    <w:p w14:paraId="464E3FBD" w14:textId="77777777" w:rsidR="00067E2E" w:rsidRDefault="00A0702C">
      <w:pPr>
        <w:pStyle w:val="effectus"/>
      </w:pPr>
      <w:r>
        <w:rPr>
          <w:b/>
          <w:iCs/>
        </w:rPr>
        <w:t>Syntexis</w:t>
      </w:r>
      <w:r>
        <w:rPr>
          <w:iCs/>
        </w:rPr>
        <w:tab/>
      </w:r>
      <w:r>
        <w:t>colliquation</w:t>
      </w:r>
    </w:p>
    <w:p w14:paraId="42F020A8" w14:textId="77777777" w:rsidR="00067E2E" w:rsidRDefault="00A0702C">
      <w:pPr>
        <w:pStyle w:val="effectus"/>
      </w:pPr>
      <w:r>
        <w:rPr>
          <w:b/>
          <w:iCs/>
        </w:rPr>
        <w:t>Synthesis</w:t>
      </w:r>
      <w:r>
        <w:rPr>
          <w:iCs/>
        </w:rPr>
        <w:tab/>
      </w:r>
      <w:r>
        <w:t>synthèse</w:t>
      </w:r>
    </w:p>
    <w:p w14:paraId="1121B58F" w14:textId="77777777" w:rsidR="00067E2E" w:rsidRDefault="00A0702C">
      <w:pPr>
        <w:pStyle w:val="effectus"/>
      </w:pPr>
      <w:r>
        <w:rPr>
          <w:b/>
          <w:iCs/>
        </w:rPr>
        <w:t>Synthetismus</w:t>
      </w:r>
      <w:r>
        <w:rPr>
          <w:iCs/>
        </w:rPr>
        <w:tab/>
      </w:r>
      <w:r>
        <w:t>synthétisme</w:t>
      </w:r>
    </w:p>
    <w:p w14:paraId="553EF156" w14:textId="77777777" w:rsidR="00067E2E" w:rsidRDefault="00A0702C">
      <w:pPr>
        <w:pStyle w:val="effectus"/>
      </w:pPr>
      <w:r>
        <w:rPr>
          <w:b/>
          <w:iCs/>
        </w:rPr>
        <w:t xml:space="preserve">Syringa </w:t>
      </w:r>
      <w:r>
        <w:rPr>
          <w:b/>
          <w:iCs/>
        </w:rPr>
        <w:tab/>
      </w:r>
      <w:r>
        <w:t>seringue</w:t>
      </w:r>
    </w:p>
    <w:p w14:paraId="6ABD4788" w14:textId="77777777" w:rsidR="00067E2E" w:rsidRDefault="00A0702C">
      <w:pPr>
        <w:pStyle w:val="effectus"/>
      </w:pPr>
      <w:r>
        <w:rPr>
          <w:b/>
          <w:iCs/>
        </w:rPr>
        <w:t>Syringotomia</w:t>
      </w:r>
      <w:r>
        <w:rPr>
          <w:iCs/>
        </w:rPr>
        <w:tab/>
      </w:r>
      <w:r>
        <w:t>syringotomie</w:t>
      </w:r>
    </w:p>
    <w:p w14:paraId="7A6E1DB2" w14:textId="77777777" w:rsidR="00067E2E" w:rsidRDefault="00A0702C">
      <w:pPr>
        <w:pStyle w:val="effectus"/>
      </w:pPr>
      <w:r>
        <w:rPr>
          <w:b/>
          <w:iCs/>
        </w:rPr>
        <w:t>Syringotomus</w:t>
      </w:r>
      <w:r>
        <w:rPr>
          <w:iCs/>
        </w:rPr>
        <w:tab/>
      </w:r>
      <w:r>
        <w:t>syringotome</w:t>
      </w:r>
    </w:p>
    <w:p w14:paraId="6D762814" w14:textId="77777777" w:rsidR="00067E2E" w:rsidRDefault="00A0702C">
      <w:pPr>
        <w:pStyle w:val="effectus"/>
      </w:pPr>
      <w:r>
        <w:rPr>
          <w:b/>
          <w:iCs/>
        </w:rPr>
        <w:t>Syrupus</w:t>
      </w:r>
      <w:r>
        <w:tab/>
        <w:t>sirop</w:t>
      </w:r>
    </w:p>
    <w:p w14:paraId="68EC6F30" w14:textId="77777777" w:rsidR="00067E2E" w:rsidRDefault="00A0702C">
      <w:pPr>
        <w:pStyle w:val="effectus"/>
      </w:pPr>
      <w:r>
        <w:rPr>
          <w:b/>
          <w:iCs/>
        </w:rPr>
        <w:t>Syssarcosis</w:t>
      </w:r>
      <w:r>
        <w:tab/>
        <w:t>syssarcose</w:t>
      </w:r>
    </w:p>
    <w:p w14:paraId="5172823E" w14:textId="77777777" w:rsidR="00067E2E" w:rsidRDefault="00A0702C">
      <w:pPr>
        <w:pStyle w:val="effectus"/>
      </w:pPr>
      <w:r>
        <w:rPr>
          <w:b/>
          <w:iCs/>
        </w:rPr>
        <w:t>Systalticus</w:t>
      </w:r>
      <w:r>
        <w:rPr>
          <w:iCs/>
        </w:rPr>
        <w:tab/>
      </w:r>
      <w:r>
        <w:t>systaltique</w:t>
      </w:r>
    </w:p>
    <w:p w14:paraId="30FB5D64" w14:textId="77777777" w:rsidR="00067E2E" w:rsidRDefault="00A0702C">
      <w:pPr>
        <w:pStyle w:val="effectus"/>
      </w:pPr>
      <w:r>
        <w:rPr>
          <w:b/>
          <w:iCs/>
        </w:rPr>
        <w:t>Systema</w:t>
      </w:r>
      <w:r>
        <w:tab/>
        <w:t>système</w:t>
      </w:r>
    </w:p>
    <w:p w14:paraId="363A8924" w14:textId="77777777" w:rsidR="00067E2E" w:rsidRDefault="00A0702C">
      <w:pPr>
        <w:pStyle w:val="effectus"/>
      </w:pPr>
      <w:r>
        <w:rPr>
          <w:b/>
          <w:iCs/>
        </w:rPr>
        <w:t>Systole</w:t>
      </w:r>
      <w:r>
        <w:rPr>
          <w:iCs/>
        </w:rPr>
        <w:tab/>
      </w:r>
      <w:r>
        <w:t>systole</w:t>
      </w:r>
    </w:p>
    <w:p w14:paraId="7EABEC50" w14:textId="77777777" w:rsidR="00067E2E" w:rsidRDefault="00A0702C" w:rsidP="009710C3">
      <w:pPr>
        <w:pStyle w:val="label"/>
      </w:pPr>
      <w:bookmarkStart w:id="52" w:name="bookmark20"/>
      <w:r>
        <w:t>T</w:t>
      </w:r>
      <w:bookmarkEnd w:id="52"/>
    </w:p>
    <w:p w14:paraId="2495A8C8" w14:textId="77777777" w:rsidR="00067E2E" w:rsidRDefault="00A0702C">
      <w:pPr>
        <w:pStyle w:val="effectus"/>
      </w:pPr>
      <w:r>
        <w:t>TABELLA</w:t>
      </w:r>
      <w:r>
        <w:tab/>
        <w:t>tablette</w:t>
      </w:r>
    </w:p>
    <w:p w14:paraId="1C78D3E7" w14:textId="77777777" w:rsidR="00067E2E" w:rsidRDefault="00A0702C">
      <w:pPr>
        <w:pStyle w:val="effectus"/>
      </w:pPr>
      <w:r>
        <w:rPr>
          <w:b/>
          <w:iCs/>
        </w:rPr>
        <w:t>Tabes</w:t>
      </w:r>
      <w:r>
        <w:rPr>
          <w:b/>
          <w:iCs/>
        </w:rPr>
        <w:tab/>
      </w:r>
      <w:r>
        <w:t xml:space="preserve">Voyez </w:t>
      </w:r>
      <w:r>
        <w:rPr>
          <w:b/>
          <w:iCs/>
        </w:rPr>
        <w:t>Phthisie</w:t>
      </w:r>
    </w:p>
    <w:p w14:paraId="62661730" w14:textId="77777777" w:rsidR="00067E2E" w:rsidRDefault="00A0702C">
      <w:pPr>
        <w:pStyle w:val="effectus"/>
      </w:pPr>
      <w:r>
        <w:rPr>
          <w:b/>
          <w:iCs/>
        </w:rPr>
        <w:t xml:space="preserve">Tabes </w:t>
      </w:r>
      <w:r>
        <w:rPr>
          <w:b/>
          <w:iCs/>
        </w:rPr>
        <w:t>dorsalis</w:t>
      </w:r>
      <w:r>
        <w:rPr>
          <w:iCs/>
        </w:rPr>
        <w:tab/>
      </w:r>
      <w:r>
        <w:t>phthisie dorsale</w:t>
      </w:r>
    </w:p>
    <w:p w14:paraId="01947737" w14:textId="77777777" w:rsidR="00067E2E" w:rsidRDefault="00A0702C">
      <w:pPr>
        <w:pStyle w:val="effectus"/>
      </w:pPr>
      <w:r>
        <w:rPr>
          <w:b/>
          <w:iCs/>
        </w:rPr>
        <w:t>Tabidus</w:t>
      </w:r>
      <w:r>
        <w:rPr>
          <w:iCs/>
        </w:rPr>
        <w:tab/>
      </w:r>
      <w:r>
        <w:t>tabide</w:t>
      </w:r>
    </w:p>
    <w:p w14:paraId="37AE263D" w14:textId="77777777" w:rsidR="00067E2E" w:rsidRDefault="00A0702C">
      <w:pPr>
        <w:pStyle w:val="effectus"/>
      </w:pPr>
      <w:r>
        <w:rPr>
          <w:b/>
          <w:iCs/>
        </w:rPr>
        <w:t>Tabificabilis</w:t>
      </w:r>
      <w:r>
        <w:rPr>
          <w:iCs/>
        </w:rPr>
        <w:tab/>
      </w:r>
      <w:r>
        <w:t>tabifique</w:t>
      </w:r>
    </w:p>
    <w:p w14:paraId="2EFDC0EA" w14:textId="77777777" w:rsidR="00067E2E" w:rsidRDefault="00A0702C">
      <w:pPr>
        <w:pStyle w:val="effectus"/>
      </w:pPr>
      <w:r>
        <w:rPr>
          <w:b/>
          <w:iCs/>
        </w:rPr>
        <w:t>Tabificus</w:t>
      </w:r>
      <w:r>
        <w:rPr>
          <w:iCs/>
        </w:rPr>
        <w:tab/>
      </w:r>
      <w:r>
        <w:t>tabifique</w:t>
      </w:r>
    </w:p>
    <w:p w14:paraId="57DE8C46" w14:textId="77777777" w:rsidR="00067E2E" w:rsidRDefault="00A0702C">
      <w:pPr>
        <w:pStyle w:val="effectus"/>
      </w:pPr>
      <w:r>
        <w:rPr>
          <w:b/>
          <w:iCs/>
        </w:rPr>
        <w:t>Tachygraphia</w:t>
      </w:r>
      <w:r>
        <w:rPr>
          <w:iCs/>
        </w:rPr>
        <w:tab/>
      </w:r>
      <w:r>
        <w:t>tachygraphie</w:t>
      </w:r>
    </w:p>
    <w:p w14:paraId="0FB84D46" w14:textId="77777777" w:rsidR="00067E2E" w:rsidRDefault="00A0702C">
      <w:pPr>
        <w:pStyle w:val="effectus"/>
      </w:pPr>
      <w:r>
        <w:rPr>
          <w:b/>
          <w:iCs/>
        </w:rPr>
        <w:t>Taciturnitas</w:t>
      </w:r>
      <w:r>
        <w:rPr>
          <w:iCs/>
        </w:rPr>
        <w:tab/>
        <w:t>ta</w:t>
      </w:r>
      <w:r>
        <w:t>citurnité</w:t>
      </w:r>
    </w:p>
    <w:p w14:paraId="2C7922DD" w14:textId="77777777" w:rsidR="00067E2E" w:rsidRDefault="00A0702C">
      <w:pPr>
        <w:pStyle w:val="effectus"/>
      </w:pPr>
      <w:r>
        <w:rPr>
          <w:b/>
          <w:iCs/>
        </w:rPr>
        <w:t>Talcum</w:t>
      </w:r>
      <w:r>
        <w:rPr>
          <w:iCs/>
        </w:rPr>
        <w:tab/>
      </w:r>
      <w:r>
        <w:t>talc</w:t>
      </w:r>
    </w:p>
    <w:p w14:paraId="3E3B471C" w14:textId="77777777" w:rsidR="00067E2E" w:rsidRDefault="00A0702C">
      <w:pPr>
        <w:pStyle w:val="effectus"/>
      </w:pPr>
      <w:r>
        <w:rPr>
          <w:b/>
          <w:iCs/>
        </w:rPr>
        <w:t>Tactilis</w:t>
      </w:r>
      <w:r>
        <w:rPr>
          <w:iCs/>
        </w:rPr>
        <w:tab/>
      </w:r>
      <w:r>
        <w:t>tactile</w:t>
      </w:r>
    </w:p>
    <w:p w14:paraId="0323DA50" w14:textId="77777777" w:rsidR="00067E2E" w:rsidRDefault="00A0702C">
      <w:pPr>
        <w:pStyle w:val="effectus"/>
      </w:pPr>
      <w:r>
        <w:rPr>
          <w:b/>
          <w:iCs/>
        </w:rPr>
        <w:t>Tactus</w:t>
      </w:r>
      <w:r>
        <w:rPr>
          <w:iCs/>
        </w:rPr>
        <w:tab/>
      </w:r>
      <w:r>
        <w:t>tact</w:t>
      </w:r>
    </w:p>
    <w:p w14:paraId="117ADA13" w14:textId="77777777" w:rsidR="00067E2E" w:rsidRDefault="00A0702C">
      <w:pPr>
        <w:pStyle w:val="effectus"/>
      </w:pPr>
      <w:r>
        <w:rPr>
          <w:b/>
          <w:iCs/>
        </w:rPr>
        <w:t>Taenia</w:t>
      </w:r>
      <w:r>
        <w:rPr>
          <w:iCs/>
        </w:rPr>
        <w:tab/>
      </w:r>
      <w:r>
        <w:t>ver solitaire</w:t>
      </w:r>
    </w:p>
    <w:p w14:paraId="310CC86C" w14:textId="77777777" w:rsidR="00067E2E" w:rsidRDefault="00A0702C">
      <w:pPr>
        <w:pStyle w:val="effectus"/>
      </w:pPr>
      <w:r>
        <w:rPr>
          <w:b/>
          <w:iCs/>
        </w:rPr>
        <w:t>Talea</w:t>
      </w:r>
      <w:r>
        <w:rPr>
          <w:iCs/>
        </w:rPr>
        <w:tab/>
      </w:r>
      <w:r>
        <w:t>bouture</w:t>
      </w:r>
    </w:p>
    <w:p w14:paraId="5271A695" w14:textId="77777777" w:rsidR="00067E2E" w:rsidRDefault="00A0702C">
      <w:pPr>
        <w:pStyle w:val="effectus"/>
      </w:pPr>
      <w:r>
        <w:rPr>
          <w:b/>
          <w:iCs/>
        </w:rPr>
        <w:lastRenderedPageBreak/>
        <w:t>Talpa</w:t>
      </w:r>
      <w:r>
        <w:rPr>
          <w:iCs/>
        </w:rPr>
        <w:tab/>
      </w:r>
      <w:r>
        <w:t>taupe</w:t>
      </w:r>
    </w:p>
    <w:p w14:paraId="6D1089AD" w14:textId="77777777" w:rsidR="00067E2E" w:rsidRDefault="00A0702C">
      <w:pPr>
        <w:pStyle w:val="effectus"/>
      </w:pPr>
      <w:r>
        <w:rPr>
          <w:b/>
          <w:iCs/>
        </w:rPr>
        <w:t>Talus</w:t>
      </w:r>
      <w:r>
        <w:rPr>
          <w:iCs/>
        </w:rPr>
        <w:tab/>
      </w:r>
      <w:r>
        <w:t>talon</w:t>
      </w:r>
    </w:p>
    <w:p w14:paraId="2E7EB31A" w14:textId="77777777" w:rsidR="00067E2E" w:rsidRDefault="00A0702C">
      <w:pPr>
        <w:pStyle w:val="effectus"/>
      </w:pPr>
      <w:r>
        <w:rPr>
          <w:b/>
          <w:iCs/>
        </w:rPr>
        <w:t>Tantalus</w:t>
      </w:r>
      <w:r>
        <w:rPr>
          <w:iCs/>
        </w:rPr>
        <w:tab/>
        <w:t>t</w:t>
      </w:r>
      <w:r>
        <w:t>antale</w:t>
      </w:r>
    </w:p>
    <w:p w14:paraId="4DA9ACA9" w14:textId="77777777" w:rsidR="00067E2E" w:rsidRDefault="00A0702C">
      <w:pPr>
        <w:pStyle w:val="effectus"/>
      </w:pPr>
      <w:r>
        <w:rPr>
          <w:b/>
          <w:iCs/>
        </w:rPr>
        <w:t>Tar</w:t>
      </w:r>
      <w:r>
        <w:rPr>
          <w:b/>
          <w:iCs/>
        </w:rPr>
        <w:t>axis</w:t>
      </w:r>
      <w:r>
        <w:rPr>
          <w:b/>
          <w:iCs/>
        </w:rPr>
        <w:tab/>
      </w:r>
      <w:r>
        <w:t>taraxis</w:t>
      </w:r>
    </w:p>
    <w:p w14:paraId="01519C6D" w14:textId="77777777" w:rsidR="00067E2E" w:rsidRDefault="00A0702C">
      <w:pPr>
        <w:pStyle w:val="effectus"/>
      </w:pPr>
      <w:r>
        <w:rPr>
          <w:b/>
          <w:iCs/>
        </w:rPr>
        <w:t>Tarentismus</w:t>
      </w:r>
      <w:r>
        <w:rPr>
          <w:iCs/>
        </w:rPr>
        <w:tab/>
        <w:t>t</w:t>
      </w:r>
      <w:r>
        <w:t>arentisme</w:t>
      </w:r>
    </w:p>
    <w:p w14:paraId="32EAAA96" w14:textId="77777777" w:rsidR="00067E2E" w:rsidRDefault="00A0702C">
      <w:pPr>
        <w:pStyle w:val="effectus"/>
      </w:pPr>
      <w:r>
        <w:rPr>
          <w:b/>
          <w:iCs/>
        </w:rPr>
        <w:t>Tarentula</w:t>
      </w:r>
      <w:r>
        <w:rPr>
          <w:iCs/>
        </w:rPr>
        <w:tab/>
      </w:r>
      <w:r>
        <w:t>tarentule</w:t>
      </w:r>
    </w:p>
    <w:p w14:paraId="6F9EFDAE" w14:textId="77777777" w:rsidR="00067E2E" w:rsidRDefault="00A0702C">
      <w:pPr>
        <w:pStyle w:val="effectus"/>
      </w:pPr>
      <w:r>
        <w:rPr>
          <w:b/>
          <w:iCs/>
        </w:rPr>
        <w:t>Tartris</w:t>
      </w:r>
      <w:r>
        <w:rPr>
          <w:iCs/>
        </w:rPr>
        <w:tab/>
      </w:r>
      <w:r>
        <w:t>tartrite</w:t>
      </w:r>
    </w:p>
    <w:p w14:paraId="4176E29A" w14:textId="77777777" w:rsidR="00067E2E" w:rsidRDefault="00A0702C">
      <w:pPr>
        <w:pStyle w:val="effectus"/>
      </w:pPr>
      <w:r>
        <w:rPr>
          <w:b/>
          <w:iCs/>
        </w:rPr>
        <w:t>Tarsus</w:t>
      </w:r>
      <w:r>
        <w:rPr>
          <w:b/>
          <w:iCs/>
        </w:rPr>
        <w:tab/>
      </w:r>
      <w:r>
        <w:t>tarse</w:t>
      </w:r>
    </w:p>
    <w:p w14:paraId="08DFFCD9" w14:textId="77777777" w:rsidR="00067E2E" w:rsidRDefault="00A0702C">
      <w:pPr>
        <w:pStyle w:val="effectus"/>
      </w:pPr>
      <w:r>
        <w:rPr>
          <w:b/>
          <w:iCs/>
        </w:rPr>
        <w:t>Taxis</w:t>
      </w:r>
      <w:r>
        <w:rPr>
          <w:b/>
          <w:iCs/>
        </w:rPr>
        <w:tab/>
      </w:r>
      <w:r>
        <w:t>taxis</w:t>
      </w:r>
    </w:p>
    <w:p w14:paraId="13F3CE93" w14:textId="77777777" w:rsidR="00067E2E" w:rsidRDefault="00A0702C">
      <w:pPr>
        <w:pStyle w:val="effectus"/>
      </w:pPr>
      <w:r>
        <w:rPr>
          <w:b/>
          <w:iCs/>
        </w:rPr>
        <w:t>Technicus</w:t>
      </w:r>
      <w:r>
        <w:tab/>
        <w:t>technique</w:t>
      </w:r>
    </w:p>
    <w:p w14:paraId="0B48AAA8" w14:textId="77777777" w:rsidR="00067E2E" w:rsidRDefault="00A0702C">
      <w:pPr>
        <w:pStyle w:val="effectus"/>
      </w:pPr>
      <w:r>
        <w:rPr>
          <w:b/>
          <w:iCs/>
        </w:rPr>
        <w:t>Technologia</w:t>
      </w:r>
      <w:r>
        <w:rPr>
          <w:iCs/>
        </w:rPr>
        <w:tab/>
      </w:r>
      <w:r>
        <w:t>technologie</w:t>
      </w:r>
    </w:p>
    <w:p w14:paraId="7DC7ACEB" w14:textId="77777777" w:rsidR="00067E2E" w:rsidRDefault="00A0702C">
      <w:pPr>
        <w:pStyle w:val="effectus"/>
      </w:pPr>
      <w:r>
        <w:rPr>
          <w:b/>
          <w:iCs/>
        </w:rPr>
        <w:t>Tegumen</w:t>
      </w:r>
      <w:r>
        <w:rPr>
          <w:iCs/>
        </w:rPr>
        <w:tab/>
      </w:r>
      <w:r>
        <w:t>tégument</w:t>
      </w:r>
    </w:p>
    <w:p w14:paraId="7041B4EB" w14:textId="77777777" w:rsidR="00067E2E" w:rsidRDefault="00A0702C">
      <w:pPr>
        <w:pStyle w:val="effectus"/>
      </w:pPr>
      <w:r>
        <w:rPr>
          <w:b/>
          <w:iCs/>
        </w:rPr>
        <w:t>Tegumentum</w:t>
      </w:r>
      <w:r>
        <w:rPr>
          <w:iCs/>
        </w:rPr>
        <w:tab/>
      </w:r>
      <w:r>
        <w:t>tégument</w:t>
      </w:r>
    </w:p>
    <w:p w14:paraId="23C69DD3" w14:textId="77777777" w:rsidR="00067E2E" w:rsidRDefault="00A0702C">
      <w:pPr>
        <w:pStyle w:val="effectus"/>
      </w:pPr>
      <w:r>
        <w:rPr>
          <w:b/>
          <w:iCs/>
        </w:rPr>
        <w:t>Telegraphum</w:t>
      </w:r>
      <w:r>
        <w:rPr>
          <w:iCs/>
        </w:rPr>
        <w:tab/>
      </w:r>
      <w:r>
        <w:t>télégraphe</w:t>
      </w:r>
    </w:p>
    <w:p w14:paraId="15A16446" w14:textId="77777777" w:rsidR="00067E2E" w:rsidRDefault="00A0702C">
      <w:pPr>
        <w:pStyle w:val="effectus"/>
      </w:pPr>
      <w:r>
        <w:rPr>
          <w:b/>
          <w:iCs/>
        </w:rPr>
        <w:t>Telephius</w:t>
      </w:r>
      <w:r>
        <w:rPr>
          <w:iCs/>
        </w:rPr>
        <w:tab/>
      </w:r>
      <w:r>
        <w:t>téléphien</w:t>
      </w:r>
    </w:p>
    <w:p w14:paraId="6B9082E1" w14:textId="77777777" w:rsidR="00067E2E" w:rsidRDefault="00A0702C">
      <w:pPr>
        <w:pStyle w:val="effectus"/>
      </w:pPr>
      <w:r>
        <w:rPr>
          <w:b/>
          <w:iCs/>
        </w:rPr>
        <w:t>Telescopium</w:t>
      </w:r>
      <w:r>
        <w:rPr>
          <w:iCs/>
        </w:rPr>
        <w:tab/>
      </w:r>
      <w:r>
        <w:t>télescope</w:t>
      </w:r>
    </w:p>
    <w:p w14:paraId="21F9ED72" w14:textId="77777777" w:rsidR="00067E2E" w:rsidRDefault="00A0702C">
      <w:pPr>
        <w:pStyle w:val="effectus"/>
      </w:pPr>
      <w:r>
        <w:rPr>
          <w:b/>
          <w:iCs/>
        </w:rPr>
        <w:t>Temperamentum</w:t>
      </w:r>
      <w:r>
        <w:rPr>
          <w:iCs/>
        </w:rPr>
        <w:tab/>
      </w:r>
      <w:r>
        <w:t>tempérament</w:t>
      </w:r>
    </w:p>
    <w:p w14:paraId="0C170410" w14:textId="77777777" w:rsidR="00067E2E" w:rsidRDefault="00A0702C">
      <w:pPr>
        <w:pStyle w:val="effectus"/>
      </w:pPr>
      <w:r>
        <w:rPr>
          <w:b/>
          <w:iCs/>
        </w:rPr>
        <w:t>Temperans</w:t>
      </w:r>
      <w:r>
        <w:rPr>
          <w:iCs/>
        </w:rPr>
        <w:tab/>
      </w:r>
      <w:r>
        <w:t>tempérant</w:t>
      </w:r>
    </w:p>
    <w:p w14:paraId="6A037E86" w14:textId="77777777" w:rsidR="00067E2E" w:rsidRDefault="00A0702C">
      <w:pPr>
        <w:pStyle w:val="effectus"/>
      </w:pPr>
      <w:r>
        <w:rPr>
          <w:b/>
          <w:iCs/>
        </w:rPr>
        <w:t>Temperies</w:t>
      </w:r>
      <w:r>
        <w:tab/>
        <w:t>température</w:t>
      </w:r>
    </w:p>
    <w:p w14:paraId="2319DB09" w14:textId="77777777" w:rsidR="00067E2E" w:rsidRDefault="00A0702C">
      <w:pPr>
        <w:pStyle w:val="effectus"/>
      </w:pPr>
      <w:r>
        <w:rPr>
          <w:b/>
          <w:iCs/>
        </w:rPr>
        <w:t>Tempora</w:t>
      </w:r>
      <w:r>
        <w:rPr>
          <w:iCs/>
        </w:rPr>
        <w:tab/>
      </w:r>
      <w:r>
        <w:t>tempes</w:t>
      </w:r>
    </w:p>
    <w:p w14:paraId="31F4A184" w14:textId="77777777" w:rsidR="00067E2E" w:rsidRDefault="00A0702C">
      <w:pPr>
        <w:pStyle w:val="effectus"/>
      </w:pPr>
      <w:r>
        <w:rPr>
          <w:b/>
          <w:iCs/>
        </w:rPr>
        <w:t>Temporalis</w:t>
      </w:r>
      <w:r>
        <w:rPr>
          <w:iCs/>
        </w:rPr>
        <w:tab/>
      </w:r>
      <w:r>
        <w:t>temporal</w:t>
      </w:r>
    </w:p>
    <w:p w14:paraId="10E5161B" w14:textId="77777777" w:rsidR="00067E2E" w:rsidRDefault="00A0702C">
      <w:pPr>
        <w:pStyle w:val="effectus"/>
      </w:pPr>
      <w:r>
        <w:rPr>
          <w:b/>
          <w:iCs/>
        </w:rPr>
        <w:t>Tenacitas</w:t>
      </w:r>
      <w:r>
        <w:rPr>
          <w:iCs/>
        </w:rPr>
        <w:tab/>
      </w:r>
      <w:r>
        <w:t>ténacité</w:t>
      </w:r>
    </w:p>
    <w:p w14:paraId="3F8DB26C" w14:textId="77777777" w:rsidR="00067E2E" w:rsidRDefault="00A0702C">
      <w:pPr>
        <w:pStyle w:val="effectus"/>
      </w:pPr>
      <w:r>
        <w:rPr>
          <w:b/>
          <w:iCs/>
        </w:rPr>
        <w:t>Tenacula</w:t>
      </w:r>
      <w:r>
        <w:rPr>
          <w:iCs/>
        </w:rPr>
        <w:tab/>
      </w:r>
      <w:r>
        <w:t>tenette</w:t>
      </w:r>
    </w:p>
    <w:p w14:paraId="3A029DF2" w14:textId="77777777" w:rsidR="00067E2E" w:rsidRDefault="00A0702C">
      <w:pPr>
        <w:pStyle w:val="effectus"/>
      </w:pPr>
      <w:r>
        <w:rPr>
          <w:b/>
          <w:iCs/>
        </w:rPr>
        <w:t>Tenax</w:t>
      </w:r>
      <w:r>
        <w:rPr>
          <w:iCs/>
        </w:rPr>
        <w:tab/>
      </w:r>
      <w:r>
        <w:t>ténace</w:t>
      </w:r>
    </w:p>
    <w:p w14:paraId="1172160C" w14:textId="77777777" w:rsidR="00067E2E" w:rsidRDefault="00A0702C">
      <w:pPr>
        <w:pStyle w:val="effectus"/>
      </w:pPr>
      <w:r>
        <w:rPr>
          <w:b/>
          <w:iCs/>
        </w:rPr>
        <w:t>Tendineus</w:t>
      </w:r>
      <w:r>
        <w:rPr>
          <w:iCs/>
        </w:rPr>
        <w:tab/>
      </w:r>
      <w:r>
        <w:t>tendineux</w:t>
      </w:r>
    </w:p>
    <w:p w14:paraId="60C488A0" w14:textId="77777777" w:rsidR="00067E2E" w:rsidRDefault="00A0702C">
      <w:pPr>
        <w:pStyle w:val="effectus"/>
      </w:pPr>
      <w:r>
        <w:rPr>
          <w:b/>
          <w:iCs/>
        </w:rPr>
        <w:t>Tendo</w:t>
      </w:r>
      <w:r>
        <w:rPr>
          <w:iCs/>
        </w:rPr>
        <w:tab/>
      </w:r>
      <w:r>
        <w:t>tendon</w:t>
      </w:r>
    </w:p>
    <w:p w14:paraId="6EBA39CA" w14:textId="77777777" w:rsidR="00067E2E" w:rsidRDefault="00A0702C">
      <w:pPr>
        <w:pStyle w:val="effectus"/>
      </w:pPr>
      <w:r>
        <w:rPr>
          <w:b/>
          <w:iCs/>
        </w:rPr>
        <w:t>Tenesmus</w:t>
      </w:r>
      <w:r>
        <w:rPr>
          <w:iCs/>
        </w:rPr>
        <w:tab/>
      </w:r>
      <w:r>
        <w:t>ténesme</w:t>
      </w:r>
    </w:p>
    <w:p w14:paraId="7947E826" w14:textId="77777777" w:rsidR="00067E2E" w:rsidRDefault="00A0702C">
      <w:pPr>
        <w:pStyle w:val="effectus"/>
      </w:pPr>
      <w:r>
        <w:rPr>
          <w:b/>
          <w:iCs/>
        </w:rPr>
        <w:t>Tensivus</w:t>
      </w:r>
      <w:r>
        <w:tab/>
        <w:t>tensif</w:t>
      </w:r>
    </w:p>
    <w:p w14:paraId="56A1FE0D" w14:textId="77777777" w:rsidR="00067E2E" w:rsidRDefault="00A0702C">
      <w:pPr>
        <w:pStyle w:val="effectus"/>
      </w:pPr>
      <w:r>
        <w:rPr>
          <w:b/>
          <w:iCs/>
        </w:rPr>
        <w:t>Tentatio</w:t>
      </w:r>
      <w:r>
        <w:rPr>
          <w:iCs/>
        </w:rPr>
        <w:tab/>
      </w:r>
      <w:r>
        <w:t>atteinte</w:t>
      </w:r>
    </w:p>
    <w:p w14:paraId="1F9C297E" w14:textId="77777777" w:rsidR="00067E2E" w:rsidRDefault="00A0702C">
      <w:pPr>
        <w:pStyle w:val="effectus"/>
      </w:pPr>
      <w:r>
        <w:rPr>
          <w:b/>
          <w:iCs/>
        </w:rPr>
        <w:t>Tentipellum</w:t>
      </w:r>
      <w:r>
        <w:rPr>
          <w:iCs/>
        </w:rPr>
        <w:tab/>
      </w:r>
      <w:r>
        <w:t>tentipelle</w:t>
      </w:r>
    </w:p>
    <w:p w14:paraId="44F08869" w14:textId="77777777" w:rsidR="00067E2E" w:rsidRDefault="00A0702C">
      <w:pPr>
        <w:pStyle w:val="effectus"/>
      </w:pPr>
      <w:r>
        <w:rPr>
          <w:b/>
          <w:iCs/>
        </w:rPr>
        <w:t>Tenuis</w:t>
      </w:r>
      <w:r>
        <w:rPr>
          <w:iCs/>
        </w:rPr>
        <w:tab/>
      </w:r>
      <w:r>
        <w:t>ténu</w:t>
      </w:r>
    </w:p>
    <w:p w14:paraId="5AAE027A" w14:textId="77777777" w:rsidR="00067E2E" w:rsidRDefault="00A0702C">
      <w:pPr>
        <w:pStyle w:val="effectus"/>
      </w:pPr>
      <w:r>
        <w:rPr>
          <w:b/>
          <w:iCs/>
        </w:rPr>
        <w:t>Tenuitas</w:t>
      </w:r>
      <w:r>
        <w:rPr>
          <w:iCs/>
        </w:rPr>
        <w:tab/>
      </w:r>
      <w:r>
        <w:t>ténuité</w:t>
      </w:r>
    </w:p>
    <w:p w14:paraId="60A1F675" w14:textId="77777777" w:rsidR="00067E2E" w:rsidRDefault="00A0702C">
      <w:pPr>
        <w:pStyle w:val="effectus"/>
      </w:pPr>
      <w:r>
        <w:rPr>
          <w:b/>
          <w:iCs/>
        </w:rPr>
        <w:t>Terebellum</w:t>
      </w:r>
      <w:r>
        <w:rPr>
          <w:iCs/>
        </w:rPr>
        <w:tab/>
      </w:r>
      <w:r>
        <w:t>trocart</w:t>
      </w:r>
    </w:p>
    <w:p w14:paraId="4078D52C" w14:textId="77777777" w:rsidR="00067E2E" w:rsidRDefault="00A0702C">
      <w:pPr>
        <w:pStyle w:val="effectus"/>
      </w:pPr>
      <w:r>
        <w:rPr>
          <w:b/>
          <w:iCs/>
        </w:rPr>
        <w:t>Terebra</w:t>
      </w:r>
      <w:r>
        <w:rPr>
          <w:b/>
          <w:iCs/>
        </w:rPr>
        <w:tab/>
      </w:r>
      <w:r>
        <w:t>trépan</w:t>
      </w:r>
    </w:p>
    <w:p w14:paraId="7696DDAF" w14:textId="77777777" w:rsidR="00067E2E" w:rsidRDefault="00A0702C">
      <w:pPr>
        <w:pStyle w:val="effectus"/>
      </w:pPr>
      <w:r>
        <w:rPr>
          <w:b/>
          <w:iCs/>
        </w:rPr>
        <w:t>Terebenthina</w:t>
      </w:r>
      <w:r>
        <w:rPr>
          <w:b/>
          <w:iCs/>
        </w:rPr>
        <w:tab/>
      </w:r>
      <w:r>
        <w:t>térébenthine</w:t>
      </w:r>
    </w:p>
    <w:p w14:paraId="14C38793" w14:textId="77777777" w:rsidR="00067E2E" w:rsidRDefault="00A0702C">
      <w:pPr>
        <w:pStyle w:val="effectus"/>
      </w:pPr>
      <w:r>
        <w:rPr>
          <w:b/>
          <w:iCs/>
        </w:rPr>
        <w:t>Tergemini</w:t>
      </w:r>
      <w:r>
        <w:rPr>
          <w:iCs/>
        </w:rPr>
        <w:tab/>
      </w:r>
      <w:r>
        <w:t>trijumeaux</w:t>
      </w:r>
    </w:p>
    <w:p w14:paraId="2C34D5C4" w14:textId="77777777" w:rsidR="00067E2E" w:rsidRDefault="00A0702C">
      <w:pPr>
        <w:pStyle w:val="effectus"/>
      </w:pPr>
      <w:r>
        <w:rPr>
          <w:b/>
          <w:iCs/>
        </w:rPr>
        <w:t>Terminthus</w:t>
      </w:r>
      <w:r>
        <w:rPr>
          <w:iCs/>
        </w:rPr>
        <w:tab/>
      </w:r>
      <w:r>
        <w:t>terminthe</w:t>
      </w:r>
    </w:p>
    <w:p w14:paraId="01F97EFF" w14:textId="77777777" w:rsidR="00067E2E" w:rsidRDefault="00A0702C">
      <w:pPr>
        <w:pStyle w:val="effectus"/>
      </w:pPr>
      <w:r>
        <w:rPr>
          <w:b/>
          <w:iCs/>
        </w:rPr>
        <w:t>Terra</w:t>
      </w:r>
      <w:r>
        <w:rPr>
          <w:iCs/>
        </w:rPr>
        <w:tab/>
      </w:r>
      <w:r>
        <w:t>terre</w:t>
      </w:r>
    </w:p>
    <w:p w14:paraId="5B89B85A" w14:textId="77777777" w:rsidR="00067E2E" w:rsidRDefault="00A0702C">
      <w:pPr>
        <w:pStyle w:val="effectus"/>
      </w:pPr>
      <w:r>
        <w:rPr>
          <w:b/>
          <w:iCs/>
        </w:rPr>
        <w:t>Terra damnata</w:t>
      </w:r>
      <w:r>
        <w:tab/>
        <w:t>tête-morte</w:t>
      </w:r>
    </w:p>
    <w:p w14:paraId="4D724BFC" w14:textId="77777777" w:rsidR="00067E2E" w:rsidRDefault="00A0702C">
      <w:pPr>
        <w:pStyle w:val="effectus"/>
      </w:pPr>
      <w:r>
        <w:rPr>
          <w:b/>
          <w:iCs/>
        </w:rPr>
        <w:t>Terra mortua</w:t>
      </w:r>
      <w:r>
        <w:rPr>
          <w:iCs/>
        </w:rPr>
        <w:tab/>
      </w:r>
      <w:r>
        <w:t>tête-morte</w:t>
      </w:r>
    </w:p>
    <w:p w14:paraId="34D9D39F" w14:textId="77777777" w:rsidR="00067E2E" w:rsidRDefault="00A0702C">
      <w:pPr>
        <w:pStyle w:val="effectus"/>
      </w:pPr>
      <w:r>
        <w:rPr>
          <w:b/>
          <w:iCs/>
        </w:rPr>
        <w:t>Terrificatio</w:t>
      </w:r>
      <w:r>
        <w:rPr>
          <w:iCs/>
        </w:rPr>
        <w:tab/>
      </w:r>
      <w:r>
        <w:t>terrification</w:t>
      </w:r>
    </w:p>
    <w:p w14:paraId="239842C5" w14:textId="77777777" w:rsidR="00067E2E" w:rsidRDefault="00A0702C">
      <w:pPr>
        <w:pStyle w:val="effectus"/>
      </w:pPr>
      <w:r>
        <w:rPr>
          <w:b/>
          <w:iCs/>
        </w:rPr>
        <w:t>Tertiana febris</w:t>
      </w:r>
      <w:r>
        <w:rPr>
          <w:iCs/>
        </w:rPr>
        <w:tab/>
        <w:t>f</w:t>
      </w:r>
      <w:r>
        <w:t xml:space="preserve">ièvre </w:t>
      </w:r>
      <w:r>
        <w:t>tierce</w:t>
      </w:r>
    </w:p>
    <w:p w14:paraId="23464866" w14:textId="77777777" w:rsidR="00067E2E" w:rsidRDefault="00A0702C">
      <w:pPr>
        <w:pStyle w:val="pb"/>
      </w:pPr>
      <w:r>
        <w:rPr>
          <w:b/>
          <w:iCs/>
        </w:rPr>
        <w:t>Testa</w:t>
      </w:r>
      <w:r>
        <w:rPr>
          <w:iCs/>
        </w:rPr>
        <w:tab/>
      </w:r>
      <w:r>
        <w:t>têt</w:t>
      </w:r>
      <w:r>
        <w:tab/>
      </w:r>
      <w:r>
        <w:rPr>
          <w:b/>
          <w:iCs/>
        </w:rPr>
        <w:t>ou</w:t>
      </w:r>
      <w:r>
        <w:t xml:space="preserve"> test</w:t>
      </w:r>
    </w:p>
    <w:p w14:paraId="5A5439CF" w14:textId="77777777" w:rsidR="00067E2E" w:rsidRDefault="00A0702C">
      <w:pPr>
        <w:pStyle w:val="effectus"/>
      </w:pPr>
      <w:r>
        <w:rPr>
          <w:b/>
          <w:iCs/>
        </w:rPr>
        <w:t>Testaceus</w:t>
      </w:r>
      <w:r>
        <w:rPr>
          <w:iCs/>
        </w:rPr>
        <w:tab/>
      </w:r>
      <w:r>
        <w:t>testacé</w:t>
      </w:r>
    </w:p>
    <w:p w14:paraId="6C3AA259" w14:textId="77777777" w:rsidR="00067E2E" w:rsidRDefault="00A0702C">
      <w:pPr>
        <w:pStyle w:val="effectus"/>
      </w:pPr>
      <w:r>
        <w:rPr>
          <w:b/>
          <w:iCs/>
        </w:rPr>
        <w:t>Testiculus</w:t>
      </w:r>
      <w:r>
        <w:rPr>
          <w:iCs/>
        </w:rPr>
        <w:tab/>
      </w:r>
      <w:r>
        <w:t>testicule</w:t>
      </w:r>
    </w:p>
    <w:p w14:paraId="20731C9B" w14:textId="77777777" w:rsidR="00067E2E" w:rsidRDefault="00A0702C">
      <w:pPr>
        <w:pStyle w:val="effectus"/>
      </w:pPr>
      <w:r>
        <w:rPr>
          <w:b/>
          <w:iCs/>
        </w:rPr>
        <w:t>Testis</w:t>
      </w:r>
      <w:r>
        <w:rPr>
          <w:iCs/>
        </w:rPr>
        <w:tab/>
      </w:r>
      <w:r>
        <w:t>testicule</w:t>
      </w:r>
    </w:p>
    <w:p w14:paraId="7B1D2BEA" w14:textId="77777777" w:rsidR="00067E2E" w:rsidRDefault="00A0702C">
      <w:pPr>
        <w:pStyle w:val="effectus"/>
      </w:pPr>
      <w:r>
        <w:rPr>
          <w:b/>
          <w:iCs/>
        </w:rPr>
        <w:t>Testudo</w:t>
      </w:r>
      <w:r>
        <w:rPr>
          <w:iCs/>
        </w:rPr>
        <w:tab/>
        <w:t>t</w:t>
      </w:r>
      <w:r>
        <w:t>ortue</w:t>
      </w:r>
    </w:p>
    <w:p w14:paraId="292AA665" w14:textId="77777777" w:rsidR="00067E2E" w:rsidRDefault="00A0702C">
      <w:pPr>
        <w:pStyle w:val="effectus"/>
      </w:pPr>
      <w:r>
        <w:rPr>
          <w:b/>
          <w:iCs/>
        </w:rPr>
        <w:t>Tetanus</w:t>
      </w:r>
      <w:r>
        <w:rPr>
          <w:iCs/>
        </w:rPr>
        <w:tab/>
      </w:r>
      <w:r>
        <w:t>tétanos</w:t>
      </w:r>
    </w:p>
    <w:p w14:paraId="643E4A3B" w14:textId="77777777" w:rsidR="00067E2E" w:rsidRDefault="00A0702C">
      <w:pPr>
        <w:pStyle w:val="effectus"/>
      </w:pPr>
      <w:r>
        <w:rPr>
          <w:b/>
          <w:iCs/>
        </w:rPr>
        <w:t>Tetradactylus</w:t>
      </w:r>
      <w:r>
        <w:rPr>
          <w:iCs/>
        </w:rPr>
        <w:tab/>
      </w:r>
      <w:r>
        <w:t>tétradactyle</w:t>
      </w:r>
    </w:p>
    <w:p w14:paraId="44B29598" w14:textId="77777777" w:rsidR="00067E2E" w:rsidRDefault="00A0702C">
      <w:pPr>
        <w:pStyle w:val="effectus"/>
      </w:pPr>
      <w:r>
        <w:rPr>
          <w:b/>
          <w:iCs/>
        </w:rPr>
        <w:t>Tetradynamia</w:t>
      </w:r>
      <w:r>
        <w:tab/>
        <w:t>tétradynamie</w:t>
      </w:r>
    </w:p>
    <w:p w14:paraId="1221D218" w14:textId="77777777" w:rsidR="00067E2E" w:rsidRDefault="00A0702C">
      <w:pPr>
        <w:pStyle w:val="effectus"/>
      </w:pPr>
      <w:r>
        <w:rPr>
          <w:b/>
          <w:iCs/>
        </w:rPr>
        <w:t>Tetragonus</w:t>
      </w:r>
      <w:r>
        <w:rPr>
          <w:iCs/>
        </w:rPr>
        <w:tab/>
      </w:r>
      <w:r>
        <w:t>tétragone</w:t>
      </w:r>
    </w:p>
    <w:p w14:paraId="3685AF72" w14:textId="77777777" w:rsidR="00067E2E" w:rsidRDefault="00A0702C">
      <w:pPr>
        <w:pStyle w:val="effectus"/>
      </w:pPr>
      <w:r>
        <w:rPr>
          <w:b/>
          <w:iCs/>
        </w:rPr>
        <w:t>Tetragynia</w:t>
      </w:r>
      <w:r>
        <w:rPr>
          <w:iCs/>
        </w:rPr>
        <w:tab/>
      </w:r>
      <w:r>
        <w:t>tétragynie</w:t>
      </w:r>
    </w:p>
    <w:p w14:paraId="41A88241" w14:textId="77777777" w:rsidR="00067E2E" w:rsidRDefault="00A0702C">
      <w:pPr>
        <w:pStyle w:val="effectus"/>
      </w:pPr>
      <w:r>
        <w:rPr>
          <w:b/>
          <w:iCs/>
        </w:rPr>
        <w:t>Tetrandria</w:t>
      </w:r>
      <w:r>
        <w:rPr>
          <w:iCs/>
        </w:rPr>
        <w:tab/>
      </w:r>
      <w:r>
        <w:t>tétrandrie</w:t>
      </w:r>
    </w:p>
    <w:p w14:paraId="7899C948" w14:textId="77777777" w:rsidR="00067E2E" w:rsidRDefault="00A0702C">
      <w:pPr>
        <w:pStyle w:val="effectus"/>
      </w:pPr>
      <w:r>
        <w:rPr>
          <w:b/>
          <w:iCs/>
        </w:rPr>
        <w:t>Tetraphyllus</w:t>
      </w:r>
      <w:r>
        <w:tab/>
        <w:t>tétraphylle</w:t>
      </w:r>
    </w:p>
    <w:p w14:paraId="3ECBCEE9" w14:textId="77777777" w:rsidR="00067E2E" w:rsidRDefault="00A0702C">
      <w:pPr>
        <w:pStyle w:val="effectus"/>
      </w:pPr>
      <w:r>
        <w:rPr>
          <w:b/>
          <w:iCs/>
        </w:rPr>
        <w:t>Tetrapodologia</w:t>
      </w:r>
      <w:r>
        <w:rPr>
          <w:iCs/>
        </w:rPr>
        <w:tab/>
      </w:r>
      <w:r>
        <w:t>tétrapodologie</w:t>
      </w:r>
    </w:p>
    <w:p w14:paraId="2BCD8EF2" w14:textId="77777777" w:rsidR="00067E2E" w:rsidRDefault="00A0702C">
      <w:pPr>
        <w:pStyle w:val="effectus"/>
      </w:pPr>
      <w:r>
        <w:rPr>
          <w:b/>
          <w:iCs/>
        </w:rPr>
        <w:t>Tetrapterus</w:t>
      </w:r>
      <w:r>
        <w:rPr>
          <w:iCs/>
        </w:rPr>
        <w:tab/>
      </w:r>
      <w:r>
        <w:t>tétraptère</w:t>
      </w:r>
    </w:p>
    <w:p w14:paraId="07F1ACA3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415]</w:t>
      </w:r>
    </w:p>
    <w:p w14:paraId="5D78B112" w14:textId="77777777" w:rsidR="00067E2E" w:rsidRDefault="00A0702C">
      <w:pPr>
        <w:pStyle w:val="effectus"/>
      </w:pPr>
      <w:r>
        <w:rPr>
          <w:b/>
          <w:iCs/>
        </w:rPr>
        <w:t>Tetraspermus</w:t>
      </w:r>
      <w:r>
        <w:rPr>
          <w:iCs/>
        </w:rPr>
        <w:tab/>
      </w:r>
      <w:r>
        <w:t>tétrasperme</w:t>
      </w:r>
    </w:p>
    <w:p w14:paraId="7A2DE0CB" w14:textId="77777777" w:rsidR="00067E2E" w:rsidRDefault="00A0702C">
      <w:pPr>
        <w:pStyle w:val="effectus"/>
      </w:pPr>
      <w:r>
        <w:rPr>
          <w:b/>
          <w:iCs/>
        </w:rPr>
        <w:t>Textura</w:t>
      </w:r>
      <w:r>
        <w:rPr>
          <w:iCs/>
        </w:rPr>
        <w:tab/>
      </w:r>
      <w:r>
        <w:t>texture</w:t>
      </w:r>
    </w:p>
    <w:p w14:paraId="4D15C31B" w14:textId="77777777" w:rsidR="00067E2E" w:rsidRDefault="00A0702C">
      <w:pPr>
        <w:pStyle w:val="effectus"/>
      </w:pPr>
      <w:r>
        <w:rPr>
          <w:b/>
          <w:iCs/>
        </w:rPr>
        <w:t>Textus</w:t>
      </w:r>
      <w:r>
        <w:rPr>
          <w:iCs/>
        </w:rPr>
        <w:tab/>
      </w:r>
      <w:r>
        <w:t>tissu</w:t>
      </w:r>
    </w:p>
    <w:p w14:paraId="56EACA49" w14:textId="77777777" w:rsidR="00067E2E" w:rsidRDefault="00A0702C">
      <w:pPr>
        <w:pStyle w:val="effectus"/>
      </w:pPr>
      <w:r>
        <w:rPr>
          <w:b/>
          <w:iCs/>
        </w:rPr>
        <w:t>Thalassometrum</w:t>
      </w:r>
      <w:r>
        <w:rPr>
          <w:iCs/>
        </w:rPr>
        <w:tab/>
      </w:r>
      <w:r>
        <w:t>thalassomètre</w:t>
      </w:r>
    </w:p>
    <w:p w14:paraId="085F2671" w14:textId="77777777" w:rsidR="00067E2E" w:rsidRDefault="00A0702C">
      <w:pPr>
        <w:pStyle w:val="effectus"/>
      </w:pPr>
      <w:r>
        <w:rPr>
          <w:b/>
          <w:iCs/>
        </w:rPr>
        <w:t>Theiformis</w:t>
      </w:r>
      <w:r>
        <w:tab/>
        <w:t>théiforme</w:t>
      </w:r>
    </w:p>
    <w:p w14:paraId="4552814F" w14:textId="77777777" w:rsidR="00067E2E" w:rsidRDefault="00A0702C">
      <w:pPr>
        <w:pStyle w:val="effectus"/>
      </w:pPr>
      <w:r>
        <w:rPr>
          <w:b/>
          <w:iCs/>
        </w:rPr>
        <w:t>Thenar</w:t>
      </w:r>
      <w:r>
        <w:rPr>
          <w:b/>
          <w:iCs/>
        </w:rPr>
        <w:tab/>
      </w:r>
      <w:r>
        <w:t>thenar</w:t>
      </w:r>
    </w:p>
    <w:p w14:paraId="09379FC0" w14:textId="77777777" w:rsidR="00067E2E" w:rsidRDefault="00A0702C">
      <w:pPr>
        <w:pStyle w:val="effectus"/>
      </w:pPr>
      <w:r>
        <w:rPr>
          <w:b/>
          <w:iCs/>
        </w:rPr>
        <w:t>Theorema</w:t>
      </w:r>
      <w:r>
        <w:tab/>
        <w:t>théorème</w:t>
      </w:r>
    </w:p>
    <w:p w14:paraId="35F83961" w14:textId="77777777" w:rsidR="00067E2E" w:rsidRDefault="00A0702C">
      <w:pPr>
        <w:pStyle w:val="effectus"/>
      </w:pPr>
      <w:r>
        <w:rPr>
          <w:b/>
          <w:iCs/>
        </w:rPr>
        <w:t>Theoria</w:t>
      </w:r>
      <w:r>
        <w:rPr>
          <w:iCs/>
        </w:rPr>
        <w:tab/>
      </w:r>
      <w:r>
        <w:t>théorie</w:t>
      </w:r>
    </w:p>
    <w:p w14:paraId="0EBE13A9" w14:textId="77777777" w:rsidR="00067E2E" w:rsidRDefault="00A0702C">
      <w:pPr>
        <w:pStyle w:val="effectus"/>
      </w:pPr>
      <w:r>
        <w:rPr>
          <w:b/>
          <w:iCs/>
        </w:rPr>
        <w:t>Therapeutice</w:t>
      </w:r>
      <w:r>
        <w:rPr>
          <w:iCs/>
        </w:rPr>
        <w:tab/>
      </w:r>
      <w:r>
        <w:t>thérapeutique</w:t>
      </w:r>
    </w:p>
    <w:p w14:paraId="2D04F092" w14:textId="77777777" w:rsidR="00067E2E" w:rsidRDefault="00A0702C">
      <w:pPr>
        <w:pStyle w:val="effectus"/>
      </w:pPr>
      <w:r>
        <w:rPr>
          <w:b/>
          <w:iCs/>
        </w:rPr>
        <w:t>Theriodes</w:t>
      </w:r>
      <w:r>
        <w:rPr>
          <w:iCs/>
        </w:rPr>
        <w:tab/>
      </w:r>
      <w:r>
        <w:t>férin</w:t>
      </w:r>
    </w:p>
    <w:p w14:paraId="318DD107" w14:textId="77777777" w:rsidR="00067E2E" w:rsidRDefault="00A0702C">
      <w:pPr>
        <w:pStyle w:val="effectus"/>
      </w:pPr>
      <w:r>
        <w:rPr>
          <w:b/>
          <w:iCs/>
        </w:rPr>
        <w:t>Theriotomia</w:t>
      </w:r>
      <w:r>
        <w:rPr>
          <w:iCs/>
        </w:rPr>
        <w:tab/>
        <w:t>t</w:t>
      </w:r>
      <w:r>
        <w:t>hériotomie</w:t>
      </w:r>
    </w:p>
    <w:p w14:paraId="2898D808" w14:textId="77777777" w:rsidR="00067E2E" w:rsidRDefault="00A0702C">
      <w:pPr>
        <w:pStyle w:val="effectus"/>
      </w:pPr>
      <w:r>
        <w:rPr>
          <w:b/>
          <w:iCs/>
        </w:rPr>
        <w:t>Thermanticus</w:t>
      </w:r>
      <w:r>
        <w:tab/>
        <w:t>thermantique</w:t>
      </w:r>
    </w:p>
    <w:p w14:paraId="0AA46042" w14:textId="77777777" w:rsidR="00067E2E" w:rsidRDefault="00A0702C">
      <w:pPr>
        <w:pStyle w:val="effectus"/>
      </w:pPr>
      <w:r>
        <w:rPr>
          <w:b/>
          <w:iCs/>
        </w:rPr>
        <w:t>Thermantides</w:t>
      </w:r>
      <w:r>
        <w:rPr>
          <w:iCs/>
        </w:rPr>
        <w:tab/>
      </w:r>
      <w:r>
        <w:t>thermantides</w:t>
      </w:r>
    </w:p>
    <w:p w14:paraId="5F0D840A" w14:textId="77777777" w:rsidR="00067E2E" w:rsidRDefault="00A0702C">
      <w:pPr>
        <w:pStyle w:val="effectus"/>
      </w:pPr>
      <w:r>
        <w:rPr>
          <w:b/>
          <w:iCs/>
        </w:rPr>
        <w:t>Thermæ</w:t>
      </w:r>
      <w:r>
        <w:rPr>
          <w:iCs/>
        </w:rPr>
        <w:tab/>
      </w:r>
      <w:r>
        <w:t>thermes</w:t>
      </w:r>
    </w:p>
    <w:p w14:paraId="248F5916" w14:textId="77777777" w:rsidR="00067E2E" w:rsidRDefault="00A0702C">
      <w:pPr>
        <w:pStyle w:val="effectus"/>
      </w:pPr>
      <w:r>
        <w:rPr>
          <w:b/>
          <w:iCs/>
        </w:rPr>
        <w:t>Thermometrum</w:t>
      </w:r>
      <w:r>
        <w:rPr>
          <w:iCs/>
        </w:rPr>
        <w:tab/>
      </w:r>
      <w:r>
        <w:t>thermomètre</w:t>
      </w:r>
    </w:p>
    <w:p w14:paraId="2A597896" w14:textId="77777777" w:rsidR="00067E2E" w:rsidRDefault="00A0702C">
      <w:pPr>
        <w:pStyle w:val="effectus"/>
      </w:pPr>
      <w:r>
        <w:rPr>
          <w:b/>
          <w:iCs/>
        </w:rPr>
        <w:t>Thermoscopium</w:t>
      </w:r>
      <w:r>
        <w:rPr>
          <w:iCs/>
        </w:rPr>
        <w:tab/>
      </w:r>
      <w:r>
        <w:t>thermoscope</w:t>
      </w:r>
    </w:p>
    <w:p w14:paraId="4573D2EE" w14:textId="77777777" w:rsidR="00067E2E" w:rsidRDefault="00A0702C">
      <w:pPr>
        <w:pStyle w:val="effectus"/>
      </w:pPr>
      <w:r>
        <w:rPr>
          <w:b/>
          <w:iCs/>
        </w:rPr>
        <w:t>Thesis</w:t>
      </w:r>
      <w:r>
        <w:rPr>
          <w:iCs/>
        </w:rPr>
        <w:tab/>
      </w:r>
      <w:r>
        <w:t>thèse</w:t>
      </w:r>
    </w:p>
    <w:p w14:paraId="076FD665" w14:textId="77777777" w:rsidR="00067E2E" w:rsidRDefault="00A0702C">
      <w:pPr>
        <w:pStyle w:val="effectus"/>
      </w:pPr>
      <w:r>
        <w:rPr>
          <w:b/>
          <w:iCs/>
        </w:rPr>
        <w:t>Thlasis</w:t>
      </w:r>
      <w:r>
        <w:rPr>
          <w:iCs/>
        </w:rPr>
        <w:tab/>
      </w:r>
      <w:r>
        <w:rPr>
          <w:b/>
          <w:iCs/>
        </w:rPr>
        <w:t>Thlasma</w:t>
      </w:r>
      <w:r>
        <w:rPr>
          <w:iCs/>
        </w:rPr>
        <w:tab/>
      </w:r>
      <w:r>
        <w:t>fracture</w:t>
      </w:r>
    </w:p>
    <w:p w14:paraId="6880A3AD" w14:textId="77777777" w:rsidR="00067E2E" w:rsidRDefault="00A0702C">
      <w:pPr>
        <w:pStyle w:val="effectus"/>
      </w:pPr>
      <w:r>
        <w:rPr>
          <w:b/>
          <w:iCs/>
        </w:rPr>
        <w:t>Thlipsis</w:t>
      </w:r>
      <w:r>
        <w:rPr>
          <w:iCs/>
        </w:rPr>
        <w:tab/>
      </w:r>
      <w:r>
        <w:t>thlipsie</w:t>
      </w:r>
    </w:p>
    <w:p w14:paraId="2A140C86" w14:textId="77777777" w:rsidR="00067E2E" w:rsidRDefault="00A0702C">
      <w:pPr>
        <w:pStyle w:val="effectus"/>
      </w:pPr>
      <w:r>
        <w:rPr>
          <w:b/>
          <w:iCs/>
        </w:rPr>
        <w:t>Thoracicus</w:t>
      </w:r>
      <w:r>
        <w:tab/>
        <w:t>thoracique</w:t>
      </w:r>
    </w:p>
    <w:p w14:paraId="5E314100" w14:textId="77777777" w:rsidR="00067E2E" w:rsidRDefault="00A0702C">
      <w:pPr>
        <w:pStyle w:val="effectus"/>
      </w:pPr>
      <w:r>
        <w:rPr>
          <w:b/>
          <w:iCs/>
        </w:rPr>
        <w:t>Thorax</w:t>
      </w:r>
      <w:r>
        <w:rPr>
          <w:iCs/>
        </w:rPr>
        <w:tab/>
      </w:r>
      <w:r>
        <w:t>poitrine</w:t>
      </w:r>
    </w:p>
    <w:p w14:paraId="2297926A" w14:textId="77777777" w:rsidR="00067E2E" w:rsidRDefault="00A0702C">
      <w:pPr>
        <w:pStyle w:val="effectus"/>
      </w:pPr>
      <w:r>
        <w:rPr>
          <w:b/>
          <w:iCs/>
        </w:rPr>
        <w:t>Thrombus</w:t>
      </w:r>
      <w:r>
        <w:rPr>
          <w:iCs/>
        </w:rPr>
        <w:tab/>
      </w:r>
      <w:r>
        <w:t>trombe</w:t>
      </w:r>
    </w:p>
    <w:p w14:paraId="2BD8B830" w14:textId="77777777" w:rsidR="00067E2E" w:rsidRDefault="00A0702C">
      <w:pPr>
        <w:pStyle w:val="effectus"/>
      </w:pPr>
      <w:r>
        <w:rPr>
          <w:b/>
          <w:iCs/>
        </w:rPr>
        <w:t>Thymicus</w:t>
      </w:r>
      <w:r>
        <w:tab/>
        <w:t>thymique</w:t>
      </w:r>
    </w:p>
    <w:p w14:paraId="341ECE73" w14:textId="77777777" w:rsidR="00067E2E" w:rsidRDefault="00A0702C">
      <w:pPr>
        <w:pStyle w:val="effectus"/>
      </w:pPr>
      <w:r>
        <w:rPr>
          <w:b/>
          <w:iCs/>
        </w:rPr>
        <w:t>Thymus</w:t>
      </w:r>
      <w:r>
        <w:rPr>
          <w:b/>
          <w:iCs/>
        </w:rPr>
        <w:tab/>
      </w:r>
      <w:r>
        <w:t>thymus</w:t>
      </w:r>
    </w:p>
    <w:p w14:paraId="1CE2D06B" w14:textId="77777777" w:rsidR="00067E2E" w:rsidRDefault="00A0702C">
      <w:pPr>
        <w:pStyle w:val="effectus"/>
      </w:pPr>
      <w:r>
        <w:rPr>
          <w:b/>
          <w:iCs/>
        </w:rPr>
        <w:t>Thyro-arythœnoïdeus</w:t>
      </w:r>
      <w:r>
        <w:rPr>
          <w:iCs/>
        </w:rPr>
        <w:tab/>
      </w:r>
      <w:r>
        <w:t>thyro-arythénoïdien</w:t>
      </w:r>
    </w:p>
    <w:p w14:paraId="44626D04" w14:textId="77777777" w:rsidR="00067E2E" w:rsidRDefault="00A0702C">
      <w:pPr>
        <w:pStyle w:val="effectus"/>
      </w:pPr>
      <w:r>
        <w:rPr>
          <w:b/>
          <w:iCs/>
        </w:rPr>
        <w:t>Thyro epiglotticus</w:t>
      </w:r>
      <w:r>
        <w:rPr>
          <w:iCs/>
        </w:rPr>
        <w:tab/>
      </w:r>
      <w:r>
        <w:t>thyro-épiglottique</w:t>
      </w:r>
    </w:p>
    <w:p w14:paraId="0EFD0B9F" w14:textId="77777777" w:rsidR="00067E2E" w:rsidRDefault="00A0702C">
      <w:pPr>
        <w:pStyle w:val="effectus"/>
      </w:pPr>
      <w:r>
        <w:rPr>
          <w:b/>
          <w:iCs/>
        </w:rPr>
        <w:t>Thyrohyoïdeus</w:t>
      </w:r>
      <w:r>
        <w:rPr>
          <w:iCs/>
        </w:rPr>
        <w:tab/>
      </w:r>
      <w:r>
        <w:t>thyrohyoïdien</w:t>
      </w:r>
    </w:p>
    <w:p w14:paraId="1CB38C16" w14:textId="77777777" w:rsidR="00067E2E" w:rsidRDefault="00A0702C">
      <w:pPr>
        <w:pStyle w:val="effectus"/>
      </w:pPr>
      <w:r>
        <w:rPr>
          <w:b/>
          <w:iCs/>
        </w:rPr>
        <w:t>Thyroïdes</w:t>
      </w:r>
      <w:r>
        <w:rPr>
          <w:iCs/>
        </w:rPr>
        <w:tab/>
      </w:r>
      <w:r>
        <w:t>thyroïde</w:t>
      </w:r>
    </w:p>
    <w:p w14:paraId="2F11D9BF" w14:textId="77777777" w:rsidR="00067E2E" w:rsidRDefault="00A0702C">
      <w:pPr>
        <w:pStyle w:val="effectus"/>
      </w:pPr>
      <w:r>
        <w:rPr>
          <w:b/>
          <w:iCs/>
        </w:rPr>
        <w:t>Thyroïdeus</w:t>
      </w:r>
      <w:r>
        <w:rPr>
          <w:iCs/>
        </w:rPr>
        <w:tab/>
      </w:r>
      <w:r>
        <w:t>thyroïdien</w:t>
      </w:r>
    </w:p>
    <w:p w14:paraId="5ADB3F3D" w14:textId="77777777" w:rsidR="00067E2E" w:rsidRDefault="00A0702C">
      <w:pPr>
        <w:pStyle w:val="effectus"/>
      </w:pPr>
      <w:r>
        <w:rPr>
          <w:b/>
          <w:iCs/>
        </w:rPr>
        <w:t>Thyropalatinus</w:t>
      </w:r>
      <w:r>
        <w:rPr>
          <w:iCs/>
        </w:rPr>
        <w:tab/>
      </w:r>
      <w:r>
        <w:t>thyropalatin</w:t>
      </w:r>
    </w:p>
    <w:p w14:paraId="2815F29C" w14:textId="77777777" w:rsidR="00067E2E" w:rsidRDefault="00A0702C">
      <w:pPr>
        <w:pStyle w:val="effectus"/>
      </w:pPr>
      <w:r>
        <w:rPr>
          <w:b/>
          <w:iCs/>
        </w:rPr>
        <w:t>Thyropharyngeus</w:t>
      </w:r>
      <w:r>
        <w:tab/>
        <w:t>thyropharyngien</w:t>
      </w:r>
    </w:p>
    <w:p w14:paraId="6D091047" w14:textId="77777777" w:rsidR="00067E2E" w:rsidRDefault="00A0702C">
      <w:pPr>
        <w:pStyle w:val="effectus"/>
      </w:pPr>
      <w:r>
        <w:rPr>
          <w:b/>
          <w:iCs/>
        </w:rPr>
        <w:t>Thyropharyngostap</w:t>
      </w:r>
      <w:r>
        <w:rPr>
          <w:b/>
          <w:iCs/>
        </w:rPr>
        <w:t>hylinus</w:t>
      </w:r>
      <w:r>
        <w:rPr>
          <w:iCs/>
        </w:rPr>
        <w:tab/>
      </w:r>
      <w:r>
        <w:t>thyropharyngostaphylin</w:t>
      </w:r>
    </w:p>
    <w:p w14:paraId="0FC26A2F" w14:textId="77777777" w:rsidR="00067E2E" w:rsidRDefault="00A0702C">
      <w:pPr>
        <w:pStyle w:val="effectus"/>
      </w:pPr>
      <w:r>
        <w:rPr>
          <w:b/>
          <w:iCs/>
        </w:rPr>
        <w:t>Thyrostaphylinus</w:t>
      </w:r>
      <w:r>
        <w:tab/>
        <w:t>thyrostaphylin</w:t>
      </w:r>
    </w:p>
    <w:p w14:paraId="30704040" w14:textId="77777777" w:rsidR="00067E2E" w:rsidRDefault="00A0702C">
      <w:pPr>
        <w:pStyle w:val="effectus"/>
      </w:pPr>
      <w:r>
        <w:rPr>
          <w:b/>
          <w:iCs/>
        </w:rPr>
        <w:t>Tibia</w:t>
      </w:r>
      <w:r>
        <w:tab/>
        <w:t>jambe</w:t>
      </w:r>
    </w:p>
    <w:p w14:paraId="5D5DB369" w14:textId="77777777" w:rsidR="00067E2E" w:rsidRDefault="00A0702C">
      <w:pPr>
        <w:pStyle w:val="effectus"/>
      </w:pPr>
      <w:r>
        <w:rPr>
          <w:b/>
          <w:iCs/>
        </w:rPr>
        <w:t>Tibialis</w:t>
      </w:r>
      <w:r>
        <w:rPr>
          <w:iCs/>
        </w:rPr>
        <w:tab/>
      </w:r>
      <w:r>
        <w:t>tibial</w:t>
      </w:r>
    </w:p>
    <w:p w14:paraId="6EB8AD04" w14:textId="77777777" w:rsidR="00067E2E" w:rsidRDefault="00A0702C">
      <w:pPr>
        <w:pStyle w:val="effectus"/>
      </w:pPr>
      <w:r>
        <w:rPr>
          <w:b/>
          <w:iCs/>
        </w:rPr>
        <w:t>Tigillum</w:t>
      </w:r>
      <w:r>
        <w:rPr>
          <w:iCs/>
        </w:rPr>
        <w:tab/>
      </w:r>
      <w:r>
        <w:t>creuset</w:t>
      </w:r>
    </w:p>
    <w:p w14:paraId="3DD2658B" w14:textId="77777777" w:rsidR="00067E2E" w:rsidRDefault="00A0702C">
      <w:pPr>
        <w:pStyle w:val="effectus"/>
      </w:pPr>
      <w:r>
        <w:rPr>
          <w:b/>
          <w:iCs/>
        </w:rPr>
        <w:t>Tinctura</w:t>
      </w:r>
      <w:r>
        <w:rPr>
          <w:iCs/>
        </w:rPr>
        <w:tab/>
      </w:r>
      <w:r>
        <w:t>teinture</w:t>
      </w:r>
    </w:p>
    <w:p w14:paraId="4B8E5F56" w14:textId="77777777" w:rsidR="00067E2E" w:rsidRDefault="00A0702C">
      <w:pPr>
        <w:pStyle w:val="effectus"/>
      </w:pPr>
      <w:r>
        <w:rPr>
          <w:b/>
          <w:iCs/>
        </w:rPr>
        <w:t>Tinea</w:t>
      </w:r>
      <w:r>
        <w:rPr>
          <w:iCs/>
        </w:rPr>
        <w:tab/>
      </w:r>
      <w:r>
        <w:t>teigne</w:t>
      </w:r>
    </w:p>
    <w:p w14:paraId="2FEC37EA" w14:textId="77777777" w:rsidR="00067E2E" w:rsidRDefault="00A0702C">
      <w:pPr>
        <w:pStyle w:val="effectus"/>
      </w:pPr>
      <w:r>
        <w:rPr>
          <w:b/>
          <w:iCs/>
        </w:rPr>
        <w:t>Tinnitus aurium</w:t>
      </w:r>
      <w:r>
        <w:rPr>
          <w:iCs/>
        </w:rPr>
        <w:tab/>
      </w:r>
      <w:r>
        <w:t>tintement d’oreille</w:t>
      </w:r>
    </w:p>
    <w:p w14:paraId="1429E566" w14:textId="77777777" w:rsidR="00067E2E" w:rsidRDefault="00A0702C">
      <w:pPr>
        <w:pStyle w:val="effectus"/>
      </w:pPr>
      <w:r>
        <w:rPr>
          <w:b/>
          <w:iCs/>
        </w:rPr>
        <w:t>Tintinnabulum</w:t>
      </w:r>
      <w:r>
        <w:rPr>
          <w:iCs/>
        </w:rPr>
        <w:tab/>
      </w:r>
      <w:r>
        <w:t>luette</w:t>
      </w:r>
    </w:p>
    <w:p w14:paraId="26524848" w14:textId="77777777" w:rsidR="00067E2E" w:rsidRDefault="00A0702C">
      <w:pPr>
        <w:pStyle w:val="effectus"/>
      </w:pPr>
      <w:r>
        <w:rPr>
          <w:b/>
          <w:iCs/>
        </w:rPr>
        <w:t>Titillare</w:t>
      </w:r>
      <w:r>
        <w:rPr>
          <w:iCs/>
        </w:rPr>
        <w:tab/>
      </w:r>
      <w:r>
        <w:t>chatouiller</w:t>
      </w:r>
    </w:p>
    <w:p w14:paraId="3DABBDE9" w14:textId="77777777" w:rsidR="00067E2E" w:rsidRDefault="00A0702C">
      <w:pPr>
        <w:pStyle w:val="effectus"/>
      </w:pPr>
      <w:r>
        <w:rPr>
          <w:b/>
          <w:iCs/>
        </w:rPr>
        <w:t>Titillatio</w:t>
      </w:r>
      <w:r>
        <w:rPr>
          <w:iCs/>
        </w:rPr>
        <w:tab/>
      </w:r>
      <w:r>
        <w:t>chatouillement</w:t>
      </w:r>
      <w:r>
        <w:tab/>
        <w:t>titillation</w:t>
      </w:r>
    </w:p>
    <w:p w14:paraId="00A15FA0" w14:textId="77777777" w:rsidR="00067E2E" w:rsidRDefault="00A0702C">
      <w:pPr>
        <w:pStyle w:val="effectus"/>
      </w:pPr>
      <w:r>
        <w:rPr>
          <w:b/>
          <w:iCs/>
        </w:rPr>
        <w:t>Titillatus</w:t>
      </w:r>
      <w:r>
        <w:rPr>
          <w:iCs/>
        </w:rPr>
        <w:tab/>
      </w:r>
      <w:r>
        <w:t>titillation</w:t>
      </w:r>
    </w:p>
    <w:p w14:paraId="49DE37A5" w14:textId="77777777" w:rsidR="00067E2E" w:rsidRDefault="00A0702C">
      <w:pPr>
        <w:pStyle w:val="effectus"/>
      </w:pPr>
      <w:r>
        <w:rPr>
          <w:b/>
          <w:iCs/>
        </w:rPr>
        <w:t>Tomellina</w:t>
      </w:r>
      <w:r>
        <w:rPr>
          <w:iCs/>
        </w:rPr>
        <w:tab/>
      </w:r>
      <w:r>
        <w:t>tomelline</w:t>
      </w:r>
    </w:p>
    <w:p w14:paraId="6D098976" w14:textId="77777777" w:rsidR="00067E2E" w:rsidRDefault="00A0702C">
      <w:pPr>
        <w:pStyle w:val="effectus"/>
      </w:pPr>
      <w:r>
        <w:rPr>
          <w:b/>
          <w:iCs/>
        </w:rPr>
        <w:t>Tomentum</w:t>
      </w:r>
      <w:r>
        <w:rPr>
          <w:b/>
          <w:iCs/>
        </w:rPr>
        <w:tab/>
      </w:r>
      <w:r>
        <w:t>tomentum</w:t>
      </w:r>
    </w:p>
    <w:p w14:paraId="21EB54FA" w14:textId="77777777" w:rsidR="00067E2E" w:rsidRDefault="00A0702C">
      <w:pPr>
        <w:pStyle w:val="effectus"/>
      </w:pPr>
      <w:r>
        <w:rPr>
          <w:b/>
          <w:iCs/>
        </w:rPr>
        <w:t>Tomentosus</w:t>
      </w:r>
      <w:r>
        <w:rPr>
          <w:iCs/>
        </w:rPr>
        <w:tab/>
      </w:r>
      <w:r>
        <w:t>tomenteux</w:t>
      </w:r>
    </w:p>
    <w:p w14:paraId="5C27BDE1" w14:textId="77777777" w:rsidR="00067E2E" w:rsidRDefault="00A0702C">
      <w:pPr>
        <w:pStyle w:val="effectus"/>
      </w:pPr>
      <w:r>
        <w:rPr>
          <w:b/>
          <w:iCs/>
        </w:rPr>
        <w:t>Tomotocia</w:t>
      </w:r>
      <w:r>
        <w:rPr>
          <w:iCs/>
        </w:rPr>
        <w:tab/>
      </w:r>
      <w:r>
        <w:t>tomotocie</w:t>
      </w:r>
    </w:p>
    <w:p w14:paraId="7BAC5061" w14:textId="77777777" w:rsidR="00067E2E" w:rsidRDefault="00A0702C">
      <w:pPr>
        <w:pStyle w:val="effectus"/>
      </w:pPr>
      <w:r>
        <w:rPr>
          <w:b/>
          <w:iCs/>
        </w:rPr>
        <w:t>Tonicitas</w:t>
      </w:r>
      <w:r>
        <w:tab/>
        <w:t>tonicité</w:t>
      </w:r>
    </w:p>
    <w:p w14:paraId="1C948BCE" w14:textId="77777777" w:rsidR="00067E2E" w:rsidRDefault="00A0702C">
      <w:pPr>
        <w:pStyle w:val="effectus"/>
      </w:pPr>
      <w:r>
        <w:rPr>
          <w:b/>
          <w:iCs/>
        </w:rPr>
        <w:t>Tonicus</w:t>
      </w:r>
      <w:r>
        <w:rPr>
          <w:iCs/>
        </w:rPr>
        <w:tab/>
      </w:r>
      <w:r>
        <w:t>tonique</w:t>
      </w:r>
    </w:p>
    <w:p w14:paraId="09C42D57" w14:textId="77777777" w:rsidR="00067E2E" w:rsidRDefault="00A0702C">
      <w:pPr>
        <w:pStyle w:val="effectus"/>
      </w:pPr>
      <w:r>
        <w:rPr>
          <w:b/>
          <w:iCs/>
        </w:rPr>
        <w:t>Tonus</w:t>
      </w:r>
      <w:r>
        <w:rPr>
          <w:iCs/>
        </w:rPr>
        <w:tab/>
      </w:r>
      <w:r>
        <w:t>ton</w:t>
      </w:r>
    </w:p>
    <w:p w14:paraId="460C0B5E" w14:textId="77777777" w:rsidR="00067E2E" w:rsidRDefault="00A0702C">
      <w:pPr>
        <w:pStyle w:val="effectus"/>
      </w:pPr>
      <w:r>
        <w:rPr>
          <w:b/>
          <w:iCs/>
        </w:rPr>
        <w:t>Tonsillæ</w:t>
      </w:r>
      <w:r>
        <w:rPr>
          <w:iCs/>
        </w:rPr>
        <w:tab/>
      </w:r>
      <w:r>
        <w:t>amygdales</w:t>
      </w:r>
    </w:p>
    <w:p w14:paraId="571CE7CB" w14:textId="77777777" w:rsidR="00067E2E" w:rsidRDefault="00A0702C">
      <w:pPr>
        <w:pStyle w:val="effectus"/>
      </w:pPr>
      <w:r>
        <w:rPr>
          <w:b/>
          <w:iCs/>
        </w:rPr>
        <w:t>Tonsillaris</w:t>
      </w:r>
      <w:r>
        <w:rPr>
          <w:iCs/>
        </w:rPr>
        <w:tab/>
      </w:r>
      <w:r>
        <w:t>tonsillaire</w:t>
      </w:r>
    </w:p>
    <w:p w14:paraId="0AF53E00" w14:textId="77777777" w:rsidR="00067E2E" w:rsidRDefault="00A0702C">
      <w:pPr>
        <w:pStyle w:val="effectus"/>
      </w:pPr>
      <w:r>
        <w:rPr>
          <w:b/>
          <w:iCs/>
        </w:rPr>
        <w:t>Tophus</w:t>
      </w:r>
      <w:r>
        <w:rPr>
          <w:b/>
          <w:iCs/>
        </w:rPr>
        <w:tab/>
      </w:r>
      <w:r>
        <w:rPr>
          <w:iCs/>
        </w:rPr>
        <w:t>t</w:t>
      </w:r>
      <w:r>
        <w:t>ophus</w:t>
      </w:r>
    </w:p>
    <w:p w14:paraId="7D584503" w14:textId="77777777" w:rsidR="00067E2E" w:rsidRDefault="00A0702C">
      <w:pPr>
        <w:pStyle w:val="effectus"/>
      </w:pPr>
      <w:r>
        <w:rPr>
          <w:b/>
          <w:iCs/>
        </w:rPr>
        <w:t>Topicus</w:t>
      </w:r>
      <w:r>
        <w:rPr>
          <w:iCs/>
        </w:rPr>
        <w:tab/>
      </w:r>
      <w:r>
        <w:t>topique</w:t>
      </w:r>
    </w:p>
    <w:p w14:paraId="3E5C7B14" w14:textId="77777777" w:rsidR="00067E2E" w:rsidRDefault="00A0702C">
      <w:pPr>
        <w:pStyle w:val="effectus"/>
      </w:pPr>
      <w:r>
        <w:rPr>
          <w:b/>
          <w:iCs/>
        </w:rPr>
        <w:t>Topographia</w:t>
      </w:r>
      <w:r>
        <w:t>.</w:t>
      </w:r>
      <w:r>
        <w:tab/>
        <w:t>topographie</w:t>
      </w:r>
    </w:p>
    <w:p w14:paraId="7CEA72D2" w14:textId="77777777" w:rsidR="00067E2E" w:rsidRDefault="00A0702C">
      <w:pPr>
        <w:pStyle w:val="effectus"/>
      </w:pPr>
      <w:r>
        <w:rPr>
          <w:b/>
          <w:iCs/>
        </w:rPr>
        <w:t>Torcular</w:t>
      </w:r>
      <w:r>
        <w:rPr>
          <w:iCs/>
        </w:rPr>
        <w:tab/>
      </w:r>
      <w:r>
        <w:t>tourniquet</w:t>
      </w:r>
    </w:p>
    <w:p w14:paraId="4943EA35" w14:textId="77777777" w:rsidR="00067E2E" w:rsidRDefault="00A0702C">
      <w:pPr>
        <w:pStyle w:val="effectus"/>
      </w:pPr>
      <w:r>
        <w:rPr>
          <w:b/>
          <w:iCs/>
        </w:rPr>
        <w:t>Tormina</w:t>
      </w:r>
      <w:r>
        <w:rPr>
          <w:iCs/>
        </w:rPr>
        <w:tab/>
      </w:r>
      <w:r>
        <w:t>tranchées</w:t>
      </w:r>
    </w:p>
    <w:p w14:paraId="4D7CE046" w14:textId="77777777" w:rsidR="00067E2E" w:rsidRDefault="00A0702C">
      <w:pPr>
        <w:pStyle w:val="effectus"/>
      </w:pPr>
      <w:r>
        <w:rPr>
          <w:b/>
          <w:iCs/>
        </w:rPr>
        <w:lastRenderedPageBreak/>
        <w:t>Torpor</w:t>
      </w:r>
      <w:r>
        <w:rPr>
          <w:iCs/>
        </w:rPr>
        <w:tab/>
      </w:r>
      <w:r>
        <w:t>engourdissement</w:t>
      </w:r>
    </w:p>
    <w:p w14:paraId="4AB4C248" w14:textId="77777777" w:rsidR="00067E2E" w:rsidRDefault="00A0702C">
      <w:pPr>
        <w:pStyle w:val="effectus"/>
      </w:pPr>
      <w:r>
        <w:rPr>
          <w:b/>
          <w:iCs/>
        </w:rPr>
        <w:t>Torrefactio</w:t>
      </w:r>
      <w:r>
        <w:rPr>
          <w:iCs/>
        </w:rPr>
        <w:tab/>
      </w:r>
      <w:r>
        <w:t>torréfaction</w:t>
      </w:r>
    </w:p>
    <w:p w14:paraId="138E30BB" w14:textId="77777777" w:rsidR="00067E2E" w:rsidRDefault="00A0702C">
      <w:pPr>
        <w:pStyle w:val="effectus"/>
      </w:pPr>
      <w:r>
        <w:rPr>
          <w:b/>
          <w:iCs/>
        </w:rPr>
        <w:t>Torridus</w:t>
      </w:r>
      <w:r>
        <w:rPr>
          <w:iCs/>
        </w:rPr>
        <w:tab/>
      </w:r>
      <w:r>
        <w:t>torride</w:t>
      </w:r>
    </w:p>
    <w:p w14:paraId="50F030FA" w14:textId="77777777" w:rsidR="00067E2E" w:rsidRDefault="00A0702C">
      <w:pPr>
        <w:pStyle w:val="effectus"/>
      </w:pPr>
      <w:r>
        <w:rPr>
          <w:b/>
          <w:iCs/>
        </w:rPr>
        <w:t>Torulosus</w:t>
      </w:r>
      <w:r>
        <w:rPr>
          <w:iCs/>
        </w:rPr>
        <w:tab/>
      </w:r>
      <w:r>
        <w:t>toruleux</w:t>
      </w:r>
    </w:p>
    <w:p w14:paraId="2993C5C2" w14:textId="77777777" w:rsidR="00067E2E" w:rsidRDefault="00A0702C">
      <w:pPr>
        <w:pStyle w:val="effectus"/>
      </w:pPr>
      <w:r>
        <w:rPr>
          <w:b/>
          <w:iCs/>
        </w:rPr>
        <w:t>Tortilis</w:t>
      </w:r>
      <w:r>
        <w:rPr>
          <w:iCs/>
        </w:rPr>
        <w:tab/>
      </w:r>
      <w:r>
        <w:t>tortile</w:t>
      </w:r>
    </w:p>
    <w:p w14:paraId="25165C46" w14:textId="77777777" w:rsidR="00067E2E" w:rsidRDefault="00A0702C">
      <w:pPr>
        <w:pStyle w:val="effectus"/>
      </w:pPr>
      <w:r>
        <w:rPr>
          <w:b/>
          <w:iCs/>
        </w:rPr>
        <w:t>Tortuosus</w:t>
      </w:r>
      <w:r>
        <w:rPr>
          <w:iCs/>
        </w:rPr>
        <w:tab/>
      </w:r>
      <w:r>
        <w:t>tortueux</w:t>
      </w:r>
    </w:p>
    <w:p w14:paraId="65DEB721" w14:textId="77777777" w:rsidR="00067E2E" w:rsidRDefault="00A0702C">
      <w:pPr>
        <w:pStyle w:val="effectus"/>
      </w:pPr>
      <w:r>
        <w:rPr>
          <w:b/>
          <w:iCs/>
        </w:rPr>
        <w:t>Torsiones</w:t>
      </w:r>
      <w:r>
        <w:rPr>
          <w:iCs/>
        </w:rPr>
        <w:tab/>
      </w:r>
      <w:r>
        <w:t>tranchées</w:t>
      </w:r>
    </w:p>
    <w:p w14:paraId="2C2454B1" w14:textId="77777777" w:rsidR="00067E2E" w:rsidRDefault="00A0702C">
      <w:pPr>
        <w:pStyle w:val="effectus"/>
      </w:pPr>
      <w:r>
        <w:rPr>
          <w:b/>
          <w:iCs/>
        </w:rPr>
        <w:t>Tostio</w:t>
      </w:r>
      <w:r>
        <w:rPr>
          <w:iCs/>
        </w:rPr>
        <w:tab/>
      </w:r>
      <w:r>
        <w:t>tostion</w:t>
      </w:r>
    </w:p>
    <w:p w14:paraId="08D1CCC4" w14:textId="77777777" w:rsidR="00067E2E" w:rsidRDefault="00A0702C">
      <w:pPr>
        <w:pStyle w:val="effectus"/>
      </w:pPr>
      <w:r>
        <w:rPr>
          <w:b/>
          <w:iCs/>
        </w:rPr>
        <w:t>Toxicum</w:t>
      </w:r>
      <w:r>
        <w:rPr>
          <w:iCs/>
        </w:rPr>
        <w:tab/>
      </w:r>
      <w:r>
        <w:t>poison</w:t>
      </w:r>
    </w:p>
    <w:p w14:paraId="73A93319" w14:textId="77777777" w:rsidR="00067E2E" w:rsidRDefault="00A0702C">
      <w:pPr>
        <w:pStyle w:val="effectus"/>
      </w:pPr>
      <w:r>
        <w:rPr>
          <w:b/>
          <w:iCs/>
        </w:rPr>
        <w:t>Trachea-arteria</w:t>
      </w:r>
      <w:r>
        <w:rPr>
          <w:iCs/>
        </w:rPr>
        <w:tab/>
      </w:r>
      <w:r>
        <w:t>trachée-artère</w:t>
      </w:r>
    </w:p>
    <w:p w14:paraId="3D1A3341" w14:textId="77777777" w:rsidR="00067E2E" w:rsidRDefault="00A0702C">
      <w:pPr>
        <w:pStyle w:val="effectus"/>
      </w:pPr>
      <w:r>
        <w:rPr>
          <w:b/>
          <w:iCs/>
        </w:rPr>
        <w:t>Trachelianus</w:t>
      </w:r>
      <w:r>
        <w:tab/>
        <w:t>trachélien</w:t>
      </w:r>
    </w:p>
    <w:p w14:paraId="312D111E" w14:textId="77777777" w:rsidR="00067E2E" w:rsidRDefault="00A0702C">
      <w:pPr>
        <w:pStyle w:val="effectus"/>
      </w:pPr>
      <w:r>
        <w:rPr>
          <w:b/>
          <w:iCs/>
        </w:rPr>
        <w:t>Trachelomastoïdeus</w:t>
      </w:r>
      <w:r>
        <w:rPr>
          <w:iCs/>
        </w:rPr>
        <w:tab/>
      </w:r>
      <w:r>
        <w:t>trarchélomastoïdien</w:t>
      </w:r>
    </w:p>
    <w:p w14:paraId="28F670D6" w14:textId="77777777" w:rsidR="00067E2E" w:rsidRDefault="00A0702C">
      <w:pPr>
        <w:pStyle w:val="effectus"/>
      </w:pPr>
      <w:r>
        <w:rPr>
          <w:b/>
          <w:iCs/>
        </w:rPr>
        <w:t>Tracheotomia</w:t>
      </w:r>
      <w:r>
        <w:rPr>
          <w:iCs/>
        </w:rPr>
        <w:tab/>
      </w:r>
      <w:r>
        <w:t>trachéotomie</w:t>
      </w:r>
    </w:p>
    <w:p w14:paraId="1153796B" w14:textId="77777777" w:rsidR="00067E2E" w:rsidRDefault="00A0702C">
      <w:pPr>
        <w:pStyle w:val="effectus"/>
      </w:pPr>
      <w:r>
        <w:rPr>
          <w:b/>
          <w:iCs/>
        </w:rPr>
        <w:t>Trachoma</w:t>
      </w:r>
      <w:r>
        <w:rPr>
          <w:b/>
          <w:iCs/>
        </w:rPr>
        <w:tab/>
      </w:r>
      <w:r>
        <w:t>trachoma</w:t>
      </w:r>
    </w:p>
    <w:p w14:paraId="4A65AFC6" w14:textId="77777777" w:rsidR="00067E2E" w:rsidRDefault="00A0702C">
      <w:pPr>
        <w:pStyle w:val="effectus"/>
      </w:pPr>
      <w:r>
        <w:rPr>
          <w:b/>
          <w:iCs/>
        </w:rPr>
        <w:t>Tragicus</w:t>
      </w:r>
      <w:r>
        <w:rPr>
          <w:b/>
          <w:iCs/>
        </w:rPr>
        <w:tab/>
      </w:r>
      <w:r>
        <w:t>tragien</w:t>
      </w:r>
    </w:p>
    <w:p w14:paraId="3A1517B8" w14:textId="77777777" w:rsidR="00067E2E" w:rsidRDefault="00A0702C">
      <w:pPr>
        <w:pStyle w:val="effectus"/>
      </w:pPr>
      <w:r>
        <w:rPr>
          <w:b/>
          <w:iCs/>
        </w:rPr>
        <w:t>Tragus</w:t>
      </w:r>
      <w:r>
        <w:rPr>
          <w:b/>
          <w:iCs/>
        </w:rPr>
        <w:tab/>
      </w:r>
      <w:r>
        <w:t>tragus</w:t>
      </w:r>
    </w:p>
    <w:p w14:paraId="563BD10C" w14:textId="77777777" w:rsidR="00067E2E" w:rsidRDefault="00A0702C">
      <w:pPr>
        <w:pStyle w:val="effectus"/>
      </w:pPr>
      <w:r>
        <w:rPr>
          <w:b/>
          <w:iCs/>
        </w:rPr>
        <w:t>Trajectoria</w:t>
      </w:r>
      <w:r>
        <w:rPr>
          <w:iCs/>
        </w:rPr>
        <w:tab/>
      </w:r>
      <w:r>
        <w:t>trajectoire</w:t>
      </w:r>
    </w:p>
    <w:p w14:paraId="4FCFA614" w14:textId="77777777" w:rsidR="00067E2E" w:rsidRDefault="00A0702C">
      <w:pPr>
        <w:pStyle w:val="effectus"/>
      </w:pPr>
      <w:r>
        <w:rPr>
          <w:b/>
          <w:iCs/>
        </w:rPr>
        <w:t>Trahere</w:t>
      </w:r>
      <w:r>
        <w:rPr>
          <w:iCs/>
        </w:rPr>
        <w:tab/>
      </w:r>
      <w:r>
        <w:t>attirer</w:t>
      </w:r>
    </w:p>
    <w:p w14:paraId="6C233C9B" w14:textId="77777777" w:rsidR="00067E2E" w:rsidRDefault="00A0702C">
      <w:pPr>
        <w:pStyle w:val="effectus"/>
      </w:pPr>
      <w:r>
        <w:rPr>
          <w:b/>
          <w:iCs/>
        </w:rPr>
        <w:t>Transfusio</w:t>
      </w:r>
      <w:r>
        <w:tab/>
        <w:t>transfusion</w:t>
      </w:r>
    </w:p>
    <w:p w14:paraId="1ED9035E" w14:textId="77777777" w:rsidR="00067E2E" w:rsidRDefault="00A0702C">
      <w:pPr>
        <w:pStyle w:val="effectus"/>
      </w:pPr>
      <w:r>
        <w:rPr>
          <w:b/>
          <w:iCs/>
        </w:rPr>
        <w:t>Translucens</w:t>
      </w:r>
      <w:r>
        <w:rPr>
          <w:iCs/>
        </w:rPr>
        <w:tab/>
      </w:r>
      <w:r>
        <w:t>diaphane</w:t>
      </w:r>
    </w:p>
    <w:p w14:paraId="0662E6C6" w14:textId="77777777" w:rsidR="00067E2E" w:rsidRDefault="00A0702C">
      <w:pPr>
        <w:pStyle w:val="effectus"/>
      </w:pPr>
      <w:r>
        <w:rPr>
          <w:b/>
          <w:iCs/>
        </w:rPr>
        <w:t>Translucidus</w:t>
      </w:r>
      <w:r>
        <w:rPr>
          <w:iCs/>
        </w:rPr>
        <w:tab/>
      </w:r>
      <w:r>
        <w:t>transparent</w:t>
      </w:r>
    </w:p>
    <w:p w14:paraId="1B3BE132" w14:textId="77777777" w:rsidR="00067E2E" w:rsidRDefault="00A0702C">
      <w:pPr>
        <w:pStyle w:val="effectus"/>
      </w:pPr>
      <w:r>
        <w:rPr>
          <w:b/>
          <w:iCs/>
        </w:rPr>
        <w:t>Transpiratio</w:t>
      </w:r>
      <w:r>
        <w:rPr>
          <w:iCs/>
        </w:rPr>
        <w:tab/>
      </w:r>
      <w:r>
        <w:t>trauspiration</w:t>
      </w:r>
    </w:p>
    <w:p w14:paraId="633AF588" w14:textId="77777777" w:rsidR="00067E2E" w:rsidRDefault="00A0702C">
      <w:pPr>
        <w:pStyle w:val="effectus"/>
      </w:pPr>
      <w:r>
        <w:rPr>
          <w:b/>
          <w:iCs/>
        </w:rPr>
        <w:t>Transplantatio</w:t>
      </w:r>
      <w:r>
        <w:rPr>
          <w:iCs/>
        </w:rPr>
        <w:tab/>
      </w:r>
      <w:r>
        <w:t>transplantation</w:t>
      </w:r>
    </w:p>
    <w:p w14:paraId="67EA4F5A" w14:textId="77777777" w:rsidR="00067E2E" w:rsidRDefault="00A0702C">
      <w:pPr>
        <w:pStyle w:val="effectus"/>
      </w:pPr>
      <w:r>
        <w:rPr>
          <w:b/>
          <w:iCs/>
        </w:rPr>
        <w:t>Transudatio</w:t>
      </w:r>
      <w:r>
        <w:rPr>
          <w:iCs/>
        </w:rPr>
        <w:tab/>
      </w:r>
      <w:r>
        <w:t>diapédèse</w:t>
      </w:r>
    </w:p>
    <w:p w14:paraId="22F30D95" w14:textId="77777777" w:rsidR="00067E2E" w:rsidRDefault="00A0702C">
      <w:pPr>
        <w:pStyle w:val="effectus"/>
      </w:pPr>
      <w:r>
        <w:rPr>
          <w:b/>
          <w:iCs/>
        </w:rPr>
        <w:t>Transversalis</w:t>
      </w:r>
      <w:r>
        <w:rPr>
          <w:iCs/>
        </w:rPr>
        <w:tab/>
      </w:r>
      <w:r>
        <w:t>transversal</w:t>
      </w:r>
    </w:p>
    <w:p w14:paraId="615CD775" w14:textId="77777777" w:rsidR="00067E2E" w:rsidRDefault="00A0702C">
      <w:pPr>
        <w:pStyle w:val="effectus"/>
      </w:pPr>
      <w:r>
        <w:rPr>
          <w:b/>
          <w:iCs/>
        </w:rPr>
        <w:t>Transversarius</w:t>
      </w:r>
      <w:r>
        <w:rPr>
          <w:iCs/>
        </w:rPr>
        <w:tab/>
      </w:r>
      <w:r>
        <w:t>transversaire</w:t>
      </w:r>
    </w:p>
    <w:p w14:paraId="41C28489" w14:textId="77777777" w:rsidR="00067E2E" w:rsidRDefault="00A0702C">
      <w:pPr>
        <w:pStyle w:val="effectus"/>
      </w:pPr>
      <w:r>
        <w:rPr>
          <w:b/>
          <w:iCs/>
        </w:rPr>
        <w:t>Transversus</w:t>
      </w:r>
      <w:r>
        <w:rPr>
          <w:iCs/>
        </w:rPr>
        <w:tab/>
      </w:r>
      <w:r>
        <w:t>transverse</w:t>
      </w:r>
    </w:p>
    <w:p w14:paraId="5E635E39" w14:textId="77777777" w:rsidR="00067E2E" w:rsidRDefault="00A0702C">
      <w:pPr>
        <w:pStyle w:val="effectus"/>
      </w:pPr>
      <w:r>
        <w:rPr>
          <w:b/>
          <w:iCs/>
        </w:rPr>
        <w:t>Trapesiformis</w:t>
      </w:r>
      <w:r>
        <w:rPr>
          <w:iCs/>
        </w:rPr>
        <w:tab/>
      </w:r>
      <w:r>
        <w:t>trapésiforme</w:t>
      </w:r>
    </w:p>
    <w:p w14:paraId="2522A479" w14:textId="77777777" w:rsidR="00067E2E" w:rsidRDefault="00A0702C">
      <w:pPr>
        <w:pStyle w:val="effectus"/>
      </w:pPr>
      <w:r>
        <w:rPr>
          <w:b/>
          <w:iCs/>
        </w:rPr>
        <w:t>Trapesius</w:t>
      </w:r>
      <w:r>
        <w:rPr>
          <w:iCs/>
        </w:rPr>
        <w:tab/>
      </w:r>
      <w:r>
        <w:t>trapèse</w:t>
      </w:r>
    </w:p>
    <w:p w14:paraId="3D0C81C9" w14:textId="77777777" w:rsidR="00067E2E" w:rsidRDefault="00A0702C">
      <w:pPr>
        <w:pStyle w:val="effectus"/>
      </w:pPr>
      <w:r>
        <w:rPr>
          <w:b/>
          <w:iCs/>
        </w:rPr>
        <w:t>Trapesoïdes</w:t>
      </w:r>
      <w:r>
        <w:rPr>
          <w:iCs/>
        </w:rPr>
        <w:tab/>
      </w:r>
      <w:r>
        <w:t>trapésoïde</w:t>
      </w:r>
    </w:p>
    <w:p w14:paraId="23DBCEF8" w14:textId="77777777" w:rsidR="00067E2E" w:rsidRDefault="00A0702C">
      <w:pPr>
        <w:pStyle w:val="effectus"/>
      </w:pPr>
      <w:r>
        <w:rPr>
          <w:b/>
          <w:iCs/>
        </w:rPr>
        <w:t>Traumaticus</w:t>
      </w:r>
      <w:r>
        <w:rPr>
          <w:iCs/>
        </w:rPr>
        <w:tab/>
      </w:r>
      <w:r>
        <w:t>traumatique</w:t>
      </w:r>
    </w:p>
    <w:p w14:paraId="429FB67E" w14:textId="77777777" w:rsidR="00067E2E" w:rsidRDefault="00A0702C">
      <w:pPr>
        <w:pStyle w:val="effectus"/>
      </w:pPr>
      <w:r>
        <w:rPr>
          <w:b/>
          <w:iCs/>
        </w:rPr>
        <w:t>Tremor</w:t>
      </w:r>
      <w:r>
        <w:rPr>
          <w:iCs/>
        </w:rPr>
        <w:tab/>
      </w:r>
      <w:r>
        <w:t>tremblement</w:t>
      </w:r>
    </w:p>
    <w:p w14:paraId="0428D4AC" w14:textId="77777777" w:rsidR="00067E2E" w:rsidRDefault="00A0702C">
      <w:pPr>
        <w:pStyle w:val="effectus"/>
      </w:pPr>
      <w:r>
        <w:rPr>
          <w:b/>
          <w:iCs/>
        </w:rPr>
        <w:t>Trepanatio</w:t>
      </w:r>
      <w:r>
        <w:tab/>
        <w:t>act</w:t>
      </w:r>
      <w:r>
        <w:t>ion de trépaner</w:t>
      </w:r>
    </w:p>
    <w:p w14:paraId="2D73763E" w14:textId="77777777" w:rsidR="00067E2E" w:rsidRDefault="00A0702C">
      <w:pPr>
        <w:pStyle w:val="effectus"/>
      </w:pPr>
      <w:r>
        <w:rPr>
          <w:b/>
          <w:iCs/>
        </w:rPr>
        <w:t>Trepanum</w:t>
      </w:r>
      <w:r>
        <w:rPr>
          <w:iCs/>
        </w:rPr>
        <w:tab/>
      </w:r>
      <w:r>
        <w:t>trépan</w:t>
      </w:r>
    </w:p>
    <w:p w14:paraId="418C055C" w14:textId="77777777" w:rsidR="00067E2E" w:rsidRDefault="00A0702C">
      <w:pPr>
        <w:pStyle w:val="effectus"/>
      </w:pPr>
      <w:r>
        <w:rPr>
          <w:b/>
          <w:iCs/>
        </w:rPr>
        <w:t>Trepidatio</w:t>
      </w:r>
      <w:r>
        <w:rPr>
          <w:iCs/>
        </w:rPr>
        <w:tab/>
        <w:t>tré</w:t>
      </w:r>
      <w:r>
        <w:t>moussement</w:t>
      </w:r>
    </w:p>
    <w:p w14:paraId="33B67649" w14:textId="77777777" w:rsidR="00067E2E" w:rsidRDefault="00A0702C">
      <w:pPr>
        <w:pStyle w:val="effectus"/>
      </w:pPr>
      <w:r>
        <w:rPr>
          <w:b/>
          <w:iCs/>
        </w:rPr>
        <w:t>Triandria</w:t>
      </w:r>
      <w:r>
        <w:tab/>
        <w:t>triandrie</w:t>
      </w:r>
    </w:p>
    <w:p w14:paraId="79E49C84" w14:textId="77777777" w:rsidR="00067E2E" w:rsidRDefault="00A0702C">
      <w:pPr>
        <w:pStyle w:val="effectus"/>
      </w:pPr>
      <w:r>
        <w:rPr>
          <w:b/>
          <w:iCs/>
        </w:rPr>
        <w:t>Triangularis</w:t>
      </w:r>
      <w:r>
        <w:tab/>
        <w:t>triangulaire</w:t>
      </w:r>
    </w:p>
    <w:p w14:paraId="52557787" w14:textId="77777777" w:rsidR="00067E2E" w:rsidRDefault="00A0702C">
      <w:pPr>
        <w:pStyle w:val="effectus"/>
      </w:pPr>
      <w:r>
        <w:rPr>
          <w:b/>
          <w:iCs/>
        </w:rPr>
        <w:t>Triangulus</w:t>
      </w:r>
      <w:r>
        <w:rPr>
          <w:iCs/>
        </w:rPr>
        <w:tab/>
      </w:r>
      <w:r>
        <w:t>triangle</w:t>
      </w:r>
    </w:p>
    <w:p w14:paraId="33D74E62" w14:textId="77777777" w:rsidR="00067E2E" w:rsidRDefault="00A0702C">
      <w:pPr>
        <w:pStyle w:val="effectus"/>
      </w:pPr>
      <w:r>
        <w:rPr>
          <w:b/>
          <w:iCs/>
        </w:rPr>
        <w:t>Tribometrum</w:t>
      </w:r>
      <w:r>
        <w:rPr>
          <w:iCs/>
        </w:rPr>
        <w:tab/>
      </w:r>
      <w:r>
        <w:t>tribomètre</w:t>
      </w:r>
    </w:p>
    <w:p w14:paraId="65E6E55C" w14:textId="77777777" w:rsidR="00067E2E" w:rsidRDefault="00A0702C">
      <w:pPr>
        <w:pStyle w:val="effectus"/>
      </w:pPr>
      <w:r>
        <w:rPr>
          <w:b/>
          <w:iCs/>
        </w:rPr>
        <w:t>Triceps</w:t>
      </w:r>
      <w:r>
        <w:rPr>
          <w:b/>
          <w:iCs/>
        </w:rPr>
        <w:tab/>
      </w:r>
      <w:r>
        <w:t>triceps</w:t>
      </w:r>
    </w:p>
    <w:p w14:paraId="65F9D981" w14:textId="77777777" w:rsidR="00067E2E" w:rsidRDefault="00A0702C">
      <w:pPr>
        <w:pStyle w:val="effectus"/>
      </w:pPr>
      <w:r>
        <w:rPr>
          <w:b/>
          <w:iCs/>
        </w:rPr>
        <w:t>Trichiasis</w:t>
      </w:r>
      <w:r>
        <w:rPr>
          <w:b/>
          <w:iCs/>
        </w:rPr>
        <w:tab/>
      </w:r>
      <w:r>
        <w:t>trichiasis</w:t>
      </w:r>
    </w:p>
    <w:p w14:paraId="3D1A16F6" w14:textId="77777777" w:rsidR="00067E2E" w:rsidRDefault="00A0702C">
      <w:pPr>
        <w:pStyle w:val="effectus"/>
      </w:pPr>
      <w:r>
        <w:rPr>
          <w:b/>
          <w:iCs/>
        </w:rPr>
        <w:t>Trichismus</w:t>
      </w:r>
      <w:r>
        <w:rPr>
          <w:iCs/>
        </w:rPr>
        <w:tab/>
      </w:r>
      <w:r>
        <w:t>fracture capillaire</w:t>
      </w:r>
    </w:p>
    <w:p w14:paraId="2CEFA0D4" w14:textId="77777777" w:rsidR="00067E2E" w:rsidRDefault="00A0702C">
      <w:pPr>
        <w:pStyle w:val="effectus"/>
      </w:pPr>
      <w:r>
        <w:rPr>
          <w:b/>
          <w:iCs/>
        </w:rPr>
        <w:t>Trichosis</w:t>
      </w:r>
      <w:r>
        <w:rPr>
          <w:iCs/>
        </w:rPr>
        <w:tab/>
      </w:r>
      <w:r>
        <w:t>trichiasis</w:t>
      </w:r>
    </w:p>
    <w:p w14:paraId="7FF9A719" w14:textId="77777777" w:rsidR="00067E2E" w:rsidRDefault="00A0702C">
      <w:pPr>
        <w:pStyle w:val="effectus"/>
      </w:pPr>
      <w:r>
        <w:rPr>
          <w:b/>
          <w:iCs/>
        </w:rPr>
        <w:t>Tricuspis</w:t>
      </w:r>
      <w:r>
        <w:rPr>
          <w:iCs/>
        </w:rPr>
        <w:tab/>
      </w:r>
      <w:r>
        <w:t>tricuspide</w:t>
      </w:r>
    </w:p>
    <w:p w14:paraId="278C723B" w14:textId="77777777" w:rsidR="00067E2E" w:rsidRDefault="00A0702C">
      <w:pPr>
        <w:pStyle w:val="effectus"/>
      </w:pPr>
      <w:r>
        <w:rPr>
          <w:b/>
          <w:iCs/>
        </w:rPr>
        <w:t>Tricapsularis</w:t>
      </w:r>
      <w:r>
        <w:rPr>
          <w:iCs/>
        </w:rPr>
        <w:tab/>
      </w:r>
      <w:r>
        <w:t>tricapsulaire</w:t>
      </w:r>
    </w:p>
    <w:p w14:paraId="5206F68F" w14:textId="77777777" w:rsidR="00067E2E" w:rsidRDefault="00A0702C">
      <w:pPr>
        <w:pStyle w:val="effectus"/>
      </w:pPr>
      <w:r>
        <w:rPr>
          <w:b/>
          <w:iCs/>
        </w:rPr>
        <w:t>Tridactylus</w:t>
      </w:r>
      <w:r>
        <w:rPr>
          <w:iCs/>
        </w:rPr>
        <w:tab/>
      </w:r>
      <w:r>
        <w:t>tridactyle</w:t>
      </w:r>
    </w:p>
    <w:p w14:paraId="702D9D78" w14:textId="77777777" w:rsidR="00067E2E" w:rsidRDefault="00A0702C">
      <w:pPr>
        <w:pStyle w:val="effectus"/>
      </w:pPr>
      <w:r>
        <w:rPr>
          <w:b/>
          <w:iCs/>
        </w:rPr>
        <w:t>Tridentatus</w:t>
      </w:r>
      <w:r>
        <w:rPr>
          <w:iCs/>
        </w:rPr>
        <w:tab/>
      </w:r>
      <w:r>
        <w:t>tridenté</w:t>
      </w:r>
    </w:p>
    <w:p w14:paraId="20FEF669" w14:textId="77777777" w:rsidR="00067E2E" w:rsidRDefault="00A0702C">
      <w:pPr>
        <w:pStyle w:val="effectus"/>
      </w:pPr>
      <w:r>
        <w:rPr>
          <w:b/>
          <w:iCs/>
        </w:rPr>
        <w:t>Triennis</w:t>
      </w:r>
      <w:r>
        <w:rPr>
          <w:iCs/>
        </w:rPr>
        <w:tab/>
      </w:r>
      <w:r>
        <w:t>triennal</w:t>
      </w:r>
      <w:r>
        <w:tab/>
        <w:t>trisannuel</w:t>
      </w:r>
    </w:p>
    <w:p w14:paraId="703FF0AF" w14:textId="77777777" w:rsidR="00067E2E" w:rsidRDefault="00A0702C">
      <w:pPr>
        <w:pStyle w:val="effectus"/>
      </w:pPr>
      <w:r>
        <w:rPr>
          <w:b/>
          <w:iCs/>
        </w:rPr>
        <w:t>Trifoliatus</w:t>
      </w:r>
      <w:r>
        <w:rPr>
          <w:iCs/>
        </w:rPr>
        <w:tab/>
      </w:r>
      <w:r>
        <w:t>tréflé</w:t>
      </w:r>
    </w:p>
    <w:p w14:paraId="600161E8" w14:textId="77777777" w:rsidR="00067E2E" w:rsidRDefault="00A0702C">
      <w:pPr>
        <w:pStyle w:val="effectus"/>
      </w:pPr>
      <w:r>
        <w:rPr>
          <w:b/>
          <w:iCs/>
        </w:rPr>
        <w:t>Trifidus</w:t>
      </w:r>
      <w:r>
        <w:rPr>
          <w:iCs/>
        </w:rPr>
        <w:tab/>
      </w:r>
      <w:r>
        <w:t>trifide</w:t>
      </w:r>
    </w:p>
    <w:p w14:paraId="3015F6B2" w14:textId="77777777" w:rsidR="00067E2E" w:rsidRDefault="00A0702C">
      <w:pPr>
        <w:pStyle w:val="effectus"/>
      </w:pPr>
      <w:r>
        <w:rPr>
          <w:b/>
          <w:iCs/>
        </w:rPr>
        <w:t>Trigastricus</w:t>
      </w:r>
      <w:r>
        <w:tab/>
        <w:t>trigastrique</w:t>
      </w:r>
    </w:p>
    <w:p w14:paraId="55A5D657" w14:textId="77777777" w:rsidR="00067E2E" w:rsidRDefault="00A0702C">
      <w:pPr>
        <w:pStyle w:val="effectus"/>
      </w:pPr>
      <w:r>
        <w:rPr>
          <w:b/>
          <w:iCs/>
        </w:rPr>
        <w:t>Trigonus</w:t>
      </w:r>
      <w:r>
        <w:rPr>
          <w:iCs/>
        </w:rPr>
        <w:tab/>
      </w:r>
      <w:r>
        <w:t>trigone</w:t>
      </w:r>
    </w:p>
    <w:p w14:paraId="561CB2FA" w14:textId="77777777" w:rsidR="00067E2E" w:rsidRDefault="00A0702C">
      <w:pPr>
        <w:pStyle w:val="effectus"/>
      </w:pPr>
      <w:r>
        <w:rPr>
          <w:b/>
          <w:iCs/>
        </w:rPr>
        <w:t>Trigonometria</w:t>
      </w:r>
      <w:r>
        <w:rPr>
          <w:iCs/>
        </w:rPr>
        <w:tab/>
      </w:r>
      <w:r>
        <w:t>trigonométrie</w:t>
      </w:r>
    </w:p>
    <w:p w14:paraId="260B05D3" w14:textId="77777777" w:rsidR="00067E2E" w:rsidRDefault="00A0702C">
      <w:pPr>
        <w:pStyle w:val="effectus"/>
      </w:pPr>
      <w:r>
        <w:rPr>
          <w:b/>
          <w:iCs/>
        </w:rPr>
        <w:t>Trigynia</w:t>
      </w:r>
      <w:r>
        <w:rPr>
          <w:iCs/>
        </w:rPr>
        <w:tab/>
      </w:r>
      <w:r>
        <w:t>trigynie</w:t>
      </w:r>
    </w:p>
    <w:p w14:paraId="0FEB43CD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416]</w:t>
      </w:r>
    </w:p>
    <w:p w14:paraId="4F94C246" w14:textId="77777777" w:rsidR="00067E2E" w:rsidRDefault="00A0702C">
      <w:pPr>
        <w:pStyle w:val="effectus"/>
      </w:pPr>
      <w:r>
        <w:rPr>
          <w:b/>
          <w:iCs/>
        </w:rPr>
        <w:t>Trijugus</w:t>
      </w:r>
      <w:r>
        <w:tab/>
        <w:t>trijugé</w:t>
      </w:r>
    </w:p>
    <w:p w14:paraId="18EDD71E" w14:textId="77777777" w:rsidR="00067E2E" w:rsidRDefault="00A0702C">
      <w:pPr>
        <w:pStyle w:val="effectus"/>
      </w:pPr>
      <w:r>
        <w:rPr>
          <w:b/>
          <w:iCs/>
        </w:rPr>
        <w:t>Tri</w:t>
      </w:r>
      <w:r>
        <w:rPr>
          <w:b/>
          <w:iCs/>
        </w:rPr>
        <w:t>lobus</w:t>
      </w:r>
      <w:r>
        <w:rPr>
          <w:iCs/>
        </w:rPr>
        <w:tab/>
      </w:r>
      <w:r>
        <w:t>trilobé</w:t>
      </w:r>
    </w:p>
    <w:p w14:paraId="77624BA6" w14:textId="77777777" w:rsidR="00067E2E" w:rsidRDefault="00A0702C">
      <w:pPr>
        <w:pStyle w:val="effectus"/>
      </w:pPr>
      <w:r>
        <w:rPr>
          <w:b/>
          <w:iCs/>
        </w:rPr>
        <w:t>Trilocularis</w:t>
      </w:r>
      <w:r>
        <w:rPr>
          <w:iCs/>
        </w:rPr>
        <w:tab/>
      </w:r>
      <w:r>
        <w:t>triloculaire</w:t>
      </w:r>
    </w:p>
    <w:p w14:paraId="10FD1086" w14:textId="77777777" w:rsidR="00067E2E" w:rsidRDefault="00A0702C">
      <w:pPr>
        <w:pStyle w:val="effectus"/>
      </w:pPr>
      <w:r>
        <w:rPr>
          <w:b/>
          <w:iCs/>
        </w:rPr>
        <w:t>Trinervius</w:t>
      </w:r>
      <w:r>
        <w:rPr>
          <w:iCs/>
        </w:rPr>
        <w:tab/>
      </w:r>
      <w:r>
        <w:t>trinervé</w:t>
      </w:r>
    </w:p>
    <w:p w14:paraId="576FA9D6" w14:textId="77777777" w:rsidR="00067E2E" w:rsidRDefault="00A0702C">
      <w:pPr>
        <w:pStyle w:val="effectus"/>
      </w:pPr>
      <w:r>
        <w:rPr>
          <w:b/>
          <w:iCs/>
        </w:rPr>
        <w:t>Trinus</w:t>
      </w:r>
      <w:r>
        <w:tab/>
        <w:t>trine</w:t>
      </w:r>
      <w:r>
        <w:tab/>
      </w:r>
      <w:r>
        <w:rPr>
          <w:b/>
          <w:iCs/>
        </w:rPr>
        <w:t>ou</w:t>
      </w:r>
      <w:r>
        <w:t xml:space="preserve"> trinc</w:t>
      </w:r>
    </w:p>
    <w:p w14:paraId="71D369AE" w14:textId="77777777" w:rsidR="00067E2E" w:rsidRDefault="00A0702C">
      <w:pPr>
        <w:pStyle w:val="effectus"/>
      </w:pPr>
      <w:r>
        <w:rPr>
          <w:b/>
          <w:iCs/>
        </w:rPr>
        <w:t>Trinomus</w:t>
      </w:r>
      <w:r>
        <w:rPr>
          <w:iCs/>
        </w:rPr>
        <w:tab/>
      </w:r>
      <w:r>
        <w:t>trinome</w:t>
      </w:r>
    </w:p>
    <w:p w14:paraId="568A2A7A" w14:textId="77777777" w:rsidR="00067E2E" w:rsidRDefault="00A0702C">
      <w:pPr>
        <w:pStyle w:val="effectus"/>
      </w:pPr>
      <w:r>
        <w:rPr>
          <w:b/>
          <w:iCs/>
        </w:rPr>
        <w:t>Trioecia</w:t>
      </w:r>
      <w:r>
        <w:rPr>
          <w:iCs/>
        </w:rPr>
        <w:tab/>
      </w:r>
      <w:r>
        <w:t>triœcie</w:t>
      </w:r>
    </w:p>
    <w:p w14:paraId="0D8C6450" w14:textId="77777777" w:rsidR="00067E2E" w:rsidRDefault="00A0702C">
      <w:pPr>
        <w:pStyle w:val="effectus"/>
      </w:pPr>
      <w:r>
        <w:rPr>
          <w:b/>
          <w:iCs/>
        </w:rPr>
        <w:t>Tripartibilis</w:t>
      </w:r>
      <w:r>
        <w:rPr>
          <w:iCs/>
        </w:rPr>
        <w:tab/>
      </w:r>
      <w:r>
        <w:t>tripartible</w:t>
      </w:r>
    </w:p>
    <w:p w14:paraId="5DF10A4E" w14:textId="77777777" w:rsidR="00067E2E" w:rsidRDefault="00A0702C">
      <w:pPr>
        <w:pStyle w:val="effectus"/>
      </w:pPr>
      <w:r>
        <w:rPr>
          <w:b/>
          <w:iCs/>
        </w:rPr>
        <w:t>Tripetalus</w:t>
      </w:r>
      <w:r>
        <w:tab/>
        <w:t>tripétale</w:t>
      </w:r>
    </w:p>
    <w:p w14:paraId="032549DA" w14:textId="77777777" w:rsidR="00067E2E" w:rsidRDefault="00A0702C">
      <w:pPr>
        <w:pStyle w:val="effectus"/>
      </w:pPr>
      <w:r>
        <w:rPr>
          <w:b/>
          <w:iCs/>
        </w:rPr>
        <w:t>Triphyllus</w:t>
      </w:r>
      <w:r>
        <w:tab/>
        <w:t>triphylle</w:t>
      </w:r>
    </w:p>
    <w:p w14:paraId="488ED8CE" w14:textId="77777777" w:rsidR="00067E2E" w:rsidRDefault="00A0702C">
      <w:pPr>
        <w:pStyle w:val="effectus"/>
      </w:pPr>
      <w:r>
        <w:rPr>
          <w:b/>
          <w:iCs/>
        </w:rPr>
        <w:t>Triplinervius</w:t>
      </w:r>
      <w:r>
        <w:rPr>
          <w:iCs/>
        </w:rPr>
        <w:tab/>
      </w:r>
      <w:r>
        <w:t>triplinervé</w:t>
      </w:r>
    </w:p>
    <w:p w14:paraId="2B2041EA" w14:textId="77777777" w:rsidR="00067E2E" w:rsidRDefault="00A0702C">
      <w:pPr>
        <w:pStyle w:val="effectus"/>
      </w:pPr>
      <w:r>
        <w:rPr>
          <w:b/>
          <w:iCs/>
        </w:rPr>
        <w:t>Triploides</w:t>
      </w:r>
      <w:r>
        <w:tab/>
        <w:t>triploïde</w:t>
      </w:r>
    </w:p>
    <w:p w14:paraId="0F8D67C8" w14:textId="77777777" w:rsidR="00067E2E" w:rsidRDefault="00A0702C">
      <w:pPr>
        <w:pStyle w:val="effectus"/>
      </w:pPr>
      <w:r>
        <w:rPr>
          <w:b/>
          <w:iCs/>
        </w:rPr>
        <w:t>Tripterus</w:t>
      </w:r>
      <w:r>
        <w:rPr>
          <w:iCs/>
        </w:rPr>
        <w:tab/>
      </w:r>
      <w:r>
        <w:t>triptère</w:t>
      </w:r>
    </w:p>
    <w:p w14:paraId="3ED318DB" w14:textId="77777777" w:rsidR="00067E2E" w:rsidRDefault="00A0702C">
      <w:pPr>
        <w:pStyle w:val="effectus"/>
      </w:pPr>
      <w:r>
        <w:rPr>
          <w:b/>
          <w:iCs/>
        </w:rPr>
        <w:t>Tripterygius</w:t>
      </w:r>
      <w:r>
        <w:rPr>
          <w:iCs/>
        </w:rPr>
        <w:tab/>
      </w:r>
      <w:r>
        <w:t>triptérygien</w:t>
      </w:r>
    </w:p>
    <w:p w14:paraId="436D620D" w14:textId="77777777" w:rsidR="00067E2E" w:rsidRDefault="00A0702C">
      <w:pPr>
        <w:pStyle w:val="effectus"/>
      </w:pPr>
      <w:r>
        <w:rPr>
          <w:b/>
          <w:iCs/>
        </w:rPr>
        <w:t>Triqueter</w:t>
      </w:r>
      <w:r>
        <w:rPr>
          <w:iCs/>
        </w:rPr>
        <w:tab/>
      </w:r>
      <w:r>
        <w:t>triquètre</w:t>
      </w:r>
    </w:p>
    <w:p w14:paraId="5657540E" w14:textId="77777777" w:rsidR="00067E2E" w:rsidRDefault="00A0702C">
      <w:pPr>
        <w:pStyle w:val="effectus"/>
      </w:pPr>
      <w:r>
        <w:rPr>
          <w:b/>
          <w:iCs/>
        </w:rPr>
        <w:t>Triquetrum</w:t>
      </w:r>
      <w:r>
        <w:rPr>
          <w:iCs/>
        </w:rPr>
        <w:tab/>
      </w:r>
      <w:r>
        <w:t>trocart</w:t>
      </w:r>
    </w:p>
    <w:p w14:paraId="6F4073ED" w14:textId="77777777" w:rsidR="00067E2E" w:rsidRDefault="00A0702C">
      <w:pPr>
        <w:pStyle w:val="effectus"/>
      </w:pPr>
      <w:r>
        <w:rPr>
          <w:b/>
          <w:iCs/>
        </w:rPr>
        <w:t>Trismus</w:t>
      </w:r>
      <w:r>
        <w:rPr>
          <w:b/>
          <w:iCs/>
        </w:rPr>
        <w:tab/>
      </w:r>
      <w:r>
        <w:t>trismus</w:t>
      </w:r>
    </w:p>
    <w:p w14:paraId="16AC38F2" w14:textId="77777777" w:rsidR="00067E2E" w:rsidRDefault="00A0702C">
      <w:pPr>
        <w:pStyle w:val="effectus"/>
      </w:pPr>
      <w:r>
        <w:rPr>
          <w:b/>
          <w:iCs/>
        </w:rPr>
        <w:t>Trispermus</w:t>
      </w:r>
      <w:r>
        <w:tab/>
        <w:t>trisperme</w:t>
      </w:r>
    </w:p>
    <w:p w14:paraId="68115A7A" w14:textId="77777777" w:rsidR="00067E2E" w:rsidRDefault="00A0702C">
      <w:pPr>
        <w:pStyle w:val="effectus"/>
      </w:pPr>
      <w:r>
        <w:rPr>
          <w:b/>
          <w:iCs/>
        </w:rPr>
        <w:t>Trisulus</w:t>
      </w:r>
      <w:r>
        <w:rPr>
          <w:iCs/>
        </w:rPr>
        <w:tab/>
      </w:r>
      <w:r>
        <w:t>trisule</w:t>
      </w:r>
    </w:p>
    <w:p w14:paraId="7CC8EDDB" w14:textId="77777777" w:rsidR="00067E2E" w:rsidRDefault="00A0702C">
      <w:pPr>
        <w:pStyle w:val="effectus"/>
      </w:pPr>
      <w:r>
        <w:rPr>
          <w:b/>
          <w:iCs/>
        </w:rPr>
        <w:t>Tritœophia</w:t>
      </w:r>
      <w:r>
        <w:rPr>
          <w:iCs/>
        </w:rPr>
        <w:tab/>
      </w:r>
      <w:r>
        <w:t>tritéophie</w:t>
      </w:r>
    </w:p>
    <w:p w14:paraId="4359EE35" w14:textId="77777777" w:rsidR="00067E2E" w:rsidRDefault="00A0702C">
      <w:pPr>
        <w:pStyle w:val="effectus"/>
      </w:pPr>
      <w:r>
        <w:rPr>
          <w:b/>
          <w:iCs/>
        </w:rPr>
        <w:t>Triternatus</w:t>
      </w:r>
      <w:r>
        <w:rPr>
          <w:iCs/>
        </w:rPr>
        <w:tab/>
      </w:r>
      <w:r>
        <w:t>triterné</w:t>
      </w:r>
    </w:p>
    <w:p w14:paraId="6C1446A3" w14:textId="77777777" w:rsidR="00067E2E" w:rsidRDefault="00A0702C">
      <w:pPr>
        <w:pStyle w:val="effectus"/>
      </w:pPr>
      <w:r>
        <w:rPr>
          <w:b/>
          <w:iCs/>
        </w:rPr>
        <w:t>Trivalvis</w:t>
      </w:r>
      <w:r>
        <w:rPr>
          <w:iCs/>
        </w:rPr>
        <w:tab/>
      </w:r>
      <w:r>
        <w:t>trivalvé</w:t>
      </w:r>
    </w:p>
    <w:p w14:paraId="60E6BDD2" w14:textId="77777777" w:rsidR="00067E2E" w:rsidRDefault="00A0702C">
      <w:pPr>
        <w:pStyle w:val="effectus"/>
      </w:pPr>
      <w:r>
        <w:rPr>
          <w:b/>
          <w:iCs/>
        </w:rPr>
        <w:t>Triventer</w:t>
      </w:r>
      <w:r>
        <w:rPr>
          <w:iCs/>
        </w:rPr>
        <w:tab/>
      </w:r>
      <w:r>
        <w:t>triventre</w:t>
      </w:r>
    </w:p>
    <w:p w14:paraId="0F0CFCA1" w14:textId="77777777" w:rsidR="00067E2E" w:rsidRDefault="00A0702C">
      <w:pPr>
        <w:pStyle w:val="effectus"/>
      </w:pPr>
      <w:r>
        <w:rPr>
          <w:b/>
          <w:iCs/>
        </w:rPr>
        <w:t>Tritura</w:t>
      </w:r>
      <w:r>
        <w:rPr>
          <w:iCs/>
        </w:rPr>
        <w:tab/>
      </w:r>
      <w:r>
        <w:t>trituration</w:t>
      </w:r>
    </w:p>
    <w:p w14:paraId="00447014" w14:textId="77777777" w:rsidR="00067E2E" w:rsidRDefault="00A0702C">
      <w:pPr>
        <w:pStyle w:val="effectus"/>
      </w:pPr>
      <w:r>
        <w:rPr>
          <w:b/>
          <w:iCs/>
        </w:rPr>
        <w:t>Trituratio</w:t>
      </w:r>
      <w:r>
        <w:rPr>
          <w:iCs/>
        </w:rPr>
        <w:tab/>
      </w:r>
      <w:r>
        <w:t>trituration</w:t>
      </w:r>
    </w:p>
    <w:p w14:paraId="5C8C5C99" w14:textId="77777777" w:rsidR="00067E2E" w:rsidRDefault="00A0702C">
      <w:pPr>
        <w:pStyle w:val="effectus"/>
      </w:pPr>
      <w:r>
        <w:rPr>
          <w:b/>
          <w:iCs/>
        </w:rPr>
        <w:t>Trochanter</w:t>
      </w:r>
      <w:r>
        <w:rPr>
          <w:b/>
          <w:iCs/>
        </w:rPr>
        <w:tab/>
      </w:r>
      <w:r>
        <w:t>t</w:t>
      </w:r>
      <w:r>
        <w:t>rochanter</w:t>
      </w:r>
    </w:p>
    <w:p w14:paraId="0FC92F4E" w14:textId="77777777" w:rsidR="00067E2E" w:rsidRDefault="00A0702C">
      <w:pPr>
        <w:pStyle w:val="effectus"/>
      </w:pPr>
      <w:r>
        <w:rPr>
          <w:b/>
          <w:iCs/>
        </w:rPr>
        <w:t>Trochisci</w:t>
      </w:r>
      <w:r>
        <w:rPr>
          <w:iCs/>
        </w:rPr>
        <w:tab/>
      </w:r>
      <w:r>
        <w:t>trochisques</w:t>
      </w:r>
    </w:p>
    <w:p w14:paraId="34287D68" w14:textId="77777777" w:rsidR="00067E2E" w:rsidRDefault="00A0702C">
      <w:pPr>
        <w:pStyle w:val="effectus"/>
      </w:pPr>
      <w:r>
        <w:rPr>
          <w:b/>
          <w:iCs/>
        </w:rPr>
        <w:t>Trochinus</w:t>
      </w:r>
      <w:r>
        <w:tab/>
        <w:t>trochin</w:t>
      </w:r>
    </w:p>
    <w:p w14:paraId="105FCFDB" w14:textId="77777777" w:rsidR="00067E2E" w:rsidRDefault="00A0702C">
      <w:pPr>
        <w:pStyle w:val="effectus"/>
      </w:pPr>
      <w:r>
        <w:rPr>
          <w:b/>
          <w:iCs/>
        </w:rPr>
        <w:t>Trochinius</w:t>
      </w:r>
      <w:r>
        <w:rPr>
          <w:iCs/>
        </w:rPr>
        <w:tab/>
      </w:r>
      <w:r>
        <w:t>trochinien</w:t>
      </w:r>
    </w:p>
    <w:p w14:paraId="46B5CC91" w14:textId="77777777" w:rsidR="00067E2E" w:rsidRDefault="00A0702C">
      <w:pPr>
        <w:pStyle w:val="effectus"/>
      </w:pPr>
      <w:r>
        <w:rPr>
          <w:b/>
          <w:iCs/>
        </w:rPr>
        <w:t>Trochiter</w:t>
      </w:r>
      <w:r>
        <w:rPr>
          <w:b/>
          <w:iCs/>
        </w:rPr>
        <w:tab/>
      </w:r>
      <w:r>
        <w:t>trochiter</w:t>
      </w:r>
    </w:p>
    <w:p w14:paraId="47759F82" w14:textId="77777777" w:rsidR="00067E2E" w:rsidRDefault="00A0702C">
      <w:pPr>
        <w:pStyle w:val="effectus"/>
      </w:pPr>
      <w:r>
        <w:rPr>
          <w:b/>
          <w:iCs/>
        </w:rPr>
        <w:t>Trochiterius</w:t>
      </w:r>
      <w:r>
        <w:rPr>
          <w:iCs/>
        </w:rPr>
        <w:tab/>
      </w:r>
      <w:r>
        <w:t>trochitérien</w:t>
      </w:r>
    </w:p>
    <w:p w14:paraId="067506FC" w14:textId="77777777" w:rsidR="00067E2E" w:rsidRDefault="00A0702C">
      <w:pPr>
        <w:pStyle w:val="effectus"/>
      </w:pPr>
      <w:r>
        <w:rPr>
          <w:b/>
          <w:iCs/>
        </w:rPr>
        <w:t>Trochlea</w:t>
      </w:r>
      <w:r>
        <w:rPr>
          <w:iCs/>
        </w:rPr>
        <w:tab/>
      </w:r>
      <w:r>
        <w:t>trochlée</w:t>
      </w:r>
    </w:p>
    <w:p w14:paraId="5299B355" w14:textId="77777777" w:rsidR="00067E2E" w:rsidRDefault="00A0702C">
      <w:pPr>
        <w:pStyle w:val="effectus"/>
      </w:pPr>
      <w:r>
        <w:rPr>
          <w:b/>
          <w:iCs/>
        </w:rPr>
        <w:t>Trochlearis</w:t>
      </w:r>
      <w:r>
        <w:rPr>
          <w:iCs/>
        </w:rPr>
        <w:tab/>
      </w:r>
      <w:r>
        <w:t>trochléateur</w:t>
      </w:r>
    </w:p>
    <w:p w14:paraId="6D81B026" w14:textId="77777777" w:rsidR="00067E2E" w:rsidRDefault="00A0702C">
      <w:pPr>
        <w:pStyle w:val="effectus"/>
      </w:pPr>
      <w:r>
        <w:rPr>
          <w:b/>
          <w:iCs/>
        </w:rPr>
        <w:t>Trochleator</w:t>
      </w:r>
      <w:r>
        <w:tab/>
        <w:t>trochléateur</w:t>
      </w:r>
    </w:p>
    <w:p w14:paraId="234F8DB4" w14:textId="77777777" w:rsidR="00067E2E" w:rsidRDefault="00A0702C">
      <w:pPr>
        <w:pStyle w:val="effectus"/>
      </w:pPr>
      <w:r>
        <w:rPr>
          <w:b/>
          <w:iCs/>
        </w:rPr>
        <w:t>Troglodytœ</w:t>
      </w:r>
      <w:r>
        <w:rPr>
          <w:iCs/>
        </w:rPr>
        <w:tab/>
      </w:r>
      <w:r>
        <w:t>troglodytes</w:t>
      </w:r>
    </w:p>
    <w:p w14:paraId="3DFBFB72" w14:textId="77777777" w:rsidR="00067E2E" w:rsidRDefault="00A0702C">
      <w:pPr>
        <w:pStyle w:val="effectus"/>
      </w:pPr>
      <w:r>
        <w:rPr>
          <w:b/>
          <w:iCs/>
        </w:rPr>
        <w:t>Trokanterius</w:t>
      </w:r>
      <w:r>
        <w:rPr>
          <w:iCs/>
        </w:rPr>
        <w:tab/>
      </w:r>
      <w:r>
        <w:t>trokantérien</w:t>
      </w:r>
    </w:p>
    <w:p w14:paraId="06EA2214" w14:textId="77777777" w:rsidR="00067E2E" w:rsidRDefault="00A0702C">
      <w:pPr>
        <w:pStyle w:val="effectus"/>
      </w:pPr>
      <w:r>
        <w:rPr>
          <w:b/>
          <w:iCs/>
        </w:rPr>
        <w:t>Trokantinus</w:t>
      </w:r>
      <w:r>
        <w:rPr>
          <w:iCs/>
        </w:rPr>
        <w:tab/>
      </w:r>
      <w:r>
        <w:t>trokantin</w:t>
      </w:r>
    </w:p>
    <w:p w14:paraId="5F2A0EB0" w14:textId="77777777" w:rsidR="00067E2E" w:rsidRDefault="00A0702C">
      <w:pPr>
        <w:pStyle w:val="effectus"/>
      </w:pPr>
      <w:r>
        <w:rPr>
          <w:b/>
          <w:iCs/>
        </w:rPr>
        <w:t>Trokantinius</w:t>
      </w:r>
      <w:r>
        <w:rPr>
          <w:iCs/>
        </w:rPr>
        <w:tab/>
      </w:r>
      <w:r>
        <w:t>trokantinien</w:t>
      </w:r>
    </w:p>
    <w:p w14:paraId="6B826355" w14:textId="77777777" w:rsidR="00067E2E" w:rsidRDefault="00A0702C">
      <w:pPr>
        <w:pStyle w:val="effectus"/>
      </w:pPr>
      <w:r>
        <w:rPr>
          <w:b/>
          <w:iCs/>
        </w:rPr>
        <w:t>Trophospermium</w:t>
      </w:r>
      <w:r>
        <w:rPr>
          <w:b/>
          <w:iCs/>
        </w:rPr>
        <w:tab/>
      </w:r>
      <w:r>
        <w:rPr>
          <w:iCs/>
        </w:rPr>
        <w:tab/>
      </w:r>
      <w:r>
        <w:t>trophosperme</w:t>
      </w:r>
    </w:p>
    <w:p w14:paraId="04299537" w14:textId="77777777" w:rsidR="00067E2E" w:rsidRDefault="00A0702C">
      <w:pPr>
        <w:pStyle w:val="effectus"/>
      </w:pPr>
      <w:r>
        <w:rPr>
          <w:b/>
          <w:iCs/>
        </w:rPr>
        <w:t>Tropici</w:t>
      </w:r>
      <w:r>
        <w:rPr>
          <w:b/>
          <w:iCs/>
        </w:rPr>
        <w:tab/>
      </w:r>
      <w:r>
        <w:t>tropiques</w:t>
      </w:r>
    </w:p>
    <w:p w14:paraId="4A4E10A8" w14:textId="77777777" w:rsidR="00067E2E" w:rsidRDefault="00A0702C">
      <w:pPr>
        <w:pStyle w:val="effectus"/>
      </w:pPr>
      <w:r>
        <w:rPr>
          <w:b/>
          <w:iCs/>
        </w:rPr>
        <w:t>Turbo marinus</w:t>
      </w:r>
      <w:r>
        <w:rPr>
          <w:iCs/>
        </w:rPr>
        <w:tab/>
      </w:r>
      <w:r>
        <w:t>trombe</w:t>
      </w:r>
    </w:p>
    <w:p w14:paraId="2FE1E748" w14:textId="77777777" w:rsidR="00067E2E" w:rsidRDefault="00A0702C">
      <w:pPr>
        <w:pStyle w:val="effectus"/>
      </w:pPr>
      <w:r>
        <w:rPr>
          <w:b/>
          <w:iCs/>
        </w:rPr>
        <w:t>Truncatus</w:t>
      </w:r>
      <w:r>
        <w:rPr>
          <w:iCs/>
        </w:rPr>
        <w:tab/>
      </w:r>
      <w:r>
        <w:t>tronqué</w:t>
      </w:r>
    </w:p>
    <w:p w14:paraId="08727E5D" w14:textId="77777777" w:rsidR="00067E2E" w:rsidRDefault="00A0702C">
      <w:pPr>
        <w:pStyle w:val="effectus"/>
      </w:pPr>
      <w:r>
        <w:rPr>
          <w:b/>
          <w:iCs/>
        </w:rPr>
        <w:t>Truncus</w:t>
      </w:r>
      <w:r>
        <w:rPr>
          <w:iCs/>
        </w:rPr>
        <w:tab/>
      </w:r>
      <w:r>
        <w:t>tronc</w:t>
      </w:r>
    </w:p>
    <w:p w14:paraId="2B667B05" w14:textId="77777777" w:rsidR="00067E2E" w:rsidRDefault="00A0702C">
      <w:pPr>
        <w:pStyle w:val="effectus"/>
      </w:pPr>
      <w:r>
        <w:rPr>
          <w:b/>
          <w:iCs/>
        </w:rPr>
        <w:t>Trusio</w:t>
      </w:r>
      <w:r>
        <w:rPr>
          <w:iCs/>
        </w:rPr>
        <w:tab/>
      </w:r>
      <w:r>
        <w:t>trusion</w:t>
      </w:r>
    </w:p>
    <w:p w14:paraId="158A425D" w14:textId="77777777" w:rsidR="00067E2E" w:rsidRDefault="00A0702C">
      <w:pPr>
        <w:pStyle w:val="effectus"/>
      </w:pPr>
      <w:r>
        <w:rPr>
          <w:b/>
          <w:iCs/>
        </w:rPr>
        <w:t>Tuba</w:t>
      </w:r>
      <w:r>
        <w:rPr>
          <w:iCs/>
        </w:rPr>
        <w:tab/>
      </w:r>
      <w:r>
        <w:t>trompe</w:t>
      </w:r>
    </w:p>
    <w:p w14:paraId="7420B190" w14:textId="77777777" w:rsidR="00067E2E" w:rsidRDefault="00A0702C">
      <w:pPr>
        <w:pStyle w:val="effectus"/>
      </w:pPr>
      <w:r>
        <w:rPr>
          <w:b/>
          <w:iCs/>
        </w:rPr>
        <w:t>Tuber</w:t>
      </w:r>
      <w:r>
        <w:rPr>
          <w:iCs/>
        </w:rPr>
        <w:tab/>
      </w:r>
      <w:r>
        <w:t>bosse</w:t>
      </w:r>
    </w:p>
    <w:p w14:paraId="2548E1F7" w14:textId="77777777" w:rsidR="00067E2E" w:rsidRDefault="00A0702C">
      <w:pPr>
        <w:pStyle w:val="effectus"/>
      </w:pPr>
      <w:r>
        <w:rPr>
          <w:b/>
          <w:iCs/>
        </w:rPr>
        <w:t>Tuberculum</w:t>
      </w:r>
      <w:r>
        <w:rPr>
          <w:iCs/>
        </w:rPr>
        <w:tab/>
      </w:r>
      <w:r>
        <w:t>tubercule</w:t>
      </w:r>
    </w:p>
    <w:p w14:paraId="781195EC" w14:textId="77777777" w:rsidR="00067E2E" w:rsidRDefault="00A0702C">
      <w:pPr>
        <w:pStyle w:val="effectus"/>
      </w:pPr>
      <w:r>
        <w:rPr>
          <w:b/>
          <w:iCs/>
        </w:rPr>
        <w:t>Tuberositas</w:t>
      </w:r>
      <w:r>
        <w:tab/>
        <w:t>tubérosité</w:t>
      </w:r>
    </w:p>
    <w:p w14:paraId="55B16CBA" w14:textId="77777777" w:rsidR="00067E2E" w:rsidRDefault="00A0702C">
      <w:pPr>
        <w:pStyle w:val="effectus"/>
      </w:pPr>
      <w:r>
        <w:rPr>
          <w:b/>
          <w:iCs/>
        </w:rPr>
        <w:t>Tubus</w:t>
      </w:r>
      <w:r>
        <w:tab/>
        <w:t>tube</w:t>
      </w:r>
      <w:r>
        <w:tab/>
        <w:t>tuyau</w:t>
      </w:r>
    </w:p>
    <w:p w14:paraId="12A50E4A" w14:textId="77777777" w:rsidR="00067E2E" w:rsidRDefault="00A0702C">
      <w:pPr>
        <w:pStyle w:val="effectus"/>
      </w:pPr>
      <w:r>
        <w:rPr>
          <w:b/>
          <w:iCs/>
        </w:rPr>
        <w:t>Tungstas</w:t>
      </w:r>
      <w:r>
        <w:rPr>
          <w:iCs/>
        </w:rPr>
        <w:tab/>
      </w:r>
      <w:r>
        <w:t>tungstate</w:t>
      </w:r>
    </w:p>
    <w:p w14:paraId="6121E3E1" w14:textId="77777777" w:rsidR="00067E2E" w:rsidRDefault="00A0702C">
      <w:pPr>
        <w:pStyle w:val="effectus"/>
      </w:pPr>
      <w:r>
        <w:rPr>
          <w:b/>
          <w:iCs/>
        </w:rPr>
        <w:t>Tungstenum</w:t>
      </w:r>
      <w:r>
        <w:rPr>
          <w:iCs/>
        </w:rPr>
        <w:tab/>
      </w:r>
      <w:r>
        <w:t>tungstène</w:t>
      </w:r>
    </w:p>
    <w:p w14:paraId="6C301503" w14:textId="77777777" w:rsidR="00067E2E" w:rsidRDefault="00A0702C">
      <w:pPr>
        <w:pStyle w:val="effectus"/>
      </w:pPr>
      <w:r>
        <w:rPr>
          <w:b/>
          <w:iCs/>
        </w:rPr>
        <w:t>Tungsticus</w:t>
      </w:r>
      <w:r>
        <w:rPr>
          <w:iCs/>
        </w:rPr>
        <w:tab/>
      </w:r>
      <w:r>
        <w:t>tungstique</w:t>
      </w:r>
    </w:p>
    <w:p w14:paraId="0BA311F9" w14:textId="77777777" w:rsidR="00067E2E" w:rsidRDefault="00A0702C">
      <w:pPr>
        <w:pStyle w:val="effectus"/>
      </w:pPr>
      <w:r>
        <w:rPr>
          <w:b/>
          <w:iCs/>
        </w:rPr>
        <w:t>Tumefacere</w:t>
      </w:r>
      <w:r>
        <w:rPr>
          <w:iCs/>
        </w:rPr>
        <w:tab/>
      </w:r>
      <w:r>
        <w:t>tuméfier</w:t>
      </w:r>
    </w:p>
    <w:p w14:paraId="09F536EE" w14:textId="77777777" w:rsidR="00067E2E" w:rsidRDefault="00A0702C">
      <w:pPr>
        <w:pStyle w:val="effectus"/>
      </w:pPr>
      <w:r>
        <w:rPr>
          <w:b/>
          <w:bCs/>
        </w:rPr>
        <w:t>Tum</w:t>
      </w:r>
      <w:r>
        <w:rPr>
          <w:b/>
          <w:iCs/>
        </w:rPr>
        <w:t>or</w:t>
      </w:r>
      <w:r>
        <w:tab/>
        <w:t>tumeur</w:t>
      </w:r>
    </w:p>
    <w:p w14:paraId="1F490827" w14:textId="77777777" w:rsidR="00067E2E" w:rsidRDefault="00A0702C">
      <w:pPr>
        <w:pStyle w:val="effectus"/>
      </w:pPr>
      <w:r>
        <w:rPr>
          <w:b/>
          <w:iCs/>
        </w:rPr>
        <w:t>Tunica</w:t>
      </w:r>
      <w:r>
        <w:rPr>
          <w:iCs/>
        </w:rPr>
        <w:tab/>
      </w:r>
      <w:r>
        <w:t>tunique</w:t>
      </w:r>
    </w:p>
    <w:p w14:paraId="4FCA82C7" w14:textId="77777777" w:rsidR="00067E2E" w:rsidRDefault="00A0702C">
      <w:pPr>
        <w:pStyle w:val="effectus"/>
      </w:pPr>
      <w:r>
        <w:rPr>
          <w:b/>
          <w:iCs/>
        </w:rPr>
        <w:t>Turbinatus</w:t>
      </w:r>
      <w:r>
        <w:rPr>
          <w:iCs/>
        </w:rPr>
        <w:tab/>
      </w:r>
      <w:r>
        <w:t>turbiné</w:t>
      </w:r>
    </w:p>
    <w:p w14:paraId="2707F87E" w14:textId="77777777" w:rsidR="00067E2E" w:rsidRDefault="00A0702C">
      <w:pPr>
        <w:pStyle w:val="effectus"/>
      </w:pPr>
      <w:r>
        <w:rPr>
          <w:b/>
          <w:iCs/>
        </w:rPr>
        <w:t>Turbo</w:t>
      </w:r>
      <w:r>
        <w:rPr>
          <w:iCs/>
        </w:rPr>
        <w:tab/>
      </w:r>
      <w:r>
        <w:t>tourbillon</w:t>
      </w:r>
    </w:p>
    <w:p w14:paraId="77D4B856" w14:textId="77777777" w:rsidR="00067E2E" w:rsidRDefault="00A0702C">
      <w:pPr>
        <w:pStyle w:val="pb"/>
      </w:pPr>
      <w:commentRangeStart w:id="53"/>
      <w:r>
        <w:rPr>
          <w:b/>
          <w:bCs/>
        </w:rPr>
        <w:lastRenderedPageBreak/>
        <w:t>Turgescentia</w:t>
      </w:r>
      <w:r>
        <w:tab/>
        <w:t>turgescence</w:t>
      </w:r>
    </w:p>
    <w:p w14:paraId="36B0AEC8" w14:textId="77777777" w:rsidR="00067E2E" w:rsidRDefault="00A0702C">
      <w:pPr>
        <w:pStyle w:val="pb"/>
      </w:pPr>
      <w:r>
        <w:rPr>
          <w:b/>
          <w:bCs/>
        </w:rPr>
        <w:t>Turenda</w:t>
      </w:r>
      <w:r>
        <w:tab/>
        <w:t>tente</w:t>
      </w:r>
    </w:p>
    <w:p w14:paraId="332E0C18" w14:textId="77777777" w:rsidR="00067E2E" w:rsidRDefault="00A0702C">
      <w:pPr>
        <w:pStyle w:val="pb"/>
      </w:pPr>
      <w:r>
        <w:rPr>
          <w:b/>
          <w:bCs/>
        </w:rPr>
        <w:t>Tussis</w:t>
      </w:r>
      <w:r>
        <w:tab/>
        <w:t>toux</w:t>
      </w:r>
    </w:p>
    <w:p w14:paraId="0892BB9B" w14:textId="77777777" w:rsidR="00067E2E" w:rsidRDefault="00A0702C">
      <w:pPr>
        <w:pStyle w:val="pb"/>
      </w:pPr>
      <w:r>
        <w:rPr>
          <w:b/>
          <w:bCs/>
        </w:rPr>
        <w:t>Tympanites</w:t>
      </w:r>
      <w:r>
        <w:tab/>
        <w:t>tympanite</w:t>
      </w:r>
    </w:p>
    <w:p w14:paraId="0033D658" w14:textId="77777777" w:rsidR="00067E2E" w:rsidRDefault="00A0702C">
      <w:pPr>
        <w:pStyle w:val="pb"/>
      </w:pPr>
      <w:r>
        <w:rPr>
          <w:b/>
          <w:bCs/>
        </w:rPr>
        <w:t>Tympanum</w:t>
      </w:r>
      <w:r>
        <w:tab/>
        <w:t>tympan</w:t>
      </w:r>
    </w:p>
    <w:p w14:paraId="5FB2A7D0" w14:textId="77777777" w:rsidR="00067E2E" w:rsidRDefault="00A0702C">
      <w:pPr>
        <w:pStyle w:val="pb"/>
      </w:pPr>
      <w:r>
        <w:rPr>
          <w:b/>
          <w:bCs/>
        </w:rPr>
        <w:t>Typhodes</w:t>
      </w:r>
      <w:r>
        <w:tab/>
        <w:t>typhode</w:t>
      </w:r>
    </w:p>
    <w:p w14:paraId="63DCB918" w14:textId="77777777" w:rsidR="00067E2E" w:rsidRDefault="00A0702C">
      <w:pPr>
        <w:pStyle w:val="pb"/>
      </w:pPr>
      <w:r>
        <w:rPr>
          <w:b/>
          <w:bCs/>
        </w:rPr>
        <w:t>Typhomania</w:t>
      </w:r>
      <w:r>
        <w:tab/>
        <w:t>typhomanie</w:t>
      </w:r>
    </w:p>
    <w:p w14:paraId="25B5B07A" w14:textId="77777777" w:rsidR="00067E2E" w:rsidRDefault="00A0702C">
      <w:pPr>
        <w:pStyle w:val="pb"/>
      </w:pPr>
      <w:r>
        <w:rPr>
          <w:b/>
          <w:bCs/>
        </w:rPr>
        <w:t>Typhus</w:t>
      </w:r>
      <w:r>
        <w:tab/>
        <w:t>typhus</w:t>
      </w:r>
    </w:p>
    <w:p w14:paraId="463FFB3B" w14:textId="77777777" w:rsidR="00067E2E" w:rsidRDefault="00A0702C">
      <w:pPr>
        <w:pStyle w:val="pb"/>
      </w:pPr>
      <w:r>
        <w:rPr>
          <w:b/>
          <w:bCs/>
        </w:rPr>
        <w:t>Typus</w:t>
      </w:r>
      <w:r>
        <w:tab/>
        <w:t>type</w:t>
      </w:r>
      <w:commentRangeEnd w:id="53"/>
      <w:r>
        <w:commentReference w:id="53"/>
      </w:r>
    </w:p>
    <w:p w14:paraId="1F95E824" w14:textId="77777777" w:rsidR="00067E2E" w:rsidRDefault="00A0702C" w:rsidP="009710C3">
      <w:pPr>
        <w:pStyle w:val="label"/>
      </w:pPr>
      <w:r>
        <w:t>U</w:t>
      </w:r>
    </w:p>
    <w:p w14:paraId="54F78185" w14:textId="77777777" w:rsidR="00067E2E" w:rsidRDefault="00A0702C">
      <w:pPr>
        <w:pStyle w:val="effectus"/>
      </w:pPr>
      <w:r>
        <w:rPr>
          <w:b/>
          <w:iCs/>
        </w:rPr>
        <w:t>ULCERATIO</w:t>
      </w:r>
      <w:r>
        <w:rPr>
          <w:b/>
          <w:iCs/>
        </w:rPr>
        <w:tab/>
      </w:r>
      <w:r>
        <w:rPr>
          <w:iCs/>
        </w:rPr>
        <w:t>ulcération</w:t>
      </w:r>
    </w:p>
    <w:p w14:paraId="3630C05B" w14:textId="77777777" w:rsidR="00067E2E" w:rsidRDefault="00A0702C">
      <w:pPr>
        <w:pStyle w:val="effectus"/>
      </w:pPr>
      <w:r>
        <w:rPr>
          <w:b/>
          <w:iCs/>
        </w:rPr>
        <w:t>Ulcus</w:t>
      </w:r>
      <w:r>
        <w:rPr>
          <w:iCs/>
        </w:rPr>
        <w:tab/>
      </w:r>
      <w:r>
        <w:t>ulcère</w:t>
      </w:r>
    </w:p>
    <w:p w14:paraId="07503243" w14:textId="77777777" w:rsidR="00067E2E" w:rsidRDefault="00A0702C">
      <w:pPr>
        <w:pStyle w:val="effectus"/>
      </w:pPr>
      <w:r>
        <w:rPr>
          <w:b/>
          <w:iCs/>
        </w:rPr>
        <w:t>Uliginarius</w:t>
      </w:r>
      <w:r>
        <w:rPr>
          <w:iCs/>
        </w:rPr>
        <w:tab/>
      </w:r>
      <w:r>
        <w:t>uliginaire</w:t>
      </w:r>
    </w:p>
    <w:p w14:paraId="2AA4E798" w14:textId="77777777" w:rsidR="00067E2E" w:rsidRDefault="00A0702C">
      <w:pPr>
        <w:pStyle w:val="effectus"/>
      </w:pPr>
      <w:r>
        <w:rPr>
          <w:b/>
          <w:iCs/>
        </w:rPr>
        <w:t>Uliginosus</w:t>
      </w:r>
      <w:r>
        <w:tab/>
        <w:t>uligineux</w:t>
      </w:r>
    </w:p>
    <w:p w14:paraId="13556EFD" w14:textId="77777777" w:rsidR="00067E2E" w:rsidRDefault="00A0702C">
      <w:pPr>
        <w:pStyle w:val="effectus"/>
      </w:pPr>
      <w:r>
        <w:rPr>
          <w:b/>
          <w:iCs/>
        </w:rPr>
        <w:t>Ulna</w:t>
      </w:r>
      <w:r>
        <w:rPr>
          <w:iCs/>
        </w:rPr>
        <w:tab/>
      </w:r>
      <w:r>
        <w:t>cubitus</w:t>
      </w:r>
    </w:p>
    <w:p w14:paraId="4F8F9F4D" w14:textId="77777777" w:rsidR="00067E2E" w:rsidRDefault="00A0702C">
      <w:pPr>
        <w:pStyle w:val="effectus"/>
      </w:pPr>
      <w:r>
        <w:rPr>
          <w:b/>
          <w:iCs/>
        </w:rPr>
        <w:t>Umbella</w:t>
      </w:r>
      <w:r>
        <w:tab/>
        <w:t>ombelle</w:t>
      </w:r>
    </w:p>
    <w:p w14:paraId="53DF1A13" w14:textId="77777777" w:rsidR="00067E2E" w:rsidRDefault="00A0702C">
      <w:pPr>
        <w:pStyle w:val="effectus"/>
      </w:pPr>
      <w:r>
        <w:rPr>
          <w:b/>
          <w:iCs/>
        </w:rPr>
        <w:t>Umbellifer</w:t>
      </w:r>
      <w:r>
        <w:rPr>
          <w:iCs/>
        </w:rPr>
        <w:tab/>
      </w:r>
      <w:r>
        <w:t>embellifère</w:t>
      </w:r>
    </w:p>
    <w:p w14:paraId="30F82139" w14:textId="77777777" w:rsidR="00067E2E" w:rsidRDefault="00A0702C">
      <w:pPr>
        <w:pStyle w:val="effectus"/>
      </w:pPr>
      <w:r>
        <w:rPr>
          <w:b/>
          <w:iCs/>
        </w:rPr>
        <w:t>Umbilicalis</w:t>
      </w:r>
      <w:r>
        <w:rPr>
          <w:iCs/>
        </w:rPr>
        <w:tab/>
      </w:r>
      <w:r>
        <w:t>ombilical</w:t>
      </w:r>
    </w:p>
    <w:p w14:paraId="3A1F44C6" w14:textId="77777777" w:rsidR="00067E2E" w:rsidRDefault="00A0702C">
      <w:pPr>
        <w:pStyle w:val="effectus"/>
      </w:pPr>
      <w:r>
        <w:rPr>
          <w:b/>
          <w:iCs/>
        </w:rPr>
        <w:t>Umbilicus</w:t>
      </w:r>
      <w:r>
        <w:rPr>
          <w:iCs/>
        </w:rPr>
        <w:tab/>
      </w:r>
      <w:r>
        <w:t>ombilic</w:t>
      </w:r>
      <w:r>
        <w:tab/>
        <w:t>nombril</w:t>
      </w:r>
    </w:p>
    <w:p w14:paraId="5C9E3B31" w14:textId="77777777" w:rsidR="00067E2E" w:rsidRDefault="00A0702C">
      <w:pPr>
        <w:pStyle w:val="effectus"/>
      </w:pPr>
      <w:r>
        <w:rPr>
          <w:b/>
          <w:iCs/>
        </w:rPr>
        <w:t>Umbratilis pugna</w:t>
      </w:r>
      <w:r>
        <w:rPr>
          <w:b/>
          <w:iCs/>
        </w:rPr>
        <w:tab/>
      </w:r>
      <w:r>
        <w:rPr>
          <w:b/>
          <w:iCs/>
        </w:rPr>
        <w:tab/>
      </w:r>
      <w:r>
        <w:t>gesticulation</w:t>
      </w:r>
    </w:p>
    <w:p w14:paraId="3D51A9C8" w14:textId="77777777" w:rsidR="00067E2E" w:rsidRDefault="00A0702C">
      <w:pPr>
        <w:pStyle w:val="effectus"/>
      </w:pPr>
      <w:r>
        <w:rPr>
          <w:b/>
          <w:iCs/>
        </w:rPr>
        <w:t>Uncia</w:t>
      </w:r>
      <w:r>
        <w:rPr>
          <w:iCs/>
        </w:rPr>
        <w:tab/>
      </w:r>
      <w:r>
        <w:t>once</w:t>
      </w:r>
    </w:p>
    <w:p w14:paraId="00EB357A" w14:textId="77777777" w:rsidR="00067E2E" w:rsidRDefault="00A0702C">
      <w:pPr>
        <w:pStyle w:val="effectus"/>
      </w:pPr>
      <w:r>
        <w:rPr>
          <w:b/>
          <w:iCs/>
        </w:rPr>
        <w:t>Uncifiorrnis</w:t>
      </w:r>
      <w:r>
        <w:rPr>
          <w:iCs/>
        </w:rPr>
        <w:tab/>
      </w:r>
      <w:r>
        <w:t>unciforme</w:t>
      </w:r>
    </w:p>
    <w:p w14:paraId="5A6F384D" w14:textId="77777777" w:rsidR="00067E2E" w:rsidRDefault="00A0702C">
      <w:pPr>
        <w:pStyle w:val="effectus"/>
      </w:pPr>
      <w:r>
        <w:rPr>
          <w:b/>
          <w:iCs/>
        </w:rPr>
        <w:t>Unctio</w:t>
      </w:r>
      <w:r>
        <w:rPr>
          <w:iCs/>
        </w:rPr>
        <w:tab/>
      </w:r>
      <w:r>
        <w:t>onction</w:t>
      </w:r>
    </w:p>
    <w:p w14:paraId="77CFB78A" w14:textId="77777777" w:rsidR="00067E2E" w:rsidRDefault="00A0702C">
      <w:pPr>
        <w:pStyle w:val="effectus"/>
      </w:pPr>
      <w:r>
        <w:rPr>
          <w:b/>
          <w:iCs/>
        </w:rPr>
        <w:t>Unctuosus</w:t>
      </w:r>
      <w:r>
        <w:rPr>
          <w:iCs/>
        </w:rPr>
        <w:tab/>
      </w:r>
      <w:r>
        <w:t>onctueux</w:t>
      </w:r>
    </w:p>
    <w:p w14:paraId="76C11F11" w14:textId="77777777" w:rsidR="00067E2E" w:rsidRDefault="00A0702C">
      <w:pPr>
        <w:pStyle w:val="effectus"/>
      </w:pPr>
      <w:r>
        <w:rPr>
          <w:b/>
          <w:iCs/>
        </w:rPr>
        <w:t>Undatio</w:t>
      </w:r>
      <w:r>
        <w:rPr>
          <w:iCs/>
        </w:rPr>
        <w:tab/>
      </w:r>
      <w:r>
        <w:t>ondulation</w:t>
      </w:r>
    </w:p>
    <w:p w14:paraId="69D1CBC8" w14:textId="77777777" w:rsidR="00067E2E" w:rsidRDefault="00A0702C">
      <w:pPr>
        <w:pStyle w:val="effectus"/>
      </w:pPr>
      <w:r>
        <w:rPr>
          <w:b/>
          <w:iCs/>
        </w:rPr>
        <w:t>Unguentum</w:t>
      </w:r>
      <w:r>
        <w:rPr>
          <w:iCs/>
        </w:rPr>
        <w:tab/>
      </w:r>
      <w:r>
        <w:t>onguent</w:t>
      </w:r>
    </w:p>
    <w:p w14:paraId="30839432" w14:textId="77777777" w:rsidR="00067E2E" w:rsidRDefault="00A0702C">
      <w:pPr>
        <w:pStyle w:val="effectus"/>
      </w:pPr>
      <w:r>
        <w:rPr>
          <w:b/>
          <w:iCs/>
        </w:rPr>
        <w:t>Unguis.</w:t>
      </w:r>
      <w:r>
        <w:rPr>
          <w:b/>
          <w:iCs/>
        </w:rPr>
        <w:tab/>
      </w:r>
      <w:r>
        <w:t>unguis</w:t>
      </w:r>
      <w:r>
        <w:tab/>
        <w:t xml:space="preserve">et </w:t>
      </w:r>
      <w:r>
        <w:rPr>
          <w:b/>
          <w:iCs/>
        </w:rPr>
        <w:t>Ongle</w:t>
      </w:r>
    </w:p>
    <w:p w14:paraId="42D90227" w14:textId="77777777" w:rsidR="00067E2E" w:rsidRDefault="00A0702C">
      <w:pPr>
        <w:pStyle w:val="effectus"/>
      </w:pPr>
      <w:r>
        <w:rPr>
          <w:b/>
          <w:iCs/>
        </w:rPr>
        <w:t>Uniens</w:t>
      </w:r>
      <w:r>
        <w:rPr>
          <w:iCs/>
        </w:rPr>
        <w:tab/>
      </w:r>
      <w:r>
        <w:t>unissant</w:t>
      </w:r>
    </w:p>
    <w:p w14:paraId="1A3470A8" w14:textId="77777777" w:rsidR="00067E2E" w:rsidRDefault="00A0702C">
      <w:pPr>
        <w:pStyle w:val="effectus"/>
      </w:pPr>
      <w:r>
        <w:rPr>
          <w:b/>
          <w:iCs/>
        </w:rPr>
        <w:t>Uniflorus</w:t>
      </w:r>
      <w:r>
        <w:tab/>
        <w:t>uniflore</w:t>
      </w:r>
    </w:p>
    <w:p w14:paraId="68D29261" w14:textId="77777777" w:rsidR="00067E2E" w:rsidRDefault="00A0702C">
      <w:pPr>
        <w:pStyle w:val="effectus"/>
      </w:pPr>
      <w:r>
        <w:rPr>
          <w:b/>
          <w:iCs/>
        </w:rPr>
        <w:t>Uniformis</w:t>
      </w:r>
      <w:r>
        <w:rPr>
          <w:iCs/>
        </w:rPr>
        <w:tab/>
      </w:r>
      <w:r>
        <w:t>uniforme</w:t>
      </w:r>
    </w:p>
    <w:p w14:paraId="714679AA" w14:textId="77777777" w:rsidR="00067E2E" w:rsidRDefault="00A0702C">
      <w:pPr>
        <w:pStyle w:val="effectus"/>
      </w:pPr>
      <w:r>
        <w:rPr>
          <w:b/>
          <w:iCs/>
        </w:rPr>
        <w:t>Unilabiatus</w:t>
      </w:r>
      <w:r>
        <w:tab/>
        <w:t>unilabié</w:t>
      </w:r>
    </w:p>
    <w:p w14:paraId="37B65436" w14:textId="77777777" w:rsidR="00067E2E" w:rsidRDefault="00A0702C">
      <w:pPr>
        <w:pStyle w:val="effectus"/>
      </w:pPr>
      <w:r>
        <w:rPr>
          <w:b/>
          <w:iCs/>
        </w:rPr>
        <w:t>Unilateralis</w:t>
      </w:r>
      <w:r>
        <w:rPr>
          <w:iCs/>
        </w:rPr>
        <w:tab/>
      </w:r>
      <w:r>
        <w:t>unilatéral</w:t>
      </w:r>
    </w:p>
    <w:p w14:paraId="68C9735B" w14:textId="77777777" w:rsidR="00067E2E" w:rsidRDefault="00A0702C">
      <w:pPr>
        <w:pStyle w:val="effectus"/>
      </w:pPr>
      <w:r>
        <w:rPr>
          <w:b/>
          <w:iCs/>
        </w:rPr>
        <w:t>Unilocularis</w:t>
      </w:r>
      <w:r>
        <w:rPr>
          <w:iCs/>
        </w:rPr>
        <w:tab/>
      </w:r>
      <w:r>
        <w:t>uniloculaire</w:t>
      </w:r>
    </w:p>
    <w:p w14:paraId="135B5ECD" w14:textId="77777777" w:rsidR="00067E2E" w:rsidRDefault="00A0702C">
      <w:pPr>
        <w:pStyle w:val="effectus"/>
      </w:pPr>
      <w:r>
        <w:rPr>
          <w:b/>
          <w:iCs/>
        </w:rPr>
        <w:t>Unipetalus</w:t>
      </w:r>
      <w:r>
        <w:tab/>
        <w:t>unipétalé</w:t>
      </w:r>
    </w:p>
    <w:p w14:paraId="335091CD" w14:textId="77777777" w:rsidR="00067E2E" w:rsidRDefault="00A0702C">
      <w:pPr>
        <w:pStyle w:val="effectus"/>
      </w:pPr>
      <w:r>
        <w:rPr>
          <w:b/>
          <w:iCs/>
        </w:rPr>
        <w:t>Unisexifier</w:t>
      </w:r>
      <w:r>
        <w:rPr>
          <w:iCs/>
        </w:rPr>
        <w:tab/>
      </w:r>
      <w:r>
        <w:t>unisexé</w:t>
      </w:r>
    </w:p>
    <w:p w14:paraId="34F62935" w14:textId="77777777" w:rsidR="00067E2E" w:rsidRDefault="00A0702C">
      <w:pPr>
        <w:pStyle w:val="effectus"/>
      </w:pPr>
      <w:r>
        <w:rPr>
          <w:b/>
          <w:iCs/>
        </w:rPr>
        <w:t>Unitas</w:t>
      </w:r>
      <w:r>
        <w:rPr>
          <w:b/>
          <w:iCs/>
        </w:rPr>
        <w:tab/>
      </w:r>
      <w:r>
        <w:t>unité</w:t>
      </w:r>
    </w:p>
    <w:p w14:paraId="6297B7E2" w14:textId="77777777" w:rsidR="00067E2E" w:rsidRDefault="00A0702C">
      <w:pPr>
        <w:pStyle w:val="effectus"/>
      </w:pPr>
      <w:r>
        <w:rPr>
          <w:b/>
          <w:iCs/>
        </w:rPr>
        <w:t>Univalvis</w:t>
      </w:r>
      <w:r>
        <w:rPr>
          <w:iCs/>
        </w:rPr>
        <w:tab/>
      </w:r>
      <w:r>
        <w:t>univalve</w:t>
      </w:r>
    </w:p>
    <w:p w14:paraId="71764CF0" w14:textId="77777777" w:rsidR="00067E2E" w:rsidRDefault="00A0702C">
      <w:pPr>
        <w:pStyle w:val="effectus"/>
      </w:pPr>
      <w:r>
        <w:rPr>
          <w:b/>
          <w:iCs/>
        </w:rPr>
        <w:t>Univocus</w:t>
      </w:r>
      <w:r>
        <w:rPr>
          <w:iCs/>
        </w:rPr>
        <w:tab/>
      </w:r>
      <w:r>
        <w:t>univoque</w:t>
      </w:r>
    </w:p>
    <w:p w14:paraId="62728C58" w14:textId="77777777" w:rsidR="00067E2E" w:rsidRDefault="00A0702C">
      <w:pPr>
        <w:pStyle w:val="effectus"/>
      </w:pPr>
      <w:r>
        <w:rPr>
          <w:b/>
          <w:iCs/>
        </w:rPr>
        <w:t>Unoculus</w:t>
      </w:r>
      <w:r>
        <w:rPr>
          <w:iCs/>
        </w:rPr>
        <w:tab/>
      </w:r>
      <w:r>
        <w:t>borgne</w:t>
      </w:r>
    </w:p>
    <w:p w14:paraId="5F7F013B" w14:textId="77777777" w:rsidR="00067E2E" w:rsidRDefault="00A0702C">
      <w:pPr>
        <w:pStyle w:val="effectus"/>
      </w:pPr>
      <w:r>
        <w:rPr>
          <w:b/>
          <w:iCs/>
        </w:rPr>
        <w:t>Urachus</w:t>
      </w:r>
      <w:r>
        <w:tab/>
        <w:t>ouraque</w:t>
      </w:r>
    </w:p>
    <w:p w14:paraId="265F188A" w14:textId="77777777" w:rsidR="00067E2E" w:rsidRDefault="00A0702C">
      <w:pPr>
        <w:pStyle w:val="effectus"/>
      </w:pPr>
      <w:r>
        <w:rPr>
          <w:b/>
          <w:iCs/>
        </w:rPr>
        <w:t>Uranus</w:t>
      </w:r>
      <w:r>
        <w:rPr>
          <w:iCs/>
        </w:rPr>
        <w:tab/>
      </w:r>
      <w:r>
        <w:t>urane</w:t>
      </w:r>
    </w:p>
    <w:p w14:paraId="293D3363" w14:textId="77777777" w:rsidR="00067E2E" w:rsidRDefault="00A0702C">
      <w:pPr>
        <w:pStyle w:val="effectus"/>
      </w:pPr>
      <w:r>
        <w:rPr>
          <w:b/>
          <w:iCs/>
        </w:rPr>
        <w:t>Uranographio</w:t>
      </w:r>
      <w:r>
        <w:tab/>
        <w:t>uranographie</w:t>
      </w:r>
    </w:p>
    <w:p w14:paraId="2BE91ADB" w14:textId="77777777" w:rsidR="00067E2E" w:rsidRDefault="00A0702C">
      <w:pPr>
        <w:pStyle w:val="effectus"/>
      </w:pPr>
      <w:r>
        <w:rPr>
          <w:b/>
          <w:iCs/>
        </w:rPr>
        <w:t>Uranologsia</w:t>
      </w:r>
      <w:r>
        <w:rPr>
          <w:iCs/>
        </w:rPr>
        <w:tab/>
      </w:r>
      <w:r>
        <w:t>uranologie</w:t>
      </w:r>
    </w:p>
    <w:p w14:paraId="28B81EC0" w14:textId="77777777" w:rsidR="00067E2E" w:rsidRDefault="00A0702C">
      <w:pPr>
        <w:pStyle w:val="effectus"/>
      </w:pPr>
      <w:r>
        <w:rPr>
          <w:b/>
          <w:iCs/>
        </w:rPr>
        <w:t>Uranoscopia</w:t>
      </w:r>
      <w:r>
        <w:rPr>
          <w:iCs/>
        </w:rPr>
        <w:tab/>
      </w:r>
      <w:r>
        <w:t>uranoscopie</w:t>
      </w:r>
    </w:p>
    <w:p w14:paraId="3A806166" w14:textId="77777777" w:rsidR="00067E2E" w:rsidRDefault="00A0702C">
      <w:pPr>
        <w:pStyle w:val="effectus"/>
      </w:pPr>
      <w:r>
        <w:rPr>
          <w:b/>
          <w:iCs/>
        </w:rPr>
        <w:t>Uras</w:t>
      </w:r>
      <w:r>
        <w:tab/>
        <w:t>urate</w:t>
      </w:r>
    </w:p>
    <w:p w14:paraId="6A2561FD" w14:textId="77777777" w:rsidR="00067E2E" w:rsidRDefault="00A0702C">
      <w:pPr>
        <w:pStyle w:val="effectus"/>
      </w:pPr>
      <w:r>
        <w:rPr>
          <w:b/>
          <w:iCs/>
        </w:rPr>
        <w:t>Urceolatus</w:t>
      </w:r>
      <w:r>
        <w:rPr>
          <w:iCs/>
        </w:rPr>
        <w:tab/>
      </w:r>
      <w:r>
        <w:t>urcéolé</w:t>
      </w:r>
    </w:p>
    <w:p w14:paraId="372D223E" w14:textId="77777777" w:rsidR="00067E2E" w:rsidRDefault="00A0702C">
      <w:pPr>
        <w:pStyle w:val="effectus"/>
      </w:pPr>
      <w:r>
        <w:rPr>
          <w:b/>
          <w:iCs/>
        </w:rPr>
        <w:t>Urea</w:t>
      </w:r>
      <w:r>
        <w:rPr>
          <w:iCs/>
        </w:rPr>
        <w:tab/>
      </w:r>
      <w:r>
        <w:t>urée</w:t>
      </w:r>
    </w:p>
    <w:p w14:paraId="59877D9D" w14:textId="77777777" w:rsidR="00067E2E" w:rsidRDefault="00A0702C">
      <w:pPr>
        <w:pStyle w:val="effectus"/>
      </w:pPr>
      <w:r>
        <w:rPr>
          <w:b/>
          <w:iCs/>
        </w:rPr>
        <w:t>Ureteres</w:t>
      </w:r>
      <w:r>
        <w:rPr>
          <w:iCs/>
        </w:rPr>
        <w:tab/>
      </w:r>
      <w:r>
        <w:t>uretères</w:t>
      </w:r>
    </w:p>
    <w:p w14:paraId="3DEAC8C0" w14:textId="77777777" w:rsidR="00067E2E" w:rsidRDefault="00A0702C">
      <w:pPr>
        <w:pStyle w:val="effectus"/>
      </w:pPr>
      <w:r>
        <w:rPr>
          <w:b/>
          <w:iCs/>
        </w:rPr>
        <w:t>Urethra</w:t>
      </w:r>
      <w:r>
        <w:rPr>
          <w:iCs/>
        </w:rPr>
        <w:tab/>
      </w:r>
      <w:r>
        <w:t>urètre</w:t>
      </w:r>
    </w:p>
    <w:p w14:paraId="732449FC" w14:textId="77777777" w:rsidR="00067E2E" w:rsidRDefault="00A0702C">
      <w:pPr>
        <w:pStyle w:val="effectus"/>
      </w:pPr>
      <w:r>
        <w:rPr>
          <w:b/>
          <w:iCs/>
        </w:rPr>
        <w:t>Ureteritis</w:t>
      </w:r>
      <w:r>
        <w:rPr>
          <w:b/>
          <w:iCs/>
        </w:rPr>
        <w:tab/>
      </w:r>
      <w:r>
        <w:t>ureteritis</w:t>
      </w:r>
    </w:p>
    <w:p w14:paraId="52373963" w14:textId="77777777" w:rsidR="00067E2E" w:rsidRDefault="00A0702C">
      <w:pPr>
        <w:pStyle w:val="effectus"/>
      </w:pPr>
      <w:r>
        <w:rPr>
          <w:b/>
          <w:iCs/>
        </w:rPr>
        <w:t>Ureticus</w:t>
      </w:r>
      <w:r>
        <w:rPr>
          <w:iCs/>
        </w:rPr>
        <w:tab/>
      </w:r>
      <w:r>
        <w:t>urétique</w:t>
      </w:r>
    </w:p>
    <w:p w14:paraId="2BA17A16" w14:textId="77777777" w:rsidR="00067E2E" w:rsidRDefault="00A0702C">
      <w:pPr>
        <w:pStyle w:val="effectus"/>
      </w:pPr>
      <w:r>
        <w:rPr>
          <w:b/>
          <w:iCs/>
        </w:rPr>
        <w:t>Uricus</w:t>
      </w:r>
      <w:r>
        <w:rPr>
          <w:iCs/>
        </w:rPr>
        <w:tab/>
      </w:r>
      <w:r>
        <w:t>urique</w:t>
      </w:r>
    </w:p>
    <w:p w14:paraId="6CD55FC7" w14:textId="77777777" w:rsidR="00067E2E" w:rsidRDefault="00A0702C">
      <w:pPr>
        <w:pStyle w:val="effectus"/>
      </w:pPr>
      <w:r>
        <w:rPr>
          <w:b/>
          <w:iCs/>
        </w:rPr>
        <w:t>Urina</w:t>
      </w:r>
      <w:r>
        <w:rPr>
          <w:iCs/>
        </w:rPr>
        <w:tab/>
      </w:r>
      <w:r>
        <w:t>urine</w:t>
      </w:r>
    </w:p>
    <w:p w14:paraId="50C84190" w14:textId="77777777" w:rsidR="00067E2E" w:rsidRDefault="00A0702C">
      <w:pPr>
        <w:pStyle w:val="effectus"/>
      </w:pPr>
      <w:r>
        <w:rPr>
          <w:b/>
          <w:iCs/>
        </w:rPr>
        <w:t>Urinaculum</w:t>
      </w:r>
      <w:r>
        <w:rPr>
          <w:iCs/>
        </w:rPr>
        <w:tab/>
      </w:r>
      <w:r>
        <w:t>ouraque</w:t>
      </w:r>
    </w:p>
    <w:p w14:paraId="2D881D49" w14:textId="77777777" w:rsidR="00067E2E" w:rsidRDefault="00A0702C">
      <w:pPr>
        <w:pStyle w:val="effectus"/>
      </w:pPr>
      <w:r>
        <w:rPr>
          <w:b/>
          <w:iCs/>
        </w:rPr>
        <w:t>Urinatorium</w:t>
      </w:r>
      <w:r>
        <w:rPr>
          <w:iCs/>
        </w:rPr>
        <w:tab/>
      </w:r>
      <w:r>
        <w:t>urinal</w:t>
      </w:r>
    </w:p>
    <w:p w14:paraId="59D8498B" w14:textId="77777777" w:rsidR="00067E2E" w:rsidRDefault="00A0702C">
      <w:pPr>
        <w:pStyle w:val="effectus"/>
      </w:pPr>
      <w:r>
        <w:rPr>
          <w:b/>
          <w:iCs/>
        </w:rPr>
        <w:t>Urinosus</w:t>
      </w:r>
      <w:r>
        <w:rPr>
          <w:iCs/>
        </w:rPr>
        <w:tab/>
      </w:r>
      <w:r>
        <w:t>urineux</w:t>
      </w:r>
    </w:p>
    <w:p w14:paraId="598A3309" w14:textId="77777777" w:rsidR="00067E2E" w:rsidRDefault="00A0702C">
      <w:pPr>
        <w:pStyle w:val="effectus"/>
      </w:pPr>
      <w:r>
        <w:rPr>
          <w:b/>
          <w:iCs/>
        </w:rPr>
        <w:t>Urocrisia</w:t>
      </w:r>
      <w:r>
        <w:rPr>
          <w:iCs/>
        </w:rPr>
        <w:tab/>
        <w:t>u</w:t>
      </w:r>
      <w:r>
        <w:t>rocrise</w:t>
      </w:r>
    </w:p>
    <w:p w14:paraId="25D4BC6F" w14:textId="77777777" w:rsidR="00067E2E" w:rsidRDefault="00A0702C">
      <w:pPr>
        <w:pStyle w:val="effectus"/>
      </w:pPr>
      <w:r>
        <w:rPr>
          <w:b/>
          <w:iCs/>
        </w:rPr>
        <w:t>Urocrisis</w:t>
      </w:r>
      <w:r>
        <w:tab/>
        <w:t>urocrise</w:t>
      </w:r>
    </w:p>
    <w:p w14:paraId="6D4DB1D5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417]</w:t>
      </w:r>
    </w:p>
    <w:p w14:paraId="58AC2B78" w14:textId="77777777" w:rsidR="00067E2E" w:rsidRDefault="00A0702C">
      <w:pPr>
        <w:pStyle w:val="effectus"/>
      </w:pPr>
      <w:r>
        <w:rPr>
          <w:b/>
          <w:iCs/>
        </w:rPr>
        <w:t>Uromantes</w:t>
      </w:r>
      <w:r>
        <w:rPr>
          <w:iCs/>
        </w:rPr>
        <w:tab/>
      </w:r>
      <w:r>
        <w:t>uromante</w:t>
      </w:r>
    </w:p>
    <w:p w14:paraId="600C746E" w14:textId="77777777" w:rsidR="00067E2E" w:rsidRDefault="00A0702C">
      <w:pPr>
        <w:pStyle w:val="effectus"/>
      </w:pPr>
      <w:r>
        <w:rPr>
          <w:b/>
          <w:iCs/>
        </w:rPr>
        <w:t>Uromantia</w:t>
      </w:r>
      <w:r>
        <w:rPr>
          <w:iCs/>
        </w:rPr>
        <w:tab/>
      </w:r>
      <w:r>
        <w:t>uromantie</w:t>
      </w:r>
    </w:p>
    <w:p w14:paraId="58DB97FF" w14:textId="77777777" w:rsidR="00067E2E" w:rsidRDefault="00A0702C">
      <w:pPr>
        <w:pStyle w:val="effectus"/>
      </w:pPr>
      <w:r>
        <w:rPr>
          <w:b/>
          <w:iCs/>
        </w:rPr>
        <w:t>Urticarius</w:t>
      </w:r>
      <w:r>
        <w:rPr>
          <w:iCs/>
        </w:rPr>
        <w:tab/>
      </w:r>
      <w:r>
        <w:t>urticaire</w:t>
      </w:r>
    </w:p>
    <w:p w14:paraId="7B62EB06" w14:textId="77777777" w:rsidR="00067E2E" w:rsidRDefault="00A0702C">
      <w:pPr>
        <w:pStyle w:val="effectus"/>
      </w:pPr>
      <w:r>
        <w:rPr>
          <w:b/>
          <w:iCs/>
        </w:rPr>
        <w:t>Urticatio</w:t>
      </w:r>
      <w:r>
        <w:rPr>
          <w:iCs/>
        </w:rPr>
        <w:tab/>
      </w:r>
      <w:r>
        <w:t>urtication</w:t>
      </w:r>
    </w:p>
    <w:p w14:paraId="1CDF39C5" w14:textId="77777777" w:rsidR="00067E2E" w:rsidRDefault="00A0702C">
      <w:pPr>
        <w:pStyle w:val="effectus"/>
      </w:pPr>
      <w:r>
        <w:rPr>
          <w:b/>
          <w:iCs/>
        </w:rPr>
        <w:t>Ustio</w:t>
      </w:r>
      <w:r>
        <w:tab/>
        <w:t>ustion</w:t>
      </w:r>
    </w:p>
    <w:p w14:paraId="3AB80652" w14:textId="77777777" w:rsidR="00067E2E" w:rsidRDefault="00A0702C">
      <w:pPr>
        <w:pStyle w:val="effectus"/>
      </w:pPr>
      <w:r>
        <w:rPr>
          <w:b/>
          <w:iCs/>
        </w:rPr>
        <w:t>Ustulatio</w:t>
      </w:r>
      <w:r>
        <w:rPr>
          <w:iCs/>
        </w:rPr>
        <w:tab/>
      </w:r>
      <w:r>
        <w:t>ustulation</w:t>
      </w:r>
    </w:p>
    <w:p w14:paraId="40D743C4" w14:textId="77777777" w:rsidR="00067E2E" w:rsidRDefault="00A0702C">
      <w:pPr>
        <w:pStyle w:val="effectus"/>
      </w:pPr>
      <w:r>
        <w:rPr>
          <w:b/>
          <w:iCs/>
        </w:rPr>
        <w:t>Usualis</w:t>
      </w:r>
      <w:r>
        <w:rPr>
          <w:iCs/>
        </w:rPr>
        <w:tab/>
      </w:r>
      <w:r>
        <w:t>usuel</w:t>
      </w:r>
    </w:p>
    <w:p w14:paraId="1D4F9716" w14:textId="77777777" w:rsidR="00067E2E" w:rsidRDefault="00A0702C">
      <w:pPr>
        <w:pStyle w:val="effectus"/>
      </w:pPr>
      <w:r>
        <w:rPr>
          <w:b/>
          <w:iCs/>
        </w:rPr>
        <w:t>Uterarius</w:t>
      </w:r>
      <w:r>
        <w:rPr>
          <w:iCs/>
        </w:rPr>
        <w:tab/>
      </w:r>
      <w:r>
        <w:t>utérin</w:t>
      </w:r>
    </w:p>
    <w:p w14:paraId="1163FB84" w14:textId="77777777" w:rsidR="00067E2E" w:rsidRDefault="00A0702C">
      <w:pPr>
        <w:pStyle w:val="effectus"/>
      </w:pPr>
      <w:r>
        <w:rPr>
          <w:b/>
          <w:iCs/>
        </w:rPr>
        <w:t>Uterinus</w:t>
      </w:r>
      <w:r>
        <w:rPr>
          <w:iCs/>
        </w:rPr>
        <w:tab/>
      </w:r>
      <w:r>
        <w:t>utérin</w:t>
      </w:r>
    </w:p>
    <w:p w14:paraId="43B4A63C" w14:textId="77777777" w:rsidR="00067E2E" w:rsidRDefault="00A0702C">
      <w:pPr>
        <w:pStyle w:val="effectus"/>
      </w:pPr>
      <w:r>
        <w:rPr>
          <w:b/>
          <w:iCs/>
        </w:rPr>
        <w:t>Uterus</w:t>
      </w:r>
      <w:r>
        <w:rPr>
          <w:iCs/>
        </w:rPr>
        <w:tab/>
        <w:t>m</w:t>
      </w:r>
      <w:r>
        <w:t>atrice</w:t>
      </w:r>
    </w:p>
    <w:p w14:paraId="045A16E1" w14:textId="77777777" w:rsidR="00067E2E" w:rsidRDefault="00A0702C">
      <w:pPr>
        <w:pStyle w:val="effectus"/>
      </w:pPr>
      <w:r>
        <w:rPr>
          <w:b/>
          <w:iCs/>
        </w:rPr>
        <w:t>Utricularius</w:t>
      </w:r>
      <w:r>
        <w:rPr>
          <w:iCs/>
        </w:rPr>
        <w:tab/>
      </w:r>
      <w:r>
        <w:t>utriculaire</w:t>
      </w:r>
    </w:p>
    <w:p w14:paraId="0F2C695E" w14:textId="77777777" w:rsidR="00067E2E" w:rsidRDefault="00A0702C">
      <w:pPr>
        <w:pStyle w:val="effectus"/>
      </w:pPr>
      <w:r>
        <w:rPr>
          <w:b/>
          <w:iCs/>
        </w:rPr>
        <w:t>Utriculus</w:t>
      </w:r>
      <w:r>
        <w:rPr>
          <w:iCs/>
        </w:rPr>
        <w:tab/>
      </w:r>
      <w:r>
        <w:t>utricule</w:t>
      </w:r>
    </w:p>
    <w:p w14:paraId="35D2F465" w14:textId="77777777" w:rsidR="00067E2E" w:rsidRDefault="00A0702C">
      <w:pPr>
        <w:pStyle w:val="effectus"/>
      </w:pPr>
      <w:r>
        <w:rPr>
          <w:b/>
          <w:iCs/>
        </w:rPr>
        <w:t>Uva</w:t>
      </w:r>
      <w:r>
        <w:rPr>
          <w:iCs/>
        </w:rPr>
        <w:tab/>
      </w:r>
      <w:r>
        <w:t>luette</w:t>
      </w:r>
    </w:p>
    <w:p w14:paraId="78F697D6" w14:textId="77777777" w:rsidR="00067E2E" w:rsidRDefault="00A0702C">
      <w:pPr>
        <w:pStyle w:val="effectus"/>
      </w:pPr>
      <w:r>
        <w:rPr>
          <w:b/>
          <w:iCs/>
        </w:rPr>
        <w:t>Uvea</w:t>
      </w:r>
      <w:r>
        <w:rPr>
          <w:iCs/>
        </w:rPr>
        <w:tab/>
      </w:r>
      <w:r>
        <w:t>uvée</w:t>
      </w:r>
    </w:p>
    <w:p w14:paraId="272BE215" w14:textId="77777777" w:rsidR="00067E2E" w:rsidRDefault="00A0702C">
      <w:pPr>
        <w:pStyle w:val="effectus"/>
      </w:pPr>
      <w:r>
        <w:rPr>
          <w:b/>
          <w:iCs/>
        </w:rPr>
        <w:t>Uvula</w:t>
      </w:r>
      <w:r>
        <w:rPr>
          <w:iCs/>
        </w:rPr>
        <w:tab/>
      </w:r>
      <w:r>
        <w:t>luette</w:t>
      </w:r>
    </w:p>
    <w:p w14:paraId="598D047D" w14:textId="77777777" w:rsidR="00067E2E" w:rsidRDefault="00A0702C">
      <w:pPr>
        <w:pStyle w:val="effectus"/>
      </w:pPr>
      <w:r>
        <w:rPr>
          <w:b/>
          <w:iCs/>
        </w:rPr>
        <w:t>Uvularis</w:t>
      </w:r>
      <w:r>
        <w:rPr>
          <w:iCs/>
        </w:rPr>
        <w:tab/>
      </w:r>
      <w:r>
        <w:t>uvulaire</w:t>
      </w:r>
    </w:p>
    <w:p w14:paraId="11F2067B" w14:textId="77777777" w:rsidR="00067E2E" w:rsidRDefault="00A0702C" w:rsidP="009710C3">
      <w:pPr>
        <w:pStyle w:val="label"/>
      </w:pPr>
      <w:bookmarkStart w:id="54" w:name="bookmark22"/>
      <w:r>
        <w:t>V</w:t>
      </w:r>
      <w:bookmarkEnd w:id="54"/>
    </w:p>
    <w:p w14:paraId="0CEF52B6" w14:textId="77777777" w:rsidR="00067E2E" w:rsidRDefault="00A0702C">
      <w:pPr>
        <w:pStyle w:val="effectus"/>
      </w:pPr>
      <w:r>
        <w:t>VACCINUM</w:t>
      </w:r>
      <w:r>
        <w:tab/>
        <w:t>vaccin</w:t>
      </w:r>
    </w:p>
    <w:p w14:paraId="5444C22B" w14:textId="77777777" w:rsidR="00067E2E" w:rsidRDefault="00A0702C">
      <w:pPr>
        <w:pStyle w:val="effectus"/>
      </w:pPr>
      <w:r>
        <w:rPr>
          <w:b/>
          <w:iCs/>
        </w:rPr>
        <w:t>Vaccina</w:t>
      </w:r>
      <w:r>
        <w:rPr>
          <w:iCs/>
        </w:rPr>
        <w:tab/>
      </w:r>
      <w:r>
        <w:t>vaccine</w:t>
      </w:r>
    </w:p>
    <w:p w14:paraId="6CD9D258" w14:textId="77777777" w:rsidR="00067E2E" w:rsidRDefault="00A0702C">
      <w:pPr>
        <w:pStyle w:val="effectus"/>
      </w:pPr>
      <w:r>
        <w:rPr>
          <w:b/>
          <w:iCs/>
        </w:rPr>
        <w:t>Vaccinatio</w:t>
      </w:r>
      <w:r>
        <w:rPr>
          <w:iCs/>
        </w:rPr>
        <w:tab/>
      </w:r>
      <w:r>
        <w:t>vaccination</w:t>
      </w:r>
    </w:p>
    <w:p w14:paraId="7B677B4B" w14:textId="77777777" w:rsidR="00067E2E" w:rsidRDefault="00A0702C">
      <w:pPr>
        <w:pStyle w:val="effectus"/>
      </w:pPr>
      <w:r>
        <w:rPr>
          <w:b/>
          <w:iCs/>
        </w:rPr>
        <w:t>Vagina</w:t>
      </w:r>
      <w:r>
        <w:rPr>
          <w:iCs/>
        </w:rPr>
        <w:tab/>
      </w:r>
      <w:r>
        <w:t>vagin</w:t>
      </w:r>
      <w:r>
        <w:tab/>
        <w:t>gaîne</w:t>
      </w:r>
    </w:p>
    <w:p w14:paraId="4BF1D9DE" w14:textId="77777777" w:rsidR="00067E2E" w:rsidRDefault="00A0702C">
      <w:pPr>
        <w:pStyle w:val="effectus"/>
      </w:pPr>
      <w:r>
        <w:rPr>
          <w:b/>
          <w:iCs/>
        </w:rPr>
        <w:t>Vaginalis</w:t>
      </w:r>
      <w:r>
        <w:rPr>
          <w:iCs/>
        </w:rPr>
        <w:tab/>
      </w:r>
      <w:r>
        <w:t>vaginal</w:t>
      </w:r>
    </w:p>
    <w:p w14:paraId="183FE99A" w14:textId="77777777" w:rsidR="00067E2E" w:rsidRDefault="00A0702C">
      <w:pPr>
        <w:pStyle w:val="effectus"/>
      </w:pPr>
      <w:r>
        <w:rPr>
          <w:b/>
          <w:iCs/>
        </w:rPr>
        <w:t>Vaginans</w:t>
      </w:r>
      <w:r>
        <w:rPr>
          <w:iCs/>
        </w:rPr>
        <w:tab/>
      </w:r>
      <w:r>
        <w:t>vaginant</w:t>
      </w:r>
    </w:p>
    <w:p w14:paraId="66F16527" w14:textId="77777777" w:rsidR="00067E2E" w:rsidRDefault="00A0702C">
      <w:pPr>
        <w:pStyle w:val="effectus"/>
      </w:pPr>
      <w:r>
        <w:rPr>
          <w:b/>
          <w:iCs/>
        </w:rPr>
        <w:t>Vagitus</w:t>
      </w:r>
      <w:r>
        <w:rPr>
          <w:iCs/>
        </w:rPr>
        <w:tab/>
      </w:r>
      <w:r>
        <w:t>vagissement</w:t>
      </w:r>
    </w:p>
    <w:p w14:paraId="55C26973" w14:textId="77777777" w:rsidR="00067E2E" w:rsidRDefault="00A0702C">
      <w:pPr>
        <w:pStyle w:val="effectus"/>
      </w:pPr>
      <w:r>
        <w:rPr>
          <w:b/>
          <w:iCs/>
        </w:rPr>
        <w:t>Valetudinarius</w:t>
      </w:r>
      <w:r>
        <w:rPr>
          <w:iCs/>
        </w:rPr>
        <w:tab/>
        <w:t>v</w:t>
      </w:r>
      <w:r>
        <w:t>alétudinaire</w:t>
      </w:r>
    </w:p>
    <w:p w14:paraId="1E544A47" w14:textId="77777777" w:rsidR="00067E2E" w:rsidRDefault="00A0702C">
      <w:pPr>
        <w:pStyle w:val="effectus"/>
      </w:pPr>
      <w:r>
        <w:rPr>
          <w:b/>
          <w:iCs/>
        </w:rPr>
        <w:t>Valetudo</w:t>
      </w:r>
      <w:r>
        <w:rPr>
          <w:iCs/>
        </w:rPr>
        <w:tab/>
      </w:r>
      <w:r>
        <w:t>santé</w:t>
      </w:r>
    </w:p>
    <w:p w14:paraId="22B2560B" w14:textId="77777777" w:rsidR="00067E2E" w:rsidRDefault="00A0702C">
      <w:pPr>
        <w:pStyle w:val="effectus"/>
      </w:pPr>
      <w:r>
        <w:rPr>
          <w:b/>
          <w:iCs/>
        </w:rPr>
        <w:t>Valgus</w:t>
      </w:r>
      <w:r>
        <w:rPr>
          <w:iCs/>
        </w:rPr>
        <w:tab/>
      </w:r>
      <w:r>
        <w:t>cagneux</w:t>
      </w:r>
    </w:p>
    <w:p w14:paraId="2E9BAC14" w14:textId="77777777" w:rsidR="00067E2E" w:rsidRDefault="00A0702C">
      <w:pPr>
        <w:pStyle w:val="effectus"/>
      </w:pPr>
      <w:r>
        <w:rPr>
          <w:b/>
          <w:iCs/>
        </w:rPr>
        <w:t>Valvula</w:t>
      </w:r>
      <w:r>
        <w:rPr>
          <w:iCs/>
        </w:rPr>
        <w:tab/>
      </w:r>
      <w:r>
        <w:t>valvule</w:t>
      </w:r>
    </w:p>
    <w:p w14:paraId="25254B11" w14:textId="77777777" w:rsidR="00067E2E" w:rsidRDefault="00A0702C">
      <w:pPr>
        <w:pStyle w:val="effectus"/>
      </w:pPr>
      <w:r>
        <w:rPr>
          <w:b/>
          <w:iCs/>
        </w:rPr>
        <w:t>Vapor</w:t>
      </w:r>
      <w:r>
        <w:rPr>
          <w:iCs/>
        </w:rPr>
        <w:tab/>
      </w:r>
      <w:r>
        <w:t>vapeur</w:t>
      </w:r>
    </w:p>
    <w:p w14:paraId="22BD8FD0" w14:textId="77777777" w:rsidR="00067E2E" w:rsidRDefault="00A0702C">
      <w:pPr>
        <w:pStyle w:val="effectus"/>
      </w:pPr>
      <w:r>
        <w:rPr>
          <w:b/>
          <w:iCs/>
        </w:rPr>
        <w:t>Vaporatio</w:t>
      </w:r>
      <w:r>
        <w:rPr>
          <w:iCs/>
        </w:rPr>
        <w:tab/>
      </w:r>
      <w:r>
        <w:t>vaporation</w:t>
      </w:r>
    </w:p>
    <w:p w14:paraId="5D42E0B9" w14:textId="77777777" w:rsidR="00067E2E" w:rsidRDefault="00A0702C">
      <w:pPr>
        <w:pStyle w:val="effectus"/>
      </w:pPr>
      <w:r>
        <w:rPr>
          <w:b/>
          <w:iCs/>
        </w:rPr>
        <w:t>Vaporosus</w:t>
      </w:r>
      <w:r>
        <w:rPr>
          <w:iCs/>
        </w:rPr>
        <w:tab/>
      </w:r>
      <w:r>
        <w:t>vaporeux</w:t>
      </w:r>
    </w:p>
    <w:p w14:paraId="69B401F4" w14:textId="77777777" w:rsidR="00067E2E" w:rsidRDefault="00A0702C">
      <w:pPr>
        <w:pStyle w:val="effectus"/>
      </w:pPr>
      <w:r>
        <w:rPr>
          <w:b/>
          <w:iCs/>
        </w:rPr>
        <w:t>Varicocele</w:t>
      </w:r>
      <w:r>
        <w:rPr>
          <w:iCs/>
        </w:rPr>
        <w:tab/>
      </w:r>
      <w:r>
        <w:t>varicocèle</w:t>
      </w:r>
    </w:p>
    <w:p w14:paraId="39BBEB4C" w14:textId="77777777" w:rsidR="00067E2E" w:rsidRDefault="00A0702C">
      <w:pPr>
        <w:pStyle w:val="effectus"/>
      </w:pPr>
      <w:r>
        <w:rPr>
          <w:b/>
          <w:iCs/>
        </w:rPr>
        <w:t>Varicomphalus</w:t>
      </w:r>
      <w:r>
        <w:rPr>
          <w:b/>
          <w:iCs/>
        </w:rPr>
        <w:tab/>
      </w:r>
      <w:r>
        <w:t>varicomphale</w:t>
      </w:r>
    </w:p>
    <w:p w14:paraId="793E8D89" w14:textId="77777777" w:rsidR="00067E2E" w:rsidRDefault="00A0702C">
      <w:pPr>
        <w:pStyle w:val="effectus"/>
      </w:pPr>
      <w:r>
        <w:rPr>
          <w:b/>
          <w:iCs/>
        </w:rPr>
        <w:t>Varicosus</w:t>
      </w:r>
      <w:r>
        <w:rPr>
          <w:iCs/>
        </w:rPr>
        <w:tab/>
      </w:r>
      <w:r>
        <w:t>variqueux</w:t>
      </w:r>
    </w:p>
    <w:p w14:paraId="6FC8B32F" w14:textId="77777777" w:rsidR="00067E2E" w:rsidRDefault="00A0702C">
      <w:pPr>
        <w:pStyle w:val="effectus"/>
      </w:pPr>
      <w:r>
        <w:rPr>
          <w:b/>
          <w:iCs/>
        </w:rPr>
        <w:t>Variegatus</w:t>
      </w:r>
      <w:r>
        <w:rPr>
          <w:iCs/>
        </w:rPr>
        <w:tab/>
      </w:r>
      <w:r>
        <w:t>vergeté</w:t>
      </w:r>
    </w:p>
    <w:p w14:paraId="018EFA01" w14:textId="77777777" w:rsidR="00067E2E" w:rsidRDefault="00A0702C">
      <w:pPr>
        <w:pStyle w:val="effectus"/>
      </w:pPr>
      <w:r>
        <w:rPr>
          <w:b/>
          <w:iCs/>
        </w:rPr>
        <w:t>Variola</w:t>
      </w:r>
      <w:r>
        <w:rPr>
          <w:iCs/>
        </w:rPr>
        <w:tab/>
      </w:r>
      <w:r>
        <w:t>vérole(petite)</w:t>
      </w:r>
    </w:p>
    <w:p w14:paraId="6519A970" w14:textId="77777777" w:rsidR="00067E2E" w:rsidRDefault="00A0702C">
      <w:pPr>
        <w:pStyle w:val="effectus"/>
      </w:pPr>
      <w:r>
        <w:rPr>
          <w:b/>
          <w:iCs/>
        </w:rPr>
        <w:t>Varix</w:t>
      </w:r>
      <w:r>
        <w:rPr>
          <w:iCs/>
        </w:rPr>
        <w:tab/>
      </w:r>
      <w:r>
        <w:t>varice</w:t>
      </w:r>
    </w:p>
    <w:p w14:paraId="24862CEB" w14:textId="77777777" w:rsidR="00067E2E" w:rsidRDefault="00A0702C">
      <w:pPr>
        <w:pStyle w:val="effectus"/>
      </w:pPr>
      <w:r>
        <w:rPr>
          <w:b/>
          <w:iCs/>
        </w:rPr>
        <w:t>Varus</w:t>
      </w:r>
      <w:r>
        <w:rPr>
          <w:iCs/>
        </w:rPr>
        <w:tab/>
      </w:r>
      <w:r>
        <w:t>cagneux</w:t>
      </w:r>
    </w:p>
    <w:p w14:paraId="4A7602A5" w14:textId="77777777" w:rsidR="00067E2E" w:rsidRDefault="00A0702C">
      <w:pPr>
        <w:pStyle w:val="effectus"/>
      </w:pPr>
      <w:r>
        <w:rPr>
          <w:b/>
          <w:iCs/>
        </w:rPr>
        <w:t>Vas</w:t>
      </w:r>
      <w:r>
        <w:rPr>
          <w:iCs/>
        </w:rPr>
        <w:tab/>
      </w:r>
      <w:r>
        <w:t>vaisseau</w:t>
      </w:r>
    </w:p>
    <w:p w14:paraId="2C505487" w14:textId="77777777" w:rsidR="00067E2E" w:rsidRDefault="00A0702C">
      <w:pPr>
        <w:pStyle w:val="effectus"/>
      </w:pPr>
      <w:r>
        <w:rPr>
          <w:b/>
          <w:iCs/>
        </w:rPr>
        <w:t>Vascularis</w:t>
      </w:r>
      <w:r>
        <w:rPr>
          <w:iCs/>
        </w:rPr>
        <w:tab/>
      </w:r>
      <w:r>
        <w:t>vasculaire</w:t>
      </w:r>
    </w:p>
    <w:p w14:paraId="20C777B1" w14:textId="77777777" w:rsidR="00067E2E" w:rsidRDefault="00A0702C">
      <w:pPr>
        <w:pStyle w:val="effectus"/>
      </w:pPr>
      <w:r>
        <w:rPr>
          <w:b/>
          <w:iCs/>
        </w:rPr>
        <w:t>Vasculosus</w:t>
      </w:r>
      <w:r>
        <w:tab/>
        <w:t>vasculeux</w:t>
      </w:r>
    </w:p>
    <w:p w14:paraId="1F478111" w14:textId="77777777" w:rsidR="00067E2E" w:rsidRDefault="00A0702C">
      <w:pPr>
        <w:pStyle w:val="effectus"/>
      </w:pPr>
      <w:r>
        <w:rPr>
          <w:b/>
          <w:iCs/>
        </w:rPr>
        <w:t>Vastus</w:t>
      </w:r>
      <w:r>
        <w:rPr>
          <w:iCs/>
        </w:rPr>
        <w:tab/>
      </w:r>
      <w:r>
        <w:t>vaste</w:t>
      </w:r>
    </w:p>
    <w:p w14:paraId="152F32C2" w14:textId="77777777" w:rsidR="00067E2E" w:rsidRDefault="00A0702C">
      <w:pPr>
        <w:pStyle w:val="effectus"/>
      </w:pPr>
      <w:r>
        <w:rPr>
          <w:b/>
          <w:iCs/>
        </w:rPr>
        <w:t>Vectis</w:t>
      </w:r>
      <w:r>
        <w:rPr>
          <w:iCs/>
        </w:rPr>
        <w:tab/>
      </w:r>
      <w:r>
        <w:t>levier</w:t>
      </w:r>
    </w:p>
    <w:p w14:paraId="4EBAFE30" w14:textId="77777777" w:rsidR="00067E2E" w:rsidRDefault="00A0702C">
      <w:pPr>
        <w:pStyle w:val="effectus"/>
      </w:pPr>
      <w:r>
        <w:rPr>
          <w:b/>
          <w:iCs/>
        </w:rPr>
        <w:t>Vector</w:t>
      </w:r>
      <w:r>
        <w:rPr>
          <w:iCs/>
        </w:rPr>
        <w:tab/>
      </w:r>
      <w:r>
        <w:t>vecteur</w:t>
      </w:r>
    </w:p>
    <w:p w14:paraId="76B65CBD" w14:textId="77777777" w:rsidR="00067E2E" w:rsidRDefault="00A0702C">
      <w:pPr>
        <w:pStyle w:val="effectus"/>
      </w:pPr>
      <w:r>
        <w:rPr>
          <w:b/>
          <w:iCs/>
        </w:rPr>
        <w:t>Vegetabilis</w:t>
      </w:r>
      <w:r>
        <w:rPr>
          <w:iCs/>
        </w:rPr>
        <w:tab/>
      </w:r>
      <w:r>
        <w:t>végétal</w:t>
      </w:r>
    </w:p>
    <w:p w14:paraId="4D10AEAD" w14:textId="77777777" w:rsidR="00067E2E" w:rsidRDefault="00A0702C">
      <w:pPr>
        <w:pStyle w:val="effectus"/>
      </w:pPr>
      <w:r>
        <w:rPr>
          <w:b/>
          <w:iCs/>
        </w:rPr>
        <w:t>Vegetatio</w:t>
      </w:r>
      <w:r>
        <w:rPr>
          <w:iCs/>
        </w:rPr>
        <w:tab/>
      </w:r>
      <w:r>
        <w:t>végétation</w:t>
      </w:r>
    </w:p>
    <w:p w14:paraId="140A11F8" w14:textId="77777777" w:rsidR="00067E2E" w:rsidRDefault="00A0702C">
      <w:pPr>
        <w:pStyle w:val="effectus"/>
      </w:pPr>
      <w:r>
        <w:rPr>
          <w:b/>
          <w:iCs/>
        </w:rPr>
        <w:t>Vegetativus</w:t>
      </w:r>
      <w:r>
        <w:rPr>
          <w:iCs/>
        </w:rPr>
        <w:tab/>
      </w:r>
      <w:r>
        <w:t>végétal</w:t>
      </w:r>
    </w:p>
    <w:p w14:paraId="616018E1" w14:textId="77777777" w:rsidR="00067E2E" w:rsidRDefault="00A0702C">
      <w:pPr>
        <w:pStyle w:val="effectus"/>
      </w:pPr>
      <w:r>
        <w:rPr>
          <w:b/>
          <w:iCs/>
        </w:rPr>
        <w:t>Vehiculum</w:t>
      </w:r>
      <w:r>
        <w:rPr>
          <w:iCs/>
        </w:rPr>
        <w:tab/>
      </w:r>
      <w:r>
        <w:t>véhicule</w:t>
      </w:r>
    </w:p>
    <w:p w14:paraId="3EA75C03" w14:textId="77777777" w:rsidR="00067E2E" w:rsidRDefault="00A0702C">
      <w:pPr>
        <w:pStyle w:val="effectus"/>
      </w:pPr>
      <w:r>
        <w:rPr>
          <w:b/>
          <w:iCs/>
        </w:rPr>
        <w:t>Velocitas</w:t>
      </w:r>
      <w:r>
        <w:rPr>
          <w:iCs/>
        </w:rPr>
        <w:tab/>
      </w:r>
      <w:r>
        <w:t>velocité</w:t>
      </w:r>
    </w:p>
    <w:p w14:paraId="3581A4A0" w14:textId="77777777" w:rsidR="00067E2E" w:rsidRDefault="00A0702C">
      <w:pPr>
        <w:pStyle w:val="effectus"/>
      </w:pPr>
      <w:r>
        <w:rPr>
          <w:b/>
          <w:iCs/>
        </w:rPr>
        <w:t>Vena</w:t>
      </w:r>
      <w:r>
        <w:rPr>
          <w:iCs/>
        </w:rPr>
        <w:tab/>
      </w:r>
      <w:r>
        <w:t>veine</w:t>
      </w:r>
    </w:p>
    <w:p w14:paraId="4995572E" w14:textId="77777777" w:rsidR="00067E2E" w:rsidRDefault="00A0702C">
      <w:pPr>
        <w:pStyle w:val="effectus"/>
      </w:pPr>
      <w:r>
        <w:rPr>
          <w:b/>
          <w:iCs/>
        </w:rPr>
        <w:t>Venæ sectio</w:t>
      </w:r>
      <w:r>
        <w:rPr>
          <w:iCs/>
        </w:rPr>
        <w:tab/>
      </w:r>
      <w:r>
        <w:t>saignée</w:t>
      </w:r>
    </w:p>
    <w:p w14:paraId="013E5D60" w14:textId="77777777" w:rsidR="00067E2E" w:rsidRDefault="00A0702C">
      <w:pPr>
        <w:pStyle w:val="effectus"/>
      </w:pPr>
      <w:r>
        <w:rPr>
          <w:b/>
          <w:iCs/>
        </w:rPr>
        <w:t>Venenatus</w:t>
      </w:r>
      <w:r>
        <w:rPr>
          <w:iCs/>
        </w:rPr>
        <w:tab/>
      </w:r>
      <w:r>
        <w:t>venimeux</w:t>
      </w:r>
    </w:p>
    <w:p w14:paraId="5090E14C" w14:textId="77777777" w:rsidR="00067E2E" w:rsidRDefault="00A0702C">
      <w:pPr>
        <w:pStyle w:val="effectus"/>
      </w:pPr>
      <w:r>
        <w:rPr>
          <w:b/>
          <w:iCs/>
        </w:rPr>
        <w:t>Venenosus</w:t>
      </w:r>
      <w:r>
        <w:rPr>
          <w:iCs/>
        </w:rPr>
        <w:tab/>
      </w:r>
      <w:r>
        <w:t>vénéneux</w:t>
      </w:r>
    </w:p>
    <w:p w14:paraId="61200E01" w14:textId="77777777" w:rsidR="00067E2E" w:rsidRDefault="00A0702C">
      <w:pPr>
        <w:pStyle w:val="effectus"/>
      </w:pPr>
      <w:r>
        <w:rPr>
          <w:b/>
          <w:iCs/>
        </w:rPr>
        <w:t>Venenum</w:t>
      </w:r>
      <w:r>
        <w:rPr>
          <w:iCs/>
        </w:rPr>
        <w:tab/>
      </w:r>
      <w:r>
        <w:t>venin</w:t>
      </w:r>
    </w:p>
    <w:p w14:paraId="25C62929" w14:textId="77777777" w:rsidR="00067E2E" w:rsidRDefault="00A0702C">
      <w:pPr>
        <w:pStyle w:val="effectus"/>
      </w:pPr>
      <w:r>
        <w:rPr>
          <w:b/>
          <w:iCs/>
        </w:rPr>
        <w:t>Venereus</w:t>
      </w:r>
      <w:r>
        <w:rPr>
          <w:iCs/>
        </w:rPr>
        <w:tab/>
      </w:r>
      <w:r>
        <w:t>vénérien</w:t>
      </w:r>
    </w:p>
    <w:p w14:paraId="3E25D9D8" w14:textId="77777777" w:rsidR="00067E2E" w:rsidRDefault="00A0702C">
      <w:pPr>
        <w:pStyle w:val="effectus"/>
      </w:pPr>
      <w:r>
        <w:rPr>
          <w:b/>
          <w:iCs/>
        </w:rPr>
        <w:t>Venifer</w:t>
      </w:r>
      <w:r>
        <w:rPr>
          <w:iCs/>
        </w:rPr>
        <w:tab/>
      </w:r>
      <w:r>
        <w:t>veiné</w:t>
      </w:r>
    </w:p>
    <w:p w14:paraId="4D23060A" w14:textId="77777777" w:rsidR="00067E2E" w:rsidRDefault="00A0702C">
      <w:pPr>
        <w:pStyle w:val="effectus"/>
      </w:pPr>
      <w:r>
        <w:rPr>
          <w:b/>
          <w:iCs/>
        </w:rPr>
        <w:t>Venosus</w:t>
      </w:r>
      <w:r>
        <w:rPr>
          <w:iCs/>
        </w:rPr>
        <w:tab/>
      </w:r>
      <w:r>
        <w:t>veineux</w:t>
      </w:r>
    </w:p>
    <w:p w14:paraId="53AB8DEA" w14:textId="77777777" w:rsidR="00067E2E" w:rsidRDefault="00A0702C">
      <w:pPr>
        <w:pStyle w:val="effectus"/>
      </w:pPr>
      <w:r>
        <w:rPr>
          <w:b/>
          <w:iCs/>
        </w:rPr>
        <w:lastRenderedPageBreak/>
        <w:t>Venter</w:t>
      </w:r>
      <w:r>
        <w:rPr>
          <w:iCs/>
        </w:rPr>
        <w:tab/>
      </w:r>
      <w:r>
        <w:t>ventre</w:t>
      </w:r>
    </w:p>
    <w:p w14:paraId="77703381" w14:textId="77777777" w:rsidR="00067E2E" w:rsidRDefault="00A0702C">
      <w:pPr>
        <w:pStyle w:val="effectus"/>
      </w:pPr>
      <w:r>
        <w:rPr>
          <w:b/>
          <w:iCs/>
        </w:rPr>
        <w:t>Ventositas</w:t>
      </w:r>
      <w:r>
        <w:rPr>
          <w:iCs/>
        </w:rPr>
        <w:tab/>
      </w:r>
      <w:r>
        <w:t>ventosité</w:t>
      </w:r>
    </w:p>
    <w:p w14:paraId="2674D27A" w14:textId="77777777" w:rsidR="00067E2E" w:rsidRDefault="00A0702C">
      <w:pPr>
        <w:pStyle w:val="effectus"/>
      </w:pPr>
      <w:r>
        <w:rPr>
          <w:b/>
          <w:iCs/>
        </w:rPr>
        <w:t>Ve</w:t>
      </w:r>
      <w:r>
        <w:rPr>
          <w:b/>
          <w:iCs/>
        </w:rPr>
        <w:t>ntralis</w:t>
      </w:r>
      <w:r>
        <w:rPr>
          <w:iCs/>
        </w:rPr>
        <w:tab/>
      </w:r>
      <w:r>
        <w:t>ventral</w:t>
      </w:r>
    </w:p>
    <w:p w14:paraId="6ABB5A79" w14:textId="77777777" w:rsidR="00067E2E" w:rsidRDefault="00A0702C">
      <w:pPr>
        <w:pStyle w:val="effectus"/>
      </w:pPr>
      <w:r>
        <w:rPr>
          <w:b/>
          <w:iCs/>
        </w:rPr>
        <w:t>Ventriculus</w:t>
      </w:r>
      <w:r>
        <w:rPr>
          <w:iCs/>
        </w:rPr>
        <w:tab/>
      </w:r>
      <w:r>
        <w:t>ventricule</w:t>
      </w:r>
    </w:p>
    <w:p w14:paraId="308AD117" w14:textId="77777777" w:rsidR="00067E2E" w:rsidRDefault="00A0702C">
      <w:pPr>
        <w:pStyle w:val="effectus"/>
      </w:pPr>
      <w:r>
        <w:rPr>
          <w:b/>
          <w:iCs/>
        </w:rPr>
        <w:t>Ventriloquus</w:t>
      </w:r>
      <w:r>
        <w:rPr>
          <w:iCs/>
        </w:rPr>
        <w:tab/>
      </w:r>
      <w:r>
        <w:t>ventriloque</w:t>
      </w:r>
    </w:p>
    <w:p w14:paraId="58841FDE" w14:textId="77777777" w:rsidR="00067E2E" w:rsidRDefault="00A0702C">
      <w:pPr>
        <w:pStyle w:val="effectus"/>
      </w:pPr>
      <w:r>
        <w:rPr>
          <w:b/>
          <w:iCs/>
        </w:rPr>
        <w:t>Ventus</w:t>
      </w:r>
      <w:r>
        <w:rPr>
          <w:iCs/>
        </w:rPr>
        <w:tab/>
      </w:r>
      <w:r>
        <w:t>vent</w:t>
      </w:r>
    </w:p>
    <w:p w14:paraId="5FC7708C" w14:textId="77777777" w:rsidR="00067E2E" w:rsidRDefault="00A0702C">
      <w:pPr>
        <w:pStyle w:val="effectus"/>
      </w:pPr>
      <w:r>
        <w:rPr>
          <w:b/>
          <w:iCs/>
        </w:rPr>
        <w:t>Venus</w:t>
      </w:r>
      <w:r>
        <w:rPr>
          <w:b/>
          <w:iCs/>
        </w:rPr>
        <w:tab/>
      </w:r>
      <w:r>
        <w:rPr>
          <w:iCs/>
        </w:rPr>
        <w:t>V</w:t>
      </w:r>
      <w:r>
        <w:t>enus</w:t>
      </w:r>
    </w:p>
    <w:p w14:paraId="01359017" w14:textId="77777777" w:rsidR="00067E2E" w:rsidRDefault="00A0702C">
      <w:pPr>
        <w:pStyle w:val="effectus"/>
      </w:pPr>
      <w:r>
        <w:rPr>
          <w:b/>
          <w:iCs/>
        </w:rPr>
        <w:t>Verberatio</w:t>
      </w:r>
      <w:r>
        <w:rPr>
          <w:iCs/>
        </w:rPr>
        <w:tab/>
      </w:r>
      <w:r>
        <w:t>verbération</w:t>
      </w:r>
    </w:p>
    <w:p w14:paraId="7EE5850A" w14:textId="77777777" w:rsidR="00067E2E" w:rsidRDefault="00A0702C">
      <w:pPr>
        <w:pStyle w:val="effectus"/>
      </w:pPr>
      <w:r>
        <w:rPr>
          <w:b/>
          <w:iCs/>
        </w:rPr>
        <w:t>Vermiculans</w:t>
      </w:r>
      <w:r>
        <w:rPr>
          <w:iCs/>
        </w:rPr>
        <w:tab/>
      </w:r>
      <w:r>
        <w:t>vermiculant</w:t>
      </w:r>
    </w:p>
    <w:p w14:paraId="462DC3CC" w14:textId="77777777" w:rsidR="00067E2E" w:rsidRDefault="00A0702C">
      <w:pPr>
        <w:pStyle w:val="effectus"/>
      </w:pPr>
      <w:r>
        <w:rPr>
          <w:b/>
          <w:iCs/>
        </w:rPr>
        <w:t>Vermicula</w:t>
      </w:r>
      <w:r>
        <w:rPr>
          <w:b/>
          <w:bCs/>
        </w:rPr>
        <w:t>ris</w:t>
      </w:r>
      <w:r>
        <w:tab/>
        <w:t>vermiculaire</w:t>
      </w:r>
    </w:p>
    <w:p w14:paraId="64BD5587" w14:textId="77777777" w:rsidR="00067E2E" w:rsidRDefault="00A0702C">
      <w:pPr>
        <w:pStyle w:val="effectus"/>
      </w:pPr>
      <w:r>
        <w:rPr>
          <w:b/>
          <w:iCs/>
        </w:rPr>
        <w:t>Vermiculatus</w:t>
      </w:r>
      <w:r>
        <w:rPr>
          <w:iCs/>
        </w:rPr>
        <w:tab/>
      </w:r>
      <w:r>
        <w:t>vermoulu</w:t>
      </w:r>
    </w:p>
    <w:p w14:paraId="4E8715E0" w14:textId="77777777" w:rsidR="00067E2E" w:rsidRDefault="00A0702C">
      <w:pPr>
        <w:pStyle w:val="effectus"/>
      </w:pPr>
      <w:r>
        <w:rPr>
          <w:b/>
          <w:iCs/>
        </w:rPr>
        <w:t>Vermiculosus</w:t>
      </w:r>
      <w:r>
        <w:rPr>
          <w:iCs/>
        </w:rPr>
        <w:tab/>
      </w:r>
      <w:r>
        <w:t>vermoulu</w:t>
      </w:r>
    </w:p>
    <w:p w14:paraId="2F5F198D" w14:textId="77777777" w:rsidR="00067E2E" w:rsidRDefault="00A0702C">
      <w:pPr>
        <w:pStyle w:val="effectus"/>
      </w:pPr>
      <w:r>
        <w:rPr>
          <w:b/>
          <w:iCs/>
        </w:rPr>
        <w:t>Vermiculus</w:t>
      </w:r>
      <w:r>
        <w:rPr>
          <w:iCs/>
        </w:rPr>
        <w:tab/>
      </w:r>
      <w:r>
        <w:t>vermisseau</w:t>
      </w:r>
    </w:p>
    <w:p w14:paraId="6E6414A1" w14:textId="77777777" w:rsidR="00067E2E" w:rsidRDefault="00A0702C">
      <w:pPr>
        <w:pStyle w:val="effectus"/>
      </w:pPr>
      <w:r>
        <w:rPr>
          <w:b/>
          <w:iCs/>
        </w:rPr>
        <w:t>Vermiformis</w:t>
      </w:r>
      <w:r>
        <w:rPr>
          <w:iCs/>
        </w:rPr>
        <w:tab/>
      </w:r>
      <w:r>
        <w:t>vermiforme</w:t>
      </w:r>
    </w:p>
    <w:p w14:paraId="10785F99" w14:textId="77777777" w:rsidR="00067E2E" w:rsidRDefault="00A0702C">
      <w:pPr>
        <w:pStyle w:val="effectus"/>
      </w:pPr>
      <w:r>
        <w:rPr>
          <w:b/>
          <w:iCs/>
        </w:rPr>
        <w:t>Vermifugus</w:t>
      </w:r>
      <w:r>
        <w:rPr>
          <w:iCs/>
        </w:rPr>
        <w:tab/>
      </w:r>
      <w:r>
        <w:t>vermifuge</w:t>
      </w:r>
    </w:p>
    <w:p w14:paraId="74F834D7" w14:textId="77777777" w:rsidR="00067E2E" w:rsidRDefault="00A0702C">
      <w:pPr>
        <w:pStyle w:val="effectus"/>
      </w:pPr>
      <w:r>
        <w:rPr>
          <w:b/>
          <w:iCs/>
        </w:rPr>
        <w:t>Verminosus</w:t>
      </w:r>
      <w:r>
        <w:rPr>
          <w:iCs/>
        </w:rPr>
        <w:tab/>
      </w:r>
      <w:r>
        <w:t>vermineux</w:t>
      </w:r>
    </w:p>
    <w:p w14:paraId="71100826" w14:textId="77777777" w:rsidR="00067E2E" w:rsidRDefault="00A0702C">
      <w:pPr>
        <w:pStyle w:val="effectus"/>
      </w:pPr>
      <w:r>
        <w:rPr>
          <w:b/>
          <w:iCs/>
        </w:rPr>
        <w:t>Vermis</w:t>
      </w:r>
      <w:r>
        <w:rPr>
          <w:iCs/>
        </w:rPr>
        <w:tab/>
      </w:r>
      <w:r>
        <w:t>ver</w:t>
      </w:r>
    </w:p>
    <w:p w14:paraId="0F159750" w14:textId="77777777" w:rsidR="00067E2E" w:rsidRDefault="00A0702C">
      <w:pPr>
        <w:pStyle w:val="effectus"/>
      </w:pPr>
      <w:r>
        <w:rPr>
          <w:b/>
          <w:iCs/>
        </w:rPr>
        <w:t>Vernaculus</w:t>
      </w:r>
      <w:r>
        <w:rPr>
          <w:iCs/>
        </w:rPr>
        <w:tab/>
      </w:r>
      <w:r>
        <w:t>endémique</w:t>
      </w:r>
    </w:p>
    <w:p w14:paraId="4A5A9521" w14:textId="77777777" w:rsidR="00067E2E" w:rsidRDefault="00A0702C">
      <w:pPr>
        <w:pStyle w:val="effectus"/>
      </w:pPr>
      <w:r>
        <w:rPr>
          <w:b/>
          <w:iCs/>
        </w:rPr>
        <w:t>Vernans humor</w:t>
      </w:r>
      <w:r>
        <w:rPr>
          <w:iCs/>
        </w:rPr>
        <w:tab/>
      </w:r>
      <w:r>
        <w:t>sève</w:t>
      </w:r>
    </w:p>
    <w:p w14:paraId="1017EE41" w14:textId="77777777" w:rsidR="00067E2E" w:rsidRDefault="00A0702C">
      <w:pPr>
        <w:pStyle w:val="effectus"/>
      </w:pPr>
      <w:r>
        <w:rPr>
          <w:b/>
          <w:iCs/>
        </w:rPr>
        <w:t>Verruca</w:t>
      </w:r>
      <w:r>
        <w:rPr>
          <w:iCs/>
        </w:rPr>
        <w:tab/>
      </w:r>
      <w:r>
        <w:t>verrue</w:t>
      </w:r>
    </w:p>
    <w:p w14:paraId="011BF03C" w14:textId="77777777" w:rsidR="00067E2E" w:rsidRDefault="00A0702C">
      <w:pPr>
        <w:pStyle w:val="effectus"/>
      </w:pPr>
      <w:r>
        <w:rPr>
          <w:b/>
          <w:iCs/>
        </w:rPr>
        <w:t>Vertebra</w:t>
      </w:r>
      <w:r>
        <w:rPr>
          <w:iCs/>
        </w:rPr>
        <w:tab/>
      </w:r>
      <w:r>
        <w:t>vertèbre</w:t>
      </w:r>
    </w:p>
    <w:p w14:paraId="27DBDF40" w14:textId="77777777" w:rsidR="00067E2E" w:rsidRDefault="00A0702C">
      <w:pPr>
        <w:pStyle w:val="effectus"/>
      </w:pPr>
      <w:r>
        <w:rPr>
          <w:b/>
          <w:iCs/>
        </w:rPr>
        <w:t>Vertebralis</w:t>
      </w:r>
      <w:r>
        <w:rPr>
          <w:iCs/>
        </w:rPr>
        <w:tab/>
      </w:r>
      <w:r>
        <w:t>vertébral</w:t>
      </w:r>
    </w:p>
    <w:p w14:paraId="39106F98" w14:textId="77777777" w:rsidR="00067E2E" w:rsidRDefault="00A0702C">
      <w:pPr>
        <w:pStyle w:val="effectus"/>
      </w:pPr>
      <w:r>
        <w:rPr>
          <w:b/>
          <w:iCs/>
        </w:rPr>
        <w:t>Vertex</w:t>
      </w:r>
      <w:r>
        <w:rPr>
          <w:iCs/>
        </w:rPr>
        <w:tab/>
      </w:r>
      <w:r>
        <w:t>sommet</w:t>
      </w:r>
    </w:p>
    <w:p w14:paraId="4695FB4A" w14:textId="77777777" w:rsidR="00067E2E" w:rsidRDefault="00A0702C">
      <w:pPr>
        <w:pStyle w:val="effectus"/>
      </w:pPr>
      <w:r>
        <w:rPr>
          <w:b/>
          <w:iCs/>
        </w:rPr>
        <w:t>Verticalis</w:t>
      </w:r>
      <w:r>
        <w:rPr>
          <w:iCs/>
        </w:rPr>
        <w:tab/>
      </w:r>
      <w:r>
        <w:t>vertical</w:t>
      </w:r>
    </w:p>
    <w:p w14:paraId="02D6189C" w14:textId="77777777" w:rsidR="00067E2E" w:rsidRDefault="00A0702C">
      <w:pPr>
        <w:pStyle w:val="effectus"/>
      </w:pPr>
      <w:r>
        <w:rPr>
          <w:b/>
          <w:iCs/>
        </w:rPr>
        <w:t>Verticillatus</w:t>
      </w:r>
      <w:r>
        <w:rPr>
          <w:iCs/>
        </w:rPr>
        <w:tab/>
      </w:r>
      <w:r>
        <w:t>verticillé</w:t>
      </w:r>
    </w:p>
    <w:p w14:paraId="6A7ABA2A" w14:textId="77777777" w:rsidR="00067E2E" w:rsidRDefault="00A0702C">
      <w:pPr>
        <w:pStyle w:val="effectus"/>
      </w:pPr>
      <w:r>
        <w:rPr>
          <w:b/>
          <w:iCs/>
        </w:rPr>
        <w:t>Verticillum</w:t>
      </w:r>
      <w:r>
        <w:rPr>
          <w:iCs/>
        </w:rPr>
        <w:tab/>
      </w:r>
      <w:r>
        <w:t>tourniquet</w:t>
      </w:r>
    </w:p>
    <w:p w14:paraId="0144BE85" w14:textId="77777777" w:rsidR="00067E2E" w:rsidRDefault="00A0702C">
      <w:pPr>
        <w:pStyle w:val="effectus"/>
      </w:pPr>
      <w:r>
        <w:rPr>
          <w:b/>
          <w:iCs/>
        </w:rPr>
        <w:t>Verticosus</w:t>
      </w:r>
      <w:r>
        <w:rPr>
          <w:iCs/>
        </w:rPr>
        <w:tab/>
      </w:r>
      <w:r>
        <w:t>vertiqueux</w:t>
      </w:r>
    </w:p>
    <w:p w14:paraId="454DB5F4" w14:textId="77777777" w:rsidR="00067E2E" w:rsidRDefault="00A0702C">
      <w:pPr>
        <w:pStyle w:val="effectus"/>
      </w:pPr>
      <w:r>
        <w:rPr>
          <w:b/>
          <w:iCs/>
        </w:rPr>
        <w:t>Vert</w:t>
      </w:r>
      <w:r>
        <w:rPr>
          <w:b/>
          <w:iCs/>
        </w:rPr>
        <w:t>igo</w:t>
      </w:r>
      <w:r>
        <w:rPr>
          <w:iCs/>
        </w:rPr>
        <w:tab/>
      </w:r>
      <w:r>
        <w:t>vertige</w:t>
      </w:r>
      <w:r>
        <w:tab/>
        <w:t>avertin</w:t>
      </w:r>
    </w:p>
    <w:p w14:paraId="514A2FFA" w14:textId="77777777" w:rsidR="00067E2E" w:rsidRDefault="00A0702C">
      <w:pPr>
        <w:pStyle w:val="effectus"/>
      </w:pPr>
      <w:r>
        <w:rPr>
          <w:b/>
          <w:iCs/>
        </w:rPr>
        <w:t>Verumontanum</w:t>
      </w:r>
      <w:r>
        <w:rPr>
          <w:b/>
          <w:iCs/>
        </w:rPr>
        <w:tab/>
      </w:r>
      <w:r>
        <w:t>verumontanum</w:t>
      </w:r>
    </w:p>
    <w:p w14:paraId="261F6310" w14:textId="77777777" w:rsidR="00067E2E" w:rsidRDefault="00A0702C">
      <w:pPr>
        <w:pStyle w:val="effectus"/>
      </w:pPr>
      <w:r>
        <w:rPr>
          <w:b/>
          <w:iCs/>
        </w:rPr>
        <w:t>Vesica</w:t>
      </w:r>
      <w:r>
        <w:rPr>
          <w:iCs/>
        </w:rPr>
        <w:tab/>
      </w:r>
      <w:r>
        <w:t>vessie</w:t>
      </w:r>
    </w:p>
    <w:p w14:paraId="1D281D1A" w14:textId="77777777" w:rsidR="00067E2E" w:rsidRDefault="00A0702C">
      <w:pPr>
        <w:pStyle w:val="effectus"/>
      </w:pPr>
      <w:r>
        <w:rPr>
          <w:b/>
          <w:iCs/>
        </w:rPr>
        <w:t>Vesicatio</w:t>
      </w:r>
      <w:r>
        <w:tab/>
        <w:t>vésication</w:t>
      </w:r>
    </w:p>
    <w:p w14:paraId="26F14271" w14:textId="77777777" w:rsidR="00067E2E" w:rsidRDefault="00A0702C">
      <w:pPr>
        <w:pStyle w:val="effectus"/>
      </w:pPr>
      <w:r>
        <w:rPr>
          <w:b/>
          <w:iCs/>
        </w:rPr>
        <w:t>Vesicatorium</w:t>
      </w:r>
      <w:r>
        <w:rPr>
          <w:iCs/>
        </w:rPr>
        <w:tab/>
      </w:r>
      <w:r>
        <w:t>vésicatoire</w:t>
      </w:r>
    </w:p>
    <w:p w14:paraId="108EB448" w14:textId="77777777" w:rsidR="00067E2E" w:rsidRDefault="00A0702C">
      <w:pPr>
        <w:pStyle w:val="effectus"/>
      </w:pPr>
      <w:r>
        <w:rPr>
          <w:b/>
          <w:iCs/>
        </w:rPr>
        <w:t>Vesicula</w:t>
      </w:r>
      <w:r>
        <w:rPr>
          <w:iCs/>
        </w:rPr>
        <w:tab/>
      </w:r>
      <w:r>
        <w:t>vésicule</w:t>
      </w:r>
    </w:p>
    <w:p w14:paraId="4DA6EFB8" w14:textId="77777777" w:rsidR="00067E2E" w:rsidRDefault="00A0702C">
      <w:pPr>
        <w:pStyle w:val="effectus"/>
      </w:pPr>
      <w:r>
        <w:rPr>
          <w:b/>
          <w:iCs/>
        </w:rPr>
        <w:t>Vestibulum</w:t>
      </w:r>
      <w:r>
        <w:rPr>
          <w:iCs/>
        </w:rPr>
        <w:tab/>
      </w:r>
      <w:r>
        <w:t>vestibule</w:t>
      </w:r>
    </w:p>
    <w:p w14:paraId="18473D36" w14:textId="77777777" w:rsidR="00067E2E" w:rsidRDefault="00A0702C">
      <w:pPr>
        <w:pStyle w:val="effectus"/>
      </w:pPr>
      <w:r>
        <w:rPr>
          <w:b/>
          <w:iCs/>
        </w:rPr>
        <w:t>Veterinarius</w:t>
      </w:r>
      <w:r>
        <w:rPr>
          <w:iCs/>
        </w:rPr>
        <w:tab/>
      </w:r>
      <w:r>
        <w:t>vétérinaire</w:t>
      </w:r>
    </w:p>
    <w:p w14:paraId="00041285" w14:textId="77777777" w:rsidR="00067E2E" w:rsidRDefault="00A0702C">
      <w:pPr>
        <w:pStyle w:val="effectus"/>
      </w:pPr>
      <w:r>
        <w:rPr>
          <w:b/>
          <w:iCs/>
        </w:rPr>
        <w:t>Veternosus</w:t>
      </w:r>
      <w:r>
        <w:tab/>
        <w:t>léthargique</w:t>
      </w:r>
    </w:p>
    <w:p w14:paraId="374719E3" w14:textId="77777777" w:rsidR="00067E2E" w:rsidRDefault="00A0702C">
      <w:pPr>
        <w:pStyle w:val="effectus"/>
      </w:pPr>
      <w:r>
        <w:rPr>
          <w:b/>
          <w:iCs/>
        </w:rPr>
        <w:t>Veternus</w:t>
      </w:r>
      <w:r>
        <w:rPr>
          <w:iCs/>
        </w:rPr>
        <w:tab/>
      </w:r>
      <w:r>
        <w:t>léthargie</w:t>
      </w:r>
    </w:p>
    <w:p w14:paraId="3DB8DB54" w14:textId="77777777" w:rsidR="00067E2E" w:rsidRDefault="00A0702C">
      <w:pPr>
        <w:pStyle w:val="effectus"/>
      </w:pPr>
      <w:r>
        <w:rPr>
          <w:b/>
          <w:iCs/>
        </w:rPr>
        <w:t>Via</w:t>
      </w:r>
      <w:r>
        <w:rPr>
          <w:iCs/>
        </w:rPr>
        <w:tab/>
      </w:r>
      <w:r>
        <w:t>voie</w:t>
      </w:r>
    </w:p>
    <w:p w14:paraId="77C30040" w14:textId="77777777" w:rsidR="00067E2E" w:rsidRDefault="00A0702C">
      <w:pPr>
        <w:pStyle w:val="effectus"/>
      </w:pPr>
      <w:r>
        <w:rPr>
          <w:b/>
          <w:iCs/>
        </w:rPr>
        <w:t>Vibrans</w:t>
      </w:r>
      <w:r>
        <w:rPr>
          <w:b/>
          <w:iCs/>
        </w:rPr>
        <w:tab/>
      </w:r>
      <w:r>
        <w:t>vibrant</w:t>
      </w:r>
    </w:p>
    <w:p w14:paraId="0EED962F" w14:textId="77777777" w:rsidR="00067E2E" w:rsidRDefault="00A0702C">
      <w:pPr>
        <w:pStyle w:val="effectus"/>
      </w:pPr>
      <w:r>
        <w:rPr>
          <w:b/>
          <w:iCs/>
        </w:rPr>
        <w:t>Vibratilitas</w:t>
      </w:r>
      <w:r>
        <w:rPr>
          <w:b/>
          <w:iCs/>
        </w:rPr>
        <w:tab/>
      </w:r>
      <w:r>
        <w:t>vibratilité</w:t>
      </w:r>
    </w:p>
    <w:p w14:paraId="4BA73129" w14:textId="77777777" w:rsidR="00067E2E" w:rsidRDefault="00A0702C">
      <w:pPr>
        <w:pStyle w:val="effectus"/>
      </w:pPr>
      <w:r>
        <w:rPr>
          <w:b/>
          <w:iCs/>
        </w:rPr>
        <w:t>Vibratio</w:t>
      </w:r>
      <w:r>
        <w:tab/>
        <w:t>vibration</w:t>
      </w:r>
    </w:p>
    <w:p w14:paraId="6815D28D" w14:textId="77777777" w:rsidR="00067E2E" w:rsidRDefault="00A0702C">
      <w:pPr>
        <w:pStyle w:val="effectus"/>
      </w:pPr>
      <w:r>
        <w:rPr>
          <w:b/>
          <w:iCs/>
        </w:rPr>
        <w:t>Vicissitudo</w:t>
      </w:r>
      <w:r>
        <w:rPr>
          <w:iCs/>
        </w:rPr>
        <w:tab/>
      </w:r>
      <w:r>
        <w:t>vicissitude</w:t>
      </w:r>
    </w:p>
    <w:p w14:paraId="283B5134" w14:textId="77777777" w:rsidR="00067E2E" w:rsidRDefault="00A0702C">
      <w:pPr>
        <w:pStyle w:val="effectus"/>
      </w:pPr>
      <w:r>
        <w:rPr>
          <w:b/>
          <w:iCs/>
        </w:rPr>
        <w:t>Victus ratio</w:t>
      </w:r>
      <w:r>
        <w:rPr>
          <w:iCs/>
        </w:rPr>
        <w:tab/>
      </w:r>
      <w:r>
        <w:t>diète</w:t>
      </w:r>
    </w:p>
    <w:p w14:paraId="06A6F38A" w14:textId="77777777" w:rsidR="00067E2E" w:rsidRDefault="00A0702C">
      <w:pPr>
        <w:pStyle w:val="effectus"/>
      </w:pPr>
      <w:r>
        <w:rPr>
          <w:b/>
          <w:iCs/>
        </w:rPr>
        <w:t>Vidianus</w:t>
      </w:r>
      <w:r>
        <w:rPr>
          <w:iCs/>
        </w:rPr>
        <w:tab/>
      </w:r>
      <w:r>
        <w:t>vidian</w:t>
      </w:r>
    </w:p>
    <w:p w14:paraId="4DD998B9" w14:textId="77777777" w:rsidR="00067E2E" w:rsidRDefault="00A0702C">
      <w:pPr>
        <w:pStyle w:val="effectus"/>
      </w:pPr>
      <w:r>
        <w:rPr>
          <w:b/>
          <w:iCs/>
        </w:rPr>
        <w:t>Vigilia</w:t>
      </w:r>
      <w:r>
        <w:rPr>
          <w:iCs/>
        </w:rPr>
        <w:tab/>
      </w:r>
      <w:r>
        <w:t>veille</w:t>
      </w:r>
    </w:p>
    <w:p w14:paraId="2FC4D5C3" w14:textId="77777777" w:rsidR="00067E2E" w:rsidRDefault="00A0702C">
      <w:pPr>
        <w:pStyle w:val="effectus"/>
      </w:pPr>
      <w:r>
        <w:rPr>
          <w:b/>
          <w:iCs/>
        </w:rPr>
        <w:t>Vinculum</w:t>
      </w:r>
      <w:r>
        <w:rPr>
          <w:iCs/>
        </w:rPr>
        <w:tab/>
      </w:r>
      <w:r>
        <w:t>ligament</w:t>
      </w:r>
    </w:p>
    <w:p w14:paraId="2D496A8A" w14:textId="77777777" w:rsidR="00067E2E" w:rsidRDefault="00A0702C">
      <w:pPr>
        <w:pStyle w:val="effectus"/>
      </w:pPr>
      <w:r>
        <w:rPr>
          <w:b/>
          <w:iCs/>
        </w:rPr>
        <w:t>Vinum</w:t>
      </w:r>
      <w:r>
        <w:rPr>
          <w:iCs/>
        </w:rPr>
        <w:tab/>
      </w:r>
      <w:r>
        <w:t>vin</w:t>
      </w:r>
    </w:p>
    <w:p w14:paraId="7488FBA8" w14:textId="77777777" w:rsidR="00067E2E" w:rsidRDefault="00A0702C">
      <w:pPr>
        <w:pStyle w:val="effectus"/>
      </w:pPr>
      <w:r>
        <w:rPr>
          <w:b/>
          <w:iCs/>
        </w:rPr>
        <w:t>Virga cereata</w:t>
      </w:r>
      <w:r>
        <w:tab/>
        <w:t>bougie</w:t>
      </w:r>
    </w:p>
    <w:p w14:paraId="462B5FD4" w14:textId="77777777" w:rsidR="00067E2E" w:rsidRDefault="00A0702C">
      <w:pPr>
        <w:pStyle w:val="effectus"/>
      </w:pPr>
      <w:r>
        <w:rPr>
          <w:b/>
          <w:iCs/>
        </w:rPr>
        <w:t>Virga genitalis</w:t>
      </w:r>
      <w:r>
        <w:rPr>
          <w:iCs/>
        </w:rPr>
        <w:tab/>
      </w:r>
      <w:r>
        <w:t>verge</w:t>
      </w:r>
    </w:p>
    <w:p w14:paraId="09083557" w14:textId="77777777" w:rsidR="00067E2E" w:rsidRDefault="00A0702C">
      <w:pPr>
        <w:pStyle w:val="effectus"/>
      </w:pPr>
      <w:r>
        <w:rPr>
          <w:b/>
          <w:iCs/>
        </w:rPr>
        <w:t>Virginitas</w:t>
      </w:r>
      <w:r>
        <w:rPr>
          <w:iCs/>
        </w:rPr>
        <w:tab/>
      </w:r>
      <w:r>
        <w:t>virginité</w:t>
      </w:r>
    </w:p>
    <w:p w14:paraId="1AF2FE9C" w14:textId="77777777" w:rsidR="00067E2E" w:rsidRDefault="00A0702C">
      <w:pPr>
        <w:pStyle w:val="effectus"/>
      </w:pPr>
      <w:r>
        <w:rPr>
          <w:b/>
          <w:iCs/>
        </w:rPr>
        <w:t>Virgo</w:t>
      </w:r>
      <w:r>
        <w:tab/>
        <w:t>vierge</w:t>
      </w:r>
    </w:p>
    <w:p w14:paraId="771E5C64" w14:textId="77777777" w:rsidR="00067E2E" w:rsidRDefault="00A0702C">
      <w:pPr>
        <w:pStyle w:val="effectus"/>
      </w:pPr>
      <w:r>
        <w:rPr>
          <w:b/>
          <w:iCs/>
        </w:rPr>
        <w:t>Viridis</w:t>
      </w:r>
      <w:r>
        <w:rPr>
          <w:iCs/>
        </w:rPr>
        <w:tab/>
      </w:r>
      <w:r>
        <w:t>vert</w:t>
      </w:r>
    </w:p>
    <w:p w14:paraId="62CB7198" w14:textId="77777777" w:rsidR="00067E2E" w:rsidRDefault="00A0702C">
      <w:pPr>
        <w:pStyle w:val="effectus"/>
      </w:pPr>
      <w:r>
        <w:rPr>
          <w:b/>
          <w:iCs/>
        </w:rPr>
        <w:t>Virilis</w:t>
      </w:r>
      <w:r>
        <w:rPr>
          <w:iCs/>
        </w:rPr>
        <w:tab/>
      </w:r>
      <w:r>
        <w:t>viril</w:t>
      </w:r>
    </w:p>
    <w:p w14:paraId="31D1CB6E" w14:textId="77777777" w:rsidR="00067E2E" w:rsidRDefault="00A0702C">
      <w:pPr>
        <w:pStyle w:val="effectus"/>
      </w:pPr>
      <w:r>
        <w:rPr>
          <w:b/>
          <w:iCs/>
        </w:rPr>
        <w:t>Virilis ætas</w:t>
      </w:r>
      <w:r>
        <w:rPr>
          <w:iCs/>
        </w:rPr>
        <w:tab/>
      </w:r>
      <w:r>
        <w:t>âge vi</w:t>
      </w:r>
      <w:r>
        <w:t>ril</w:t>
      </w:r>
    </w:p>
    <w:p w14:paraId="5876146D" w14:textId="77777777" w:rsidR="00067E2E" w:rsidRDefault="00A0702C">
      <w:pPr>
        <w:pStyle w:val="effectus"/>
      </w:pPr>
      <w:r>
        <w:rPr>
          <w:b/>
          <w:iCs/>
        </w:rPr>
        <w:t>Vixilitas</w:t>
      </w:r>
      <w:r>
        <w:rPr>
          <w:iCs/>
        </w:rPr>
        <w:tab/>
      </w:r>
      <w:r>
        <w:t>virilité</w:t>
      </w:r>
    </w:p>
    <w:p w14:paraId="44FA6ECB" w14:textId="77777777" w:rsidR="00067E2E" w:rsidRDefault="00A0702C">
      <w:pPr>
        <w:pStyle w:val="effectus"/>
      </w:pPr>
      <w:r>
        <w:rPr>
          <w:b/>
          <w:iCs/>
        </w:rPr>
        <w:t>Virosus</w:t>
      </w:r>
      <w:r>
        <w:tab/>
        <w:t>virulent</w:t>
      </w:r>
    </w:p>
    <w:p w14:paraId="56792960" w14:textId="77777777" w:rsidR="00067E2E" w:rsidRDefault="00A0702C">
      <w:pPr>
        <w:pStyle w:val="effectus"/>
      </w:pPr>
      <w:r>
        <w:rPr>
          <w:b/>
          <w:iCs/>
        </w:rPr>
        <w:t>Virulentus</w:t>
      </w:r>
      <w:r>
        <w:tab/>
        <w:t>virulent</w:t>
      </w:r>
    </w:p>
    <w:p w14:paraId="01353A98" w14:textId="77777777" w:rsidR="00067E2E" w:rsidRDefault="00A0702C">
      <w:pPr>
        <w:pStyle w:val="effectus"/>
      </w:pPr>
      <w:r>
        <w:rPr>
          <w:b/>
          <w:iCs/>
        </w:rPr>
        <w:t>Virus</w:t>
      </w:r>
      <w:r>
        <w:rPr>
          <w:b/>
          <w:iCs/>
        </w:rPr>
        <w:tab/>
      </w:r>
      <w:r>
        <w:rPr>
          <w:iCs/>
        </w:rPr>
        <w:t>virus</w:t>
      </w:r>
      <w:r>
        <w:tab/>
        <w:t xml:space="preserve">et </w:t>
      </w:r>
      <w:r>
        <w:rPr>
          <w:b/>
          <w:iCs/>
        </w:rPr>
        <w:t>Poison</w:t>
      </w:r>
    </w:p>
    <w:p w14:paraId="72159037" w14:textId="77777777" w:rsidR="00067E2E" w:rsidRDefault="00A0702C">
      <w:pPr>
        <w:pStyle w:val="pb"/>
        <w:pageBreakBefore/>
        <w:rPr>
          <w:iCs/>
        </w:rPr>
      </w:pPr>
      <w:r>
        <w:rPr>
          <w:iCs/>
        </w:rPr>
        <w:lastRenderedPageBreak/>
        <w:t>[p. 418]</w:t>
      </w:r>
    </w:p>
    <w:p w14:paraId="404A7442" w14:textId="77777777" w:rsidR="00067E2E" w:rsidRDefault="00A0702C">
      <w:pPr>
        <w:pStyle w:val="effectus"/>
      </w:pPr>
      <w:r>
        <w:rPr>
          <w:b/>
          <w:iCs/>
        </w:rPr>
        <w:t>Vis</w:t>
      </w:r>
      <w:r>
        <w:tab/>
        <w:t>force</w:t>
      </w:r>
    </w:p>
    <w:p w14:paraId="035AEB1C" w14:textId="77777777" w:rsidR="00067E2E" w:rsidRDefault="00A0702C">
      <w:pPr>
        <w:pStyle w:val="effectus"/>
      </w:pPr>
      <w:r>
        <w:rPr>
          <w:b/>
          <w:iCs/>
        </w:rPr>
        <w:t>Viscago</w:t>
      </w:r>
      <w:r>
        <w:tab/>
        <w:t>mucilage</w:t>
      </w:r>
    </w:p>
    <w:p w14:paraId="51FA508F" w14:textId="77777777" w:rsidR="00067E2E" w:rsidRDefault="00A0702C">
      <w:pPr>
        <w:pStyle w:val="effectus"/>
      </w:pPr>
      <w:r>
        <w:rPr>
          <w:b/>
          <w:iCs/>
        </w:rPr>
        <w:t>Viscera</w:t>
      </w:r>
      <w:r>
        <w:tab/>
        <w:t>viscères</w:t>
      </w:r>
      <w:r>
        <w:tab/>
        <w:t>entrailles</w:t>
      </w:r>
    </w:p>
    <w:p w14:paraId="0AF1716B" w14:textId="77777777" w:rsidR="00067E2E" w:rsidRDefault="00A0702C">
      <w:pPr>
        <w:pStyle w:val="effectus"/>
      </w:pPr>
      <w:r>
        <w:rPr>
          <w:b/>
          <w:iCs/>
        </w:rPr>
        <w:t>Visciditas</w:t>
      </w:r>
      <w:r>
        <w:tab/>
        <w:t>viscosité</w:t>
      </w:r>
    </w:p>
    <w:p w14:paraId="6B98C5D3" w14:textId="77777777" w:rsidR="00067E2E" w:rsidRDefault="00A0702C">
      <w:pPr>
        <w:pStyle w:val="effectus"/>
      </w:pPr>
      <w:r>
        <w:rPr>
          <w:b/>
          <w:iCs/>
        </w:rPr>
        <w:t>Viscosus</w:t>
      </w:r>
      <w:r>
        <w:rPr>
          <w:iCs/>
        </w:rPr>
        <w:tab/>
      </w:r>
      <w:r>
        <w:t>visqueux</w:t>
      </w:r>
    </w:p>
    <w:p w14:paraId="5EEA1315" w14:textId="77777777" w:rsidR="00067E2E" w:rsidRDefault="00A0702C">
      <w:pPr>
        <w:pStyle w:val="effectus"/>
      </w:pPr>
      <w:r>
        <w:rPr>
          <w:b/>
          <w:iCs/>
        </w:rPr>
        <w:t>Viscum</w:t>
      </w:r>
      <w:r>
        <w:rPr>
          <w:iCs/>
        </w:rPr>
        <w:tab/>
      </w:r>
      <w:r>
        <w:t>gui</w:t>
      </w:r>
      <w:r>
        <w:tab/>
        <w:t>glu</w:t>
      </w:r>
    </w:p>
    <w:p w14:paraId="54EAE7F7" w14:textId="77777777" w:rsidR="00067E2E" w:rsidRDefault="00A0702C">
      <w:pPr>
        <w:pStyle w:val="effectus"/>
      </w:pPr>
      <w:r>
        <w:rPr>
          <w:b/>
          <w:iCs/>
        </w:rPr>
        <w:t>Viscus</w:t>
      </w:r>
      <w:r>
        <w:tab/>
        <w:t>viscère</w:t>
      </w:r>
    </w:p>
    <w:p w14:paraId="52D1D8AE" w14:textId="77777777" w:rsidR="00067E2E" w:rsidRDefault="00A0702C">
      <w:pPr>
        <w:pStyle w:val="effectus"/>
      </w:pPr>
      <w:r>
        <w:rPr>
          <w:b/>
          <w:iCs/>
        </w:rPr>
        <w:t>Visio</w:t>
      </w:r>
      <w:r>
        <w:rPr>
          <w:iCs/>
        </w:rPr>
        <w:tab/>
      </w:r>
      <w:r>
        <w:t>vision</w:t>
      </w:r>
    </w:p>
    <w:p w14:paraId="57725EE8" w14:textId="77777777" w:rsidR="00067E2E" w:rsidRDefault="00A0702C">
      <w:pPr>
        <w:pStyle w:val="effectus"/>
      </w:pPr>
      <w:r>
        <w:rPr>
          <w:b/>
          <w:iCs/>
        </w:rPr>
        <w:t>Visualis</w:t>
      </w:r>
      <w:r>
        <w:rPr>
          <w:iCs/>
        </w:rPr>
        <w:tab/>
      </w:r>
      <w:r>
        <w:t>visuel</w:t>
      </w:r>
    </w:p>
    <w:p w14:paraId="59AFBFFF" w14:textId="77777777" w:rsidR="00067E2E" w:rsidRDefault="00A0702C">
      <w:pPr>
        <w:pStyle w:val="effectus"/>
      </w:pPr>
      <w:r>
        <w:rPr>
          <w:b/>
          <w:iCs/>
        </w:rPr>
        <w:t>Visus</w:t>
      </w:r>
      <w:r>
        <w:rPr>
          <w:iCs/>
        </w:rPr>
        <w:tab/>
      </w:r>
      <w:r>
        <w:t>vue</w:t>
      </w:r>
    </w:p>
    <w:p w14:paraId="4665920C" w14:textId="77777777" w:rsidR="00067E2E" w:rsidRDefault="00A0702C">
      <w:pPr>
        <w:pStyle w:val="effectus"/>
      </w:pPr>
      <w:r>
        <w:rPr>
          <w:b/>
          <w:iCs/>
        </w:rPr>
        <w:t>Vita</w:t>
      </w:r>
      <w:r>
        <w:rPr>
          <w:iCs/>
        </w:rPr>
        <w:tab/>
      </w:r>
      <w:r>
        <w:t>vie</w:t>
      </w:r>
    </w:p>
    <w:p w14:paraId="41A0AC3A" w14:textId="77777777" w:rsidR="00067E2E" w:rsidRDefault="00A0702C">
      <w:pPr>
        <w:pStyle w:val="effectus"/>
      </w:pPr>
      <w:r>
        <w:rPr>
          <w:b/>
          <w:iCs/>
        </w:rPr>
        <w:t>Viticulum</w:t>
      </w:r>
      <w:r>
        <w:tab/>
        <w:t>tige</w:t>
      </w:r>
    </w:p>
    <w:p w14:paraId="4BFC0D0E" w14:textId="77777777" w:rsidR="00067E2E" w:rsidRDefault="00A0702C">
      <w:pPr>
        <w:pStyle w:val="effectus"/>
      </w:pPr>
      <w:r>
        <w:rPr>
          <w:b/>
          <w:iCs/>
        </w:rPr>
        <w:t>Vitiligo</w:t>
      </w:r>
      <w:r>
        <w:rPr>
          <w:iCs/>
        </w:rPr>
        <w:tab/>
      </w:r>
      <w:r>
        <w:t>vitilige</w:t>
      </w:r>
    </w:p>
    <w:p w14:paraId="1F8D9FB7" w14:textId="77777777" w:rsidR="00067E2E" w:rsidRDefault="00A0702C">
      <w:pPr>
        <w:pStyle w:val="effectus"/>
      </w:pPr>
      <w:r>
        <w:rPr>
          <w:b/>
          <w:iCs/>
        </w:rPr>
        <w:t>Viti saltus</w:t>
      </w:r>
      <w:r>
        <w:rPr>
          <w:iCs/>
        </w:rPr>
        <w:tab/>
      </w:r>
      <w:r>
        <w:t>danse de St-Weith</w:t>
      </w:r>
    </w:p>
    <w:p w14:paraId="1734E9DA" w14:textId="77777777" w:rsidR="00067E2E" w:rsidRDefault="00A0702C">
      <w:pPr>
        <w:pStyle w:val="effectus"/>
      </w:pPr>
      <w:r>
        <w:rPr>
          <w:b/>
          <w:iCs/>
        </w:rPr>
        <w:t>Vitreus</w:t>
      </w:r>
      <w:r>
        <w:tab/>
        <w:t>vitré</w:t>
      </w:r>
    </w:p>
    <w:p w14:paraId="63FC16C7" w14:textId="77777777" w:rsidR="00067E2E" w:rsidRDefault="00A0702C">
      <w:pPr>
        <w:pStyle w:val="effectus"/>
      </w:pPr>
      <w:r>
        <w:rPr>
          <w:b/>
          <w:iCs/>
        </w:rPr>
        <w:t>Vitrificatio</w:t>
      </w:r>
      <w:r>
        <w:rPr>
          <w:iCs/>
        </w:rPr>
        <w:tab/>
      </w:r>
      <w:r>
        <w:t>vitrification</w:t>
      </w:r>
    </w:p>
    <w:p w14:paraId="5902AE2D" w14:textId="77777777" w:rsidR="00067E2E" w:rsidRDefault="00A0702C">
      <w:pPr>
        <w:pStyle w:val="effectus"/>
      </w:pPr>
      <w:r>
        <w:rPr>
          <w:b/>
          <w:iCs/>
        </w:rPr>
        <w:t>Vitriolum</w:t>
      </w:r>
      <w:r>
        <w:rPr>
          <w:iCs/>
        </w:rPr>
        <w:tab/>
      </w:r>
      <w:r>
        <w:t>vitriol</w:t>
      </w:r>
    </w:p>
    <w:p w14:paraId="56E0E50A" w14:textId="77777777" w:rsidR="00067E2E" w:rsidRDefault="00A0702C">
      <w:pPr>
        <w:pStyle w:val="effectus"/>
      </w:pPr>
      <w:r>
        <w:rPr>
          <w:b/>
          <w:iCs/>
        </w:rPr>
        <w:t>Vitriolicus</w:t>
      </w:r>
      <w:r>
        <w:tab/>
        <w:t>vitriolique</w:t>
      </w:r>
    </w:p>
    <w:p w14:paraId="0CBF91AB" w14:textId="77777777" w:rsidR="00067E2E" w:rsidRDefault="00A0702C">
      <w:pPr>
        <w:pStyle w:val="effectus"/>
      </w:pPr>
      <w:r>
        <w:rPr>
          <w:b/>
          <w:iCs/>
        </w:rPr>
        <w:t>Vitta</w:t>
      </w:r>
      <w:r>
        <w:rPr>
          <w:iCs/>
        </w:rPr>
        <w:tab/>
      </w:r>
      <w:r>
        <w:t>coiffe</w:t>
      </w:r>
    </w:p>
    <w:p w14:paraId="2C440937" w14:textId="77777777" w:rsidR="00067E2E" w:rsidRDefault="00A0702C">
      <w:pPr>
        <w:pStyle w:val="effectus"/>
      </w:pPr>
      <w:r>
        <w:rPr>
          <w:b/>
          <w:iCs/>
        </w:rPr>
        <w:t>Vivax</w:t>
      </w:r>
      <w:r>
        <w:rPr>
          <w:iCs/>
        </w:rPr>
        <w:tab/>
      </w:r>
      <w:r>
        <w:t>vivace</w:t>
      </w:r>
    </w:p>
    <w:p w14:paraId="49225062" w14:textId="77777777" w:rsidR="00067E2E" w:rsidRDefault="00A0702C">
      <w:pPr>
        <w:pStyle w:val="effectus"/>
      </w:pPr>
      <w:r>
        <w:rPr>
          <w:b/>
          <w:iCs/>
        </w:rPr>
        <w:t>Viviparus</w:t>
      </w:r>
      <w:r>
        <w:tab/>
        <w:t>vivipare</w:t>
      </w:r>
    </w:p>
    <w:p w14:paraId="44728B6E" w14:textId="77777777" w:rsidR="00067E2E" w:rsidRDefault="00A0702C">
      <w:pPr>
        <w:pStyle w:val="effectus"/>
      </w:pPr>
      <w:r>
        <w:rPr>
          <w:b/>
          <w:iCs/>
        </w:rPr>
        <w:t>Vola</w:t>
      </w:r>
      <w:r>
        <w:rPr>
          <w:iCs/>
        </w:rPr>
        <w:tab/>
      </w:r>
      <w:r>
        <w:t>paume de la main</w:t>
      </w:r>
    </w:p>
    <w:p w14:paraId="795BCDE7" w14:textId="77777777" w:rsidR="00067E2E" w:rsidRDefault="00A0702C">
      <w:pPr>
        <w:pStyle w:val="effectus"/>
      </w:pPr>
      <w:r>
        <w:rPr>
          <w:b/>
          <w:iCs/>
        </w:rPr>
        <w:t>Volatilis</w:t>
      </w:r>
      <w:r>
        <w:tab/>
        <w:t>volatil</w:t>
      </w:r>
    </w:p>
    <w:p w14:paraId="51F71A0B" w14:textId="77777777" w:rsidR="00067E2E" w:rsidRDefault="00A0702C">
      <w:pPr>
        <w:pStyle w:val="effectus"/>
      </w:pPr>
      <w:r>
        <w:rPr>
          <w:b/>
          <w:iCs/>
        </w:rPr>
        <w:t>Volatilisatio</w:t>
      </w:r>
      <w:r>
        <w:tab/>
        <w:t>vo</w:t>
      </w:r>
      <w:r>
        <w:t>latilisation</w:t>
      </w:r>
    </w:p>
    <w:p w14:paraId="0FAEED0B" w14:textId="77777777" w:rsidR="00067E2E" w:rsidRDefault="00A0702C">
      <w:pPr>
        <w:pStyle w:val="effectus"/>
      </w:pPr>
      <w:r>
        <w:rPr>
          <w:b/>
          <w:iCs/>
        </w:rPr>
        <w:t>Volsella</w:t>
      </w:r>
      <w:r>
        <w:rPr>
          <w:iCs/>
        </w:rPr>
        <w:tab/>
      </w:r>
      <w:r>
        <w:t>pincette</w:t>
      </w:r>
      <w:r>
        <w:tab/>
        <w:t>tenette</w:t>
      </w:r>
    </w:p>
    <w:p w14:paraId="44C878B1" w14:textId="77777777" w:rsidR="00067E2E" w:rsidRDefault="00A0702C">
      <w:pPr>
        <w:pStyle w:val="effectus"/>
      </w:pPr>
      <w:r>
        <w:rPr>
          <w:b/>
          <w:iCs/>
        </w:rPr>
        <w:t>Voluntas</w:t>
      </w:r>
      <w:r>
        <w:tab/>
        <w:t>volonté</w:t>
      </w:r>
    </w:p>
    <w:p w14:paraId="59CAF2E5" w14:textId="77777777" w:rsidR="00067E2E" w:rsidRDefault="00A0702C">
      <w:pPr>
        <w:pStyle w:val="effectus"/>
      </w:pPr>
      <w:r>
        <w:rPr>
          <w:b/>
          <w:iCs/>
        </w:rPr>
        <w:t>Voluptas</w:t>
      </w:r>
      <w:r>
        <w:rPr>
          <w:iCs/>
        </w:rPr>
        <w:tab/>
      </w:r>
      <w:r>
        <w:t>volupté</w:t>
      </w:r>
    </w:p>
    <w:p w14:paraId="59D517CD" w14:textId="77777777" w:rsidR="00067E2E" w:rsidRDefault="00A0702C">
      <w:pPr>
        <w:pStyle w:val="effectus"/>
      </w:pPr>
      <w:r>
        <w:rPr>
          <w:b/>
          <w:iCs/>
        </w:rPr>
        <w:t>Volva</w:t>
      </w:r>
      <w:r>
        <w:rPr>
          <w:iCs/>
        </w:rPr>
        <w:tab/>
      </w:r>
      <w:r>
        <w:t>volve</w:t>
      </w:r>
    </w:p>
    <w:p w14:paraId="5EFF00CB" w14:textId="77777777" w:rsidR="00067E2E" w:rsidRDefault="00A0702C">
      <w:pPr>
        <w:pStyle w:val="effectus"/>
      </w:pPr>
      <w:r>
        <w:rPr>
          <w:b/>
          <w:iCs/>
        </w:rPr>
        <w:t>Volvulus</w:t>
      </w:r>
      <w:r>
        <w:rPr>
          <w:b/>
          <w:iCs/>
        </w:rPr>
        <w:tab/>
      </w:r>
      <w:r>
        <w:rPr>
          <w:iCs/>
        </w:rPr>
        <w:t>volvulus</w:t>
      </w:r>
    </w:p>
    <w:p w14:paraId="77CE461B" w14:textId="77777777" w:rsidR="00067E2E" w:rsidRDefault="00A0702C">
      <w:pPr>
        <w:pStyle w:val="effectus"/>
      </w:pPr>
      <w:r>
        <w:rPr>
          <w:b/>
          <w:iCs/>
        </w:rPr>
        <w:t>Vomer</w:t>
      </w:r>
      <w:r>
        <w:rPr>
          <w:b/>
          <w:iCs/>
        </w:rPr>
        <w:tab/>
      </w:r>
      <w:r>
        <w:rPr>
          <w:iCs/>
        </w:rPr>
        <w:t>vomer</w:t>
      </w:r>
    </w:p>
    <w:p w14:paraId="3F647C42" w14:textId="77777777" w:rsidR="00067E2E" w:rsidRDefault="00A0702C">
      <w:pPr>
        <w:pStyle w:val="effectus"/>
      </w:pPr>
      <w:r>
        <w:rPr>
          <w:b/>
          <w:iCs/>
        </w:rPr>
        <w:t>Vomica</w:t>
      </w:r>
      <w:r>
        <w:rPr>
          <w:iCs/>
        </w:rPr>
        <w:tab/>
      </w:r>
      <w:r>
        <w:t>vomique</w:t>
      </w:r>
    </w:p>
    <w:p w14:paraId="0CFFD2F6" w14:textId="77777777" w:rsidR="00067E2E" w:rsidRDefault="00A0702C">
      <w:pPr>
        <w:pStyle w:val="effectus"/>
      </w:pPr>
      <w:r>
        <w:rPr>
          <w:b/>
          <w:iCs/>
        </w:rPr>
        <w:t>Vomitio</w:t>
      </w:r>
      <w:r>
        <w:rPr>
          <w:iCs/>
        </w:rPr>
        <w:tab/>
      </w:r>
      <w:r>
        <w:t>vomissement</w:t>
      </w:r>
    </w:p>
    <w:p w14:paraId="4D4CD8D2" w14:textId="77777777" w:rsidR="00067E2E" w:rsidRDefault="00A0702C">
      <w:pPr>
        <w:pStyle w:val="effectus"/>
      </w:pPr>
      <w:r>
        <w:rPr>
          <w:b/>
          <w:iCs/>
        </w:rPr>
        <w:t>Vomitorius</w:t>
      </w:r>
      <w:r>
        <w:tab/>
        <w:t>vomitif</w:t>
      </w:r>
    </w:p>
    <w:p w14:paraId="1826C5A3" w14:textId="77777777" w:rsidR="00067E2E" w:rsidRDefault="00A0702C">
      <w:pPr>
        <w:pStyle w:val="effectus"/>
      </w:pPr>
      <w:r>
        <w:rPr>
          <w:b/>
          <w:iCs/>
        </w:rPr>
        <w:t>Vomitus</w:t>
      </w:r>
      <w:r>
        <w:rPr>
          <w:iCs/>
        </w:rPr>
        <w:tab/>
      </w:r>
      <w:r>
        <w:t>vomissement</w:t>
      </w:r>
    </w:p>
    <w:p w14:paraId="2278AD6C" w14:textId="77777777" w:rsidR="00067E2E" w:rsidRDefault="00A0702C">
      <w:pPr>
        <w:pStyle w:val="effectus"/>
      </w:pPr>
      <w:r>
        <w:rPr>
          <w:b/>
          <w:iCs/>
        </w:rPr>
        <w:t>Voracitas</w:t>
      </w:r>
      <w:r>
        <w:rPr>
          <w:iCs/>
        </w:rPr>
        <w:tab/>
      </w:r>
      <w:r>
        <w:t>voracité</w:t>
      </w:r>
    </w:p>
    <w:p w14:paraId="0AA1CC59" w14:textId="77777777" w:rsidR="00067E2E" w:rsidRDefault="00A0702C">
      <w:pPr>
        <w:pStyle w:val="effectus"/>
      </w:pPr>
      <w:r>
        <w:rPr>
          <w:b/>
          <w:iCs/>
        </w:rPr>
        <w:t>Vorax</w:t>
      </w:r>
      <w:r>
        <w:rPr>
          <w:iCs/>
        </w:rPr>
        <w:tab/>
        <w:t>v</w:t>
      </w:r>
      <w:r>
        <w:t>orace</w:t>
      </w:r>
    </w:p>
    <w:p w14:paraId="7C292A13" w14:textId="77777777" w:rsidR="00067E2E" w:rsidRDefault="00A0702C">
      <w:pPr>
        <w:pStyle w:val="effectus"/>
      </w:pPr>
      <w:r>
        <w:rPr>
          <w:b/>
          <w:iCs/>
        </w:rPr>
        <w:t>Vortex</w:t>
      </w:r>
      <w:r>
        <w:rPr>
          <w:iCs/>
        </w:rPr>
        <w:tab/>
      </w:r>
      <w:r>
        <w:t>tourbillon</w:t>
      </w:r>
    </w:p>
    <w:p w14:paraId="52402080" w14:textId="77777777" w:rsidR="00067E2E" w:rsidRDefault="00A0702C">
      <w:pPr>
        <w:pStyle w:val="effectus"/>
      </w:pPr>
      <w:r>
        <w:rPr>
          <w:b/>
          <w:iCs/>
        </w:rPr>
        <w:t>Vox</w:t>
      </w:r>
      <w:r>
        <w:rPr>
          <w:iCs/>
        </w:rPr>
        <w:tab/>
      </w:r>
      <w:r>
        <w:t>voix</w:t>
      </w:r>
    </w:p>
    <w:p w14:paraId="012BA340" w14:textId="77777777" w:rsidR="00067E2E" w:rsidRDefault="00A0702C">
      <w:pPr>
        <w:pStyle w:val="effectus"/>
      </w:pPr>
      <w:r>
        <w:rPr>
          <w:b/>
          <w:iCs/>
        </w:rPr>
        <w:t>Vulnerarius</w:t>
      </w:r>
      <w:r>
        <w:tab/>
        <w:t>vulnéraire</w:t>
      </w:r>
    </w:p>
    <w:p w14:paraId="02226C13" w14:textId="77777777" w:rsidR="00067E2E" w:rsidRDefault="00A0702C">
      <w:pPr>
        <w:pStyle w:val="effectus"/>
      </w:pPr>
      <w:r>
        <w:rPr>
          <w:b/>
          <w:iCs/>
        </w:rPr>
        <w:t>Vulnus</w:t>
      </w:r>
      <w:r>
        <w:rPr>
          <w:iCs/>
        </w:rPr>
        <w:tab/>
      </w:r>
      <w:r>
        <w:t>plaie</w:t>
      </w:r>
    </w:p>
    <w:p w14:paraId="7D98D39D" w14:textId="77777777" w:rsidR="00067E2E" w:rsidRDefault="00A0702C">
      <w:pPr>
        <w:pStyle w:val="effectus"/>
      </w:pPr>
      <w:r>
        <w:rPr>
          <w:b/>
          <w:iCs/>
        </w:rPr>
        <w:t>Vultus</w:t>
      </w:r>
      <w:r>
        <w:rPr>
          <w:iCs/>
        </w:rPr>
        <w:tab/>
      </w:r>
      <w:r>
        <w:t>face</w:t>
      </w:r>
      <w:r>
        <w:tab/>
        <w:t>visage</w:t>
      </w:r>
    </w:p>
    <w:p w14:paraId="6AFB3B02" w14:textId="77777777" w:rsidR="00067E2E" w:rsidRDefault="00A0702C">
      <w:pPr>
        <w:pStyle w:val="effectus"/>
      </w:pPr>
      <w:r>
        <w:rPr>
          <w:b/>
          <w:iCs/>
        </w:rPr>
        <w:t>Vulva</w:t>
      </w:r>
      <w:r>
        <w:rPr>
          <w:iCs/>
        </w:rPr>
        <w:tab/>
      </w:r>
      <w:r>
        <w:t>vulve</w:t>
      </w:r>
    </w:p>
    <w:p w14:paraId="4313AEE4" w14:textId="77777777" w:rsidR="00067E2E" w:rsidRDefault="00A0702C" w:rsidP="009710C3">
      <w:pPr>
        <w:pStyle w:val="label"/>
      </w:pPr>
      <w:r>
        <w:t>X</w:t>
      </w:r>
    </w:p>
    <w:p w14:paraId="652941B5" w14:textId="77777777" w:rsidR="00067E2E" w:rsidRDefault="00A0702C">
      <w:pPr>
        <w:pStyle w:val="effectus"/>
      </w:pPr>
      <w:r>
        <w:rPr>
          <w:b/>
          <w:bCs/>
          <w:smallCaps/>
        </w:rPr>
        <w:t>XERASIA</w:t>
      </w:r>
      <w:r>
        <w:rPr>
          <w:smallCaps/>
        </w:rPr>
        <w:tab/>
      </w:r>
      <w:r>
        <w:t>xérasie</w:t>
      </w:r>
    </w:p>
    <w:p w14:paraId="7ACAB7A2" w14:textId="77777777" w:rsidR="00067E2E" w:rsidRDefault="00A0702C">
      <w:pPr>
        <w:pStyle w:val="effectus"/>
      </w:pPr>
      <w:r>
        <w:rPr>
          <w:b/>
          <w:iCs/>
        </w:rPr>
        <w:t>Xerophthalmia</w:t>
      </w:r>
      <w:r>
        <w:rPr>
          <w:iCs/>
        </w:rPr>
        <w:tab/>
      </w:r>
      <w:r>
        <w:t>xérophthalmie</w:t>
      </w:r>
    </w:p>
    <w:p w14:paraId="4DF3BDDB" w14:textId="77777777" w:rsidR="00067E2E" w:rsidRDefault="00A0702C">
      <w:pPr>
        <w:pStyle w:val="effectus"/>
      </w:pPr>
      <w:r>
        <w:rPr>
          <w:b/>
          <w:iCs/>
        </w:rPr>
        <w:t>Xiphoïdeus</w:t>
      </w:r>
      <w:r>
        <w:rPr>
          <w:b/>
          <w:iCs/>
        </w:rPr>
        <w:tab/>
      </w:r>
      <w:r>
        <w:t>xiphoïde</w:t>
      </w:r>
    </w:p>
    <w:p w14:paraId="1AC76C14" w14:textId="77777777" w:rsidR="00067E2E" w:rsidRDefault="00A0702C" w:rsidP="009710C3">
      <w:pPr>
        <w:pStyle w:val="label"/>
      </w:pPr>
      <w:r>
        <w:t>Y</w:t>
      </w:r>
    </w:p>
    <w:p w14:paraId="6F89F5DB" w14:textId="77777777" w:rsidR="00067E2E" w:rsidRDefault="00A0702C">
      <w:pPr>
        <w:pStyle w:val="effectus"/>
      </w:pPr>
      <w:r>
        <w:rPr>
          <w:b/>
          <w:bCs/>
        </w:rPr>
        <w:t>YAWS</w:t>
      </w:r>
      <w:r>
        <w:tab/>
        <w:t>yaws</w:t>
      </w:r>
    </w:p>
    <w:p w14:paraId="1AA9D469" w14:textId="77777777" w:rsidR="00067E2E" w:rsidRDefault="00A0702C">
      <w:pPr>
        <w:pStyle w:val="pb"/>
      </w:pPr>
      <w:commentRangeStart w:id="55"/>
      <w:r>
        <w:rPr>
          <w:b/>
          <w:bCs/>
        </w:rPr>
        <w:t>Y</w:t>
      </w:r>
      <w:r>
        <w:rPr>
          <w:b/>
          <w:iCs/>
        </w:rPr>
        <w:t>tterbi</w:t>
      </w:r>
      <w:r>
        <w:rPr>
          <w:b/>
          <w:iCs/>
        </w:rPr>
        <w:tab/>
      </w:r>
      <w:r>
        <w:t>ytterbi</w:t>
      </w:r>
      <w:commentRangeEnd w:id="55"/>
      <w:r>
        <w:commentReference w:id="55"/>
      </w:r>
    </w:p>
    <w:p w14:paraId="004691BF" w14:textId="77777777" w:rsidR="00067E2E" w:rsidRDefault="00A0702C">
      <w:pPr>
        <w:pStyle w:val="effectus"/>
      </w:pPr>
      <w:r>
        <w:rPr>
          <w:b/>
          <w:bCs/>
        </w:rPr>
        <w:t>Yu</w:t>
      </w:r>
      <w:r>
        <w:rPr>
          <w:b/>
          <w:iCs/>
        </w:rPr>
        <w:t>ria</w:t>
      </w:r>
      <w:r>
        <w:rPr>
          <w:iCs/>
        </w:rPr>
        <w:tab/>
      </w:r>
      <w:r>
        <w:t>yuria</w:t>
      </w:r>
    </w:p>
    <w:p w14:paraId="2E51F872" w14:textId="77777777" w:rsidR="00067E2E" w:rsidRDefault="00A0702C" w:rsidP="009710C3">
      <w:pPr>
        <w:pStyle w:val="label"/>
      </w:pPr>
      <w:r>
        <w:t>Z</w:t>
      </w:r>
    </w:p>
    <w:p w14:paraId="19B4FFC4" w14:textId="77777777" w:rsidR="00067E2E" w:rsidRDefault="00A0702C">
      <w:pPr>
        <w:pStyle w:val="effectus"/>
      </w:pPr>
      <w:r>
        <w:rPr>
          <w:b/>
          <w:iCs/>
        </w:rPr>
        <w:t>ZAIL</w:t>
      </w:r>
      <w:r>
        <w:rPr>
          <w:b/>
          <w:iCs/>
        </w:rPr>
        <w:tab/>
      </w:r>
      <w:r>
        <w:rPr>
          <w:iCs/>
        </w:rPr>
        <w:t>zail</w:t>
      </w:r>
    </w:p>
    <w:p w14:paraId="4FC4B59A" w14:textId="77777777" w:rsidR="00067E2E" w:rsidRDefault="00A0702C">
      <w:pPr>
        <w:pStyle w:val="effectus"/>
      </w:pPr>
      <w:r>
        <w:rPr>
          <w:b/>
          <w:iCs/>
        </w:rPr>
        <w:t>Zenith</w:t>
      </w:r>
      <w:r>
        <w:rPr>
          <w:b/>
          <w:iCs/>
        </w:rPr>
        <w:tab/>
      </w:r>
      <w:r>
        <w:rPr>
          <w:iCs/>
        </w:rPr>
        <w:t>zenith</w:t>
      </w:r>
    </w:p>
    <w:p w14:paraId="4877C603" w14:textId="77777777" w:rsidR="00067E2E" w:rsidRDefault="00A0702C">
      <w:pPr>
        <w:pStyle w:val="effectus"/>
      </w:pPr>
      <w:r>
        <w:rPr>
          <w:b/>
          <w:iCs/>
        </w:rPr>
        <w:t>Zona</w:t>
      </w:r>
      <w:r>
        <w:rPr>
          <w:iCs/>
        </w:rPr>
        <w:tab/>
      </w:r>
      <w:r>
        <w:t>feu persique</w:t>
      </w:r>
    </w:p>
    <w:p w14:paraId="35F43E9A" w14:textId="77777777" w:rsidR="00067E2E" w:rsidRDefault="00A0702C">
      <w:pPr>
        <w:pStyle w:val="effectus"/>
      </w:pPr>
      <w:r>
        <w:rPr>
          <w:b/>
          <w:iCs/>
        </w:rPr>
        <w:t>Zephyrus</w:t>
      </w:r>
      <w:r>
        <w:rPr>
          <w:iCs/>
        </w:rPr>
        <w:tab/>
      </w:r>
      <w:r>
        <w:t>zéphyr</w:t>
      </w:r>
    </w:p>
    <w:p w14:paraId="761267CB" w14:textId="77777777" w:rsidR="00067E2E" w:rsidRDefault="00A0702C">
      <w:pPr>
        <w:pStyle w:val="effectus"/>
      </w:pPr>
      <w:r>
        <w:rPr>
          <w:b/>
          <w:iCs/>
        </w:rPr>
        <w:t>Zeteticus</w:t>
      </w:r>
      <w:r>
        <w:rPr>
          <w:iCs/>
        </w:rPr>
        <w:tab/>
      </w:r>
      <w:r>
        <w:t>zététique</w:t>
      </w:r>
    </w:p>
    <w:p w14:paraId="3B24CC62" w14:textId="77777777" w:rsidR="00067E2E" w:rsidRDefault="00A0702C">
      <w:pPr>
        <w:pStyle w:val="effectus"/>
      </w:pPr>
      <w:r>
        <w:rPr>
          <w:b/>
          <w:iCs/>
        </w:rPr>
        <w:t>Zincum</w:t>
      </w:r>
      <w:r>
        <w:rPr>
          <w:iCs/>
        </w:rPr>
        <w:tab/>
      </w:r>
      <w:r>
        <w:t>zinc</w:t>
      </w:r>
    </w:p>
    <w:p w14:paraId="0DC1AC56" w14:textId="77777777" w:rsidR="00067E2E" w:rsidRDefault="00A0702C">
      <w:pPr>
        <w:pStyle w:val="effectus"/>
      </w:pPr>
      <w:r>
        <w:rPr>
          <w:b/>
          <w:iCs/>
        </w:rPr>
        <w:lastRenderedPageBreak/>
        <w:t>Zircona</w:t>
      </w:r>
      <w:r>
        <w:rPr>
          <w:iCs/>
        </w:rPr>
        <w:tab/>
      </w:r>
      <w:r>
        <w:t>zircone</w:t>
      </w:r>
    </w:p>
    <w:p w14:paraId="59FD25D3" w14:textId="77777777" w:rsidR="00067E2E" w:rsidRDefault="00A0702C">
      <w:pPr>
        <w:pStyle w:val="effectus"/>
      </w:pPr>
      <w:r>
        <w:rPr>
          <w:b/>
          <w:iCs/>
        </w:rPr>
        <w:t>Zodiacus</w:t>
      </w:r>
      <w:r>
        <w:tab/>
        <w:t>zodiaque</w:t>
      </w:r>
    </w:p>
    <w:p w14:paraId="5FA0ED89" w14:textId="77777777" w:rsidR="00067E2E" w:rsidRDefault="00A0702C">
      <w:pPr>
        <w:pStyle w:val="effectus"/>
      </w:pPr>
      <w:r>
        <w:rPr>
          <w:b/>
          <w:iCs/>
        </w:rPr>
        <w:t>Zoographia</w:t>
      </w:r>
      <w:r>
        <w:rPr>
          <w:iCs/>
        </w:rPr>
        <w:tab/>
      </w:r>
      <w:r>
        <w:t>zoographie</w:t>
      </w:r>
    </w:p>
    <w:p w14:paraId="3BC59176" w14:textId="77777777" w:rsidR="00067E2E" w:rsidRDefault="00A0702C">
      <w:pPr>
        <w:pStyle w:val="effectus"/>
      </w:pPr>
      <w:r>
        <w:rPr>
          <w:b/>
          <w:iCs/>
        </w:rPr>
        <w:t>Zoologia</w:t>
      </w:r>
      <w:r>
        <w:rPr>
          <w:iCs/>
        </w:rPr>
        <w:tab/>
      </w:r>
      <w:r>
        <w:t>zoologie</w:t>
      </w:r>
    </w:p>
    <w:p w14:paraId="256A3CE7" w14:textId="77777777" w:rsidR="00067E2E" w:rsidRDefault="00A0702C">
      <w:pPr>
        <w:pStyle w:val="effectus"/>
      </w:pPr>
      <w:r>
        <w:rPr>
          <w:b/>
          <w:iCs/>
        </w:rPr>
        <w:t>Zoonas</w:t>
      </w:r>
      <w:r>
        <w:rPr>
          <w:iCs/>
        </w:rPr>
        <w:tab/>
      </w:r>
      <w:r>
        <w:t>zoonate</w:t>
      </w:r>
    </w:p>
    <w:p w14:paraId="77AF2602" w14:textId="77777777" w:rsidR="00067E2E" w:rsidRDefault="00A0702C">
      <w:pPr>
        <w:pStyle w:val="effectus"/>
      </w:pPr>
      <w:r>
        <w:rPr>
          <w:b/>
          <w:iCs/>
        </w:rPr>
        <w:t>Zoonicus</w:t>
      </w:r>
      <w:r>
        <w:rPr>
          <w:iCs/>
        </w:rPr>
        <w:tab/>
      </w:r>
      <w:r>
        <w:t>zoonique</w:t>
      </w:r>
    </w:p>
    <w:p w14:paraId="15520E7E" w14:textId="77777777" w:rsidR="00067E2E" w:rsidRDefault="00A0702C">
      <w:pPr>
        <w:pStyle w:val="effectus"/>
      </w:pPr>
      <w:r>
        <w:rPr>
          <w:b/>
          <w:iCs/>
        </w:rPr>
        <w:t>Zoonomia</w:t>
      </w:r>
      <w:r>
        <w:tab/>
        <w:t>zoonomie</w:t>
      </w:r>
    </w:p>
    <w:p w14:paraId="0802C3AE" w14:textId="77777777" w:rsidR="00067E2E" w:rsidRDefault="00A0702C">
      <w:pPr>
        <w:pStyle w:val="effectus"/>
      </w:pPr>
      <w:r>
        <w:rPr>
          <w:b/>
          <w:iCs/>
        </w:rPr>
        <w:t>Zoonomicus</w:t>
      </w:r>
      <w:r>
        <w:rPr>
          <w:iCs/>
        </w:rPr>
        <w:tab/>
      </w:r>
      <w:r>
        <w:t>zoonomique</w:t>
      </w:r>
    </w:p>
    <w:p w14:paraId="6D199DC2" w14:textId="77777777" w:rsidR="00067E2E" w:rsidRDefault="00A0702C">
      <w:pPr>
        <w:pStyle w:val="effectus"/>
      </w:pPr>
      <w:r>
        <w:rPr>
          <w:b/>
          <w:iCs/>
        </w:rPr>
        <w:t>Zoophagus</w:t>
      </w:r>
      <w:r>
        <w:rPr>
          <w:iCs/>
        </w:rPr>
        <w:tab/>
      </w:r>
      <w:r>
        <w:t>zoophage</w:t>
      </w:r>
    </w:p>
    <w:p w14:paraId="0AC61A7C" w14:textId="77777777" w:rsidR="00067E2E" w:rsidRDefault="00A0702C">
      <w:pPr>
        <w:pStyle w:val="effectus"/>
      </w:pPr>
      <w:r>
        <w:rPr>
          <w:b/>
          <w:iCs/>
        </w:rPr>
        <w:t>Zoophytologia</w:t>
      </w:r>
      <w:r>
        <w:rPr>
          <w:b/>
          <w:iCs/>
        </w:rPr>
        <w:tab/>
      </w:r>
      <w:r>
        <w:t>zoophytologie</w:t>
      </w:r>
    </w:p>
    <w:p w14:paraId="6CF2B606" w14:textId="77777777" w:rsidR="00067E2E" w:rsidRDefault="00A0702C">
      <w:pPr>
        <w:pStyle w:val="effectus"/>
      </w:pPr>
      <w:r>
        <w:rPr>
          <w:b/>
          <w:iCs/>
        </w:rPr>
        <w:t>Zoophyton</w:t>
      </w:r>
      <w:r>
        <w:rPr>
          <w:iCs/>
        </w:rPr>
        <w:tab/>
      </w:r>
      <w:r>
        <w:t>zoophyte</w:t>
      </w:r>
    </w:p>
    <w:p w14:paraId="363E001D" w14:textId="77777777" w:rsidR="00067E2E" w:rsidRDefault="00A0702C">
      <w:pPr>
        <w:pStyle w:val="effectus"/>
      </w:pPr>
      <w:r>
        <w:rPr>
          <w:b/>
          <w:iCs/>
        </w:rPr>
        <w:t>Zootomia</w:t>
      </w:r>
      <w:r>
        <w:rPr>
          <w:iCs/>
        </w:rPr>
        <w:tab/>
      </w:r>
      <w:r>
        <w:t>zootomie</w:t>
      </w:r>
    </w:p>
    <w:p w14:paraId="03971CCD" w14:textId="77777777" w:rsidR="00067E2E" w:rsidRDefault="00A0702C">
      <w:pPr>
        <w:pStyle w:val="effectus"/>
      </w:pPr>
      <w:r>
        <w:rPr>
          <w:b/>
          <w:iCs/>
        </w:rPr>
        <w:t>Zygoma</w:t>
      </w:r>
      <w:r>
        <w:rPr>
          <w:b/>
          <w:iCs/>
        </w:rPr>
        <w:tab/>
      </w:r>
      <w:r>
        <w:rPr>
          <w:iCs/>
        </w:rPr>
        <w:t>zygoma</w:t>
      </w:r>
    </w:p>
    <w:p w14:paraId="573883CB" w14:textId="77777777" w:rsidR="00067E2E" w:rsidRDefault="00A0702C">
      <w:pPr>
        <w:pStyle w:val="effectus"/>
      </w:pPr>
      <w:r>
        <w:rPr>
          <w:b/>
          <w:iCs/>
        </w:rPr>
        <w:t>Zygomaticus</w:t>
      </w:r>
      <w:r>
        <w:rPr>
          <w:iCs/>
        </w:rPr>
        <w:tab/>
      </w:r>
      <w:r>
        <w:t>zygomatique</w:t>
      </w:r>
    </w:p>
    <w:p w14:paraId="2E24D9BD" w14:textId="77777777" w:rsidR="00067E2E" w:rsidRDefault="00A0702C">
      <w:pPr>
        <w:pStyle w:val="effectus"/>
      </w:pPr>
      <w:r>
        <w:rPr>
          <w:b/>
          <w:iCs/>
        </w:rPr>
        <w:t>Zymologia</w:t>
      </w:r>
      <w:r>
        <w:rPr>
          <w:iCs/>
        </w:rPr>
        <w:tab/>
      </w:r>
      <w:r>
        <w:t>zymologie</w:t>
      </w:r>
    </w:p>
    <w:p w14:paraId="56C1FD14" w14:textId="77777777" w:rsidR="00067E2E" w:rsidRDefault="00A0702C">
      <w:pPr>
        <w:pStyle w:val="effectus"/>
      </w:pPr>
      <w:r>
        <w:rPr>
          <w:b/>
          <w:iCs/>
        </w:rPr>
        <w:t>Zymosimetrum</w:t>
      </w:r>
      <w:r>
        <w:tab/>
        <w:t>zymosimètre</w:t>
      </w:r>
    </w:p>
    <w:p w14:paraId="6B16C4CD" w14:textId="77777777" w:rsidR="00067E2E" w:rsidRDefault="00A0702C">
      <w:pPr>
        <w:pStyle w:val="effectus"/>
      </w:pPr>
      <w:r>
        <w:rPr>
          <w:b/>
          <w:iCs/>
        </w:rPr>
        <w:t>Zymotechnia</w:t>
      </w:r>
      <w:r>
        <w:rPr>
          <w:iCs/>
        </w:rPr>
        <w:tab/>
      </w:r>
      <w:r>
        <w:t>zymotechnie</w:t>
      </w:r>
    </w:p>
    <w:sectPr w:rsidR="00067E2E">
      <w:pgSz w:w="11906" w:h="16838"/>
      <w:pgMar w:top="357" w:right="357" w:bottom="357" w:left="35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Unknown Author" w:date="2023-06-07T13:28:00Z" w:initials="Unknown A">
    <w:p w14:paraId="6F8043AC" w14:textId="77777777" w:rsidR="00067E2E" w:rsidRDefault="00A0702C">
      <w:pPr>
        <w:overflowPunct w:val="0"/>
      </w:pPr>
      <w:r>
        <w:rPr>
          <w:rStyle w:val="Marquedecommentaire"/>
        </w:rPr>
        <w:annotationRef/>
      </w:r>
      <w:r>
        <w:t>Œ ou æ ?</w:t>
      </w:r>
    </w:p>
  </w:comment>
  <w:comment w:id="4" w:author="Unknown Author" w:date="2023-06-07T13:28:00Z" w:initials="Unknown A">
    <w:p w14:paraId="26B10A22" w14:textId="77777777" w:rsidR="00067E2E" w:rsidRDefault="00A0702C">
      <w:pPr>
        <w:overflowPunct w:val="0"/>
      </w:pPr>
      <w:r>
        <w:rPr>
          <w:rStyle w:val="Marquedecommentaire"/>
        </w:rPr>
        <w:annotationRef/>
      </w:r>
      <w:r>
        <w:t>idem</w:t>
      </w:r>
    </w:p>
  </w:comment>
  <w:comment w:id="5" w:author="Unknown Author" w:date="2023-06-07T13:39:00Z" w:initials="Unknown A">
    <w:p w14:paraId="70DE7C83" w14:textId="77777777" w:rsidR="00067E2E" w:rsidRDefault="00A0702C">
      <w:pPr>
        <w:overflowPunct w:val="0"/>
      </w:pPr>
      <w:r>
        <w:rPr>
          <w:rStyle w:val="Marquedecommentaire"/>
        </w:rPr>
        <w:annotationRef/>
      </w:r>
      <w:r>
        <w:t>Doute car je n’ai pas trouvé ce mot en français</w:t>
      </w:r>
    </w:p>
    <w:p w14:paraId="225B9657" w14:textId="77777777" w:rsidR="00067E2E" w:rsidRDefault="00067E2E">
      <w:pPr>
        <w:overflowPunct w:val="0"/>
      </w:pPr>
    </w:p>
  </w:comment>
  <w:comment w:id="6" w:author="Unknown Author" w:date="2023-06-15T09:00:00Z" w:initials="Unknown A">
    <w:p w14:paraId="2EA35F0C" w14:textId="77777777" w:rsidR="00067E2E" w:rsidRDefault="00A0702C">
      <w:r>
        <w:rPr>
          <w:rStyle w:val="Marquedecommentaire"/>
        </w:rPr>
        <w:annotationRef/>
      </w:r>
      <w:r>
        <w:t>Le tréma</w:t>
      </w:r>
      <w:r>
        <w:t xml:space="preserve"> dans l’imprimé</w:t>
      </w:r>
    </w:p>
  </w:comment>
  <w:comment w:id="7" w:author="Nathalie Rousseau" w:date="2023-08-02T20:17:00Z" w:initials="Nathalie ">
    <w:p w14:paraId="4C822839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A</w:t>
      </w:r>
      <w:r>
        <w:rPr>
          <w:iCs/>
        </w:rPr>
        <w:t>panthropia</w:t>
      </w:r>
    </w:p>
  </w:comment>
  <w:comment w:id="8" w:author="Nathalie Rousseau" w:date="2023-08-02T20:18:00Z" w:initials="Nathalie ">
    <w:p w14:paraId="384DFCE2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a</w:t>
      </w:r>
      <w:r>
        <w:rPr>
          <w:iCs/>
        </w:rPr>
        <w:t>panthropie</w:t>
      </w:r>
    </w:p>
  </w:comment>
  <w:comment w:id="9" w:author="Nathalie Rousseau" w:date="2023-08-02T20:18:00Z" w:initials="Nathalie ">
    <w:p w14:paraId="22EB2C57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Aphilanthropia</w:t>
      </w:r>
    </w:p>
  </w:comment>
  <w:comment w:id="10" w:author="Nathalie Rousseau" w:date="2023-08-02T20:19:00Z" w:initials="Nathalie ">
    <w:p w14:paraId="3310CEF6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aphilanthropie</w:t>
      </w:r>
    </w:p>
  </w:comment>
  <w:comment w:id="12" w:author="Nathalie Rousseau" w:date="2023-08-02T20:55:00Z" w:initials="Nathalie ">
    <w:p w14:paraId="26E0868A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basioglosse</w:t>
      </w:r>
    </w:p>
  </w:comment>
  <w:comment w:id="13" w:author="Nathalie Rousseau" w:date="2023-08-02T21:01:00Z" w:initials="Nathalie ">
    <w:p w14:paraId="0E962770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bombiate</w:t>
      </w:r>
    </w:p>
  </w:comment>
  <w:comment w:id="14" w:author="Nathalie Rousseau" w:date="2023-08-02T21:03:00Z" w:initials="Nathalie ">
    <w:p w14:paraId="3173BC38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bothrion</w:t>
      </w:r>
    </w:p>
  </w:comment>
  <w:comment w:id="15" w:author="Nathalie Rousseau" w:date="2023-08-02T21:09:00Z" w:initials="Nathalie ">
    <w:p w14:paraId="40088397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 xml:space="preserve">Lire </w:t>
      </w:r>
      <w:r>
        <w:t>bufonite</w:t>
      </w:r>
    </w:p>
  </w:comment>
  <w:comment w:id="16" w:author="Nathalie Rousseau" w:date="2023-08-02T21:18:00Z" w:initials="Nathalie ">
    <w:p w14:paraId="21AD0A21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Caecitas selon l’ordre alphabétique de l’index latin, p. 375</w:t>
      </w:r>
    </w:p>
  </w:comment>
  <w:comment w:id="17" w:author="Nathalie Rousseau" w:date="2023-08-02T21:16:00Z" w:initials="Nathalie ">
    <w:p w14:paraId="066A5867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 xml:space="preserve">Caecum </w:t>
      </w:r>
      <w:r>
        <w:t>selon l’ordre alphabétique de l’index latin, p. 375</w:t>
      </w:r>
    </w:p>
  </w:comment>
  <w:comment w:id="18" w:author="Nathalie Rousseau" w:date="2023-08-02T21:14:00Z" w:initials="Nathalie ">
    <w:p w14:paraId="38CE14AD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Ce mot est bien Coecum dans l’ordre alphabétique du dictionnaire Capuron, p. 72</w:t>
      </w:r>
    </w:p>
  </w:comment>
  <w:comment w:id="19" w:author="Nathalie Rousseau" w:date="2023-08-02T21:18:00Z" w:initials="Nathalie ">
    <w:p w14:paraId="54FBFF99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Caecus selon l’ordre alphabétique de l’index latin, p. 375</w:t>
      </w:r>
    </w:p>
  </w:comment>
  <w:comment w:id="20" w:author="Nathalie Rousseau" w:date="2023-08-02T21:19:00Z" w:initials="Nathalie ">
    <w:p w14:paraId="628966BF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Caementatio selon l’ordre alph</w:t>
      </w:r>
      <w:r>
        <w:t>abétique de l’index latin, p. 375</w:t>
      </w:r>
    </w:p>
  </w:comment>
  <w:comment w:id="21" w:author="Nathalie Rousseau" w:date="2023-08-02T21:19:00Z" w:initials="Nathalie ">
    <w:p w14:paraId="4C37A93E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Caesaria selon l’ordre alphabétique de l’index latin, p. 375</w:t>
      </w:r>
    </w:p>
  </w:comment>
  <w:comment w:id="22" w:author="Nathalie Rousseau" w:date="2023-08-02T21:20:00Z" w:initials="Nathalie ">
    <w:p w14:paraId="0E649308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Caesio selon l’ordre alphabétique de l’index latin, p. 375</w:t>
      </w:r>
    </w:p>
  </w:comment>
  <w:comment w:id="23" w:author="Nathalie Rousseau" w:date="2023-08-02T21:20:00Z" w:initials="Nathalie ">
    <w:p w14:paraId="436955C6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 xml:space="preserve">Caeso selon l’ordre </w:t>
      </w:r>
      <w:r>
        <w:t>alphabétique de l’index latin, p. 375</w:t>
      </w:r>
    </w:p>
  </w:comment>
  <w:comment w:id="24" w:author="Nathalie Rousseau" w:date="2023-08-02T21:20:00Z" w:initials="Nathalie ">
    <w:p w14:paraId="3B0C6BCA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Caesura selon l’ordre alphabétique de l’index latin, p. 375</w:t>
      </w:r>
    </w:p>
  </w:comment>
  <w:comment w:id="25" w:author="Nathalie Rousseau" w:date="2023-08-02T21:27:00Z" w:initials="Nathalie ">
    <w:p w14:paraId="668FFC92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Lire canule</w:t>
      </w:r>
    </w:p>
  </w:comment>
  <w:comment w:id="26" w:author="Nathalie Rousseau" w:date="2023-08-03T11:54:00Z" w:initials="Nathalie ">
    <w:p w14:paraId="3CD96539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bookmarkStart w:id="27" w:name="_Hlk141956577"/>
      <w:r>
        <w:t>L’index porte Chamœ</w:t>
      </w:r>
      <w:r>
        <w:rPr>
          <w:iCs/>
        </w:rPr>
        <w:t>cerasus</w:t>
      </w:r>
      <w:r>
        <w:t xml:space="preserve"> mais le mot est bien </w:t>
      </w:r>
      <w:r>
        <w:rPr>
          <w:iCs/>
        </w:rPr>
        <w:t>Chamæcerasus</w:t>
      </w:r>
      <w:bookmarkEnd w:id="27"/>
      <w:r>
        <w:rPr>
          <w:iCs/>
        </w:rPr>
        <w:t>, voir Métadictionnaire et étymologie</w:t>
      </w:r>
    </w:p>
  </w:comment>
  <w:comment w:id="28" w:author="Nathalie Rousseau" w:date="2023-08-03T11:57:00Z" w:initials="Nathalie ">
    <w:p w14:paraId="7B0D2308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L’index porte chamœ</w:t>
      </w:r>
      <w:r>
        <w:rPr>
          <w:iCs/>
        </w:rPr>
        <w:t>cerasus</w:t>
      </w:r>
      <w:r>
        <w:t xml:space="preserve"> mais le mot est bien écrit </w:t>
      </w:r>
      <w:r>
        <w:rPr>
          <w:iCs/>
        </w:rPr>
        <w:t>chamaecerasus en petites capitales dans le dictionnaire</w:t>
      </w:r>
    </w:p>
  </w:comment>
  <w:comment w:id="29" w:author="Nathalie Rousseau" w:date="2023-08-03T12:02:00Z" w:initials="Nathalie ">
    <w:p w14:paraId="4205D641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 xml:space="preserve">L’index </w:t>
      </w:r>
      <w:r>
        <w:t>porte Chamœ</w:t>
      </w:r>
      <w:r>
        <w:rPr>
          <w:iCs/>
        </w:rPr>
        <w:t>cissa</w:t>
      </w:r>
      <w:r>
        <w:t xml:space="preserve"> mais le mot est bien </w:t>
      </w:r>
      <w:r>
        <w:rPr>
          <w:iCs/>
        </w:rPr>
        <w:t>Chamæcissa, voir Métadictionnaire et étymologie</w:t>
      </w:r>
    </w:p>
  </w:comment>
  <w:comment w:id="30" w:author="Nathalie Rousseau" w:date="2023-08-03T12:07:00Z" w:initials="Nathalie ">
    <w:p w14:paraId="74F94843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Chondroptérygien dans le dictionnaire</w:t>
      </w:r>
    </w:p>
  </w:comment>
  <w:comment w:id="31" w:author="Nathalie Rousseau" w:date="2023-08-03T12:10:00Z" w:initials="Nathalie ">
    <w:p w14:paraId="1A562B94" w14:textId="77777777" w:rsidR="00067E2E" w:rsidRDefault="00A0702C">
      <w:pPr>
        <w:pStyle w:val="Commentaire"/>
      </w:pPr>
      <w:r>
        <w:rPr>
          <w:rStyle w:val="Marquedecommentaire"/>
        </w:rPr>
        <w:annotationRef/>
      </w:r>
      <w:r>
        <w:t>Le dictionnaire écrit Chrysomelœ, mais il s’agit d’un féminin pluriel latin</w:t>
      </w:r>
    </w:p>
  </w:comment>
  <w:comment w:id="32" w:author="Unknown Author" w:date="2023-06-08T10:37:00Z" w:initials="Unknown A">
    <w:p w14:paraId="76D27C58" w14:textId="77777777" w:rsidR="00067E2E" w:rsidRDefault="00A0702C">
      <w:r>
        <w:rPr>
          <w:rStyle w:val="Marquedecommentaire"/>
        </w:rPr>
        <w:annotationRef/>
      </w:r>
      <w:r>
        <w:t>L’espace entre deux mots dans la colonne gauche</w:t>
      </w:r>
    </w:p>
  </w:comment>
  <w:comment w:id="33" w:author="Unknown Author" w:date="2023-06-08T17:39:00Z" w:initials="Unknown A">
    <w:p w14:paraId="03F922ED" w14:textId="77777777" w:rsidR="00067E2E" w:rsidRDefault="00A0702C">
      <w:r>
        <w:rPr>
          <w:rStyle w:val="Marquedecommentaire"/>
        </w:rPr>
        <w:annotationRef/>
      </w:r>
      <w:r>
        <w:t>La tabulation ne fonctionne pas</w:t>
      </w:r>
    </w:p>
  </w:comment>
  <w:comment w:id="34" w:author="Unknown Author" w:date="2023-06-14T13:54:00Z" w:initials="Unknown A">
    <w:p w14:paraId="07BD8165" w14:textId="77777777" w:rsidR="00067E2E" w:rsidRDefault="00A0702C">
      <w:r>
        <w:rPr>
          <w:rStyle w:val="Marquedecommentaire"/>
        </w:rPr>
        <w:annotationRef/>
      </w:r>
      <w:r>
        <w:t>Orthographe de l’imprimé</w:t>
      </w:r>
    </w:p>
  </w:comment>
  <w:comment w:id="35" w:author="Unknown Author" w:date="2023-06-09T15:24:00Z" w:initials="Unknown A">
    <w:p w14:paraId="0C19A203" w14:textId="77777777" w:rsidR="00067E2E" w:rsidRDefault="00A0702C">
      <w:r>
        <w:rPr>
          <w:rStyle w:val="Marquedecommentaire"/>
        </w:rPr>
        <w:annotationRef/>
      </w:r>
      <w:r>
        <w:t>Est-ce que je mets l’accent ?</w:t>
      </w:r>
    </w:p>
  </w:comment>
  <w:comment w:id="36" w:author="Unknown Author" w:date="2023-06-09T15:31:00Z" w:initials="Unknown A">
    <w:p w14:paraId="4E6907E8" w14:textId="77777777" w:rsidR="00067E2E" w:rsidRDefault="00A0702C">
      <w:r>
        <w:rPr>
          <w:rStyle w:val="Marquedecommentaire"/>
        </w:rPr>
        <w:annotationRef/>
      </w:r>
      <w:r>
        <w:t>Diphtongue</w:t>
      </w:r>
    </w:p>
  </w:comment>
  <w:comment w:id="37" w:author="Unknown Author" w:date="2023-06-09T15:56:00Z" w:initials="Unknown A">
    <w:p w14:paraId="2E613FAD" w14:textId="77777777" w:rsidR="00067E2E" w:rsidRDefault="00A0702C">
      <w:r>
        <w:rPr>
          <w:rStyle w:val="Marquedecommentaire"/>
        </w:rPr>
        <w:annotationRef/>
      </w:r>
      <w:r>
        <w:t>Tabulation ?</w:t>
      </w:r>
    </w:p>
  </w:comment>
  <w:comment w:id="39" w:author="Unknown Author" w:date="2023-06-09T16:22:00Z" w:initials="Unknown A">
    <w:p w14:paraId="63D49501" w14:textId="77777777" w:rsidR="00067E2E" w:rsidRDefault="00A0702C">
      <w:r>
        <w:rPr>
          <w:rStyle w:val="Marquedecommentaire"/>
        </w:rPr>
        <w:annotationRef/>
      </w:r>
      <w:r>
        <w:t>Quel format pour les premiers mots des sections</w:t>
      </w:r>
    </w:p>
  </w:comment>
  <w:comment w:id="40" w:author="Unknown Author" w:date="2023-06-09T17:57:00Z" w:initials="Unknown A">
    <w:p w14:paraId="6D653A4D" w14:textId="77777777" w:rsidR="00067E2E" w:rsidRDefault="00A0702C">
      <w:r>
        <w:rPr>
          <w:rStyle w:val="Marquedecommentaire"/>
        </w:rPr>
        <w:annotationRef/>
      </w:r>
      <w:r>
        <w:t>Génitif</w:t>
      </w:r>
    </w:p>
  </w:comment>
  <w:comment w:id="42" w:author="Unknown Author" w:date="2023-06-12T09:36:00Z" w:initials="Unknown A">
    <w:p w14:paraId="5F7A8E3D" w14:textId="77777777" w:rsidR="00067E2E" w:rsidRDefault="00A0702C">
      <w:r>
        <w:rPr>
          <w:rStyle w:val="Marquedecommentaire"/>
        </w:rPr>
        <w:annotationRef/>
      </w:r>
      <w:r>
        <w:t>Doute sur le format</w:t>
      </w:r>
    </w:p>
  </w:comment>
  <w:comment w:id="46" w:author="Unknown Author" w:date="2023-06-12T16:51:00Z" w:initials="Unknown A">
    <w:p w14:paraId="7BAF9425" w14:textId="77777777" w:rsidR="00067E2E" w:rsidRDefault="00A0702C">
      <w:r>
        <w:rPr>
          <w:rStyle w:val="Marquedecommentaire"/>
        </w:rPr>
        <w:annotationRef/>
      </w:r>
    </w:p>
    <w:p w14:paraId="19D3556A" w14:textId="77777777" w:rsidR="00067E2E" w:rsidRDefault="00A0702C">
      <w:r>
        <w:t>Lire « Primitivus »</w:t>
      </w:r>
    </w:p>
  </w:comment>
  <w:comment w:id="49" w:author="Unknown Author" w:date="2023-06-13T11:54:00Z" w:initials="Unknown A">
    <w:p w14:paraId="5B8094A7" w14:textId="77777777" w:rsidR="00067E2E" w:rsidRDefault="00A0702C">
      <w:r>
        <w:rPr>
          <w:rStyle w:val="Marquedecommentaire"/>
        </w:rPr>
        <w:annotationRef/>
      </w:r>
      <w:r>
        <w:t>Accent grave dans l’imprimé</w:t>
      </w:r>
    </w:p>
  </w:comment>
  <w:comment w:id="50" w:author="Unknown Author" w:date="2023-06-13T12:15:00Z" w:initials="Unknown A">
    <w:p w14:paraId="6ED3C001" w14:textId="77777777" w:rsidR="00067E2E" w:rsidRDefault="00A0702C">
      <w:r>
        <w:rPr>
          <w:rStyle w:val="Marquedecommentaire"/>
        </w:rPr>
        <w:annotationRef/>
      </w:r>
      <w:r>
        <w:t>Accent aigu dans l’imprimé</w:t>
      </w:r>
    </w:p>
  </w:comment>
  <w:comment w:id="51" w:author="Unknown Author" w:date="2023-06-13T15:07:00Z" w:initials="Unknown A">
    <w:p w14:paraId="4C79D16F" w14:textId="77777777" w:rsidR="00067E2E" w:rsidRDefault="00A0702C">
      <w:r>
        <w:rPr>
          <w:rStyle w:val="Marquedecommentaire"/>
        </w:rPr>
        <w:annotationRef/>
      </w:r>
      <w:r>
        <w:t>Lire « sulfate »</w:t>
      </w:r>
    </w:p>
  </w:comment>
  <w:comment w:id="53" w:author="Unknown Author" w:date="2023-06-13T19:04:00Z" w:initials="Unknown A">
    <w:p w14:paraId="78647EE4" w14:textId="77777777" w:rsidR="00067E2E" w:rsidRDefault="00A0702C">
      <w:r>
        <w:rPr>
          <w:rStyle w:val="Marquedecommentaire"/>
        </w:rPr>
        <w:annotationRef/>
      </w:r>
      <w:r>
        <w:t>Section absente du document, je l’ai écrite manuellement</w:t>
      </w:r>
    </w:p>
  </w:comment>
  <w:comment w:id="55" w:author="Unknown Author" w:date="2023-06-14T10:37:00Z" w:initials="Unknown A">
    <w:p w14:paraId="4264DC6D" w14:textId="77777777" w:rsidR="00067E2E" w:rsidRDefault="00A0702C">
      <w:r>
        <w:rPr>
          <w:rStyle w:val="Marquedecommentaire"/>
        </w:rPr>
        <w:annotationRef/>
      </w:r>
      <w:r>
        <w:t>(faute de transcription)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8043AC" w15:done="0"/>
  <w15:commentEx w15:paraId="26B10A22" w15:done="0"/>
  <w15:commentEx w15:paraId="225B9657" w15:done="0"/>
  <w15:commentEx w15:paraId="2EA35F0C" w15:done="0"/>
  <w15:commentEx w15:paraId="4C822839" w15:done="0"/>
  <w15:commentEx w15:paraId="384DFCE2" w15:done="0"/>
  <w15:commentEx w15:paraId="22EB2C57" w15:done="0"/>
  <w15:commentEx w15:paraId="3310CEF6" w15:done="0"/>
  <w15:commentEx w15:paraId="26E0868A" w15:done="0"/>
  <w15:commentEx w15:paraId="0E962770" w15:done="0"/>
  <w15:commentEx w15:paraId="3173BC38" w15:done="0"/>
  <w15:commentEx w15:paraId="40088397" w15:done="0"/>
  <w15:commentEx w15:paraId="21AD0A21" w15:done="0"/>
  <w15:commentEx w15:paraId="066A5867" w15:done="0"/>
  <w15:commentEx w15:paraId="38CE14AD" w15:done="0"/>
  <w15:commentEx w15:paraId="54FBFF99" w15:done="0"/>
  <w15:commentEx w15:paraId="628966BF" w15:done="0"/>
  <w15:commentEx w15:paraId="4C37A93E" w15:done="0"/>
  <w15:commentEx w15:paraId="0E649308" w15:done="0"/>
  <w15:commentEx w15:paraId="436955C6" w15:done="0"/>
  <w15:commentEx w15:paraId="3B0C6BCA" w15:done="0"/>
  <w15:commentEx w15:paraId="668FFC92" w15:done="0"/>
  <w15:commentEx w15:paraId="3CD96539" w15:done="0"/>
  <w15:commentEx w15:paraId="7B0D2308" w15:done="0"/>
  <w15:commentEx w15:paraId="4205D641" w15:done="0"/>
  <w15:commentEx w15:paraId="74F94843" w15:done="0"/>
  <w15:commentEx w15:paraId="1A562B94" w15:done="0"/>
  <w15:commentEx w15:paraId="76D27C58" w15:done="0"/>
  <w15:commentEx w15:paraId="03F922ED" w15:done="0"/>
  <w15:commentEx w15:paraId="07BD8165" w15:done="0"/>
  <w15:commentEx w15:paraId="0C19A203" w15:done="0"/>
  <w15:commentEx w15:paraId="4E6907E8" w15:done="0"/>
  <w15:commentEx w15:paraId="2E613FAD" w15:done="0"/>
  <w15:commentEx w15:paraId="63D49501" w15:done="0"/>
  <w15:commentEx w15:paraId="6D653A4D" w15:done="0"/>
  <w15:commentEx w15:paraId="5F7A8E3D" w15:done="0"/>
  <w15:commentEx w15:paraId="19D3556A" w15:done="0"/>
  <w15:commentEx w15:paraId="5B8094A7" w15:done="0"/>
  <w15:commentEx w15:paraId="6ED3C001" w15:done="0"/>
  <w15:commentEx w15:paraId="4C79D16F" w15:done="0"/>
  <w15:commentEx w15:paraId="78647EE4" w15:done="0"/>
  <w15:commentEx w15:paraId="4264DC6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7230A" w14:textId="77777777" w:rsidR="00A0702C" w:rsidRDefault="00A0702C">
      <w:r>
        <w:separator/>
      </w:r>
    </w:p>
  </w:endnote>
  <w:endnote w:type="continuationSeparator" w:id="0">
    <w:p w14:paraId="19C4CBE9" w14:textId="77777777" w:rsidR="00A0702C" w:rsidRDefault="00A0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C7458" w14:textId="77777777" w:rsidR="00A0702C" w:rsidRDefault="00A0702C">
      <w:r>
        <w:rPr>
          <w:color w:val="000000"/>
        </w:rPr>
        <w:separator/>
      </w:r>
    </w:p>
  </w:footnote>
  <w:footnote w:type="continuationSeparator" w:id="0">
    <w:p w14:paraId="407EFAE1" w14:textId="77777777" w:rsidR="00A0702C" w:rsidRDefault="00A0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C39"/>
    <w:multiLevelType w:val="multilevel"/>
    <w:tmpl w:val="288839B6"/>
    <w:styleLink w:val="Puce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A95359F"/>
    <w:multiLevelType w:val="multilevel"/>
    <w:tmpl w:val="C450C9EE"/>
    <w:styleLink w:val="WWNum4"/>
    <w:lvl w:ilvl="0">
      <w:numFmt w:val="bullet"/>
      <w:lvlText w:val=""/>
      <w:lvlJc w:val="left"/>
      <w:pPr>
        <w:ind w:left="227" w:hanging="227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454" w:hanging="227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680" w:hanging="227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907" w:hanging="227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1134" w:hanging="227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1361" w:hanging="227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1587" w:hanging="227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1814" w:hanging="227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2041" w:hanging="227"/>
      </w:pPr>
      <w:rPr>
        <w:rFonts w:ascii="Symbol" w:hAnsi="Symbol" w:cs="Symbol"/>
      </w:rPr>
    </w:lvl>
  </w:abstractNum>
  <w:abstractNum w:abstractNumId="2" w15:restartNumberingAfterBreak="0">
    <w:nsid w:val="0AA343FE"/>
    <w:multiLevelType w:val="multilevel"/>
    <w:tmpl w:val="4DBC99C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E724141"/>
    <w:multiLevelType w:val="multilevel"/>
    <w:tmpl w:val="1C343D2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121DA8"/>
    <w:multiLevelType w:val="multilevel"/>
    <w:tmpl w:val="F120E594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23B12EB"/>
    <w:multiLevelType w:val="multilevel"/>
    <w:tmpl w:val="CE36755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5F1A364A"/>
    <w:multiLevelType w:val="multilevel"/>
    <w:tmpl w:val="EA3EE81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6"/>
    <w:lvlOverride w:ilvl="0"/>
  </w:num>
  <w:num w:numId="9">
    <w:abstractNumId w:val="2"/>
    <w:lvlOverride w:ilvl="0"/>
  </w:num>
  <w:num w:numId="10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7E2E"/>
    <w:rsid w:val="00067E2E"/>
    <w:rsid w:val="009710C3"/>
    <w:rsid w:val="00A0702C"/>
    <w:rsid w:val="00B72B9E"/>
    <w:rsid w:val="00E3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B8336"/>
  <w15:docId w15:val="{A4A72671-2678-4239-940D-99A96127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Titre"/>
    <w:next w:val="Textbody"/>
    <w:p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Arial" w:eastAsia="Arial" w:hAnsi="Arial" w:cs="Arial"/>
      <w:color w:val="B2B2B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re">
    <w:name w:val="Title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pb">
    <w:name w:val="&lt;pb&gt;"/>
    <w:basedOn w:val="Standard"/>
    <w:rPr>
      <w:color w:val="127622"/>
    </w:rPr>
  </w:style>
  <w:style w:type="paragraph" w:customStyle="1" w:styleId="agendus">
    <w:name w:val="&lt;agendus&gt;"/>
    <w:basedOn w:val="Standard"/>
    <w:pPr>
      <w:shd w:val="clear" w:color="auto" w:fill="F2F2F2"/>
      <w:tabs>
        <w:tab w:val="left" w:pos="1984"/>
        <w:tab w:val="left" w:pos="3969"/>
        <w:tab w:val="left" w:pos="5954"/>
      </w:tabs>
    </w:pPr>
  </w:style>
  <w:style w:type="paragraph" w:customStyle="1" w:styleId="effectus">
    <w:name w:val="&lt;effectus&gt;"/>
    <w:basedOn w:val="agendus"/>
    <w:pPr>
      <w:shd w:val="clear" w:color="auto" w:fill="auto"/>
    </w:pPr>
    <w:rPr>
      <w:color w:val="000000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Internetlink">
    <w:name w:val="Internet link"/>
    <w:basedOn w:val="Policepardfaut"/>
    <w:rPr>
      <w:color w:val="0066CC"/>
      <w:u w:val="single"/>
    </w:rPr>
  </w:style>
  <w:style w:type="character" w:customStyle="1" w:styleId="Caractresdenumrotation">
    <w:name w:val="Caractères de numérotation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paragraph" w:styleId="Textedebulles">
    <w:name w:val="Balloon Text"/>
    <w:basedOn w:val="Normal"/>
    <w:link w:val="TextedebullesCar"/>
    <w:uiPriority w:val="99"/>
    <w:semiHidden/>
    <w:unhideWhenUsed/>
    <w:rsid w:val="009710C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10C3"/>
    <w:rPr>
      <w:rFonts w:ascii="Segoe UI" w:hAnsi="Segoe UI" w:cs="Segoe UI"/>
      <w:sz w:val="18"/>
      <w:szCs w:val="18"/>
    </w:rPr>
  </w:style>
  <w:style w:type="paragraph" w:customStyle="1" w:styleId="label">
    <w:name w:val="&lt;label&gt;"/>
    <w:basedOn w:val="Standard"/>
    <w:rsid w:val="009710C3"/>
    <w:pPr>
      <w:jc w:val="center"/>
    </w:pPr>
    <w:rPr>
      <w:b/>
    </w:rPr>
  </w:style>
  <w:style w:type="paragraph" w:styleId="Commentaire">
    <w:name w:val="annotation text"/>
    <w:basedOn w:val="Normal"/>
    <w:rPr>
      <w:sz w:val="20"/>
      <w:szCs w:val="20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numbering" w:customStyle="1" w:styleId="NoList">
    <w:name w:val="No List"/>
    <w:basedOn w:val="Aucuneliste"/>
    <w:pPr>
      <w:numPr>
        <w:numId w:val="1"/>
      </w:numPr>
    </w:pPr>
  </w:style>
  <w:style w:type="numbering" w:customStyle="1" w:styleId="Puce">
    <w:name w:val="Puce •"/>
    <w:basedOn w:val="Aucuneliste"/>
    <w:pPr>
      <w:numPr>
        <w:numId w:val="2"/>
      </w:numPr>
    </w:pPr>
  </w:style>
  <w:style w:type="numbering" w:customStyle="1" w:styleId="WWNum1">
    <w:name w:val="WWNum1"/>
    <w:basedOn w:val="Aucuneliste"/>
    <w:pPr>
      <w:numPr>
        <w:numId w:val="3"/>
      </w:numPr>
    </w:pPr>
  </w:style>
  <w:style w:type="numbering" w:customStyle="1" w:styleId="WWNum2">
    <w:name w:val="WWNum2"/>
    <w:basedOn w:val="Aucuneliste"/>
    <w:pPr>
      <w:numPr>
        <w:numId w:val="4"/>
      </w:numPr>
    </w:pPr>
  </w:style>
  <w:style w:type="numbering" w:customStyle="1" w:styleId="WWNum3">
    <w:name w:val="WWNum3"/>
    <w:basedOn w:val="Aucuneliste"/>
    <w:pPr>
      <w:numPr>
        <w:numId w:val="5"/>
      </w:numPr>
    </w:pPr>
  </w:style>
  <w:style w:type="numbering" w:customStyle="1" w:styleId="WWNum4">
    <w:name w:val="WWNum4"/>
    <w:basedOn w:val="Aucuneliste"/>
    <w:pPr>
      <w:numPr>
        <w:numId w:val="6"/>
      </w:numPr>
    </w:pPr>
  </w:style>
  <w:style w:type="numbering" w:customStyle="1" w:styleId="WWNum5">
    <w:name w:val="WWNum5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111</Pages>
  <Words>18634</Words>
  <Characters>102487</Characters>
  <Application>Microsoft Office Word</Application>
  <DocSecurity>0</DocSecurity>
  <Lines>854</Lines>
  <Paragraphs>241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Frédéric</cp:lastModifiedBy>
  <cp:revision>2</cp:revision>
  <dcterms:created xsi:type="dcterms:W3CDTF">2024-04-10T21:51:00Z</dcterms:created>
  <dcterms:modified xsi:type="dcterms:W3CDTF">2024-04-10T21:51:00Z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